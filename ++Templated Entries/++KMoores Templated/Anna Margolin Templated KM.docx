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477565">
        <w:tc>
          <w:tcPr>
            <w:tcW w:w="491" w:type="dxa"/>
            <w:vMerge w:val="restart"/>
            <w:shd w:val="clear" w:color="auto" w:fill="A6A6A6" w:themeFill="background1" w:themeFillShade="A6"/>
            <w:textDirection w:val="btLr"/>
          </w:tcPr>
          <w:p w:rsidR="00477565" w:rsidRPr="00CC586D" w:rsidRDefault="00477565" w:rsidP="0047756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D301CBFB05EB43B8EFAF68DA30A146"/>
            </w:placeholder>
            <w:showingPlcHdr/>
            <w:dropDownList>
              <w:listItem w:displayText="Dr." w:value="Dr."/>
              <w:listItem w:displayText="Prof." w:value="Prof."/>
            </w:dropDownList>
          </w:sdtPr>
          <w:sdtContent>
            <w:tc>
              <w:tcPr>
                <w:tcW w:w="1259" w:type="dxa"/>
              </w:tcPr>
              <w:p w:rsidR="00477565" w:rsidRPr="00CC586D" w:rsidRDefault="00477565" w:rsidP="0047756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48E9921D7A704F94FFC41F865AD619"/>
            </w:placeholder>
            <w:showingPlcHdr/>
            <w:text/>
          </w:sdtPr>
          <w:sdtContent>
            <w:tc>
              <w:tcPr>
                <w:tcW w:w="2073" w:type="dxa"/>
              </w:tcPr>
              <w:p w:rsidR="00477565" w:rsidRDefault="00477565" w:rsidP="00477565">
                <w:r>
                  <w:rPr>
                    <w:rStyle w:val="PlaceholderText"/>
                  </w:rPr>
                  <w:t>[First name]</w:t>
                </w:r>
              </w:p>
            </w:tc>
          </w:sdtContent>
        </w:sdt>
        <w:sdt>
          <w:sdtPr>
            <w:alias w:val="Middle name"/>
            <w:tag w:val="authorMiddleName"/>
            <w:id w:val="-2076034781"/>
            <w:placeholder>
              <w:docPart w:val="32208BB9785497469D23C137E85DA1CD"/>
            </w:placeholder>
            <w:showingPlcHdr/>
            <w:text/>
          </w:sdtPr>
          <w:sdtContent>
            <w:tc>
              <w:tcPr>
                <w:tcW w:w="2551" w:type="dxa"/>
              </w:tcPr>
              <w:p w:rsidR="00477565" w:rsidRDefault="00477565" w:rsidP="00477565">
                <w:r>
                  <w:rPr>
                    <w:rStyle w:val="PlaceholderText"/>
                  </w:rPr>
                  <w:t>[Middle name]</w:t>
                </w:r>
              </w:p>
            </w:tc>
          </w:sdtContent>
        </w:sdt>
        <w:sdt>
          <w:sdtPr>
            <w:alias w:val="Last name"/>
            <w:tag w:val="authorLastName"/>
            <w:id w:val="-1088529830"/>
            <w:placeholder>
              <w:docPart w:val="B55044567355E74F932BAB8D09F1C719"/>
            </w:placeholder>
            <w:showingPlcHdr/>
            <w:text/>
          </w:sdtPr>
          <w:sdtContent>
            <w:tc>
              <w:tcPr>
                <w:tcW w:w="2642" w:type="dxa"/>
              </w:tcPr>
              <w:p w:rsidR="00477565" w:rsidRDefault="00477565" w:rsidP="00477565">
                <w:r>
                  <w:rPr>
                    <w:rStyle w:val="PlaceholderText"/>
                  </w:rPr>
                  <w:t>[Last name]</w:t>
                </w:r>
              </w:p>
            </w:tc>
          </w:sdtContent>
        </w:sdt>
      </w:tr>
      <w:tr w:rsidR="00477565">
        <w:trPr>
          <w:trHeight w:val="986"/>
        </w:trPr>
        <w:tc>
          <w:tcPr>
            <w:tcW w:w="491" w:type="dxa"/>
            <w:vMerge/>
            <w:shd w:val="clear" w:color="auto" w:fill="A6A6A6" w:themeFill="background1" w:themeFillShade="A6"/>
          </w:tcPr>
          <w:p w:rsidR="00477565" w:rsidRPr="001A6A06" w:rsidRDefault="00477565" w:rsidP="00477565">
            <w:pPr>
              <w:jc w:val="center"/>
              <w:rPr>
                <w:b/>
                <w:color w:val="FFFFFF" w:themeColor="background1"/>
              </w:rPr>
            </w:pPr>
          </w:p>
        </w:tc>
        <w:sdt>
          <w:sdtPr>
            <w:alias w:val="Biography"/>
            <w:tag w:val="authorBiography"/>
            <w:id w:val="938807824"/>
            <w:placeholder>
              <w:docPart w:val="92043F3FA70E444CAC80E6852BF3727F"/>
            </w:placeholder>
            <w:showingPlcHdr/>
          </w:sdtPr>
          <w:sdtContent>
            <w:tc>
              <w:tcPr>
                <w:tcW w:w="8525" w:type="dxa"/>
                <w:gridSpan w:val="4"/>
              </w:tcPr>
              <w:p w:rsidR="00477565" w:rsidRDefault="00477565" w:rsidP="00477565">
                <w:r>
                  <w:rPr>
                    <w:rStyle w:val="PlaceholderText"/>
                  </w:rPr>
                  <w:t>[Enter your biography]</w:t>
                </w:r>
              </w:p>
            </w:tc>
          </w:sdtContent>
        </w:sdt>
      </w:tr>
      <w:tr w:rsidR="00477565">
        <w:trPr>
          <w:trHeight w:val="986"/>
        </w:trPr>
        <w:tc>
          <w:tcPr>
            <w:tcW w:w="491" w:type="dxa"/>
            <w:vMerge/>
            <w:shd w:val="clear" w:color="auto" w:fill="A6A6A6" w:themeFill="background1" w:themeFillShade="A6"/>
          </w:tcPr>
          <w:p w:rsidR="00477565" w:rsidRPr="001A6A06" w:rsidRDefault="00477565" w:rsidP="00477565">
            <w:pPr>
              <w:jc w:val="center"/>
              <w:rPr>
                <w:b/>
                <w:color w:val="FFFFFF" w:themeColor="background1"/>
              </w:rPr>
            </w:pPr>
          </w:p>
        </w:tc>
        <w:sdt>
          <w:sdtPr>
            <w:alias w:val="Affiliation"/>
            <w:tag w:val="affiliation"/>
            <w:id w:val="2012937915"/>
            <w:placeholder>
              <w:docPart w:val="BF0A352941D8604A99B20E89EEDA15C1"/>
            </w:placeholder>
            <w:showingPlcHdr/>
            <w:text/>
          </w:sdtPr>
          <w:sdtContent>
            <w:tc>
              <w:tcPr>
                <w:tcW w:w="8525" w:type="dxa"/>
                <w:gridSpan w:val="4"/>
              </w:tcPr>
              <w:p w:rsidR="00477565" w:rsidRDefault="00477565" w:rsidP="00477565">
                <w:r>
                  <w:rPr>
                    <w:rStyle w:val="PlaceholderText"/>
                  </w:rPr>
                  <w:t>[Enter the institution with which you are affiliated]</w:t>
                </w:r>
              </w:p>
            </w:tc>
          </w:sdtContent>
        </w:sdt>
      </w:tr>
    </w:tbl>
    <w:p w:rsidR="00477565" w:rsidRDefault="0047756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477565" w:rsidRPr="00244BB0">
        <w:tc>
          <w:tcPr>
            <w:tcW w:w="9016" w:type="dxa"/>
            <w:shd w:val="clear" w:color="auto" w:fill="A6A6A6" w:themeFill="background1" w:themeFillShade="A6"/>
            <w:tcMar>
              <w:top w:w="113" w:type="dxa"/>
              <w:bottom w:w="113" w:type="dxa"/>
            </w:tcMar>
          </w:tcPr>
          <w:p w:rsidR="00477565" w:rsidRPr="00244BB0" w:rsidRDefault="00477565" w:rsidP="00477565">
            <w:pPr>
              <w:jc w:val="center"/>
              <w:rPr>
                <w:b/>
                <w:color w:val="FFFFFF" w:themeColor="background1"/>
              </w:rPr>
            </w:pPr>
            <w:r>
              <w:rPr>
                <w:b/>
                <w:color w:val="FFFFFF" w:themeColor="background1"/>
              </w:rPr>
              <w:t>Your article</w:t>
            </w:r>
          </w:p>
        </w:tc>
      </w:tr>
      <w:tr w:rsidR="00477565">
        <w:sdt>
          <w:sdtPr>
            <w:alias w:val="Article headword"/>
            <w:tag w:val="articleHeadword"/>
            <w:id w:val="-361440020"/>
            <w:placeholder>
              <w:docPart w:val="CF2356F2204B324A8BE42E9E90AE3BA4"/>
            </w:placeholder>
            <w:text/>
          </w:sdtPr>
          <w:sdtContent>
            <w:tc>
              <w:tcPr>
                <w:tcW w:w="9016" w:type="dxa"/>
                <w:tcMar>
                  <w:top w:w="113" w:type="dxa"/>
                  <w:bottom w:w="113" w:type="dxa"/>
                </w:tcMar>
              </w:tcPr>
              <w:p w:rsidR="00477565" w:rsidRPr="00FB589A" w:rsidRDefault="00477565" w:rsidP="00477565">
                <w:pPr>
                  <w:pStyle w:val="Heading1"/>
                  <w:outlineLvl w:val="0"/>
                </w:pPr>
                <w:r w:rsidRPr="003627EF">
                  <w:rPr>
                    <w:rFonts w:eastAsiaTheme="minorEastAsia"/>
                    <w:lang w:val="en-US"/>
                  </w:rPr>
                  <w:t xml:space="preserve">Anna </w:t>
                </w:r>
                <w:proofErr w:type="spellStart"/>
                <w:r w:rsidRPr="003627EF">
                  <w:rPr>
                    <w:rFonts w:eastAsiaTheme="minorEastAsia"/>
                    <w:lang w:val="en-US"/>
                  </w:rPr>
                  <w:t>Margolin</w:t>
                </w:r>
                <w:proofErr w:type="spellEnd"/>
                <w:r w:rsidRPr="003627EF">
                  <w:rPr>
                    <w:rFonts w:eastAsiaTheme="minorEastAsia"/>
                    <w:lang w:val="en-US"/>
                  </w:rPr>
                  <w:t xml:space="preserve"> (1887-1952)</w:t>
                </w:r>
              </w:p>
            </w:tc>
          </w:sdtContent>
        </w:sdt>
      </w:tr>
      <w:tr w:rsidR="00477565">
        <w:sdt>
          <w:sdtPr>
            <w:alias w:val="Variant headwords"/>
            <w:tag w:val="variantHeadwords"/>
            <w:id w:val="173464402"/>
            <w:placeholder>
              <w:docPart w:val="423D32A5BC3A2F47B7BCE4D6443A9F31"/>
            </w:placeholder>
            <w:showingPlcHdr/>
          </w:sdtPr>
          <w:sdtContent>
            <w:tc>
              <w:tcPr>
                <w:tcW w:w="9016" w:type="dxa"/>
                <w:tcMar>
                  <w:top w:w="113" w:type="dxa"/>
                  <w:bottom w:w="113" w:type="dxa"/>
                </w:tcMar>
              </w:tcPr>
              <w:p w:rsidR="00477565" w:rsidRDefault="00477565" w:rsidP="0047756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77565">
        <w:sdt>
          <w:sdtPr>
            <w:alias w:val="Abstract"/>
            <w:tag w:val="abstract"/>
            <w:id w:val="-635871867"/>
            <w:placeholder>
              <w:docPart w:val="8156757006385D47A6B5D1C9CAF5D72D"/>
            </w:placeholder>
          </w:sdtPr>
          <w:sdtContent>
            <w:tc>
              <w:tcPr>
                <w:tcW w:w="9016" w:type="dxa"/>
                <w:tcMar>
                  <w:top w:w="113" w:type="dxa"/>
                  <w:bottom w:w="113" w:type="dxa"/>
                </w:tcMar>
              </w:tcPr>
              <w:p w:rsidR="00477565" w:rsidRDefault="00477565" w:rsidP="00477565">
                <w:r w:rsidRPr="00477565">
                  <w:t xml:space="preserve">Anna </w:t>
                </w:r>
                <w:proofErr w:type="spellStart"/>
                <w:r w:rsidRPr="00477565">
                  <w:t>Margolin</w:t>
                </w:r>
                <w:proofErr w:type="spellEnd"/>
                <w:r w:rsidRPr="00477565">
                  <w:t xml:space="preserve"> is a Yiddish poet of the first half of the twentieth century, and though she produced only a single volume of poetry, </w:t>
                </w:r>
                <w:proofErr w:type="spellStart"/>
                <w:r w:rsidRPr="00477565">
                  <w:t>Margolin</w:t>
                </w:r>
                <w:proofErr w:type="spellEnd"/>
                <w:r w:rsidRPr="00477565">
                  <w:t xml:space="preserve"> is often considered one of the most important and influential Yiddish modernists. Born Rosa </w:t>
                </w:r>
                <w:proofErr w:type="spellStart"/>
                <w:r w:rsidRPr="00477565">
                  <w:t>Lebensboym</w:t>
                </w:r>
                <w:proofErr w:type="spellEnd"/>
                <w:r w:rsidRPr="00477565">
                  <w:t xml:space="preserve"> in the Lithuanian town of Brisk, she </w:t>
                </w:r>
                <w:proofErr w:type="spellStart"/>
                <w:r w:rsidRPr="00477565">
                  <w:t>traveled</w:t>
                </w:r>
                <w:proofErr w:type="spellEnd"/>
                <w:r w:rsidRPr="00477565">
                  <w:t xml:space="preserve"> widely and restlessly between eastern and western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477565">
                  <w:t>Margolin</w:t>
                </w:r>
                <w:proofErr w:type="spellEnd"/>
                <w:r w:rsidRPr="00477565">
                  <w:t>, which she would later adopt as her own name. Her poetry, at times impressionist, symbolist and post-symbolist, imagist and expressionist was difficult to categorize for the critics of the period and as a result she was both praised and harshly criticized by her contemporaries.</w:t>
                </w:r>
                <w:r w:rsidRPr="00CA5055">
                  <w:t xml:space="preserve"> </w:t>
                </w:r>
              </w:p>
            </w:tc>
          </w:sdtContent>
        </w:sdt>
      </w:tr>
      <w:tr w:rsidR="00477565">
        <w:sdt>
          <w:sdtPr>
            <w:alias w:val="Article text"/>
            <w:tag w:val="articleText"/>
            <w:id w:val="634067588"/>
            <w:placeholder>
              <w:docPart w:val="AB3E41ED65EA0841A120D283E88F6D2A"/>
            </w:placeholder>
          </w:sdtPr>
          <w:sdtContent>
            <w:tc>
              <w:tcPr>
                <w:tcW w:w="9016" w:type="dxa"/>
                <w:tcMar>
                  <w:top w:w="113" w:type="dxa"/>
                  <w:bottom w:w="113" w:type="dxa"/>
                </w:tcMar>
              </w:tcPr>
              <w:p w:rsidR="00477565" w:rsidRPr="00CA5055" w:rsidRDefault="00477565" w:rsidP="00477565">
                <w:pPr>
                  <w:rPr>
                    <w:b/>
                    <w:bCs/>
                  </w:rPr>
                </w:pPr>
                <w:r w:rsidRPr="00CA5055">
                  <w:t xml:space="preserve">Anna </w:t>
                </w:r>
                <w:proofErr w:type="spellStart"/>
                <w:r w:rsidRPr="00CA5055">
                  <w:t>Margolin</w:t>
                </w:r>
                <w:proofErr w:type="spellEnd"/>
                <w:r w:rsidRPr="00CA5055">
                  <w:t xml:space="preserve"> is a Yiddish poet of the first hal</w:t>
                </w:r>
                <w:r>
                  <w:t xml:space="preserve">f of the twentieth century, and </w:t>
                </w:r>
                <w:r w:rsidRPr="00CA5055">
                  <w:t>though she produced only a single volume of poetry</w:t>
                </w:r>
                <w:r>
                  <w:t>,</w:t>
                </w:r>
                <w:r w:rsidRPr="00CA5055">
                  <w:t xml:space="preserve"> </w:t>
                </w:r>
                <w:proofErr w:type="spellStart"/>
                <w:r w:rsidRPr="00CA5055">
                  <w:t>Margolin</w:t>
                </w:r>
                <w:proofErr w:type="spellEnd"/>
                <w:r w:rsidRPr="00CA5055">
                  <w:t xml:space="preserve"> is often considered one of the most important and influential Yiddish modernists. Born Rosa </w:t>
                </w:r>
                <w:proofErr w:type="spellStart"/>
                <w:r w:rsidRPr="00CA5055">
                  <w:t>Lebensboym</w:t>
                </w:r>
                <w:proofErr w:type="spellEnd"/>
                <w:r w:rsidRPr="00CA5055">
                  <w:t xml:space="preserve"> in the Lithuanian town of Brisk, she </w:t>
                </w:r>
                <w:proofErr w:type="spellStart"/>
                <w:r w:rsidRPr="00CA5055">
                  <w:t>traveled</w:t>
                </w:r>
                <w:proofErr w:type="spellEnd"/>
                <w:r>
                  <w:t xml:space="preserve"> widely and restlessly between eastern and w</w:t>
                </w:r>
                <w:r w:rsidRPr="00CA5055">
                  <w:t xml:space="preserve">estern Europe, Palestine, and the United States before settling in New York in 1913. While reporting on women’s issues for the Yiddish press, including the urgent issue of women’s suffrage, she began contributing to Yiddish literary journals of the time under the pseudonym Anna </w:t>
                </w:r>
                <w:proofErr w:type="spellStart"/>
                <w:r w:rsidRPr="00CA5055">
                  <w:t>Margolin</w:t>
                </w:r>
                <w:proofErr w:type="spellEnd"/>
                <w:r w:rsidRPr="00CA5055">
                  <w:t>, which she would later adopt as her own name. Her poetry, at times impressionist, symbolist and post-symbolist, imagist a</w:t>
                </w:r>
                <w:r>
                  <w:t>nd expressionist</w:t>
                </w:r>
                <w:r w:rsidRPr="00CA5055">
                  <w:t xml:space="preserve"> was difficult to categorize for the critics of the period and as a result she was both praised and harshly criticized by her contemporaries. Her work did not completely adhere to the demands of the two rival poetic schools of the period, the symbolist Di </w:t>
                </w:r>
                <w:proofErr w:type="spellStart"/>
                <w:r w:rsidRPr="00CA5055">
                  <w:t>yunge</w:t>
                </w:r>
                <w:proofErr w:type="spellEnd"/>
                <w:r w:rsidRPr="00CA5055">
                  <w:t xml:space="preserve"> and the more overtly modernist </w:t>
                </w:r>
                <w:proofErr w:type="spellStart"/>
                <w:r w:rsidRPr="00CA5055">
                  <w:t>Introspectivists</w:t>
                </w:r>
                <w:proofErr w:type="spellEnd"/>
                <w:r w:rsidRPr="00CA5055">
                  <w:t xml:space="preserve">, though she was ultimately respected by both. </w:t>
                </w:r>
                <w:proofErr w:type="spellStart"/>
                <w:r w:rsidRPr="00CA5055">
                  <w:t>Margolin’s</w:t>
                </w:r>
                <w:proofErr w:type="spellEnd"/>
                <w:r w:rsidRPr="00CA5055">
                  <w:t xml:space="preserve"> status in between the dominant poetic modes of the period comes out of her refusal to adhere to the radical idealism practiced by many of her contemp</w:t>
                </w:r>
                <w:r>
                  <w:t>oraries. While much of Yiddish M</w:t>
                </w:r>
                <w:r w:rsidRPr="00CA5055">
                  <w:t xml:space="preserve">odernism relies on the transcendental possibility of the literary object, </w:t>
                </w:r>
                <w:proofErr w:type="spellStart"/>
                <w:r w:rsidRPr="00CA5055">
                  <w:t>Margolin’s</w:t>
                </w:r>
                <w:proofErr w:type="spellEnd"/>
                <w:r w:rsidRPr="00CA5055">
                  <w:t xml:space="preserve"> poetry is always haunted by the </w:t>
                </w:r>
                <w:proofErr w:type="spellStart"/>
                <w:r w:rsidRPr="00CA5055">
                  <w:t>specter</w:t>
                </w:r>
                <w:proofErr w:type="spellEnd"/>
                <w:r w:rsidRPr="00CA5055">
                  <w:t xml:space="preserve"> of ruin and failure, a poetic performance under the sign of destruction. For instance, </w:t>
                </w:r>
                <w:proofErr w:type="spellStart"/>
                <w:r w:rsidRPr="00CA5055">
                  <w:t>Margolin</w:t>
                </w:r>
                <w:proofErr w:type="spellEnd"/>
                <w:r w:rsidRPr="00CA5055">
                  <w:t xml:space="preserve"> often employs conventional rhyming structures but frustrates normative expectations of sound and sense with slant rhymes that highlight the absurd or shocking connections between native Yiddish words and foreign ones. Thematically, her poetry expresses the disappointment and despair of a fractured self, foregrounding the poet’s struggle with the apparent impossibility of the female subject. The poetic self is never able to find full expression or cathartic release in her poetry and instead is constantly hidden by hard, irremovable masks or embodied in shattered mo</w:t>
                </w:r>
                <w:r>
                  <w:t>numents of stone. Such a poetic</w:t>
                </w:r>
                <w:r w:rsidRPr="00CA5055">
                  <w:t xml:space="preserve"> renders </w:t>
                </w:r>
                <w:proofErr w:type="spellStart"/>
                <w:r w:rsidRPr="00CA5055">
                  <w:t>Margolin</w:t>
                </w:r>
                <w:proofErr w:type="spellEnd"/>
                <w:r w:rsidRPr="00CA5055">
                  <w:t xml:space="preserve"> unique in Yiddish literature in her ability to confront and confound expectations that her work adhere to Yiddish literature’s tradition of “women’s poetry,” in which a woman’s poetic voice is assumed to conform to the conventions of a soft, personal lyricism. </w:t>
                </w:r>
                <w:proofErr w:type="spellStart"/>
                <w:r w:rsidRPr="00CA5055">
                  <w:t>Margolin’s</w:t>
                </w:r>
                <w:proofErr w:type="spellEnd"/>
                <w:r w:rsidRPr="00CA5055">
                  <w:t xml:space="preserve"> intentional multiplying of voice, gender, and self refuses the imposition of an </w:t>
                </w:r>
                <w:proofErr w:type="spellStart"/>
                <w:r w:rsidRPr="00CA5055">
                  <w:t>essentialized</w:t>
                </w:r>
                <w:proofErr w:type="spellEnd"/>
                <w:r w:rsidRPr="00CA5055">
                  <w:t xml:space="preserve"> female subject and defers any redemptive, transcendent, or universalizing horizon of meaning. Such a stridently despondent poetic mode proved difficult to maintain, both in her writing and in her personal life. Soon after publishing her first and only volume, </w:t>
                </w:r>
                <w:proofErr w:type="spellStart"/>
                <w:r w:rsidRPr="00CA5055">
                  <w:t>Margolin</w:t>
                </w:r>
                <w:proofErr w:type="spellEnd"/>
                <w:r w:rsidRPr="00CA5055">
                  <w:t xml:space="preserve"> withdrew from the public sphere and remained a recluse until her death.</w:t>
                </w:r>
              </w:p>
              <w:p w:rsidR="00477565" w:rsidRDefault="00477565" w:rsidP="00477565"/>
            </w:tc>
          </w:sdtContent>
        </w:sdt>
      </w:tr>
      <w:tr w:rsidR="00477565">
        <w:tc>
          <w:tcPr>
            <w:tcW w:w="9016" w:type="dxa"/>
          </w:tcPr>
          <w:p w:rsidR="00477565" w:rsidRDefault="00477565" w:rsidP="00477565">
            <w:r w:rsidRPr="0015114C">
              <w:rPr>
                <w:u w:val="single"/>
              </w:rPr>
              <w:t>Further reading</w:t>
            </w:r>
            <w:r>
              <w:t>:</w:t>
            </w:r>
          </w:p>
          <w:sdt>
            <w:sdtPr>
              <w:alias w:val="Further reading"/>
              <w:tag w:val="furtherReading"/>
              <w:id w:val="-1516217107"/>
              <w:placeholder>
                <w:docPart w:val="4B39E103BE8BC94FB106687A1A5CDE2A"/>
              </w:placeholder>
            </w:sdtPr>
            <w:sdtContent>
              <w:p w:rsidR="00477565" w:rsidRDefault="00477565" w:rsidP="00477565">
                <w:sdt>
                  <w:sdtPr>
                    <w:id w:val="198368485"/>
                    <w:citation/>
                  </w:sdtPr>
                  <w:sdtContent>
                    <w:r>
                      <w:fldChar w:fldCharType="begin"/>
                    </w:r>
                    <w:r>
                      <w:rPr>
                        <w:lang w:val="en-US"/>
                      </w:rPr>
                      <w:instrText xml:space="preserve"> CITATION Mar29 \l 1033 </w:instrText>
                    </w:r>
                    <w:r>
                      <w:fldChar w:fldCharType="separate"/>
                    </w:r>
                    <w:r>
                      <w:rPr>
                        <w:noProof/>
                        <w:lang w:val="en-US"/>
                      </w:rPr>
                      <w:t xml:space="preserve"> </w:t>
                    </w:r>
                    <w:r w:rsidRPr="00477565">
                      <w:rPr>
                        <w:noProof/>
                        <w:lang w:val="en-US"/>
                      </w:rPr>
                      <w:t>(Margolin)</w:t>
                    </w:r>
                    <w:r>
                      <w:fldChar w:fldCharType="end"/>
                    </w:r>
                  </w:sdtContent>
                </w:sdt>
              </w:p>
              <w:p w:rsidR="00477565" w:rsidRDefault="00477565" w:rsidP="00477565"/>
              <w:p w:rsidR="00477565" w:rsidRDefault="00477565" w:rsidP="00477565">
                <w:sdt>
                  <w:sdtPr>
                    <w:id w:val="198368489"/>
                    <w:citation/>
                  </w:sdtPr>
                  <w:sdtContent>
                    <w:r>
                      <w:fldChar w:fldCharType="begin"/>
                    </w:r>
                    <w:r>
                      <w:rPr>
                        <w:lang w:val="en-US"/>
                      </w:rPr>
                      <w:instrText xml:space="preserve"> CITATION Mar91 \l 1033 </w:instrText>
                    </w:r>
                    <w:r>
                      <w:fldChar w:fldCharType="separate"/>
                    </w:r>
                    <w:r w:rsidRPr="00477565">
                      <w:rPr>
                        <w:noProof/>
                        <w:lang w:val="en-US"/>
                      </w:rPr>
                      <w:t>(Margolin, Lider (Poems))</w:t>
                    </w:r>
                    <w:r>
                      <w:fldChar w:fldCharType="end"/>
                    </w:r>
                  </w:sdtContent>
                </w:sdt>
              </w:p>
              <w:p w:rsidR="00477565" w:rsidRDefault="00477565" w:rsidP="00477565"/>
              <w:p w:rsidR="00477565" w:rsidRDefault="00477565" w:rsidP="00477565">
                <w:sdt>
                  <w:sdtPr>
                    <w:id w:val="198368495"/>
                    <w:citation/>
                  </w:sdtPr>
                  <w:sdtContent>
                    <w:r>
                      <w:fldChar w:fldCharType="begin"/>
                    </w:r>
                    <w:r>
                      <w:rPr>
                        <w:lang w:val="en-US"/>
                      </w:rPr>
                      <w:instrText xml:space="preserve"> CITATION Mar05 \l 1033  </w:instrText>
                    </w:r>
                    <w:r>
                      <w:fldChar w:fldCharType="separate"/>
                    </w:r>
                    <w:r w:rsidRPr="00477565">
                      <w:rPr>
                        <w:noProof/>
                        <w:lang w:val="en-US"/>
                      </w:rPr>
                      <w:t>(Margolin, Drunk from the Bitter Truth)</w:t>
                    </w:r>
                    <w:r>
                      <w:fldChar w:fldCharType="end"/>
                    </w:r>
                  </w:sdtContent>
                </w:sdt>
              </w:p>
              <w:p w:rsidR="00477565" w:rsidRDefault="00477565" w:rsidP="00477565"/>
              <w:p w:rsidR="00477565" w:rsidRDefault="00477565" w:rsidP="00477565">
                <w:sdt>
                  <w:sdtPr>
                    <w:id w:val="198368507"/>
                    <w:citation/>
                  </w:sdtPr>
                  <w:sdtContent>
                    <w:r>
                      <w:fldChar w:fldCharType="begin"/>
                    </w:r>
                    <w:r>
                      <w:rPr>
                        <w:lang w:val="en-US"/>
                      </w:rPr>
                      <w:instrText xml:space="preserve"> CITATION Kor28 \l 1033 </w:instrText>
                    </w:r>
                    <w:r>
                      <w:fldChar w:fldCharType="separate"/>
                    </w:r>
                    <w:r w:rsidRPr="00477565">
                      <w:rPr>
                        <w:noProof/>
                        <w:lang w:val="en-US"/>
                      </w:rPr>
                      <w:t>(Korman)</w:t>
                    </w:r>
                    <w:r>
                      <w:fldChar w:fldCharType="end"/>
                    </w:r>
                  </w:sdtContent>
                </w:sdt>
              </w:p>
              <w:p w:rsidR="00477565" w:rsidRDefault="00477565" w:rsidP="00477565"/>
              <w:p w:rsidR="00477565" w:rsidRDefault="00477565" w:rsidP="00477565">
                <w:sdt>
                  <w:sdtPr>
                    <w:id w:val="198368517"/>
                    <w:citation/>
                  </w:sdtPr>
                  <w:sdtContent>
                    <w:r>
                      <w:fldChar w:fldCharType="begin"/>
                    </w:r>
                    <w:r>
                      <w:rPr>
                        <w:lang w:val="en-US"/>
                      </w:rPr>
                      <w:instrText xml:space="preserve"> CITATION Ice54 \l 1033 </w:instrText>
                    </w:r>
                    <w:r>
                      <w:fldChar w:fldCharType="separate"/>
                    </w:r>
                    <w:r w:rsidRPr="00477565">
                      <w:rPr>
                        <w:noProof/>
                        <w:lang w:val="en-US"/>
                      </w:rPr>
                      <w:t>(Iceland)</w:t>
                    </w:r>
                    <w:r>
                      <w:fldChar w:fldCharType="end"/>
                    </w:r>
                  </w:sdtContent>
                </w:sdt>
              </w:p>
              <w:p w:rsidR="00477565" w:rsidRDefault="00477565" w:rsidP="00477565"/>
              <w:p w:rsidR="00477565" w:rsidRDefault="00477565" w:rsidP="00477565">
                <w:sdt>
                  <w:sdtPr>
                    <w:id w:val="198368529"/>
                    <w:citation/>
                  </w:sdtPr>
                  <w:sdtContent>
                    <w:r>
                      <w:fldChar w:fldCharType="begin"/>
                    </w:r>
                    <w:r>
                      <w:rPr>
                        <w:lang w:val="en-US"/>
                      </w:rPr>
                      <w:instrText xml:space="preserve"> CITATION Bre10 \l 1033 </w:instrText>
                    </w:r>
                    <w:r>
                      <w:fldChar w:fldCharType="separate"/>
                    </w:r>
                    <w:r w:rsidRPr="00477565">
                      <w:rPr>
                        <w:noProof/>
                        <w:lang w:val="en-US"/>
                      </w:rPr>
                      <w:t>(Brenner)</w:t>
                    </w:r>
                    <w:r>
                      <w:fldChar w:fldCharType="end"/>
                    </w:r>
                  </w:sdtContent>
                </w:sdt>
              </w:p>
              <w:p w:rsidR="00477565" w:rsidRDefault="00477565" w:rsidP="00477565"/>
              <w:p w:rsidR="00477565" w:rsidRDefault="00477565" w:rsidP="00477565">
                <w:sdt>
                  <w:sdtPr>
                    <w:id w:val="198368543"/>
                    <w:citation/>
                  </w:sdtPr>
                  <w:sdtContent>
                    <w:r>
                      <w:fldChar w:fldCharType="begin"/>
                    </w:r>
                    <w:r>
                      <w:rPr>
                        <w:lang w:val="en-US"/>
                      </w:rPr>
                      <w:instrText xml:space="preserve"> CITATION Hel \l 1033 </w:instrText>
                    </w:r>
                    <w:r>
                      <w:fldChar w:fldCharType="separate"/>
                    </w:r>
                    <w:r w:rsidRPr="00477565">
                      <w:rPr>
                        <w:noProof/>
                        <w:lang w:val="en-US"/>
                      </w:rPr>
                      <w:t>(Hellerstein)</w:t>
                    </w:r>
                    <w:r>
                      <w:fldChar w:fldCharType="end"/>
                    </w:r>
                  </w:sdtContent>
                </w:sdt>
              </w:p>
              <w:p w:rsidR="00477565" w:rsidRDefault="00477565" w:rsidP="00477565"/>
              <w:p w:rsidR="00123EFF" w:rsidRDefault="00477565" w:rsidP="00477565">
                <w:sdt>
                  <w:sdtPr>
                    <w:id w:val="198368559"/>
                    <w:citation/>
                  </w:sdtPr>
                  <w:sdtContent>
                    <w:r>
                      <w:fldChar w:fldCharType="begin"/>
                    </w:r>
                    <w:r>
                      <w:rPr>
                        <w:lang w:val="en-US"/>
                      </w:rPr>
                      <w:instrText xml:space="preserve"> CITATION Hel92 \l 1033  </w:instrText>
                    </w:r>
                    <w:r>
                      <w:fldChar w:fldCharType="separate"/>
                    </w:r>
                    <w:r w:rsidRPr="00477565">
                      <w:rPr>
                        <w:noProof/>
                        <w:lang w:val="en-US"/>
                      </w:rPr>
                      <w:t>(K. Hellerstein)</w:t>
                    </w:r>
                    <w:r>
                      <w:fldChar w:fldCharType="end"/>
                    </w:r>
                  </w:sdtContent>
                </w:sdt>
              </w:p>
              <w:p w:rsidR="00477565" w:rsidRDefault="00477565" w:rsidP="00477565"/>
              <w:p w:rsidR="00477565" w:rsidRDefault="00123EFF" w:rsidP="00477565">
                <w:sdt>
                  <w:sdtPr>
                    <w:id w:val="198368623"/>
                    <w:citation/>
                  </w:sdtPr>
                  <w:sdtContent>
                    <w:r>
                      <w:fldChar w:fldCharType="begin"/>
                    </w:r>
                    <w:r>
                      <w:rPr>
                        <w:lang w:val="en-US"/>
                      </w:rPr>
                      <w:instrText xml:space="preserve"> CITATION Man02 \l 1033 </w:instrText>
                    </w:r>
                    <w:r>
                      <w:fldChar w:fldCharType="separate"/>
                    </w:r>
                    <w:r w:rsidRPr="00123EFF">
                      <w:rPr>
                        <w:noProof/>
                        <w:lang w:val="en-US"/>
                      </w:rPr>
                      <w:t>(Mann)</w:t>
                    </w:r>
                    <w:r>
                      <w:fldChar w:fldCharType="end"/>
                    </w:r>
                  </w:sdtContent>
                </w:sdt>
              </w:p>
              <w:p w:rsidR="00123EFF" w:rsidRDefault="00123EFF" w:rsidP="00477565"/>
              <w:p w:rsidR="00123EFF" w:rsidRDefault="00123EFF" w:rsidP="00477565">
                <w:sdt>
                  <w:sdtPr>
                    <w:id w:val="198368643"/>
                    <w:citation/>
                  </w:sdtPr>
                  <w:sdtContent>
                    <w:r>
                      <w:fldChar w:fldCharType="begin"/>
                    </w:r>
                    <w:r>
                      <w:rPr>
                        <w:lang w:val="en-US"/>
                      </w:rPr>
                      <w:instrText xml:space="preserve"> CITATION Man12 \l 1033 </w:instrText>
                    </w:r>
                    <w:r>
                      <w:fldChar w:fldCharType="separate"/>
                    </w:r>
                    <w:r w:rsidRPr="00123EFF">
                      <w:rPr>
                        <w:noProof/>
                        <w:lang w:val="en-US"/>
                      </w:rPr>
                      <w:t>(Mann, Of Madonnas and Magdalenes: Reading Mary in Modernist Hebrew and Yiddish Poetry)</w:t>
                    </w:r>
                    <w:r>
                      <w:fldChar w:fldCharType="end"/>
                    </w:r>
                  </w:sdtContent>
                </w:sdt>
              </w:p>
              <w:p w:rsidR="00123EFF" w:rsidRDefault="00123EFF" w:rsidP="00477565"/>
              <w:p w:rsidR="00123EFF" w:rsidRDefault="00123EFF" w:rsidP="00477565">
                <w:sdt>
                  <w:sdtPr>
                    <w:id w:val="198368665"/>
                    <w:citation/>
                  </w:sdtPr>
                  <w:sdtContent>
                    <w:r>
                      <w:fldChar w:fldCharType="begin"/>
                    </w:r>
                    <w:r>
                      <w:rPr>
                        <w:lang w:val="en-US"/>
                      </w:rPr>
                      <w:instrText xml:space="preserve"> CITATION Nov91 \l 1033  </w:instrText>
                    </w:r>
                    <w:r>
                      <w:fldChar w:fldCharType="separate"/>
                    </w:r>
                    <w:r w:rsidRPr="00123EFF">
                      <w:rPr>
                        <w:noProof/>
                        <w:lang w:val="en-US"/>
                      </w:rPr>
                      <w:t>(Novershtern, Who Would Have Believed that a Bronze Statue Can Weep)</w:t>
                    </w:r>
                    <w:r>
                      <w:fldChar w:fldCharType="end"/>
                    </w:r>
                  </w:sdtContent>
                </w:sdt>
              </w:p>
              <w:p w:rsidR="00123EFF" w:rsidRDefault="00123EFF" w:rsidP="00477565"/>
              <w:p w:rsidR="00123EFF" w:rsidRDefault="00123EFF" w:rsidP="00477565">
                <w:sdt>
                  <w:sdtPr>
                    <w:id w:val="198368689"/>
                    <w:citation/>
                  </w:sdtPr>
                  <w:sdtContent>
                    <w:r>
                      <w:fldChar w:fldCharType="begin"/>
                    </w:r>
                    <w:r>
                      <w:rPr>
                        <w:lang w:val="en-US"/>
                      </w:rPr>
                      <w:instrText xml:space="preserve"> CITATION Nov911 \l 1033 </w:instrText>
                    </w:r>
                    <w:r>
                      <w:fldChar w:fldCharType="separate"/>
                    </w:r>
                    <w:r w:rsidRPr="00123EFF">
                      <w:rPr>
                        <w:noProof/>
                        <w:lang w:val="en-US"/>
                      </w:rPr>
                      <w:t>(Novershtern)</w:t>
                    </w:r>
                    <w:r>
                      <w:fldChar w:fldCharType="end"/>
                    </w:r>
                  </w:sdtContent>
                </w:sdt>
              </w:p>
              <w:p w:rsidR="00123EFF" w:rsidRDefault="00123EFF" w:rsidP="00477565"/>
              <w:p w:rsidR="00477565" w:rsidRDefault="00123EFF" w:rsidP="00477565">
                <w:sdt>
                  <w:sdtPr>
                    <w:id w:val="198368716"/>
                    <w:citation/>
                  </w:sdtPr>
                  <w:sdtContent>
                    <w:r>
                      <w:fldChar w:fldCharType="begin"/>
                    </w:r>
                    <w:r>
                      <w:rPr>
                        <w:lang w:val="en-US"/>
                      </w:rPr>
                      <w:instrText xml:space="preserve"> CITATION Zuc91 \l 1033 </w:instrText>
                    </w:r>
                    <w:r>
                      <w:fldChar w:fldCharType="separate"/>
                    </w:r>
                    <w:r w:rsidRPr="00123EFF">
                      <w:rPr>
                        <w:noProof/>
                        <w:lang w:val="en-US"/>
                      </w:rPr>
                      <w:t>(Zucker)</w:t>
                    </w:r>
                    <w:r>
                      <w:fldChar w:fldCharType="end"/>
                    </w:r>
                  </w:sdtContent>
                </w:sdt>
              </w:p>
            </w:sdtContent>
          </w:sdt>
        </w:tc>
      </w:tr>
    </w:tbl>
    <w:p w:rsidR="00477565" w:rsidRPr="00F36937" w:rsidRDefault="00477565" w:rsidP="00477565">
      <w:bookmarkStart w:id="0" w:name="_GoBack"/>
      <w:bookmarkEnd w:id="0"/>
    </w:p>
    <w:sectPr w:rsidR="00477565" w:rsidRPr="00F36937" w:rsidSect="0047756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565" w:rsidRDefault="00477565" w:rsidP="00477565">
      <w:pPr>
        <w:spacing w:after="0" w:line="240" w:lineRule="auto"/>
      </w:pPr>
      <w:r>
        <w:separator/>
      </w:r>
    </w:p>
  </w:endnote>
  <w:endnote w:type="continuationSeparator" w:id="0">
    <w:p w:rsidR="00477565" w:rsidRDefault="00477565" w:rsidP="00477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565" w:rsidRDefault="00477565" w:rsidP="00477565">
      <w:pPr>
        <w:spacing w:after="0" w:line="240" w:lineRule="auto"/>
      </w:pPr>
      <w:r>
        <w:separator/>
      </w:r>
    </w:p>
  </w:footnote>
  <w:footnote w:type="continuationSeparator" w:id="0">
    <w:p w:rsidR="00477565" w:rsidRDefault="00477565" w:rsidP="0047756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565" w:rsidRDefault="0047756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77565" w:rsidRDefault="0047756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123EFF"/>
    <w:rsid w:val="00123EFF"/>
    <w:rsid w:val="00477565"/>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D301CBFB05EB43B8EFAF68DA30A146"/>
        <w:category>
          <w:name w:val="General"/>
          <w:gallery w:val="placeholder"/>
        </w:category>
        <w:types>
          <w:type w:val="bbPlcHdr"/>
        </w:types>
        <w:behaviors>
          <w:behavior w:val="content"/>
        </w:behaviors>
        <w:guid w:val="{957E91DF-8300-744B-973C-A1C7BA8FA3BD}"/>
      </w:docPartPr>
      <w:docPartBody>
        <w:p w:rsidR="00000000" w:rsidRDefault="004E117A">
          <w:pPr>
            <w:pStyle w:val="C5D301CBFB05EB43B8EFAF68DA30A146"/>
          </w:pPr>
          <w:r w:rsidRPr="00CC586D">
            <w:rPr>
              <w:rStyle w:val="PlaceholderText"/>
              <w:b/>
              <w:color w:val="FFFFFF" w:themeColor="background1"/>
            </w:rPr>
            <w:t>[Salutation]</w:t>
          </w:r>
        </w:p>
      </w:docPartBody>
    </w:docPart>
    <w:docPart>
      <w:docPartPr>
        <w:name w:val="8548E9921D7A704F94FFC41F865AD619"/>
        <w:category>
          <w:name w:val="General"/>
          <w:gallery w:val="placeholder"/>
        </w:category>
        <w:types>
          <w:type w:val="bbPlcHdr"/>
        </w:types>
        <w:behaviors>
          <w:behavior w:val="content"/>
        </w:behaviors>
        <w:guid w:val="{162C29D2-984E-764B-8EE1-BF8795E3F12C}"/>
      </w:docPartPr>
      <w:docPartBody>
        <w:p w:rsidR="00000000" w:rsidRDefault="004E117A">
          <w:pPr>
            <w:pStyle w:val="8548E9921D7A704F94FFC41F865AD619"/>
          </w:pPr>
          <w:r>
            <w:rPr>
              <w:rStyle w:val="PlaceholderText"/>
            </w:rPr>
            <w:t>[First name]</w:t>
          </w:r>
        </w:p>
      </w:docPartBody>
    </w:docPart>
    <w:docPart>
      <w:docPartPr>
        <w:name w:val="32208BB9785497469D23C137E85DA1CD"/>
        <w:category>
          <w:name w:val="General"/>
          <w:gallery w:val="placeholder"/>
        </w:category>
        <w:types>
          <w:type w:val="bbPlcHdr"/>
        </w:types>
        <w:behaviors>
          <w:behavior w:val="content"/>
        </w:behaviors>
        <w:guid w:val="{790760A7-A330-B044-A3E8-C4485B06A1EA}"/>
      </w:docPartPr>
      <w:docPartBody>
        <w:p w:rsidR="00000000" w:rsidRDefault="004E117A">
          <w:pPr>
            <w:pStyle w:val="32208BB9785497469D23C137E85DA1CD"/>
          </w:pPr>
          <w:r>
            <w:rPr>
              <w:rStyle w:val="PlaceholderText"/>
            </w:rPr>
            <w:t>[Middle name]</w:t>
          </w:r>
        </w:p>
      </w:docPartBody>
    </w:docPart>
    <w:docPart>
      <w:docPartPr>
        <w:name w:val="B55044567355E74F932BAB8D09F1C719"/>
        <w:category>
          <w:name w:val="General"/>
          <w:gallery w:val="placeholder"/>
        </w:category>
        <w:types>
          <w:type w:val="bbPlcHdr"/>
        </w:types>
        <w:behaviors>
          <w:behavior w:val="content"/>
        </w:behaviors>
        <w:guid w:val="{6FD4C075-A577-7A4B-A39A-683FCC03E6DD}"/>
      </w:docPartPr>
      <w:docPartBody>
        <w:p w:rsidR="00000000" w:rsidRDefault="004E117A">
          <w:pPr>
            <w:pStyle w:val="B55044567355E74F932BAB8D09F1C719"/>
          </w:pPr>
          <w:r>
            <w:rPr>
              <w:rStyle w:val="PlaceholderText"/>
            </w:rPr>
            <w:t>[Last name]</w:t>
          </w:r>
        </w:p>
      </w:docPartBody>
    </w:docPart>
    <w:docPart>
      <w:docPartPr>
        <w:name w:val="92043F3FA70E444CAC80E6852BF3727F"/>
        <w:category>
          <w:name w:val="General"/>
          <w:gallery w:val="placeholder"/>
        </w:category>
        <w:types>
          <w:type w:val="bbPlcHdr"/>
        </w:types>
        <w:behaviors>
          <w:behavior w:val="content"/>
        </w:behaviors>
        <w:guid w:val="{B4DD1490-FBD7-D94B-98AA-E61767A1599F}"/>
      </w:docPartPr>
      <w:docPartBody>
        <w:p w:rsidR="00000000" w:rsidRDefault="004E117A">
          <w:pPr>
            <w:pStyle w:val="92043F3FA70E444CAC80E6852BF3727F"/>
          </w:pPr>
          <w:r>
            <w:rPr>
              <w:rStyle w:val="PlaceholderText"/>
            </w:rPr>
            <w:t>[Enter your biography]</w:t>
          </w:r>
        </w:p>
      </w:docPartBody>
    </w:docPart>
    <w:docPart>
      <w:docPartPr>
        <w:name w:val="BF0A352941D8604A99B20E89EEDA15C1"/>
        <w:category>
          <w:name w:val="General"/>
          <w:gallery w:val="placeholder"/>
        </w:category>
        <w:types>
          <w:type w:val="bbPlcHdr"/>
        </w:types>
        <w:behaviors>
          <w:behavior w:val="content"/>
        </w:behaviors>
        <w:guid w:val="{A6E3CC50-4242-9C4D-ADD9-21E54BE5FC46}"/>
      </w:docPartPr>
      <w:docPartBody>
        <w:p w:rsidR="00000000" w:rsidRDefault="004E117A">
          <w:pPr>
            <w:pStyle w:val="BF0A352941D8604A99B20E89EEDA15C1"/>
          </w:pPr>
          <w:r>
            <w:rPr>
              <w:rStyle w:val="PlaceholderText"/>
            </w:rPr>
            <w:t>[Enter the institution with which you are affiliated]</w:t>
          </w:r>
        </w:p>
      </w:docPartBody>
    </w:docPart>
    <w:docPart>
      <w:docPartPr>
        <w:name w:val="CF2356F2204B324A8BE42E9E90AE3BA4"/>
        <w:category>
          <w:name w:val="General"/>
          <w:gallery w:val="placeholder"/>
        </w:category>
        <w:types>
          <w:type w:val="bbPlcHdr"/>
        </w:types>
        <w:behaviors>
          <w:behavior w:val="content"/>
        </w:behaviors>
        <w:guid w:val="{A1E4195A-116D-0146-8F33-BE7A697A770F}"/>
      </w:docPartPr>
      <w:docPartBody>
        <w:p w:rsidR="00000000" w:rsidRDefault="004E117A">
          <w:pPr>
            <w:pStyle w:val="CF2356F2204B324A8BE42E9E90AE3BA4"/>
          </w:pPr>
          <w:r w:rsidRPr="00EF74F7">
            <w:rPr>
              <w:b/>
              <w:color w:val="808080" w:themeColor="background1" w:themeShade="80"/>
            </w:rPr>
            <w:t>[Enter the headword for your article]</w:t>
          </w:r>
        </w:p>
      </w:docPartBody>
    </w:docPart>
    <w:docPart>
      <w:docPartPr>
        <w:name w:val="423D32A5BC3A2F47B7BCE4D6443A9F31"/>
        <w:category>
          <w:name w:val="General"/>
          <w:gallery w:val="placeholder"/>
        </w:category>
        <w:types>
          <w:type w:val="bbPlcHdr"/>
        </w:types>
        <w:behaviors>
          <w:behavior w:val="content"/>
        </w:behaviors>
        <w:guid w:val="{3DE730D7-6043-5F4C-A168-8782AF0C8ABE}"/>
      </w:docPartPr>
      <w:docPartBody>
        <w:p w:rsidR="00000000" w:rsidRDefault="004E117A">
          <w:pPr>
            <w:pStyle w:val="423D32A5BC3A2F47B7BCE4D6443A9F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56757006385D47A6B5D1C9CAF5D72D"/>
        <w:category>
          <w:name w:val="General"/>
          <w:gallery w:val="placeholder"/>
        </w:category>
        <w:types>
          <w:type w:val="bbPlcHdr"/>
        </w:types>
        <w:behaviors>
          <w:behavior w:val="content"/>
        </w:behaviors>
        <w:guid w:val="{91E75BC9-333E-3444-A7D4-BA75F5D6CBAE}"/>
      </w:docPartPr>
      <w:docPartBody>
        <w:p w:rsidR="00000000" w:rsidRDefault="004E117A">
          <w:pPr>
            <w:pStyle w:val="8156757006385D47A6B5D1C9CAF5D7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3E41ED65EA0841A120D283E88F6D2A"/>
        <w:category>
          <w:name w:val="General"/>
          <w:gallery w:val="placeholder"/>
        </w:category>
        <w:types>
          <w:type w:val="bbPlcHdr"/>
        </w:types>
        <w:behaviors>
          <w:behavior w:val="content"/>
        </w:behaviors>
        <w:guid w:val="{C8C96263-7957-6947-B72B-975623F74121}"/>
      </w:docPartPr>
      <w:docPartBody>
        <w:p w:rsidR="00000000" w:rsidRDefault="004E117A">
          <w:pPr>
            <w:pStyle w:val="AB3E41ED65EA0841A120D283E88F6D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39E103BE8BC94FB106687A1A5CDE2A"/>
        <w:category>
          <w:name w:val="General"/>
          <w:gallery w:val="placeholder"/>
        </w:category>
        <w:types>
          <w:type w:val="bbPlcHdr"/>
        </w:types>
        <w:behaviors>
          <w:behavior w:val="content"/>
        </w:behaviors>
        <w:guid w:val="{6FE2C401-5CF0-C049-8448-23E263A7DFE1}"/>
      </w:docPartPr>
      <w:docPartBody>
        <w:p w:rsidR="00000000" w:rsidRDefault="004E117A">
          <w:pPr>
            <w:pStyle w:val="4B39E103BE8BC94FB106687A1A5CDE2A"/>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C5D301CBFB05EB43B8EFAF68DA30A146">
    <w:name w:val="C5D301CBFB05EB43B8EFAF68DA30A146"/>
  </w:style>
  <w:style w:type="paragraph" w:customStyle="1" w:styleId="8548E9921D7A704F94FFC41F865AD619">
    <w:name w:val="8548E9921D7A704F94FFC41F865AD619"/>
  </w:style>
  <w:style w:type="paragraph" w:customStyle="1" w:styleId="32208BB9785497469D23C137E85DA1CD">
    <w:name w:val="32208BB9785497469D23C137E85DA1CD"/>
  </w:style>
  <w:style w:type="paragraph" w:customStyle="1" w:styleId="B55044567355E74F932BAB8D09F1C719">
    <w:name w:val="B55044567355E74F932BAB8D09F1C719"/>
  </w:style>
  <w:style w:type="paragraph" w:customStyle="1" w:styleId="92043F3FA70E444CAC80E6852BF3727F">
    <w:name w:val="92043F3FA70E444CAC80E6852BF3727F"/>
  </w:style>
  <w:style w:type="paragraph" w:customStyle="1" w:styleId="BF0A352941D8604A99B20E89EEDA15C1">
    <w:name w:val="BF0A352941D8604A99B20E89EEDA15C1"/>
  </w:style>
  <w:style w:type="paragraph" w:customStyle="1" w:styleId="CF2356F2204B324A8BE42E9E90AE3BA4">
    <w:name w:val="CF2356F2204B324A8BE42E9E90AE3BA4"/>
  </w:style>
  <w:style w:type="paragraph" w:customStyle="1" w:styleId="423D32A5BC3A2F47B7BCE4D6443A9F31">
    <w:name w:val="423D32A5BC3A2F47B7BCE4D6443A9F31"/>
  </w:style>
  <w:style w:type="paragraph" w:customStyle="1" w:styleId="8156757006385D47A6B5D1C9CAF5D72D">
    <w:name w:val="8156757006385D47A6B5D1C9CAF5D72D"/>
  </w:style>
  <w:style w:type="paragraph" w:customStyle="1" w:styleId="AB3E41ED65EA0841A120D283E88F6D2A">
    <w:name w:val="AB3E41ED65EA0841A120D283E88F6D2A"/>
  </w:style>
  <w:style w:type="paragraph" w:customStyle="1" w:styleId="4B39E103BE8BC94FB106687A1A5CDE2A">
    <w:name w:val="4B39E103BE8BC94FB106687A1A5CDE2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Mar29</b:Tag>
    <b:SourceType>Book</b:SourceType>
    <b:Guid>{45BA2A79-038B-BC44-813A-2A35CA722FB8}</b:Guid>
    <b:LCID>0</b:LCID>
    <b:Author>
      <b:Author>
        <b:NameList>
          <b:Person>
            <b:Last>Margolin</b:Last>
            <b:First>A.</b:First>
          </b:Person>
        </b:NameList>
      </b:Author>
    </b:Author>
    <b:Title>Lider (Poems)</b:Title>
    <b:City>New York</b:City>
    <b:CountryRegion>United States of Ameria</b:CountryRegion>
    <b:Publisher>Oriom Press</b:Publisher>
    <b:Year>1929</b:Year>
    <b:RefOrder>1</b:RefOrder>
  </b:Source>
  <b:Source>
    <b:Tag>Mar91</b:Tag>
    <b:SourceType>Book</b:SourceType>
    <b:Guid>{34EFDA30-CD10-474D-A06C-2260443A87BA}</b:Guid>
    <b:LCID>0</b:LCID>
    <b:Author>
      <b:Author>
        <b:NameList>
          <b:Person>
            <b:Last>Margolin</b:Last>
            <b:First>A.</b:First>
          </b:Person>
        </b:NameList>
      </b:Author>
    </b:Author>
    <b:Title>Lider (Poems)</b:Title>
    <b:City>Jerusalem</b:City>
    <b:Publisher>Magnes Press</b:Publisher>
    <b:Year>1991</b:Year>
    <b:RefOrder>2</b:RefOrder>
  </b:Source>
  <b:Source>
    <b:Tag>Mar05</b:Tag>
    <b:SourceType>Book</b:SourceType>
    <b:Guid>{F9585A9B-C06C-B24C-91A8-CC893E2AF3EB}</b:Guid>
    <b:LCID>0</b:LCID>
    <b:Author>
      <b:Author>
        <b:NameList>
          <b:Person>
            <b:Last>Margolin</b:Last>
            <b:First>A.</b:First>
          </b:Person>
        </b:NameList>
      </b:Author>
    </b:Author>
    <b:Title>Drunk from the Bitter Truth</b:Title>
    <b:City>Albany</b:City>
    <b:Publisher>State University of New York Press</b:Publisher>
    <b:Year>2005</b:Year>
    <b:RefOrder>3</b:RefOrder>
  </b:Source>
  <b:Source>
    <b:Tag>Kor28</b:Tag>
    <b:SourceType>Book</b:SourceType>
    <b:Guid>{00D11232-2FFD-C646-825D-820F1E6D914D}</b:Guid>
    <b:LCID>0</b:LCID>
    <b:Author>
      <b:Editor>
        <b:NameList>
          <b:Person>
            <b:Last>Korman</b:Last>
            <b:First>E.</b:First>
          </b:Person>
        </b:NameList>
      </b:Editor>
    </b:Author>
    <b:Title>Yidishe dikhterins (Yiddish Women Poets)</b:Title>
    <b:City>Chicago</b:City>
    <b:Publisher>L. M. Shtayn</b:Publisher>
    <b:Year>1928</b:Year>
    <b:RefOrder>4</b:RefOrder>
  </b:Source>
  <b:Source>
    <b:Tag>Ice54</b:Tag>
    <b:SourceType>Book</b:SourceType>
    <b:Guid>{B98B3327-1CDF-D442-A87B-618696DCF6C3}</b:Guid>
    <b:LCID>0</b:LCID>
    <b:Author>
      <b:Author>
        <b:NameList>
          <b:Person>
            <b:Last>Iceland</b:Last>
            <b:First>R.</b:First>
          </b:Person>
        </b:NameList>
      </b:Author>
    </b:Author>
    <b:Title>Fun unzer friling (Of Our Springtime)</b:Title>
    <b:City>New York</b:City>
    <b:Publisher>Inzl</b:Publisher>
    <b:Year>1954</b:Year>
    <b:RefOrder>5</b:RefOrder>
  </b:Source>
  <b:Source>
    <b:Tag>Bre10</b:Tag>
    <b:SourceType>JournalArticle</b:SourceType>
    <b:Guid>{44177AC3-DCC2-3945-A155-A85560E7B214}</b:Guid>
    <b:LCID>0</b:LCID>
    <b:Author>
      <b:Author>
        <b:NameList>
          <b:Person>
            <b:Last>Brenner</b:Last>
            <b:First>N</b:First>
          </b:Person>
        </b:NameList>
      </b:Author>
    </b:Author>
    <b:Title>Slipper Selves: Rachel Bluvstein and Anna Margolin in Poetry and in Public</b:Title>
    <b:Year>2010</b:Year>
    <b:Volume>19</b:Volume>
    <b:Pages>114-118</b:Pages>
    <b:JournalName>Nashim</b:JournalName>
    <b:RefOrder>6</b:RefOrder>
  </b:Source>
  <b:Source>
    <b:Tag>Hel</b:Tag>
    <b:SourceType>JournalArticle</b:SourceType>
    <b:Guid>{CFFEA81D-1D3F-C44A-B64A-73F9737002A5}</b:Guid>
    <b:LCID>0</b:LCID>
    <b:Author>
      <b:Author>
        <b:NameList>
          <b:Person>
            <b:Last>Hellerstein</b:Last>
            <b:First>K</b:First>
          </b:Person>
        </b:NameList>
      </b:Author>
    </b:Author>
    <b:Title>Translating as a Feminist: Reconceiving Anna Margolin</b:Title>
    <b:JournalName>Prooftests</b:JournalName>
    <b:City>2000</b:City>
    <b:Volume>20</b:Volume>
    <b:Issue>1-2</b:Issue>
    <b:Pages>191-208</b:Pages>
    <b:RefOrder>7</b:RefOrder>
  </b:Source>
  <b:Source>
    <b:Tag>Hel92</b:Tag>
    <b:SourceType>BookSection</b:SourceType>
    <b:Guid>{22B95E03-760D-664E-BE68-C3DEDBAEB57C}</b:Guid>
    <b:LCID>0</b:LCID>
    <b:Author>
      <b:Author>
        <b:NameList>
          <b:Person>
            <b:Last>Hellerstein</b:Last>
            <b:First>K.</b:First>
          </b:Person>
        </b:NameList>
      </b:Author>
      <b:Editor>
        <b:NameList>
          <b:Person>
            <b:Last>Sokoloff</b:Last>
            <b:First>Naomi</b:First>
            <b:Middle>B.</b:Middle>
          </b:Person>
          <b:Person>
            <b:Last>Lerner</b:Last>
            <b:First>Anne</b:First>
            <b:Middle>Lapidus</b:Middle>
          </b:Person>
          <b:Person>
            <b:Last>Norich</b:Last>
            <b:First>Anita</b:First>
          </b:Person>
        </b:NameList>
      </b:Editor>
    </b:Author>
    <b:Title>From Ikh to Zikh: A Journey from 'I' to 'Self' in Yiddish Poems by Women</b:Title>
    <b:Year>1992</b:Year>
    <b:BookTitle>Gender and Text in Modern Hebrew and Yiddish Poems</b:BookTitle>
    <b:City>New York</b:City>
    <b:Publisher>Jewish Theological Seminary</b:Publisher>
    <b:Pages>113-143</b:Pages>
    <b:RefOrder>8</b:RefOrder>
  </b:Source>
  <b:Source>
    <b:Tag>Man02</b:Tag>
    <b:SourceType>JournalArticle</b:SourceType>
    <b:Guid>{79384F57-C257-1D49-9280-042F7D1A2A2D}</b:Guid>
    <b:LCID>0</b:LCID>
    <b:Author>
      <b:Author>
        <b:NameList>
          <b:Person>
            <b:Last>Mann</b:Last>
            <b:First>B.</b:First>
          </b:Person>
        </b:NameList>
      </b:Author>
    </b:Author>
    <b:Title>Picturing the Poetry of Anna Margolin</b:Title>
    <b:Year>2002</b:Year>
    <b:Volume>63</b:Volume>
    <b:Pages>501-536</b:Pages>
    <b:JournalName>Modern Language Quarterly</b:JournalName>
    <b:Issue>4</b:Issue>
    <b:RefOrder>9</b:RefOrder>
  </b:Source>
  <b:Source>
    <b:Tag>Man12</b:Tag>
    <b:SourceType>JournalArticle</b:SourceType>
    <b:Guid>{6DE66A1F-0EA3-0E4B-9E33-D0DD2F58953E}</b:Guid>
    <b:LCID>0</b:LCID>
    <b:Author>
      <b:Author>
        <b:NameList>
          <b:Person>
            <b:Last>Mann</b:Last>
            <b:First>B.</b:First>
          </b:Person>
        </b:NameList>
      </b:Author>
      <b:Editor>
        <b:NameList>
          <b:Person>
            <b:Last>Aptroot</b:Last>
            <b:First>Marion</b:First>
          </b:Person>
          <b:Person>
            <b:Last>Gal-Ed</b:Last>
            <b:First>Efrat</b:First>
          </b:Person>
          <b:Person>
            <b:Last>Gruschka</b:Last>
            <b:First>Roland</b:First>
          </b:Person>
          <b:Person>
            <b:Last>Neuberg</b:Last>
            <b:First>Simon</b:First>
          </b:Person>
        </b:NameList>
      </b:Editor>
    </b:Author>
    <b:Title>Of Madonnas and Magdalenes: Reading Mary in Modernist Hebrew and Yiddish Poetry</b:Title>
    <b:JournalName>Leket: Yiddish Studies Today</b:JournalName>
    <b:Publisher>Dusseldorf University Press</b:Publisher>
    <b:City>Dusseldorf</b:City>
    <b:Year>2012</b:Year>
    <b:Volume>1</b:Volume>
    <b:Pages>49-68</b:Pages>
    <b:RefOrder>10</b:RefOrder>
  </b:Source>
  <b:Source>
    <b:Tag>Nov911</b:Tag>
    <b:SourceType>JournalArticle</b:SourceType>
    <b:Guid>{58B35647-20D1-9F4A-85DB-5A839DFA12CC}</b:Guid>
    <b:LCID>0</b:LCID>
    <b:Author>
      <b:Author>
        <b:NameList>
          <b:Person>
            <b:Last>Novershtern</b:Last>
            <b:First>A.</b:First>
          </b:Person>
        </b:NameList>
      </b:Author>
    </b:Author>
    <b:Title>Anna Margolin: Materials Toward Her Poetic Image</b:Title>
    <b:Year>1991</b:Year>
    <b:Volume>1</b:Volume>
    <b:Pages>129-171</b:Pages>
    <b:JournalName>YIVO Bleter</b:JournalName>
    <b:RefOrder>12</b:RefOrder>
  </b:Source>
  <b:Source>
    <b:Tag>Nov91</b:Tag>
    <b:SourceType>BookSection</b:SourceType>
    <b:Guid>{ED87296D-0E8D-0341-86DB-437E73ADBEFB}</b:Guid>
    <b:LCID>0</b:LCID>
    <b:Author>
      <b:Author>
        <b:NameList>
          <b:Person>
            <b:Last>Novershtern</b:Last>
            <b:First>A.</b:First>
          </b:Person>
        </b:NameList>
      </b:Author>
    </b:Author>
    <b:Title>Who Would Have Believed that a Bronze Statue Can Weep</b:Title>
    <b:Publisher>Magnes Press</b:Publisher>
    <b:City>Jerusalem</b:City>
    <b:Year>1991</b:Year>
    <b:BookTitle>The Poetry of Anna Margolin</b:BookTitle>
    <b:RefOrder>11</b:RefOrder>
  </b:Source>
  <b:Source>
    <b:Tag>Zuc91</b:Tag>
    <b:SourceType>JournalArticle</b:SourceType>
    <b:Guid>{0669E6D5-B42A-3B47-9EA0-40BEF4AFD78E}</b:Guid>
    <b:LCID>0</b:LCID>
    <b:Author>
      <b:Author>
        <b:NameList>
          <b:Person>
            <b:Last>Zucker</b:Last>
            <b:First>S.</b:First>
          </b:Person>
        </b:NameList>
      </b:Author>
    </b:Author>
    <b:Title>Anna Margolin and the Poetry of the Split Self</b:Title>
    <b:JournalName>YIVO Bleter</b:JournalName>
    <b:Year>1991</b:Year>
    <b:Volume>1</b:Volume>
    <b:Pages>173-198</b:Pages>
    <b:RefOrder>13</b:RefOrder>
  </b:Source>
</b:Sources>
</file>

<file path=customXml/itemProps1.xml><?xml version="1.0" encoding="utf-8"?>
<ds:datastoreItem xmlns:ds="http://schemas.openxmlformats.org/officeDocument/2006/customXml" ds:itemID="{2B04D683-3F71-764E-8EBF-F609364B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639</Words>
  <Characters>3643</Characters>
  <Application>Microsoft Macintosh Word</Application>
  <DocSecurity>0</DocSecurity>
  <Lines>30</Lines>
  <Paragraphs>7</Paragraphs>
  <ScaleCrop>false</ScaleCrop>
  <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2014-05-05T04:42:00Z</dcterms:created>
  <dcterms:modified xsi:type="dcterms:W3CDTF">2014-05-05T05:08:00Z</dcterms:modified>
</cp:coreProperties>
</file>