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B574C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44746B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E6CBC071C899409373037488E4E36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44746B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C528C081F5334BB224C78266291150"/>
            </w:placeholder>
            <w:text/>
          </w:sdtPr>
          <w:sdtContent>
            <w:tc>
              <w:tcPr>
                <w:tcW w:w="2073" w:type="dxa"/>
              </w:tcPr>
              <w:p w:rsidR="00B574C9" w:rsidRDefault="0044746B" w:rsidP="0044746B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1EDDF52F3BF24A8A19A81BBA020422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44746B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80BDB4A1A7440B9F98EA2B3F0E095"/>
            </w:placeholder>
            <w:text/>
          </w:sdtPr>
          <w:sdtContent>
            <w:tc>
              <w:tcPr>
                <w:tcW w:w="2642" w:type="dxa"/>
              </w:tcPr>
              <w:p w:rsidR="00B574C9" w:rsidRDefault="0044746B" w:rsidP="0044746B">
                <w:r>
                  <w:t>Slipp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801F05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B9C803E8CD00459C357D5158F54289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44746B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801F05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0F431233F22B4CA90740E2B7041A9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44746B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801F05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44746B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>
        <w:sdt>
          <w:sdtPr>
            <w:alias w:val="Article headword"/>
            <w:tag w:val="articleHeadword"/>
            <w:id w:val="-361440020"/>
            <w:placeholder>
              <w:docPart w:val="A2763D3EFEFFB24AB8B834C586B7B29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4746B" w:rsidP="0044746B">
                <w:pPr>
                  <w:pStyle w:val="Heading1"/>
                  <w:outlineLvl w:val="0"/>
                </w:pPr>
                <w:r>
                  <w:t>Adams, Ansel Easton (1902-1984)</w:t>
                </w:r>
              </w:p>
            </w:tc>
          </w:sdtContent>
        </w:sdt>
      </w:tr>
      <w:tr w:rsidR="00464699">
        <w:sdt>
          <w:sdtPr>
            <w:alias w:val="Variant headwords"/>
            <w:tag w:val="variantHeadwords"/>
            <w:id w:val="173464402"/>
            <w:placeholder>
              <w:docPart w:val="D695874D7108B6498251F08FAB244E7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4746B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>
        <w:sdt>
          <w:sdtPr>
            <w:alias w:val="Abstract"/>
            <w:tag w:val="abstract"/>
            <w:id w:val="-635871867"/>
            <w:placeholder>
              <w:docPart w:val="C8DBEDFDF51FEC40931A80123485466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4746B" w:rsidP="00801F05">
                <w:r w:rsidRPr="00C26671">
                  <w:t xml:space="preserve">Ansel Adams is known for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 xml:space="preserve">arks for the Department of the Interior. </w:t>
                </w:r>
              </w:p>
            </w:tc>
          </w:sdtContent>
        </w:sdt>
      </w:tr>
      <w:tr w:rsidR="003F0D73">
        <w:sdt>
          <w:sdtPr>
            <w:alias w:val="Article text"/>
            <w:tag w:val="articleText"/>
            <w:id w:val="634067588"/>
            <w:placeholder>
              <w:docPart w:val="9CAFBC76D0813042A406B0269C3E98E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4746B" w:rsidRPr="0044746B" w:rsidRDefault="0044746B" w:rsidP="00801F05">
                <w:pPr>
                  <w:rPr>
                    <w:b/>
                  </w:rPr>
                </w:pPr>
                <w:r w:rsidRPr="00C26671">
                  <w:t xml:space="preserve">Ansel Adams is known for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>arks for the Department of the Interior. Adams</w:t>
                </w:r>
                <w:r>
                  <w:t>’s early solo exhibitions include</w:t>
                </w:r>
                <w:r w:rsidRPr="00C26671">
                  <w:t xml:space="preserve"> the Smithsonian Institution</w:t>
                </w:r>
                <w:r>
                  <w:t xml:space="preserve"> in 1931</w:t>
                </w:r>
                <w:r w:rsidRPr="00C26671">
                  <w:t>, followed by a 1936 exhibition at Alfred Stieglitz’s New York gallery</w:t>
                </w:r>
                <w:r>
                  <w:t>,</w:t>
                </w:r>
                <w:r w:rsidRPr="00C26671">
                  <w:t xml:space="preserve"> </w:t>
                </w:r>
                <w:r w:rsidRPr="00FE3258">
                  <w:t>An American Place</w:t>
                </w:r>
                <w:r w:rsidRPr="00C26671">
                  <w:t>.</w:t>
                </w:r>
                <w:r>
                  <w:t xml:space="preserve"> </w:t>
                </w:r>
                <w:r w:rsidRPr="00C26671">
                  <w:t xml:space="preserve">Co-founder of </w:t>
                </w:r>
                <w:r w:rsidRPr="00C26671">
                  <w:rPr>
                    <w:i/>
                  </w:rPr>
                  <w:t>f/64</w:t>
                </w:r>
                <w:r w:rsidRPr="00C26671">
                  <w:t xml:space="preserve">, a group dedicated to </w:t>
                </w:r>
                <w:r>
                  <w:t>‘</w:t>
                </w:r>
                <w:r w:rsidRPr="00C26671">
                  <w:t>straight photography</w:t>
                </w:r>
                <w:r>
                  <w:t xml:space="preserve">,’ which eschewed manipulation in favor of objectivity, </w:t>
                </w:r>
                <w:r w:rsidRPr="00C26671">
                  <w:t xml:space="preserve">Adams established the Zone System, a method of teaching </w:t>
                </w:r>
                <w:r>
                  <w:t xml:space="preserve">photographic </w:t>
                </w:r>
                <w:r w:rsidRPr="00C26671">
                  <w:t>exposure</w:t>
                </w:r>
                <w:r>
                  <w:t xml:space="preserve"> for precise tonal range. He also</w:t>
                </w:r>
                <w:r w:rsidRPr="00C26671">
                  <w:t xml:space="preserve"> authored articles and guides, including </w:t>
                </w:r>
                <w:r w:rsidRPr="00C26671">
                  <w:rPr>
                    <w:i/>
                  </w:rPr>
                  <w:t>Making a Photograph</w:t>
                </w:r>
                <w:r w:rsidRPr="00C26671">
                  <w:t xml:space="preserve"> </w:t>
                </w:r>
                <w:r>
                  <w:t xml:space="preserve">in </w:t>
                </w:r>
                <w:r w:rsidRPr="00C26671">
                  <w:t xml:space="preserve">1935, and co-founded </w:t>
                </w:r>
                <w:r w:rsidRPr="00C26671">
                  <w:rPr>
                    <w:i/>
                  </w:rPr>
                  <w:t>Aperture</w:t>
                </w:r>
                <w:r w:rsidRPr="00C26671">
                  <w:t xml:space="preserve"> in 1952. Creator of the photography department at the California School of Fine Arts and co-founder of the Center for Creative Photography, Adams was awarded the Presidential Medal of Freedom in 1980 and died in Monterrey, C</w:t>
                </w:r>
                <w:r>
                  <w:t>alifornia,</w:t>
                </w:r>
                <w:r w:rsidRPr="00C26671">
                  <w:t xml:space="preserve"> in 1984. </w:t>
                </w:r>
              </w:p>
              <w:p w:rsidR="003F0D73" w:rsidRDefault="00801F05" w:rsidP="00801F05"/>
            </w:tc>
          </w:sdtContent>
        </w:sdt>
      </w:tr>
      <w:tr w:rsidR="003235A7">
        <w:tc>
          <w:tcPr>
            <w:tcW w:w="9016" w:type="dxa"/>
          </w:tcPr>
          <w:p w:rsidR="003235A7" w:rsidRDefault="0044746B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AA042B8B1DC140A84EEAB08C00E373"/>
              </w:placeholder>
            </w:sdtPr>
            <w:sdtContent>
              <w:p w:rsidR="0044746B" w:rsidRDefault="005D1792" w:rsidP="0044746B">
                <w:sdt>
                  <w:sdtPr>
                    <w:id w:val="5704922"/>
                    <w:citation/>
                  </w:sdtPr>
                  <w:sdtContent>
                    <w:r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Ham02 \l 1033 </w:instrText>
                    </w:r>
                    <w:r>
                      <w:fldChar w:fldCharType="separate"/>
                    </w:r>
                    <w:r w:rsidR="0044746B">
                      <w:rPr>
                        <w:noProof/>
                        <w:lang w:val="en-US"/>
                      </w:rPr>
                      <w:t xml:space="preserve"> </w:t>
                    </w:r>
                    <w:r w:rsidR="0044746B" w:rsidRPr="0044746B">
                      <w:rPr>
                        <w:noProof/>
                        <w:lang w:val="en-US"/>
                      </w:rPr>
                      <w:t>(Hammond, 2002)</w:t>
                    </w:r>
                    <w:r>
                      <w:fldChar w:fldCharType="end"/>
                    </w:r>
                  </w:sdtContent>
                </w:sdt>
              </w:p>
              <w:p w:rsidR="0044746B" w:rsidRDefault="0044746B" w:rsidP="0044746B"/>
              <w:p w:rsidR="003235A7" w:rsidRDefault="005D1792" w:rsidP="0044746B">
                <w:sdt>
                  <w:sdtPr>
                    <w:id w:val="5704926"/>
                    <w:citation/>
                  </w:sdtPr>
                  <w:sdtContent>
                    <w:r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Haa05 \l 1033 </w:instrText>
                    </w:r>
                    <w:r>
                      <w:fldChar w:fldCharType="separate"/>
                    </w:r>
                    <w:r w:rsidR="0044746B" w:rsidRPr="0044746B">
                      <w:rPr>
                        <w:noProof/>
                        <w:lang w:val="en-US"/>
                      </w:rPr>
                      <w:t>(Haas, 2005)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801F05" w:rsidP="00B33145">
      <w:bookmarkStart w:id="0" w:name="_GoBack"/>
      <w:bookmarkEnd w:id="0"/>
    </w:p>
    <w:sectPr w:rsidR="00C27FAB" w:rsidRPr="00F36937" w:rsidSect="002724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553" w:rsidRDefault="006F5553" w:rsidP="007A0D55">
      <w:pPr>
        <w:spacing w:after="0" w:line="240" w:lineRule="auto"/>
      </w:pPr>
      <w:r>
        <w:separator/>
      </w:r>
    </w:p>
  </w:endnote>
  <w:endnote w:type="continuationSeparator" w:id="0">
    <w:p w:rsidR="006F5553" w:rsidRDefault="006F55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553" w:rsidRDefault="006F5553" w:rsidP="007A0D55">
      <w:pPr>
        <w:spacing w:after="0" w:line="240" w:lineRule="auto"/>
      </w:pPr>
      <w:r>
        <w:separator/>
      </w:r>
    </w:p>
  </w:footnote>
  <w:footnote w:type="continuationSeparator" w:id="0">
    <w:p w:rsidR="006F5553" w:rsidRDefault="006F55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4474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801F05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46B"/>
    <w:rsid w:val="0044746B"/>
    <w:rsid w:val="005D1792"/>
    <w:rsid w:val="006F5553"/>
    <w:rsid w:val="00801F05"/>
  </w:rsids>
  <m:mathPr>
    <m:mathFont m:val="MS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-master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E6CBC071C899409373037488E4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C84D-F712-824B-BADF-61525595EEE1}"/>
      </w:docPartPr>
      <w:docPartBody>
        <w:p w:rsidR="005D3744" w:rsidRDefault="005D3744">
          <w:pPr>
            <w:pStyle w:val="C0E6CBC071C899409373037488E4E36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C528C081F5334BB224C7826629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91CE-D804-324A-9A0E-E9006941446A}"/>
      </w:docPartPr>
      <w:docPartBody>
        <w:p w:rsidR="005D3744" w:rsidRDefault="005D3744">
          <w:pPr>
            <w:pStyle w:val="52C528C081F5334BB224C782662911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1EDDF52F3BF24A8A19A81BBA02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3A26-7DE4-4046-88AF-6A105615E3A1}"/>
      </w:docPartPr>
      <w:docPartBody>
        <w:p w:rsidR="005D3744" w:rsidRDefault="005D3744">
          <w:pPr>
            <w:pStyle w:val="401EDDF52F3BF24A8A19A81BBA02042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80BDB4A1A7440B9F98EA2B3F0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A8D7-DA18-9349-92FE-84DF64161225}"/>
      </w:docPartPr>
      <w:docPartBody>
        <w:p w:rsidR="005D3744" w:rsidRDefault="005D3744">
          <w:pPr>
            <w:pStyle w:val="C0E80BDB4A1A7440B9F98EA2B3F0E09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B9C803E8CD00459C357D5158F5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BF1F-86EC-B84B-AAB1-000D6D2FD754}"/>
      </w:docPartPr>
      <w:docPartBody>
        <w:p w:rsidR="005D3744" w:rsidRDefault="005D3744">
          <w:pPr>
            <w:pStyle w:val="08B9C803E8CD00459C357D5158F542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0F431233F22B4CA90740E2B704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695-FA46-1141-8093-59E13FF66CA6}"/>
      </w:docPartPr>
      <w:docPartBody>
        <w:p w:rsidR="005D3744" w:rsidRDefault="005D3744">
          <w:pPr>
            <w:pStyle w:val="830F431233F22B4CA90740E2B7041A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2763D3EFEFFB24AB8B834C586B7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7356-14AD-314D-8730-5A3B40E50C29}"/>
      </w:docPartPr>
      <w:docPartBody>
        <w:p w:rsidR="005D3744" w:rsidRDefault="005D3744">
          <w:pPr>
            <w:pStyle w:val="A2763D3EFEFFB24AB8B834C586B7B2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695874D7108B6498251F08FAB24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07AA-8AF4-E64A-8C9B-F3DEE072616D}"/>
      </w:docPartPr>
      <w:docPartBody>
        <w:p w:rsidR="005D3744" w:rsidRDefault="005D3744">
          <w:pPr>
            <w:pStyle w:val="D695874D7108B6498251F08FAB244E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DBEDFDF51FEC40931A801234854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37E1E-289A-914F-9C71-2281013E698A}"/>
      </w:docPartPr>
      <w:docPartBody>
        <w:p w:rsidR="005D3744" w:rsidRDefault="005D3744">
          <w:pPr>
            <w:pStyle w:val="C8DBEDFDF51FEC40931A8012348546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AFBC76D0813042A406B0269C3E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E09A-F86C-F645-B05E-36C0F96013A4}"/>
      </w:docPartPr>
      <w:docPartBody>
        <w:p w:rsidR="005D3744" w:rsidRDefault="005D3744">
          <w:pPr>
            <w:pStyle w:val="9CAFBC76D0813042A406B0269C3E98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AA042B8B1DC140A84EEAB08C0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ECB2-974F-5747-8EF3-090C44CC115B}"/>
      </w:docPartPr>
      <w:docPartBody>
        <w:p w:rsidR="005D3744" w:rsidRDefault="005D3744">
          <w:pPr>
            <w:pStyle w:val="BBAA042B8B1DC140A84EEAB08C00E37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D3744"/>
    <w:rsid w:val="005D3744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744"/>
    <w:rPr>
      <w:color w:val="808080"/>
    </w:rPr>
  </w:style>
  <w:style w:type="paragraph" w:customStyle="1" w:styleId="C0E6CBC071C899409373037488E4E369">
    <w:name w:val="C0E6CBC071C899409373037488E4E369"/>
    <w:rsid w:val="005D3744"/>
  </w:style>
  <w:style w:type="paragraph" w:customStyle="1" w:styleId="52C528C081F5334BB224C78266291150">
    <w:name w:val="52C528C081F5334BB224C78266291150"/>
    <w:rsid w:val="005D3744"/>
  </w:style>
  <w:style w:type="paragraph" w:customStyle="1" w:styleId="401EDDF52F3BF24A8A19A81BBA020422">
    <w:name w:val="401EDDF52F3BF24A8A19A81BBA020422"/>
    <w:rsid w:val="005D3744"/>
  </w:style>
  <w:style w:type="paragraph" w:customStyle="1" w:styleId="C0E80BDB4A1A7440B9F98EA2B3F0E095">
    <w:name w:val="C0E80BDB4A1A7440B9F98EA2B3F0E095"/>
    <w:rsid w:val="005D3744"/>
  </w:style>
  <w:style w:type="paragraph" w:customStyle="1" w:styleId="08B9C803E8CD00459C357D5158F54289">
    <w:name w:val="08B9C803E8CD00459C357D5158F54289"/>
    <w:rsid w:val="005D3744"/>
  </w:style>
  <w:style w:type="paragraph" w:customStyle="1" w:styleId="830F431233F22B4CA90740E2B7041A94">
    <w:name w:val="830F431233F22B4CA90740E2B7041A94"/>
    <w:rsid w:val="005D3744"/>
  </w:style>
  <w:style w:type="paragraph" w:customStyle="1" w:styleId="A2763D3EFEFFB24AB8B834C586B7B295">
    <w:name w:val="A2763D3EFEFFB24AB8B834C586B7B295"/>
    <w:rsid w:val="005D3744"/>
  </w:style>
  <w:style w:type="paragraph" w:customStyle="1" w:styleId="D695874D7108B6498251F08FAB244E78">
    <w:name w:val="D695874D7108B6498251F08FAB244E78"/>
    <w:rsid w:val="005D3744"/>
  </w:style>
  <w:style w:type="paragraph" w:customStyle="1" w:styleId="C8DBEDFDF51FEC40931A801234854662">
    <w:name w:val="C8DBEDFDF51FEC40931A801234854662"/>
    <w:rsid w:val="005D3744"/>
  </w:style>
  <w:style w:type="paragraph" w:customStyle="1" w:styleId="9CAFBC76D0813042A406B0269C3E98E8">
    <w:name w:val="9CAFBC76D0813042A406B0269C3E98E8"/>
    <w:rsid w:val="005D3744"/>
  </w:style>
  <w:style w:type="paragraph" w:customStyle="1" w:styleId="BBAA042B8B1DC140A84EEAB08C00E373">
    <w:name w:val="BBAA042B8B1DC140A84EEAB08C00E373"/>
    <w:rsid w:val="005D37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Ham02</b:Tag>
    <b:SourceType>Book</b:SourceType>
    <b:Guid>{A3F5745E-5962-7940-918E-33E74222BF95}</b:Guid>
    <b:LCID>2115</b:LCID>
    <b:Author>
      <b:Author>
        <b:NameList>
          <b:Person>
            <b:Last>Hammond</b:Last>
            <b:First>A.</b:First>
          </b:Person>
        </b:NameList>
      </b:Author>
    </b:Author>
    <b:Title>Ansel Adams: Divine Performances</b:Title>
    <b:City>New Haven</b:City>
    <b:CountryRegion>United States of America</b:CountryRegion>
    <b:Publisher>Yale University Press</b:Publisher>
    <b:Year>2002</b:Year>
    <b:RefOrder>1</b:RefOrder>
  </b:Source>
  <b:Source>
    <b:Tag>Haa05</b:Tag>
    <b:SourceType>Book</b:SourceType>
    <b:Guid>{7D5526F2-BA67-5546-9988-94B6F8606EB3}</b:Guid>
    <b:LCID>2115</b:LCID>
    <b:Author>
      <b:Author>
        <b:NameList>
          <b:Person>
            <b:Last>Haas</b:Last>
            <b:First>K.</b:First>
            <b:Middle>E.</b:Middle>
          </b:Person>
        </b:NameList>
      </b:Author>
    </b:Author>
    <b:Title>Ansel Adams: In the Lane Collection</b:Title>
    <b:City>Boston</b:City>
    <b:CountryRegion>United States of America</b:CountryRegion>
    <b:Publisher>Museum of Fine Arts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D1FD5551-6E6E-A14B-AD66-F4E38663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297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3</cp:revision>
  <dcterms:created xsi:type="dcterms:W3CDTF">2014-02-13T07:09:00Z</dcterms:created>
  <dcterms:modified xsi:type="dcterms:W3CDTF">2014-02-24T18:39:00Z</dcterms:modified>
</cp:coreProperties>
</file>