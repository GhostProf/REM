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text/>
          </w:sdtPr>
          <w:sdtEndPr/>
          <w:sdtContent>
            <w:tc>
              <w:tcPr>
                <w:tcW w:w="2073" w:type="dxa"/>
              </w:tcPr>
              <w:p w14:paraId="046B8220" w14:textId="05106FEE" w:rsidR="00B574C9" w:rsidRPr="00C55FAE" w:rsidRDefault="002A756B" w:rsidP="00522EA3">
                <w:pPr>
                  <w:rPr>
                    <w:color w:val="000000" w:themeColor="text1"/>
                    <w:sz w:val="24"/>
                    <w:szCs w:val="24"/>
                  </w:rPr>
                </w:pPr>
                <w:r>
                  <w:rPr>
                    <w:rFonts w:eastAsiaTheme="minorEastAsia" w:cs="Calibri"/>
                    <w:color w:val="000000" w:themeColor="text1"/>
                    <w:sz w:val="24"/>
                    <w:szCs w:val="24"/>
                    <w:lang w:val="en-US" w:eastAsia="ja-JP"/>
                  </w:rP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51F9DC6B" w:rsidR="00B574C9" w:rsidRPr="00C55FAE" w:rsidRDefault="002A756B" w:rsidP="00522EA3">
                <w:pPr>
                  <w:rPr>
                    <w:color w:val="000000" w:themeColor="text1"/>
                    <w:sz w:val="24"/>
                    <w:szCs w:val="24"/>
                  </w:rPr>
                </w:pPr>
                <w:proofErr w:type="spellStart"/>
                <w:r>
                  <w:rPr>
                    <w:rFonts w:eastAsiaTheme="minorEastAsia" w:cs="Calibri"/>
                    <w:color w:val="000000" w:themeColor="text1"/>
                    <w:sz w:val="24"/>
                    <w:szCs w:val="24"/>
                    <w:lang w:val="en-US" w:eastAsia="ja-JP"/>
                  </w:rPr>
                  <w:t>Drott</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D3F1C4A" w:rsidR="003F0D73" w:rsidRPr="00FB589A" w:rsidRDefault="00897030" w:rsidP="00522EA3">
                <w:pPr>
                  <w:rPr>
                    <w:b/>
                  </w:rPr>
                </w:pPr>
                <w:proofErr w:type="spellStart"/>
                <w:r w:rsidRPr="00051543">
                  <w:rPr>
                    <w:rFonts w:eastAsiaTheme="minorEastAsia" w:cs="Candara"/>
                    <w:b/>
                    <w:bCs/>
                    <w:sz w:val="24"/>
                    <w:szCs w:val="24"/>
                    <w:lang w:val="en-US" w:eastAsia="ja-JP"/>
                  </w:rPr>
                  <w:t>Scelsi</w:t>
                </w:r>
                <w:proofErr w:type="spellEnd"/>
                <w:r>
                  <w:rPr>
                    <w:rFonts w:eastAsiaTheme="minorEastAsia" w:cs="Candara"/>
                    <w:b/>
                    <w:bCs/>
                    <w:sz w:val="24"/>
                    <w:szCs w:val="24"/>
                    <w:lang w:val="en-US" w:eastAsia="ja-JP"/>
                  </w:rPr>
                  <w:t xml:space="preserve">, </w:t>
                </w:r>
                <w:proofErr w:type="spellStart"/>
                <w:r w:rsidRPr="00C4072C">
                  <w:rPr>
                    <w:rFonts w:eastAsiaTheme="minorEastAsia" w:cs="Candara"/>
                    <w:b/>
                    <w:bCs/>
                    <w:sz w:val="24"/>
                    <w:szCs w:val="24"/>
                    <w:lang w:val="en-US" w:eastAsia="ja-JP"/>
                  </w:rPr>
                  <w:t>Giacinto</w:t>
                </w:r>
                <w:proofErr w:type="spellEnd"/>
                <w:r>
                  <w:rPr>
                    <w:rFonts w:eastAsiaTheme="minorEastAsia" w:cs="Candara"/>
                    <w:b/>
                    <w:bCs/>
                    <w:sz w:val="24"/>
                    <w:szCs w:val="24"/>
                    <w:lang w:val="en-US" w:eastAsia="ja-JP"/>
                  </w:rPr>
                  <w:t xml:space="preserve"> </w:t>
                </w:r>
                <w:r w:rsidRPr="00D45A31">
                  <w:rPr>
                    <w:rFonts w:eastAsiaTheme="minorEastAsia"/>
                    <w:sz w:val="24"/>
                    <w:szCs w:val="24"/>
                    <w:lang w:val="en-US" w:eastAsia="ja-JP"/>
                  </w:rPr>
                  <w:t>(1905-1988)</w:t>
                </w:r>
              </w:p>
            </w:tc>
          </w:sdtContent>
        </w:sdt>
      </w:tr>
      <w:tr w:rsidR="00464699" w14:paraId="09D06B43" w14:textId="77777777" w:rsidTr="006773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235DCA9" w:rsidR="00E85A05" w:rsidRDefault="00897030" w:rsidP="00D3197D">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D73B56">
                  <w:rPr>
                    <w:i/>
                    <w:iCs/>
                  </w:rPr>
                  <w:t>œuvre</w:t>
                </w:r>
                <w:proofErr w:type="spellEnd"/>
                <w:r w:rsidRPr="00D73B56">
                  <w:rPr>
                    <w:i/>
                    <w:iCs/>
                  </w:rPr>
                  <w:t xml:space="preserve"> </w:t>
                </w:r>
                <w:r w:rsidRPr="00D73B56">
                  <w:t xml:space="preserve">has proven extremely influential, and is generally regarded as a precursor to the spectral movement. </w:t>
                </w:r>
              </w:p>
            </w:tc>
          </w:sdtContent>
        </w:sdt>
      </w:tr>
      <w:tr w:rsidR="003F0D73" w14:paraId="63D8B75E" w14:textId="77777777" w:rsidTr="003F0D73">
        <w:tc>
          <w:tcPr>
            <w:tcW w:w="9016" w:type="dxa"/>
            <w:tcMar>
              <w:top w:w="113" w:type="dxa"/>
              <w:bottom w:w="113" w:type="dxa"/>
            </w:tcMar>
          </w:tcPr>
          <w:p w14:paraId="62B91485" w14:textId="14FEA118" w:rsidR="002A756B" w:rsidRPr="00D73B56" w:rsidRDefault="002A756B" w:rsidP="008D30B1">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D73B56">
              <w:rPr>
                <w:i/>
                <w:iCs/>
              </w:rPr>
              <w:t>œuvre</w:t>
            </w:r>
            <w:proofErr w:type="spellEnd"/>
            <w:r w:rsidRPr="00D73B56">
              <w:rPr>
                <w:i/>
                <w:iCs/>
              </w:rPr>
              <w:t xml:space="preserve"> </w:t>
            </w:r>
            <w:r w:rsidRPr="00D73B56">
              <w:t xml:space="preserve">has proven extremely influential, and is generally regarded as a precursor to the spectral movement. </w:t>
            </w:r>
          </w:p>
          <w:p w14:paraId="71551A5A" w14:textId="77777777" w:rsidR="002A756B" w:rsidRPr="00D73B56" w:rsidRDefault="002A756B" w:rsidP="002A756B">
            <w:pPr>
              <w:tabs>
                <w:tab w:val="left" w:pos="720"/>
                <w:tab w:val="left" w:pos="1440"/>
                <w:tab w:val="left" w:pos="2160"/>
              </w:tabs>
              <w:ind w:left="-72"/>
              <w:rPr>
                <w:rFonts w:cs="Candara"/>
              </w:rPr>
            </w:pPr>
          </w:p>
          <w:p w14:paraId="68E0E3BB" w14:textId="695D852E" w:rsidR="002A756B" w:rsidRPr="00D73B56" w:rsidRDefault="002A756B" w:rsidP="008D30B1">
            <w:r w:rsidRPr="00D73B56">
              <w:t xml:space="preserve">Many of the elements of </w:t>
            </w:r>
            <w:proofErr w:type="spellStart"/>
            <w:r w:rsidRPr="00D73B56">
              <w:t>Scelsi’s</w:t>
            </w:r>
            <w:proofErr w:type="spellEnd"/>
            <w:r w:rsidRPr="00D73B56">
              <w:t xml:space="preserve"> biography remain uncertain, due in part to the composer’s penchant for self-</w:t>
            </w:r>
            <w:proofErr w:type="spellStart"/>
            <w:r w:rsidRPr="00D73B56">
              <w:t>mythologization</w:t>
            </w:r>
            <w:proofErr w:type="spellEnd"/>
            <w:r w:rsidRPr="00D73B56">
              <w:t xml:space="preserve">. His family belonged to the southern Italian nobility, and it was in their ancestral chateau in </w:t>
            </w:r>
            <w:proofErr w:type="spellStart"/>
            <w:r w:rsidRPr="00D73B56">
              <w:t>Irpinie</w:t>
            </w:r>
            <w:proofErr w:type="spellEnd"/>
            <w:r w:rsidRPr="00D73B56">
              <w:t xml:space="preserve"> that </w:t>
            </w:r>
            <w:proofErr w:type="spellStart"/>
            <w:r w:rsidRPr="00D73B56">
              <w:t>Scelsi’s</w:t>
            </w:r>
            <w:proofErr w:type="spellEnd"/>
            <w:r w:rsidRPr="00D73B56">
              <w:t xml:space="preserve"> interest in music first manifested itself. He had little by way of formal musical training, apart from receiving private piano lessons in his youth. </w:t>
            </w:r>
            <w:proofErr w:type="spellStart"/>
            <w:r w:rsidRPr="00D73B56">
              <w:t>Scelsi</w:t>
            </w:r>
            <w:proofErr w:type="spellEnd"/>
            <w:r w:rsidRPr="00D73B56">
              <w:t xml:space="preserve"> spent much of the 1920s and 1930s abroad, principally in France and Switzerlan</w:t>
            </w:r>
            <w:r w:rsidR="00666F8F">
              <w:t xml:space="preserve">d. It was during this period </w:t>
            </w:r>
            <w:proofErr w:type="spellStart"/>
            <w:r w:rsidRPr="00D73B56">
              <w:t>Scelsi</w:t>
            </w:r>
            <w:proofErr w:type="spellEnd"/>
            <w:r w:rsidRPr="00D73B56">
              <w:t xml:space="preserve"> composed his first pieces, most notably </w:t>
            </w:r>
            <w:proofErr w:type="spellStart"/>
            <w:r w:rsidRPr="00D73B56">
              <w:rPr>
                <w:i/>
                <w:iCs/>
              </w:rPr>
              <w:t>Rotativa</w:t>
            </w:r>
            <w:proofErr w:type="spellEnd"/>
            <w:r w:rsidRPr="00D73B56">
              <w:t xml:space="preserve"> for pianos, strings, brass and percussion (1930). His early music was stylistically eclectic, embracing at various </w:t>
            </w:r>
            <w:proofErr w:type="gramStart"/>
            <w:r w:rsidRPr="00D73B56">
              <w:t>points</w:t>
            </w:r>
            <w:proofErr w:type="gramEnd"/>
            <w:r w:rsidRPr="00D73B56">
              <w:t xml:space="preserve"> post-impressionist, neo-classical and twelve-tone idioms. </w:t>
            </w:r>
          </w:p>
          <w:p w14:paraId="168D72A6" w14:textId="77777777" w:rsidR="002A756B" w:rsidRPr="00D73B56" w:rsidRDefault="002A756B" w:rsidP="002A756B">
            <w:pPr>
              <w:tabs>
                <w:tab w:val="left" w:pos="720"/>
                <w:tab w:val="left" w:pos="1440"/>
                <w:tab w:val="left" w:pos="2160"/>
              </w:tabs>
              <w:ind w:left="-72"/>
              <w:rPr>
                <w:rFonts w:cs="Candara"/>
              </w:rPr>
            </w:pPr>
          </w:p>
          <w:p w14:paraId="4B740B7E" w14:textId="3A692179" w:rsidR="002A756B" w:rsidRDefault="002A756B" w:rsidP="008D30B1">
            <w:r w:rsidRPr="00D73B56">
              <w:t xml:space="preserve">Shortly after completing his cantata </w:t>
            </w:r>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(1948), </w:t>
            </w:r>
            <w:proofErr w:type="spellStart"/>
            <w:r w:rsidRPr="00D73B56">
              <w:t>Scelsi</w:t>
            </w:r>
            <w:proofErr w:type="spellEnd"/>
            <w:r w:rsidRPr="00D73B56">
              <w:t xml:space="preserve"> suffered a psychological breakdown. Four years of convalescence followed, during which time he fell silent as a composer. He did</w:t>
            </w:r>
            <w:r w:rsidR="00FA014D">
              <w:t>,</w:t>
            </w:r>
            <w:r w:rsidRPr="00D73B56">
              <w:t xml:space="preserve"> however</w:t>
            </w:r>
            <w:r w:rsidR="00FA014D">
              <w:t>,</w:t>
            </w:r>
            <w:r w:rsidRPr="00D73B56">
              <w:t xml:space="preserve"> spend many hours meditating upon the resonance of individual notes played at the </w:t>
            </w:r>
            <w:proofErr w:type="gramStart"/>
            <w:r w:rsidRPr="00D73B56">
              <w:t>piano,</w:t>
            </w:r>
            <w:proofErr w:type="gramEnd"/>
            <w:r w:rsidRPr="00D73B56">
              <w:t xml:space="preserve"> a practice he later claimed led to his eventual recovery. The subsequent period of his life (up to the late 1950s) witnessed a gradual rarefaction of his music. In his piano w</w:t>
            </w:r>
            <w:r w:rsidR="00FC7019">
              <w:t>orks of the early to mid-1950s,</w:t>
            </w:r>
            <w:r w:rsidRPr="00D73B56">
              <w:t> s</w:t>
            </w:r>
            <w:r w:rsidR="00FC7019">
              <w:t>uch as the Suite no. 9, “</w:t>
            </w:r>
            <w:proofErr w:type="spellStart"/>
            <w:r w:rsidR="00FC7019">
              <w:t>Ttai</w:t>
            </w:r>
            <w:proofErr w:type="spellEnd"/>
            <w:r w:rsidR="00FC7019">
              <w:t>,”</w:t>
            </w:r>
            <w:r w:rsidRPr="00D73B56">
              <w:t xml:space="preserve"> the obsessive repetition of focal pitches became increasingly</w:t>
            </w:r>
            <w:r w:rsidR="00FC7FA3">
              <w:t xml:space="preserve"> pronounced. His works for wind</w:t>
            </w:r>
            <w:r w:rsidRPr="00D73B56">
              <w:t xml:space="preserve"> and string instruments of the later 1950s continued this tendency, introducing microtonal inflections as a way of intensifying focal pitches. This process of rarefaction culminated in his </w:t>
            </w:r>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of 1959, which, as its title indicates, limited pitch activity to microtonal deviations around a sustained note, with most of the musical drama displaced to the domains of timbre, rhythm, and dynamics. Works composed during the next decade and a half expanded upon this distinctive musical idiom. Some </w:t>
            </w:r>
            <w:r w:rsidRPr="00D73B56">
              <w:lastRenderedPageBreak/>
              <w:t xml:space="preserve">works, like his String Quartet no. 4 (1964), </w:t>
            </w:r>
            <w:proofErr w:type="spellStart"/>
            <w:r w:rsidRPr="00D73B56">
              <w:t>centered</w:t>
            </w:r>
            <w:proofErr w:type="spellEnd"/>
            <w:r w:rsidRPr="00D73B56">
              <w:t xml:space="preserve"> not on a single note but on a wider band of sound. Others, like </w:t>
            </w:r>
            <w:r w:rsidRPr="00D73B56">
              <w:rPr>
                <w:i/>
                <w:iCs/>
              </w:rPr>
              <w:t xml:space="preserve">Kya (1959) </w:t>
            </w:r>
            <w:r w:rsidRPr="00D73B56">
              <w:t xml:space="preserve">and </w:t>
            </w:r>
            <w:r w:rsidRPr="00D73B56">
              <w:rPr>
                <w:i/>
                <w:iCs/>
              </w:rPr>
              <w:t>Hurqualia</w:t>
            </w:r>
            <w:r w:rsidRPr="00D73B56">
              <w:t xml:space="preserve"> (1960), reintroduced melodic elements, with sustained notes functioning more as </w:t>
            </w:r>
            <w:proofErr w:type="spellStart"/>
            <w:r w:rsidRPr="00D73B56">
              <w:t>accompanimental</w:t>
            </w:r>
            <w:proofErr w:type="spellEnd"/>
            <w:r w:rsidRPr="00D73B56">
              <w:t xml:space="preserve"> drones. Still other works, like </w:t>
            </w:r>
            <w:proofErr w:type="spellStart"/>
            <w:r w:rsidRPr="00D73B56">
              <w:rPr>
                <w:i/>
                <w:iCs/>
              </w:rPr>
              <w:t>Konx</w:t>
            </w:r>
            <w:proofErr w:type="spellEnd"/>
            <w:r w:rsidRPr="00D73B56">
              <w:rPr>
                <w:i/>
                <w:iCs/>
              </w:rPr>
              <w:t>-Om-</w:t>
            </w:r>
            <w:proofErr w:type="spellStart"/>
            <w:r w:rsidRPr="00D73B56">
              <w:rPr>
                <w:i/>
                <w:iCs/>
              </w:rPr>
              <w:t>Pax</w:t>
            </w:r>
            <w:proofErr w:type="spellEnd"/>
            <w:r w:rsidRPr="00D73B56">
              <w:t xml:space="preserve"> (1969), broke with the single-note style altogether.</w:t>
            </w:r>
          </w:p>
          <w:p w14:paraId="6A85C36B" w14:textId="77777777" w:rsidR="00FC7FA3" w:rsidRPr="00D73B56" w:rsidRDefault="00FC7FA3" w:rsidP="008D30B1"/>
          <w:p w14:paraId="3DE9BBA9" w14:textId="12CC6BC6" w:rsidR="002A756B" w:rsidRDefault="00F06002" w:rsidP="008D30B1">
            <w:r>
              <w:t xml:space="preserve">File: </w:t>
            </w:r>
            <w:r w:rsidR="00906BC5" w:rsidRPr="00906BC5">
              <w:t>scelsi_quartet</w:t>
            </w:r>
            <w:r w:rsidR="00906BC5">
              <w:t>.pdf</w:t>
            </w:r>
          </w:p>
          <w:p w14:paraId="551AC59D" w14:textId="5EBEC05C" w:rsidR="002A756B" w:rsidRPr="00D73B56" w:rsidRDefault="00F06002" w:rsidP="00F0600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Scelsi</w:t>
            </w:r>
            <w:proofErr w:type="spellEnd"/>
            <w:r>
              <w:t xml:space="preserve"> Quartet no. 4, opening</w:t>
            </w:r>
          </w:p>
          <w:p w14:paraId="7F1BEB80" w14:textId="13873C11" w:rsidR="002A756B" w:rsidRPr="00D73B56" w:rsidRDefault="002A756B" w:rsidP="008D30B1">
            <w:r w:rsidRPr="00D73B56">
              <w:t xml:space="preserve">Equally notable was </w:t>
            </w:r>
            <w:proofErr w:type="spellStart"/>
            <w:r w:rsidRPr="00D73B56">
              <w:t>Scelsi’s</w:t>
            </w:r>
            <w:proofErr w:type="spellEnd"/>
            <w:r w:rsidRPr="00D73B56">
              <w:t xml:space="preserve"> compositional process. Virtually all of his works from the early 1950s on originated as improvisations on the piano or </w:t>
            </w:r>
            <w:proofErr w:type="spellStart"/>
            <w:r w:rsidRPr="00D73B56">
              <w:t>Ondiola</w:t>
            </w:r>
            <w:proofErr w:type="spellEnd"/>
            <w:r w:rsidRPr="00D73B56">
              <w:t xml:space="preserve"> (a small electronic keyboard). These were recorded, in some cases edited and overdubbed, and the finished tapes were handed over to other composers, who transcribed the improvisations for v</w:t>
            </w:r>
            <w:r w:rsidR="00FC7FA3">
              <w:t xml:space="preserve">arious instrumental ensembles. </w:t>
            </w:r>
            <w:proofErr w:type="spellStart"/>
            <w:r w:rsidRPr="00D73B56">
              <w:t>Scelsi</w:t>
            </w:r>
            <w:proofErr w:type="spellEnd"/>
            <w:r w:rsidRPr="00D73B56">
              <w:t xml:space="preserve"> claimed that psycho-physical infirmities prevented him from transcribing his improvisations, though some of his collaborators contended that he lacked the req</w:t>
            </w:r>
            <w:r w:rsidR="00FC7FA3">
              <w:t>uisite skill to do so himself.</w:t>
            </w:r>
          </w:p>
          <w:p w14:paraId="6D269B0A" w14:textId="77777777" w:rsidR="002A756B" w:rsidRDefault="002A756B" w:rsidP="008D30B1"/>
          <w:p w14:paraId="3BECFB39" w14:textId="46B050E2" w:rsidR="00BB5847" w:rsidRDefault="00BB5847" w:rsidP="008D30B1">
            <w:r>
              <w:t xml:space="preserve">File: </w:t>
            </w:r>
            <w:r w:rsidRPr="00BB5847">
              <w:t>Il pianoforte muto</w:t>
            </w:r>
            <w:r>
              <w:t>.pdf</w:t>
            </w:r>
          </w:p>
          <w:p w14:paraId="69FC33AF" w14:textId="4BD074B5" w:rsidR="002A756B" w:rsidRPr="00D73B56" w:rsidRDefault="00F06002" w:rsidP="00876412">
            <w:pPr>
              <w:pStyle w:val="Caption"/>
            </w:pPr>
            <w:r>
              <w:t xml:space="preserve">2 </w:t>
            </w:r>
            <w:r w:rsidR="00876412">
              <w:t>P</w:t>
            </w:r>
            <w:r w:rsidR="002A756B">
              <w:t xml:space="preserve">hotograph of </w:t>
            </w:r>
            <w:r w:rsidR="00876412">
              <w:t xml:space="preserve">the </w:t>
            </w:r>
            <w:proofErr w:type="spellStart"/>
            <w:r w:rsidR="002A756B">
              <w:t>Ondiola</w:t>
            </w:r>
            <w:proofErr w:type="spellEnd"/>
            <w:r w:rsidR="002A756B">
              <w:t xml:space="preserve"> on the website of </w:t>
            </w:r>
            <w:r w:rsidR="00876412">
              <w:t xml:space="preserve">the </w:t>
            </w:r>
            <w:proofErr w:type="spellStart"/>
            <w:r w:rsidR="00876412">
              <w:t>Fondazione</w:t>
            </w:r>
            <w:proofErr w:type="spellEnd"/>
            <w:r w:rsidR="00876412">
              <w:t xml:space="preserve"> Isabella </w:t>
            </w:r>
            <w:proofErr w:type="spellStart"/>
            <w:r w:rsidR="00876412">
              <w:t>Scelsi</w:t>
            </w:r>
            <w:proofErr w:type="spellEnd"/>
            <w:r w:rsidR="00876412">
              <w:t xml:space="preserve">. </w:t>
            </w:r>
            <w:hyperlink r:id="rId9" w:history="1">
              <w:r w:rsidR="00876412" w:rsidRPr="00BD599A">
                <w:rPr>
                  <w:rStyle w:val="Hyperlink"/>
                  <w:rFonts w:cs="Candara"/>
                </w:rPr>
                <w:t>http://www.scelsi.it/biografia/ond</w:t>
              </w:r>
              <w:r w:rsidR="00876412" w:rsidRPr="00BD599A">
                <w:rPr>
                  <w:rStyle w:val="Hyperlink"/>
                  <w:rFonts w:cs="Candara"/>
                </w:rPr>
                <w:t>i</w:t>
              </w:r>
              <w:r w:rsidR="00876412" w:rsidRPr="00BD599A">
                <w:rPr>
                  <w:rStyle w:val="Hyperlink"/>
                  <w:rFonts w:cs="Candara"/>
                </w:rPr>
                <w:t>ola.htm</w:t>
              </w:r>
            </w:hyperlink>
          </w:p>
          <w:p w14:paraId="0B57AE0C" w14:textId="173CAC65" w:rsidR="002A756B" w:rsidRPr="00D73B56" w:rsidRDefault="002A756B" w:rsidP="008D30B1">
            <w:r w:rsidRPr="00D73B56">
              <w:t xml:space="preserve">Although </w:t>
            </w:r>
            <w:proofErr w:type="spellStart"/>
            <w:r w:rsidRPr="00D73B56">
              <w:t>Scelsi’s</w:t>
            </w:r>
            <w:proofErr w:type="spellEnd"/>
            <w:r w:rsidRPr="00D73B56">
              <w:t xml:space="preserve"> compositional activity tapered off after 1975, his music by that time had</w:t>
            </w:r>
            <w:r w:rsidR="00FC7FA3">
              <w:t xml:space="preserve"> already won admirers among</w:t>
            </w:r>
            <w:r w:rsidRPr="00D73B56">
              <w:t xml:space="preserve"> younger composers</w:t>
            </w:r>
            <w:r w:rsidR="00FC7FA3">
              <w:t>, such</w:t>
            </w:r>
            <w:r w:rsidRPr="00D73B56">
              <w:t xml:space="preserve"> as Alvin Curran, Gérard </w:t>
            </w:r>
            <w:proofErr w:type="spellStart"/>
            <w:r w:rsidRPr="00D73B56">
              <w:t>Grisey</w:t>
            </w:r>
            <w:proofErr w:type="spellEnd"/>
            <w:r w:rsidRPr="00D73B56">
              <w:t xml:space="preserve">, and </w:t>
            </w:r>
            <w:proofErr w:type="spellStart"/>
            <w:r w:rsidRPr="00D73B56">
              <w:t>Horatiu</w:t>
            </w:r>
            <w:proofErr w:type="spellEnd"/>
            <w:r w:rsidRPr="00D73B56">
              <w:t xml:space="preserve"> </w:t>
            </w:r>
            <w:proofErr w:type="spellStart"/>
            <w:r w:rsidRPr="00D73B56">
              <w:t>Radulescu</w:t>
            </w:r>
            <w:proofErr w:type="spellEnd"/>
            <w:r w:rsidRPr="00D73B56">
              <w:t>. By the 1980s</w:t>
            </w:r>
            <w:r w:rsidR="00FC7FA3">
              <w:t>,</w:t>
            </w:r>
            <w:r w:rsidRPr="00D73B56">
              <w:t xml:space="preserve"> the rediscovery of </w:t>
            </w:r>
            <w:proofErr w:type="spellStart"/>
            <w:r w:rsidRPr="00D73B56">
              <w:t>Scelsi’s</w:t>
            </w:r>
            <w:proofErr w:type="spellEnd"/>
            <w:r w:rsidRPr="00D73B56">
              <w:t xml:space="preserve"> </w:t>
            </w:r>
            <w:proofErr w:type="spellStart"/>
            <w:r w:rsidRPr="00D73B56">
              <w:t>œuvre</w:t>
            </w:r>
            <w:proofErr w:type="spellEnd"/>
            <w:r w:rsidRPr="00D73B56">
              <w:t xml:space="preserve"> was underway, and by the time he passed away in 1988 he had achieved renown within the European </w:t>
            </w:r>
            <w:r w:rsidR="00FC7FA3">
              <w:t xml:space="preserve">new music scene. A controversy </w:t>
            </w:r>
            <w:r w:rsidRPr="00D73B56">
              <w:t>over the authorship of his music was sparked shortly after his death, when one of his long</w:t>
            </w:r>
            <w:r w:rsidR="00FC7FA3">
              <w:t>-</w:t>
            </w:r>
            <w:r w:rsidRPr="00D73B56">
              <w:t xml:space="preserve">time collaborators, </w:t>
            </w:r>
            <w:proofErr w:type="spellStart"/>
            <w:r w:rsidRPr="00D73B56">
              <w:t>Vieri</w:t>
            </w:r>
            <w:proofErr w:type="spellEnd"/>
            <w:r w:rsidRPr="00D73B56">
              <w:t xml:space="preserve"> </w:t>
            </w:r>
            <w:proofErr w:type="spellStart"/>
            <w:r w:rsidRPr="00D73B56">
              <w:t>Tosatti</w:t>
            </w:r>
            <w:proofErr w:type="spellEnd"/>
            <w:r w:rsidRPr="00D73B56">
              <w:t xml:space="preserve">, claimed in an interview published in 1989 that it was he, not </w:t>
            </w:r>
            <w:proofErr w:type="spellStart"/>
            <w:r w:rsidRPr="00D73B56">
              <w:t>Scelsi</w:t>
            </w:r>
            <w:proofErr w:type="spellEnd"/>
            <w:r w:rsidRPr="00D73B56">
              <w:t xml:space="preserve">, who deserved credit for much of the music bearing the latter’s name. Such disputes over </w:t>
            </w:r>
            <w:proofErr w:type="spellStart"/>
            <w:r w:rsidRPr="00D73B56">
              <w:t>Scelsi’s</w:t>
            </w:r>
            <w:proofErr w:type="spellEnd"/>
            <w:r w:rsidRPr="00D73B56">
              <w:t xml:space="preserve"> idiosyncratic approach to composition</w:t>
            </w:r>
            <w:bookmarkStart w:id="0" w:name="_GoBack"/>
            <w:bookmarkEnd w:id="0"/>
            <w:r w:rsidRPr="00D73B56">
              <w:t xml:space="preserve"> have done little, however, to hamper interest in his music.</w:t>
            </w:r>
          </w:p>
          <w:p w14:paraId="0DC36B75" w14:textId="77777777" w:rsidR="002A756B" w:rsidRPr="00D73B56" w:rsidRDefault="002A756B" w:rsidP="00876412">
            <w:pPr>
              <w:tabs>
                <w:tab w:val="left" w:pos="720"/>
                <w:tab w:val="left" w:pos="1440"/>
                <w:tab w:val="left" w:pos="2160"/>
              </w:tabs>
              <w:rPr>
                <w:rFonts w:cs="Candara"/>
              </w:rPr>
            </w:pPr>
          </w:p>
          <w:p w14:paraId="1CFE24CC" w14:textId="77777777" w:rsidR="002A756B" w:rsidRPr="00876412" w:rsidRDefault="002A756B" w:rsidP="008D30B1">
            <w:pPr>
              <w:rPr>
                <w:b/>
              </w:rPr>
            </w:pPr>
            <w:r w:rsidRPr="00876412">
              <w:rPr>
                <w:b/>
              </w:rPr>
              <w:t>Major Works</w:t>
            </w:r>
          </w:p>
          <w:p w14:paraId="5CD66FEA" w14:textId="77777777" w:rsidR="002A756B" w:rsidRPr="00D73B56" w:rsidRDefault="002A756B" w:rsidP="008D30B1">
            <w:proofErr w:type="spellStart"/>
            <w:r w:rsidRPr="00D73B56">
              <w:rPr>
                <w:i/>
                <w:iCs/>
              </w:rPr>
              <w:t>Rotativa</w:t>
            </w:r>
            <w:proofErr w:type="spellEnd"/>
            <w:r w:rsidRPr="00D73B56">
              <w:t xml:space="preserve"> for three pianos, strings, brass and percussion (1930)</w:t>
            </w:r>
          </w:p>
          <w:p w14:paraId="29903AA0" w14:textId="77777777" w:rsidR="002A756B" w:rsidRPr="00D73B56" w:rsidRDefault="002A756B" w:rsidP="008D30B1">
            <w:r w:rsidRPr="00D73B56">
              <w:t>String Quartet no. 1 (1944)</w:t>
            </w:r>
          </w:p>
          <w:p w14:paraId="1D25E511" w14:textId="77777777" w:rsidR="002A756B" w:rsidRPr="00D73B56" w:rsidRDefault="002A756B" w:rsidP="008D30B1">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for Orchestra and Chorus (1948)</w:t>
            </w:r>
          </w:p>
          <w:p w14:paraId="51D187F4" w14:textId="77777777" w:rsidR="002A756B" w:rsidRPr="00D73B56" w:rsidRDefault="002A756B" w:rsidP="008D30B1">
            <w:r w:rsidRPr="00D73B56">
              <w:t>Suite no. 9 “</w:t>
            </w:r>
            <w:proofErr w:type="spellStart"/>
            <w:r w:rsidRPr="00D73B56">
              <w:t>Ttai</w:t>
            </w:r>
            <w:proofErr w:type="spellEnd"/>
            <w:r w:rsidRPr="00D73B56">
              <w:t>” for piano (1953)</w:t>
            </w:r>
          </w:p>
          <w:p w14:paraId="6E59801E" w14:textId="77777777" w:rsidR="002A756B" w:rsidRPr="00D73B56" w:rsidRDefault="002A756B" w:rsidP="008D30B1">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for orchestra (1959)</w:t>
            </w:r>
          </w:p>
          <w:p w14:paraId="7A94EEFD" w14:textId="77777777" w:rsidR="002A756B" w:rsidRPr="00D73B56" w:rsidRDefault="002A756B" w:rsidP="008D30B1">
            <w:proofErr w:type="spellStart"/>
            <w:r w:rsidRPr="00D73B56">
              <w:rPr>
                <w:i/>
                <w:iCs/>
              </w:rPr>
              <w:t>Kya</w:t>
            </w:r>
            <w:proofErr w:type="spellEnd"/>
            <w:r w:rsidRPr="00D73B56">
              <w:rPr>
                <w:i/>
                <w:iCs/>
              </w:rPr>
              <w:t xml:space="preserve"> </w:t>
            </w:r>
            <w:r w:rsidRPr="00D73B56">
              <w:t>for clarinet and seven instruments (1959)</w:t>
            </w:r>
          </w:p>
          <w:p w14:paraId="3EA155EC" w14:textId="77777777" w:rsidR="002A756B" w:rsidRPr="00D73B56" w:rsidRDefault="002A756B" w:rsidP="008D30B1">
            <w:proofErr w:type="spellStart"/>
            <w:r w:rsidRPr="00D73B56">
              <w:rPr>
                <w:i/>
                <w:iCs/>
              </w:rPr>
              <w:t>Hurqualia</w:t>
            </w:r>
            <w:proofErr w:type="spellEnd"/>
            <w:r w:rsidRPr="00D73B56">
              <w:rPr>
                <w:i/>
                <w:iCs/>
              </w:rPr>
              <w:t xml:space="preserve"> (“Un </w:t>
            </w:r>
            <w:proofErr w:type="spellStart"/>
            <w:r w:rsidRPr="00D73B56">
              <w:rPr>
                <w:i/>
                <w:iCs/>
              </w:rPr>
              <w:t>royaume</w:t>
            </w:r>
            <w:proofErr w:type="spellEnd"/>
            <w:r w:rsidRPr="00D73B56">
              <w:rPr>
                <w:i/>
                <w:iCs/>
              </w:rPr>
              <w:t xml:space="preserve"> </w:t>
            </w:r>
            <w:proofErr w:type="spellStart"/>
            <w:r w:rsidRPr="00D73B56">
              <w:rPr>
                <w:i/>
                <w:iCs/>
              </w:rPr>
              <w:t>différent</w:t>
            </w:r>
            <w:proofErr w:type="spellEnd"/>
            <w:r w:rsidRPr="00D73B56">
              <w:rPr>
                <w:i/>
                <w:iCs/>
              </w:rPr>
              <w:t>”)</w:t>
            </w:r>
            <w:r w:rsidRPr="00D73B56">
              <w:t xml:space="preserve"> for large orchestra (1960)</w:t>
            </w:r>
          </w:p>
          <w:p w14:paraId="4E6A1BDF" w14:textId="77777777" w:rsidR="002A756B" w:rsidRPr="00D73B56" w:rsidRDefault="002A756B" w:rsidP="008D30B1">
            <w:r w:rsidRPr="00D73B56">
              <w:t>String Quartet no. 2 (1961)</w:t>
            </w:r>
          </w:p>
          <w:p w14:paraId="57BC0B62" w14:textId="77777777" w:rsidR="002A756B" w:rsidRPr="00D73B56" w:rsidRDefault="002A756B" w:rsidP="008D30B1">
            <w:r w:rsidRPr="00D73B56">
              <w:t>String Quartet no. 3 (1963)</w:t>
            </w:r>
          </w:p>
          <w:p w14:paraId="640D927B" w14:textId="77777777" w:rsidR="002A756B" w:rsidRPr="00D73B56" w:rsidRDefault="002A756B" w:rsidP="008D30B1">
            <w:proofErr w:type="spellStart"/>
            <w:r w:rsidRPr="00D73B56">
              <w:rPr>
                <w:i/>
                <w:iCs/>
              </w:rPr>
              <w:t>Hymnos</w:t>
            </w:r>
            <w:proofErr w:type="spellEnd"/>
            <w:r w:rsidRPr="00D73B56">
              <w:rPr>
                <w:i/>
                <w:iCs/>
              </w:rPr>
              <w:t xml:space="preserve"> </w:t>
            </w:r>
            <w:r w:rsidRPr="00D73B56">
              <w:t>for organ and two orchestras (1963)</w:t>
            </w:r>
          </w:p>
          <w:p w14:paraId="77B95764" w14:textId="77777777" w:rsidR="002A756B" w:rsidRPr="00D73B56" w:rsidRDefault="002A756B" w:rsidP="008D30B1">
            <w:r w:rsidRPr="00D73B56">
              <w:t>String Quartet no. 4 (1964)</w:t>
            </w:r>
          </w:p>
          <w:p w14:paraId="1C5A87F3" w14:textId="77777777" w:rsidR="002A756B" w:rsidRPr="00D73B56" w:rsidRDefault="002A756B" w:rsidP="008D30B1">
            <w:proofErr w:type="spellStart"/>
            <w:r w:rsidRPr="00D73B56">
              <w:rPr>
                <w:i/>
                <w:iCs/>
              </w:rPr>
              <w:t>Anahit</w:t>
            </w:r>
            <w:proofErr w:type="spellEnd"/>
            <w:r w:rsidRPr="00D73B56">
              <w:rPr>
                <w:i/>
                <w:iCs/>
              </w:rPr>
              <w:t xml:space="preserve"> (“</w:t>
            </w:r>
            <w:proofErr w:type="spellStart"/>
            <w:r w:rsidRPr="00D73B56">
              <w:rPr>
                <w:i/>
                <w:iCs/>
              </w:rPr>
              <w:t>Poème</w:t>
            </w:r>
            <w:proofErr w:type="spellEnd"/>
            <w:r w:rsidRPr="00D73B56">
              <w:rPr>
                <w:i/>
                <w:iCs/>
              </w:rPr>
              <w:t xml:space="preserve"> </w:t>
            </w:r>
            <w:proofErr w:type="spellStart"/>
            <w:r w:rsidRPr="00D73B56">
              <w:rPr>
                <w:i/>
                <w:iCs/>
              </w:rPr>
              <w:t>lyrique</w:t>
            </w:r>
            <w:proofErr w:type="spellEnd"/>
            <w:r w:rsidRPr="00D73B56">
              <w:rPr>
                <w:i/>
                <w:iCs/>
              </w:rPr>
              <w:t xml:space="preserve"> </w:t>
            </w:r>
            <w:proofErr w:type="spellStart"/>
            <w:r w:rsidRPr="00D73B56">
              <w:rPr>
                <w:i/>
                <w:iCs/>
              </w:rPr>
              <w:t>dédié</w:t>
            </w:r>
            <w:proofErr w:type="spellEnd"/>
            <w:r w:rsidRPr="00D73B56">
              <w:rPr>
                <w:i/>
                <w:iCs/>
              </w:rPr>
              <w:t xml:space="preserve"> à </w:t>
            </w:r>
            <w:proofErr w:type="spellStart"/>
            <w:r w:rsidRPr="00D73B56">
              <w:rPr>
                <w:i/>
                <w:iCs/>
              </w:rPr>
              <w:t>Vénus</w:t>
            </w:r>
            <w:proofErr w:type="spellEnd"/>
            <w:r w:rsidRPr="00D73B56">
              <w:rPr>
                <w:i/>
                <w:iCs/>
              </w:rPr>
              <w:t>)</w:t>
            </w:r>
            <w:r w:rsidRPr="00D73B56">
              <w:t xml:space="preserve"> for violin and eighteen instruments (1965)</w:t>
            </w:r>
          </w:p>
          <w:p w14:paraId="581E290D" w14:textId="77777777" w:rsidR="002A756B" w:rsidRPr="00D73B56" w:rsidRDefault="002A756B" w:rsidP="008D30B1">
            <w:proofErr w:type="spellStart"/>
            <w:r w:rsidRPr="00D73B56">
              <w:rPr>
                <w:i/>
                <w:iCs/>
              </w:rPr>
              <w:t>Konx-om-pax</w:t>
            </w:r>
            <w:proofErr w:type="spellEnd"/>
            <w:r w:rsidRPr="00D73B56">
              <w:t xml:space="preserve"> for chorus and orchestra (1969)</w:t>
            </w:r>
          </w:p>
          <w:p w14:paraId="1819C545" w14:textId="77777777" w:rsidR="002A756B" w:rsidRPr="00D73B56" w:rsidRDefault="002A756B" w:rsidP="008D30B1">
            <w:proofErr w:type="spellStart"/>
            <w:r w:rsidRPr="00D73B56">
              <w:rPr>
                <w:i/>
                <w:iCs/>
              </w:rPr>
              <w:t>Canti</w:t>
            </w:r>
            <w:proofErr w:type="spellEnd"/>
            <w:r w:rsidRPr="00D73B56">
              <w:rPr>
                <w:i/>
                <w:iCs/>
              </w:rPr>
              <w:t xml:space="preserve"> del </w:t>
            </w:r>
            <w:proofErr w:type="spellStart"/>
            <w:r w:rsidRPr="00D73B56">
              <w:rPr>
                <w:i/>
                <w:iCs/>
              </w:rPr>
              <w:t>Capricorno</w:t>
            </w:r>
            <w:proofErr w:type="spellEnd"/>
            <w:r w:rsidRPr="00D73B56">
              <w:t xml:space="preserve"> for female voice and instruments (1962-72)</w:t>
            </w:r>
          </w:p>
          <w:p w14:paraId="2FB1B0F9" w14:textId="77777777" w:rsidR="002A756B" w:rsidRPr="00D73B56" w:rsidRDefault="002A756B" w:rsidP="008D30B1">
            <w:proofErr w:type="spellStart"/>
            <w:r w:rsidRPr="00D73B56">
              <w:rPr>
                <w:i/>
                <w:iCs/>
              </w:rPr>
              <w:t>Aitsi</w:t>
            </w:r>
            <w:proofErr w:type="spellEnd"/>
            <w:r w:rsidRPr="00D73B56">
              <w:t xml:space="preserve"> for amplified piano (1974)</w:t>
            </w:r>
          </w:p>
          <w:p w14:paraId="1ED4C6BB" w14:textId="63F775C2" w:rsidR="00000B0D" w:rsidRPr="00000B0D" w:rsidRDefault="002A756B" w:rsidP="00876412">
            <w:r w:rsidRPr="00D73B56">
              <w:t>String Quartet no. 5 (1984-85)</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520CAA7C" w14:textId="77777777" w:rsidR="00365E6E" w:rsidRDefault="00FC7FA3" w:rsidP="008D30B1">
            <w:sdt>
              <w:sdtPr>
                <w:id w:val="1119800861"/>
                <w:citation/>
              </w:sdtPr>
              <w:sdtEndPr/>
              <w:sdtContent>
                <w:r w:rsidR="00365E6E">
                  <w:fldChar w:fldCharType="begin"/>
                </w:r>
                <w:r w:rsidR="00365E6E">
                  <w:rPr>
                    <w:lang w:val="en-US"/>
                  </w:rPr>
                  <w:instrText xml:space="preserve"> CITATION And95 \l 1033 </w:instrText>
                </w:r>
                <w:r w:rsidR="00365E6E">
                  <w:fldChar w:fldCharType="separate"/>
                </w:r>
                <w:r w:rsidR="00365E6E" w:rsidRPr="00365E6E">
                  <w:rPr>
                    <w:noProof/>
                    <w:lang w:val="en-US"/>
                  </w:rPr>
                  <w:t>(Anderson)</w:t>
                </w:r>
                <w:r w:rsidR="00365E6E">
                  <w:fldChar w:fldCharType="end"/>
                </w:r>
              </w:sdtContent>
            </w:sdt>
          </w:p>
          <w:p w14:paraId="2F66FF1C" w14:textId="081EC0A9" w:rsidR="00365E6E" w:rsidRDefault="00FC7FA3" w:rsidP="008D30B1">
            <w:sdt>
              <w:sdtPr>
                <w:id w:val="1389755638"/>
                <w:citation/>
              </w:sdtPr>
              <w:sdtEndPr/>
              <w:sdtContent>
                <w:r w:rsidR="00365E6E">
                  <w:fldChar w:fldCharType="begin"/>
                </w:r>
                <w:r w:rsidR="00365E6E">
                  <w:rPr>
                    <w:lang w:val="en-US"/>
                  </w:rPr>
                  <w:instrText xml:space="preserve"> CITATION Dro06 \l 1033 </w:instrText>
                </w:r>
                <w:r w:rsidR="00365E6E">
                  <w:fldChar w:fldCharType="separate"/>
                </w:r>
                <w:r w:rsidR="00365E6E" w:rsidRPr="00365E6E">
                  <w:rPr>
                    <w:noProof/>
                    <w:lang w:val="en-US"/>
                  </w:rPr>
                  <w:t>(Drott)</w:t>
                </w:r>
                <w:r w:rsidR="00365E6E">
                  <w:fldChar w:fldCharType="end"/>
                </w:r>
              </w:sdtContent>
            </w:sdt>
          </w:p>
          <w:p w14:paraId="55E40100" w14:textId="1FFC4204" w:rsidR="00365E6E" w:rsidRDefault="00FC7FA3" w:rsidP="008D30B1">
            <w:sdt>
              <w:sdtPr>
                <w:id w:val="1552724235"/>
                <w:citation/>
              </w:sdtPr>
              <w:sdtEndPr/>
              <w:sdtContent>
                <w:r w:rsidR="00365E6E">
                  <w:fldChar w:fldCharType="begin"/>
                </w:r>
                <w:r w:rsidR="00365E6E">
                  <w:rPr>
                    <w:lang w:val="en-US"/>
                  </w:rPr>
                  <w:instrText xml:space="preserve"> CITATION Fre91 \l 1033 </w:instrText>
                </w:r>
                <w:r w:rsidR="00365E6E">
                  <w:fldChar w:fldCharType="separate"/>
                </w:r>
                <w:r w:rsidR="00365E6E" w:rsidRPr="00365E6E">
                  <w:rPr>
                    <w:noProof/>
                    <w:lang w:val="en-US"/>
                  </w:rPr>
                  <w:t>(Freeman)</w:t>
                </w:r>
                <w:r w:rsidR="00365E6E">
                  <w:fldChar w:fldCharType="end"/>
                </w:r>
              </w:sdtContent>
            </w:sdt>
          </w:p>
          <w:p w14:paraId="55DC87D6" w14:textId="02E51F05" w:rsidR="00365E6E" w:rsidRDefault="00FC7FA3" w:rsidP="008D30B1">
            <w:sdt>
              <w:sdtPr>
                <w:id w:val="-1013848668"/>
                <w:citation/>
              </w:sdtPr>
              <w:sdtEndPr/>
              <w:sdtContent>
                <w:r w:rsidR="00365E6E">
                  <w:fldChar w:fldCharType="begin"/>
                </w:r>
                <w:r w:rsidR="00365E6E">
                  <w:rPr>
                    <w:lang w:val="en-US"/>
                  </w:rPr>
                  <w:instrText xml:space="preserve"> CITATION Jae05 \l 1033 </w:instrText>
                </w:r>
                <w:r w:rsidR="00365E6E">
                  <w:fldChar w:fldCharType="separate"/>
                </w:r>
                <w:r w:rsidR="00365E6E" w:rsidRPr="00365E6E">
                  <w:rPr>
                    <w:noProof/>
                    <w:lang w:val="en-US"/>
                  </w:rPr>
                  <w:t>(Jaecker)</w:t>
                </w:r>
                <w:r w:rsidR="00365E6E">
                  <w:fldChar w:fldCharType="end"/>
                </w:r>
              </w:sdtContent>
            </w:sdt>
          </w:p>
          <w:p w14:paraId="2B8C457F" w14:textId="44062B5E" w:rsidR="00677330" w:rsidRDefault="00FC7FA3" w:rsidP="008D30B1">
            <w:sdt>
              <w:sdtPr>
                <w:id w:val="1866943679"/>
                <w:citation/>
              </w:sdtPr>
              <w:sdtEndPr/>
              <w:sdtContent>
                <w:r w:rsidR="00677330">
                  <w:fldChar w:fldCharType="begin"/>
                </w:r>
                <w:r w:rsidR="00677330">
                  <w:rPr>
                    <w:lang w:val="en-US"/>
                  </w:rPr>
                  <w:instrText xml:space="preserve"> CITATION Met83 \l 1033 </w:instrText>
                </w:r>
                <w:r w:rsidR="00677330">
                  <w:fldChar w:fldCharType="separate"/>
                </w:r>
                <w:r w:rsidR="00677330" w:rsidRPr="00677330">
                  <w:rPr>
                    <w:noProof/>
                    <w:lang w:val="en-US"/>
                  </w:rPr>
                  <w:t>(Giacinto Scelsi)</w:t>
                </w:r>
                <w:r w:rsidR="00677330">
                  <w:fldChar w:fldCharType="end"/>
                </w:r>
              </w:sdtContent>
            </w:sdt>
          </w:p>
          <w:p w14:paraId="3CE74287" w14:textId="3343342F" w:rsidR="00F72AED" w:rsidRDefault="00FC7FA3" w:rsidP="008D30B1">
            <w:sdt>
              <w:sdtPr>
                <w:id w:val="2020968886"/>
                <w:citation/>
              </w:sdtPr>
              <w:sdtEndPr/>
              <w:sdtContent>
                <w:r w:rsidR="00F72AED">
                  <w:fldChar w:fldCharType="begin"/>
                </w:r>
                <w:r w:rsidR="00F72AED">
                  <w:rPr>
                    <w:lang w:val="en-US"/>
                  </w:rPr>
                  <w:instrText xml:space="preserve"> CITATION Rei01 \l 1033 </w:instrText>
                </w:r>
                <w:r w:rsidR="00F72AED">
                  <w:fldChar w:fldCharType="separate"/>
                </w:r>
                <w:r w:rsidR="00F72AED" w:rsidRPr="00F72AED">
                  <w:rPr>
                    <w:noProof/>
                    <w:lang w:val="en-US"/>
                  </w:rPr>
                  <w:t>(Reish)</w:t>
                </w:r>
                <w:r w:rsidR="00F72AED">
                  <w:fldChar w:fldCharType="end"/>
                </w:r>
              </w:sdtContent>
            </w:sdt>
          </w:p>
          <w:p w14:paraId="1DFAEB32" w14:textId="587FDD54" w:rsidR="00F72AED" w:rsidRDefault="00FC7FA3" w:rsidP="008D30B1">
            <w:sdt>
              <w:sdtPr>
                <w:id w:val="822396885"/>
                <w:citation/>
              </w:sdtPr>
              <w:sdtEndPr/>
              <w:sdtContent>
                <w:r w:rsidR="00F72AED">
                  <w:fldChar w:fldCharType="begin"/>
                </w:r>
                <w:r w:rsidR="00F72AED">
                  <w:rPr>
                    <w:lang w:val="en-US"/>
                  </w:rPr>
                  <w:instrText xml:space="preserve"> CITATION Sce06 \l 1033 </w:instrText>
                </w:r>
                <w:r w:rsidR="00F72AED">
                  <w:fldChar w:fldCharType="separate"/>
                </w:r>
                <w:r w:rsidR="00F72AED" w:rsidRPr="00F72AED">
                  <w:rPr>
                    <w:noProof/>
                    <w:lang w:val="en-US"/>
                  </w:rPr>
                  <w:t>(Scelsi)</w:t>
                </w:r>
                <w:r w:rsidR="00F72AED">
                  <w:fldChar w:fldCharType="end"/>
                </w:r>
              </w:sdtContent>
            </w:sdt>
          </w:p>
          <w:p w14:paraId="4B864F69" w14:textId="5F6A8A90" w:rsidR="00F72AED" w:rsidRDefault="00FC7FA3" w:rsidP="008D30B1">
            <w:sdt>
              <w:sdtPr>
                <w:id w:val="1392155510"/>
                <w:citation/>
              </w:sdtPr>
              <w:sdtEndPr/>
              <w:sdtContent>
                <w:r w:rsidR="00F72AED">
                  <w:fldChar w:fldCharType="begin"/>
                </w:r>
                <w:r w:rsidR="00F72AED">
                  <w:rPr>
                    <w:lang w:val="en-US"/>
                  </w:rPr>
                  <w:instrText xml:space="preserve"> CITATION Sce061 \l 1033 </w:instrText>
                </w:r>
                <w:r w:rsidR="00F72AED">
                  <w:fldChar w:fldCharType="separate"/>
                </w:r>
                <w:r w:rsidR="00F72AED" w:rsidRPr="00F72AED">
                  <w:rPr>
                    <w:noProof/>
                    <w:lang w:val="en-US"/>
                  </w:rPr>
                  <w:t>(Scelsi, L’Homme du son)</w:t>
                </w:r>
                <w:r w:rsidR="00F72AED">
                  <w:fldChar w:fldCharType="end"/>
                </w:r>
              </w:sdtContent>
            </w:sdt>
          </w:p>
          <w:p w14:paraId="63759E06" w14:textId="77DC1BC3" w:rsidR="002A756B" w:rsidRPr="002A756B" w:rsidRDefault="00FC7FA3" w:rsidP="00F06002">
            <w:pPr>
              <w:keepNext/>
            </w:pPr>
            <w:sdt>
              <w:sdtPr>
                <w:id w:val="493066620"/>
                <w:citation/>
              </w:sdtPr>
              <w:sdtEndPr/>
              <w:sdtContent>
                <w:r w:rsidR="00F72AED">
                  <w:fldChar w:fldCharType="begin"/>
                </w:r>
                <w:r w:rsidR="00F72AED">
                  <w:rPr>
                    <w:lang w:val="en-US"/>
                  </w:rPr>
                  <w:instrText xml:space="preserve"> CITATION Sce09 \l 1033 </w:instrText>
                </w:r>
                <w:r w:rsidR="00F72AED">
                  <w:fldChar w:fldCharType="separate"/>
                </w:r>
                <w:r w:rsidR="00F72AED" w:rsidRPr="00F72AED">
                  <w:rPr>
                    <w:noProof/>
                    <w:lang w:val="en-US"/>
                  </w:rPr>
                  <w:t>(Scelsi, Il Sogno 101)</w:t>
                </w:r>
                <w:r w:rsidR="00F72AED">
                  <w:fldChar w:fldCharType="end"/>
                </w:r>
              </w:sdtContent>
            </w:sdt>
          </w:p>
        </w:tc>
      </w:tr>
    </w:tbl>
    <w:p w14:paraId="4D036C04" w14:textId="4D694905" w:rsidR="00C27FAB" w:rsidRPr="00F36937" w:rsidRDefault="00C27FAB" w:rsidP="00F0600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77330" w:rsidRDefault="00677330" w:rsidP="007A0D55">
      <w:pPr>
        <w:spacing w:after="0" w:line="240" w:lineRule="auto"/>
      </w:pPr>
      <w:r>
        <w:separator/>
      </w:r>
    </w:p>
  </w:endnote>
  <w:endnote w:type="continuationSeparator" w:id="0">
    <w:p w14:paraId="378E258A" w14:textId="77777777" w:rsidR="00677330" w:rsidRDefault="00677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77330" w:rsidRDefault="00677330" w:rsidP="007A0D55">
      <w:pPr>
        <w:spacing w:after="0" w:line="240" w:lineRule="auto"/>
      </w:pPr>
      <w:r>
        <w:separator/>
      </w:r>
    </w:p>
  </w:footnote>
  <w:footnote w:type="continuationSeparator" w:id="0">
    <w:p w14:paraId="5FEA30A3" w14:textId="77777777" w:rsidR="00677330" w:rsidRDefault="00677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677330" w:rsidRDefault="0067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677330" w:rsidRDefault="0067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65E6E"/>
    <w:rsid w:val="003677B6"/>
    <w:rsid w:val="003D3579"/>
    <w:rsid w:val="003E2795"/>
    <w:rsid w:val="003F0D73"/>
    <w:rsid w:val="00462DBE"/>
    <w:rsid w:val="00464699"/>
    <w:rsid w:val="00483379"/>
    <w:rsid w:val="00487BC5"/>
    <w:rsid w:val="00496888"/>
    <w:rsid w:val="004A7476"/>
    <w:rsid w:val="004E5896"/>
    <w:rsid w:val="00513EE6"/>
    <w:rsid w:val="00522EA3"/>
    <w:rsid w:val="005244F8"/>
    <w:rsid w:val="00534F8F"/>
    <w:rsid w:val="00590035"/>
    <w:rsid w:val="005B177E"/>
    <w:rsid w:val="005B3921"/>
    <w:rsid w:val="005F26D7"/>
    <w:rsid w:val="005F5450"/>
    <w:rsid w:val="00602F9F"/>
    <w:rsid w:val="00666F8F"/>
    <w:rsid w:val="00677330"/>
    <w:rsid w:val="006D0412"/>
    <w:rsid w:val="007411B9"/>
    <w:rsid w:val="00780D95"/>
    <w:rsid w:val="00780DC7"/>
    <w:rsid w:val="007A0D55"/>
    <w:rsid w:val="007B3377"/>
    <w:rsid w:val="007E5F44"/>
    <w:rsid w:val="00802B84"/>
    <w:rsid w:val="00821DE3"/>
    <w:rsid w:val="00846CE1"/>
    <w:rsid w:val="00853C4A"/>
    <w:rsid w:val="00876412"/>
    <w:rsid w:val="00897030"/>
    <w:rsid w:val="00897586"/>
    <w:rsid w:val="008A3713"/>
    <w:rsid w:val="008A5B87"/>
    <w:rsid w:val="008D30B1"/>
    <w:rsid w:val="00906BC5"/>
    <w:rsid w:val="00922950"/>
    <w:rsid w:val="00943880"/>
    <w:rsid w:val="009A7264"/>
    <w:rsid w:val="009D1606"/>
    <w:rsid w:val="009E18A1"/>
    <w:rsid w:val="009E73D7"/>
    <w:rsid w:val="00A27D2C"/>
    <w:rsid w:val="00A76FD9"/>
    <w:rsid w:val="00AB436D"/>
    <w:rsid w:val="00AD2F24"/>
    <w:rsid w:val="00AD4844"/>
    <w:rsid w:val="00B219AE"/>
    <w:rsid w:val="00B33145"/>
    <w:rsid w:val="00B574C9"/>
    <w:rsid w:val="00BB5847"/>
    <w:rsid w:val="00BC39C9"/>
    <w:rsid w:val="00BE5BF7"/>
    <w:rsid w:val="00BF40E1"/>
    <w:rsid w:val="00C27FAB"/>
    <w:rsid w:val="00C358D4"/>
    <w:rsid w:val="00C55FAE"/>
    <w:rsid w:val="00C6296B"/>
    <w:rsid w:val="00CC586D"/>
    <w:rsid w:val="00CF1542"/>
    <w:rsid w:val="00CF3EC5"/>
    <w:rsid w:val="00D3197D"/>
    <w:rsid w:val="00D656DA"/>
    <w:rsid w:val="00D83300"/>
    <w:rsid w:val="00DC6B48"/>
    <w:rsid w:val="00DF01B0"/>
    <w:rsid w:val="00E76A27"/>
    <w:rsid w:val="00E85A05"/>
    <w:rsid w:val="00E95829"/>
    <w:rsid w:val="00EA606C"/>
    <w:rsid w:val="00EB0C8C"/>
    <w:rsid w:val="00EB51FD"/>
    <w:rsid w:val="00EB77DB"/>
    <w:rsid w:val="00ED139F"/>
    <w:rsid w:val="00EF74F7"/>
    <w:rsid w:val="00F06002"/>
    <w:rsid w:val="00F36937"/>
    <w:rsid w:val="00F60F53"/>
    <w:rsid w:val="00F72AED"/>
    <w:rsid w:val="00FA014D"/>
    <w:rsid w:val="00FA1925"/>
    <w:rsid w:val="00FA5494"/>
    <w:rsid w:val="00FB11DE"/>
    <w:rsid w:val="00FB4ECF"/>
    <w:rsid w:val="00FB589A"/>
    <w:rsid w:val="00FB7317"/>
    <w:rsid w:val="00FC7019"/>
    <w:rsid w:val="00FC7FA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elsi.it/biografia/ondiola.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B214E"/>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JournalArticle</b:SourceType>
    <b:Guid>{CD76F174-D3A7-2448-8992-F2526820FA88}</b:Guid>
    <b:Title>La Note Juste: Julian Anderson Appraises the Work of the Enigmatic Giacinto Scelsi</b:Title>
    <b:Year>1995</b:Year>
    <b:Volume>135</b:Volume>
    <b:Pages>22-27</b:Pages>
    <b:Comments>A short English-language overview of Scelsi’s life and music.</b:Comments>
    <b:Author>
      <b:Author>
        <b:NameList>
          <b:Person>
            <b:Last>Anderson</b:Last>
            <b:First>Julian</b:First>
          </b:Person>
        </b:NameList>
      </b:Author>
    </b:Author>
    <b:JournalName>Musical Times</b:JournalName>
    <b:RefOrder>1</b:RefOrder>
  </b:Source>
  <b:Source>
    <b:Tag>Dro06</b:Tag>
    <b:SourceType>JournalArticle</b:SourceType>
    <b:Guid>{74CF08B0-4EC0-0241-8BBE-A4C3419D1D1D}</b:Guid>
    <b:Author>
      <b:Author>
        <b:NameList>
          <b:Person>
            <b:Last>Drott</b:Last>
            <b:First>Eric</b:First>
          </b:Person>
        </b:NameList>
      </b:Author>
    </b:Author>
    <b:Title>Class, Ideology, and il caso Scelsi</b:Title>
    <b:JournalName>Musical Quarterly</b:JournalName>
    <b:Year>2006</b:Year>
    <b:Volume>89</b:Volume>
    <b:Issue>1</b:Issue>
    <b:Pages>80-120</b:Pages>
    <b:Comments>A study of the controversies surrounding Scelsi’s music.</b:Comments>
    <b:RefOrder>2</b:RefOrder>
  </b:Source>
  <b:Source>
    <b:Tag>Fre91</b:Tag>
    <b:SourceType>JournalArticle</b:SourceType>
    <b:Guid>{54FE3595-D7F8-6048-B799-D41720AD2C49}</b:Guid>
    <b:Author>
      <b:Author>
        <b:NameList>
          <b:Person>
            <b:Last>Freeman</b:Last>
            <b:First>Robin</b:First>
          </b:Person>
        </b:NameList>
      </b:Author>
    </b:Author>
    <b:Title>Tanmatras: The Life and Work of Giacinto Scelsi</b:Title>
    <b:JournalName>Tempo</b:JournalName>
    <b:Year>1991</b:Year>
    <b:Volume>176</b:Volume>
    <b:Pages>8-18</b:Pages>
    <b:Comments>A short English-language overview of Scelsi’s life and music.</b:Comments>
    <b:RefOrder>3</b:RefOrder>
  </b:Source>
  <b:Source>
    <b:Tag>Jae05</b:Tag>
    <b:SourceType>JournalArticle</b:SourceType>
    <b:Guid>{BCDE9C4D-8265-F644-82F3-BCE329291572}</b:Guid>
    <b:Title>Der Dilettant und die Proﬁs: Giacinto Scelsi, Vieri Tosatti &amp; Co.</b:Title>
    <b:JournalName>Musiktexte </b:JournalName>
    <b:Year>2005</b:Year>
    <b:Volume>104</b:Volume>
    <b:Pages>27-40</b:Pages>
    <b:Comments>An examination in German of Scelsi’s working relationship with his transcribers.</b:Comments>
    <b:Author>
      <b:Author>
        <b:NameList>
          <b:Person>
            <b:Last>Jaecker</b:Last>
            <b:First>Friedrich</b:First>
          </b:Person>
        </b:NameList>
      </b:Author>
    </b:Author>
    <b:RefOrder>4</b:RefOrder>
  </b:Source>
  <b:Source>
    <b:Tag>Met83</b:Tag>
    <b:SourceType>JournalArticle</b:SourceType>
    <b:Guid>{8773BE1B-D01A-1B4A-88A4-CDEEC02BE47A}</b:Guid>
    <b:Title>Giacinto Scelsi</b:Title>
    <b:JournalName>Musik-Konzepte</b:JournalName>
    <b:Publisher>Edition Text &amp; Kritik</b:Publisher>
    <b:Year>1983</b:Year>
    <b:Volume>31</b:Volume>
    <b:Author>
      <b:Editor>
        <b:NameList>
          <b:Person>
            <b:Last>Metzger</b:Last>
            <b:First>Heinz-Klaus</b:First>
            <b:Middle>and Riehn, Rainer</b:Middle>
          </b:Person>
        </b:NameList>
      </b:Editor>
    </b:Author>
    <b:Comments>The first edited collection of essays in German on Scelsi</b:Comments>
    <b:RefOrder>5</b:RefOrder>
  </b:Source>
  <b:Source>
    <b:Tag>Rei01</b:Tag>
    <b:SourceType>Book</b:SourceType>
    <b:Guid>{C2AA6A85-90F6-C846-9CC6-86C6363CC349}</b:Guid>
    <b:Title>The Transformation of Giacinto Scelsi’s Musical Style and Aesthetic, 1929–1959</b:Title>
    <b:Publisher>U of Georgia</b:Publisher>
    <b:Year>2001</b:Year>
    <b:Comments>A study examining the development of Scelsi’s single-note style; includes translations of some key aesthetic texts.</b:Comments>
    <b:Author>
      <b:Author>
        <b:NameList>
          <b:Person>
            <b:Last>Reish</b:Last>
            <b:First>Gregory</b:First>
            <b:Middle>Nathan</b:Middle>
          </b:Person>
        </b:NameList>
      </b:Author>
    </b:Author>
    <b:RefOrder>6</b:RefOrder>
  </b:Source>
  <b:Source>
    <b:Tag>Sce06</b:Tag>
    <b:SourceType>Book</b:SourceType>
    <b:Guid>{9A7C1D60-0DFE-8C4C-B517-207E940282E5}</b:Guid>
    <b:Author>
      <b:Author>
        <b:NameList>
          <b:Person>
            <b:Last>Scelsi</b:Last>
            <b:First>Giacinto</b:First>
          </b:Person>
        </b:NameList>
      </b:Author>
      <b:Editor>
        <b:NameList>
          <b:Person>
            <b:Last>Kanach</b:Last>
            <b:First>Sharon</b:First>
          </b:Person>
        </b:NameList>
      </b:Editor>
    </b:Author>
    <b:Title>Les anges sont ailleurs</b:Title>
    <b:City>Arles</b:City>
    <b:Publisher>Actes Sud</b:Publisher>
    <b:Year>2006</b:Year>
    <b:Comments> A collection of Scelsi’s writings in French. </b:Comments>
    <b:RefOrder>7</b:RefOrder>
  </b:Source>
  <b:Source>
    <b:Tag>Sce061</b:Tag>
    <b:SourceType>Book</b:SourceType>
    <b:Guid>{882224E6-46CD-DB4A-9B6C-69C2BDD6C11F}</b:Guid>
    <b:Author>
      <b:Author>
        <b:NameList>
          <b:Person>
            <b:Last>Scelsi</b:Last>
            <b:First>Giacinto</b:First>
          </b:Person>
        </b:NameList>
      </b:Author>
      <b:Translator>
        <b:NameList>
          <b:Person>
            <b:Last>Giannini</b:Last>
            <b:First>Anne</b:First>
          </b:Person>
        </b:NameList>
      </b:Translator>
    </b:Author>
    <b:Title>L’Homme du son</b:Title>
    <b:City>Arles</b:City>
    <b:Publisher>Actes Sud</b:Publisher>
    <b:Year>2006</b:Year>
    <b:Comments>A collection of Scelsi’s poetry in French. </b:Comments>
    <b:RefOrder>8</b:RefOrder>
  </b:Source>
  <b:Source>
    <b:Tag>Sce09</b:Tag>
    <b:SourceType>Book</b:SourceType>
    <b:Guid>{6072E613-DA80-E145-AFD1-186CFFD5DA94}</b:Guid>
    <b:Author>
      <b:Author>
        <b:NameList>
          <b:Person>
            <b:Last>Scelsi</b:Last>
            <b:First>Giacinto</b:First>
          </b:Person>
        </b:NameList>
      </b:Author>
      <b:Editor>
        <b:NameList>
          <b:Person>
            <b:Last>Luciano Martinis</b:Last>
            <b:First>Alessandra</b:First>
            <b:Middle>Carlotta Pellegrini, and Sharon Kanach</b:Middle>
          </b:Person>
        </b:NameList>
      </b:Editor>
    </b:Author>
    <b:Title>Il Sogno 101</b:Title>
    <b:City>Arles</b:City>
    <b:Publisher>Actes Sud</b:Publisher>
    <b:Year>2009</b:Year>
    <b:Comments> An autobiographical text by Scelsi, of doubtful reliability, in French.</b:Comments>
    <b:RefOrder>9</b:RefOrder>
  </b:Source>
</b:Sources>
</file>

<file path=customXml/itemProps1.xml><?xml version="1.0" encoding="utf-8"?>
<ds:datastoreItem xmlns:ds="http://schemas.openxmlformats.org/officeDocument/2006/customXml" ds:itemID="{E0F4D10F-071F-D74D-A4BB-0056410E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954</Words>
  <Characters>5439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19</cp:revision>
  <dcterms:created xsi:type="dcterms:W3CDTF">2014-05-31T04:45:00Z</dcterms:created>
  <dcterms:modified xsi:type="dcterms:W3CDTF">2014-06-14T19:19:00Z</dcterms:modified>
</cp:coreProperties>
</file>