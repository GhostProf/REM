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4BE43FE8" w:rsidR="00B574C9" w:rsidRDefault="00CF7147" w:rsidP="00DD1E8D">
                <w:r w:rsidRPr="00014FDE">
                  <w:t xml:space="preserve">Brenda </w:t>
                </w:r>
              </w:p>
            </w:tc>
          </w:sdtContent>
        </w:sdt>
        <w:sdt>
          <w:sdtPr>
            <w:alias w:val="Middle name"/>
            <w:tag w:val="authorMiddleName"/>
            <w:id w:val="-2076034781"/>
            <w:placeholder>
              <w:docPart w:val="FD27FA7C398D1D419371CD4DD0DBAA71"/>
            </w:placeholder>
            <w:showingPlcHdr/>
            <w:text/>
          </w:sdt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74C75E93" w:rsidR="00B574C9" w:rsidRDefault="00CF7147" w:rsidP="00DD1E8D">
                <w:r w:rsidRPr="000A64C9">
                  <w:rPr>
                    <w:lang w:val="en-US" w:eastAsia="ja-JP"/>
                  </w:rPr>
                  <w:t>Ravenscroft</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3FB04A73" w:rsidR="003F0D73" w:rsidRPr="00DD1E8D" w:rsidRDefault="00CF7147" w:rsidP="00DD1E8D">
                <w:pPr>
                  <w:rPr>
                    <w:b/>
                  </w:rPr>
                </w:pPr>
                <w:r w:rsidRPr="00DD1E8D">
                  <w:rPr>
                    <w:b/>
                  </w:rPr>
                  <w:t>Carter, Elliott (Cook Jr.)</w:t>
                </w:r>
                <w:r w:rsidR="00DD1E8D">
                  <w:rPr>
                    <w:b/>
                  </w:rPr>
                  <w:t xml:space="preserve"> (1908-2012)</w:t>
                </w:r>
              </w:p>
            </w:tc>
          </w:sdtContent>
        </w:sdt>
      </w:tr>
      <w:tr w:rsidR="00464699" w14:paraId="09D06B43" w14:textId="77777777" w:rsidTr="00CC07B4">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6A35019A" w14:textId="0A5537AE" w:rsidR="00FD54B7" w:rsidRPr="00FD54B7" w:rsidRDefault="00FD54B7" w:rsidP="00FD54B7">
                <w:r w:rsidRPr="00C14744">
                  <w:t>Born in 1908 into a wealthy New York City family, Elliott Carter enjoyed a cosmopolitan childhood, spending time in Europe and learning French at an early age. The composer Charles Ives mentored the young Carter, taking him to concerts in New York and encouraging his developing interest in music. Carter’s childhood, characterised by immersion in a culturally enriched environment and exposure to the modern world, provided the elements from which his artistic aesthetic and musical language would later be forged. When Carter entered Harvard College</w:t>
                </w:r>
                <w:r w:rsidR="006D7DDD">
                  <w:t>,</w:t>
                </w:r>
                <w:r w:rsidRPr="00C14744">
                  <w:t xml:space="preserve"> he focused his studies on English literature, Greek</w:t>
                </w:r>
                <w:r w:rsidR="006D7DDD">
                  <w:t>,</w:t>
                </w:r>
                <w:r w:rsidRPr="00C14744">
                  <w:t xml:space="preserve"> and philosophy, although musical activities continued in the form of lessons with Walter Piston and Gustav Holst, as well as singing with the Harvard</w:t>
                </w:r>
                <w:r w:rsidR="00D92604">
                  <w:t xml:space="preserve"> Glee Club. Carter completed a m</w:t>
                </w:r>
                <w:r w:rsidRPr="00C14744">
                  <w:t xml:space="preserve">aster’s degree in music at Harvard in 1932, after which he moved to Paris to study composition with </w:t>
                </w:r>
                <w:r w:rsidRPr="00C14744">
                  <w:rPr>
                    <w:rFonts w:eastAsia="Times New Roman"/>
                  </w:rPr>
                  <w:t xml:space="preserve">Nadia Boulanger for three years. He received a doctorate in music from the </w:t>
                </w:r>
                <w:proofErr w:type="spellStart"/>
                <w:r w:rsidRPr="00C14744">
                  <w:rPr>
                    <w:rFonts w:eastAsia="Times New Roman"/>
                    <w:bCs/>
                  </w:rPr>
                  <w:t>École</w:t>
                </w:r>
                <w:proofErr w:type="spellEnd"/>
                <w:r w:rsidRPr="00C14744">
                  <w:rPr>
                    <w:rFonts w:eastAsia="Times New Roman"/>
                    <w:bCs/>
                  </w:rPr>
                  <w:t xml:space="preserve"> </w:t>
                </w:r>
                <w:proofErr w:type="spellStart"/>
                <w:r w:rsidRPr="00C14744">
                  <w:rPr>
                    <w:rFonts w:eastAsia="Times New Roman"/>
                    <w:bCs/>
                  </w:rPr>
                  <w:t>Normale</w:t>
                </w:r>
                <w:proofErr w:type="spellEnd"/>
                <w:r w:rsidRPr="00C14744">
                  <w:rPr>
                    <w:rFonts w:eastAsia="Times New Roman"/>
                    <w:bCs/>
                  </w:rPr>
                  <w:t xml:space="preserve"> de </w:t>
                </w:r>
                <w:proofErr w:type="spellStart"/>
                <w:r w:rsidRPr="00C14744">
                  <w:rPr>
                    <w:rFonts w:eastAsia="Times New Roman"/>
                    <w:bCs/>
                  </w:rPr>
                  <w:t>Musique</w:t>
                </w:r>
                <w:proofErr w:type="spellEnd"/>
                <w:r w:rsidRPr="00C14744">
                  <w:rPr>
                    <w:rFonts w:eastAsia="Times New Roman"/>
                    <w:bCs/>
                  </w:rPr>
                  <w:t xml:space="preserve"> in Paris in 1935</w:t>
                </w:r>
                <w:r w:rsidRPr="00C14744">
                  <w:rPr>
                    <w:rFonts w:eastAsia="Times New Roman"/>
                  </w:rPr>
                  <w:t xml:space="preserve">. </w:t>
                </w:r>
              </w:p>
              <w:p w14:paraId="1BAFAA01" w14:textId="155135FA" w:rsidR="00E85A05" w:rsidRDefault="00E85A05" w:rsidP="00FD54B7"/>
            </w:tc>
          </w:sdtContent>
        </w:sdt>
      </w:tr>
      <w:tr w:rsidR="003F0D73" w14:paraId="63D8B75E" w14:textId="77777777" w:rsidTr="003F0D73">
        <w:tc>
          <w:tcPr>
            <w:tcW w:w="9016" w:type="dxa"/>
            <w:tcMar>
              <w:top w:w="113" w:type="dxa"/>
              <w:bottom w:w="113" w:type="dxa"/>
            </w:tcMar>
          </w:tcPr>
          <w:p w14:paraId="27DA4288" w14:textId="4867D57A" w:rsidR="001D4F23" w:rsidRDefault="001D4F23" w:rsidP="00DD1E8D">
            <w:r>
              <w:t>File: carter.jpg</w:t>
            </w:r>
            <w:bookmarkStart w:id="0" w:name="_GoBack"/>
            <w:bookmarkEnd w:id="0"/>
          </w:p>
          <w:p w14:paraId="7B371CE4" w14:textId="0C5C4D98" w:rsidR="001D4F23" w:rsidRDefault="001D4F23" w:rsidP="00DD1E8D"/>
          <w:p w14:paraId="48037D44" w14:textId="76FDCCE8" w:rsidR="00863E9C" w:rsidRDefault="00863E9C" w:rsidP="00DD1E8D">
            <w:r w:rsidRPr="00C14744">
              <w:t>Born in 1908 into a wealthy New York City family, Elliott Carter enjoyed a cosmopolitan childhood, spending time in Europe and learning French at an early age. The composer Charles Ives mentored the young Carter, taking him to concerts in New York and encouraging his developing interest in music. Carter’s childhood, characterised by immersion in a culturally enriched environment and exposure to the modern world, provided the elements from which his artistic aesthetic and musical language would later be forged. When Carter entered Harvard College</w:t>
            </w:r>
            <w:r w:rsidR="006D7DDD">
              <w:t>,</w:t>
            </w:r>
            <w:r w:rsidRPr="00C14744">
              <w:t xml:space="preserve"> he focused his studies on English literature, Greek</w:t>
            </w:r>
            <w:r w:rsidR="006D7DDD">
              <w:t>,</w:t>
            </w:r>
            <w:r w:rsidRPr="00C14744">
              <w:t xml:space="preserve"> and philosophy, although musical activities continued in the form of lessons with Walter Piston and Gustav Holst, as well as singing with the Harvard</w:t>
            </w:r>
            <w:r w:rsidR="00D92604">
              <w:t xml:space="preserve"> Glee Club. Carter completed a m</w:t>
            </w:r>
            <w:r w:rsidRPr="00C14744">
              <w:t xml:space="preserve">aster’s degree in music at Harvard in 1932, after which he moved to Paris to study composition with </w:t>
            </w:r>
            <w:r w:rsidRPr="00C14744">
              <w:rPr>
                <w:rFonts w:eastAsia="Times New Roman"/>
              </w:rPr>
              <w:t xml:space="preserve">Nadia Boulanger for three years. He received a doctorate in music from the </w:t>
            </w:r>
            <w:proofErr w:type="spellStart"/>
            <w:r w:rsidRPr="00C14744">
              <w:rPr>
                <w:rFonts w:eastAsia="Times New Roman"/>
                <w:bCs/>
              </w:rPr>
              <w:t>École</w:t>
            </w:r>
            <w:proofErr w:type="spellEnd"/>
            <w:r w:rsidRPr="00C14744">
              <w:rPr>
                <w:rFonts w:eastAsia="Times New Roman"/>
                <w:bCs/>
              </w:rPr>
              <w:t xml:space="preserve"> </w:t>
            </w:r>
            <w:proofErr w:type="spellStart"/>
            <w:r w:rsidRPr="00C14744">
              <w:rPr>
                <w:rFonts w:eastAsia="Times New Roman"/>
                <w:bCs/>
              </w:rPr>
              <w:t>Normale</w:t>
            </w:r>
            <w:proofErr w:type="spellEnd"/>
            <w:r w:rsidRPr="00C14744">
              <w:rPr>
                <w:rFonts w:eastAsia="Times New Roman"/>
                <w:bCs/>
              </w:rPr>
              <w:t xml:space="preserve"> de </w:t>
            </w:r>
            <w:proofErr w:type="spellStart"/>
            <w:r w:rsidRPr="00C14744">
              <w:rPr>
                <w:rFonts w:eastAsia="Times New Roman"/>
                <w:bCs/>
              </w:rPr>
              <w:t>Musique</w:t>
            </w:r>
            <w:proofErr w:type="spellEnd"/>
            <w:r w:rsidRPr="00C14744">
              <w:rPr>
                <w:rFonts w:eastAsia="Times New Roman"/>
                <w:bCs/>
              </w:rPr>
              <w:t xml:space="preserve"> in Paris in 1935</w:t>
            </w:r>
            <w:r w:rsidRPr="00C14744">
              <w:rPr>
                <w:rFonts w:eastAsia="Times New Roman"/>
              </w:rPr>
              <w:t>. In a 2010 interview</w:t>
            </w:r>
            <w:r w:rsidR="00FD54B7">
              <w:rPr>
                <w:rFonts w:eastAsia="Times New Roman"/>
              </w:rPr>
              <w:t>,</w:t>
            </w:r>
            <w:r w:rsidRPr="00C14744">
              <w:rPr>
                <w:rFonts w:eastAsia="Times New Roman"/>
              </w:rPr>
              <w:t xml:space="preserve"> Carter discussed his early years and the development of his interest in composition</w:t>
            </w:r>
            <w:r w:rsidRPr="00C14744">
              <w:t>.</w:t>
            </w:r>
          </w:p>
          <w:p w14:paraId="77F4D37F" w14:textId="77777777" w:rsidR="00FD54B7" w:rsidRDefault="00FD54B7" w:rsidP="00DD1E8D"/>
          <w:p w14:paraId="0662B11B" w14:textId="2A87B334" w:rsidR="00FD54B7" w:rsidRPr="00C14744" w:rsidRDefault="00FD54B7" w:rsidP="006D7DDD">
            <w:r>
              <w:t xml:space="preserve">File: </w:t>
            </w:r>
            <w:hyperlink r:id="rId9" w:history="1">
              <w:r w:rsidRPr="00C14744">
                <w:rPr>
                  <w:rStyle w:val="Hyperlink"/>
                  <w:rFonts w:cs="Arial"/>
                  <w:sz w:val="24"/>
                  <w:szCs w:val="24"/>
                </w:rPr>
                <w:t>http://www.boosey.com/podcast/Carter-on-Carter-1-Early-Years/13082</w:t>
              </w:r>
            </w:hyperlink>
          </w:p>
          <w:p w14:paraId="48E967EE" w14:textId="77777777" w:rsidR="00863E9C" w:rsidRPr="00C14744" w:rsidRDefault="00863E9C" w:rsidP="00DD1E8D"/>
          <w:p w14:paraId="72842625" w14:textId="77777777" w:rsidR="00EE2979" w:rsidRDefault="00863E9C" w:rsidP="00DD1E8D">
            <w:r w:rsidRPr="00C14744">
              <w:t>R</w:t>
            </w:r>
            <w:r w:rsidRPr="00C14744">
              <w:rPr>
                <w:rFonts w:eastAsia="Times New Roman"/>
              </w:rPr>
              <w:t>eturning to New Yo</w:t>
            </w:r>
            <w:r w:rsidR="00373129">
              <w:rPr>
                <w:rFonts w:eastAsia="Times New Roman"/>
              </w:rPr>
              <w:t>rk in 1935, Carter commenced a</w:t>
            </w:r>
            <w:r w:rsidRPr="00C14744">
              <w:rPr>
                <w:rFonts w:eastAsia="Times New Roman"/>
              </w:rPr>
              <w:t xml:space="preserve"> long career as a composer and educator. He held teaching positions at a several prestigious American universities, as well as residencies in Rome and Berlin. In 1939</w:t>
            </w:r>
            <w:r w:rsidR="00EE2979">
              <w:rPr>
                <w:rFonts w:eastAsia="Times New Roman"/>
              </w:rPr>
              <w:t>,</w:t>
            </w:r>
            <w:r w:rsidRPr="00C14744">
              <w:rPr>
                <w:rFonts w:eastAsia="Times New Roman"/>
              </w:rPr>
              <w:t xml:space="preserve"> Carter married Helen Frost-Jones, with whom he had one child. He lived in Greenwich Village in New York City from 1945 until his death in 2012.</w:t>
            </w:r>
            <w:r w:rsidR="00EE2979">
              <w:t xml:space="preserve"> </w:t>
            </w:r>
            <w:r w:rsidRPr="00C14744">
              <w:t>On 11 December 2008, Carter celebrated his 100</w:t>
            </w:r>
            <w:r w:rsidRPr="00C14744">
              <w:rPr>
                <w:vertAlign w:val="superscript"/>
              </w:rPr>
              <w:t>th</w:t>
            </w:r>
            <w:r w:rsidRPr="00C14744">
              <w:t xml:space="preserve"> birthday. </w:t>
            </w:r>
            <w:proofErr w:type="gramStart"/>
            <w:r w:rsidRPr="00C14744">
              <w:t xml:space="preserve">This rare milestone was commemorated by festivals dedicated to his </w:t>
            </w:r>
            <w:r w:rsidRPr="00C14744">
              <w:lastRenderedPageBreak/>
              <w:t xml:space="preserve">music (notably the BBC Proms and the </w:t>
            </w:r>
            <w:proofErr w:type="spellStart"/>
            <w:r w:rsidRPr="00C14744">
              <w:t>Tanglewood</w:t>
            </w:r>
            <w:proofErr w:type="spellEnd"/>
            <w:r w:rsidRPr="00C14744">
              <w:t xml:space="preserve"> Music Festival), major performances in the United States, Europe</w:t>
            </w:r>
            <w:r w:rsidR="00EE2979">
              <w:t>,</w:t>
            </w:r>
            <w:r w:rsidRPr="00C14744">
              <w:t xml:space="preserve"> and Tokyo, and significant new recordings and interviews</w:t>
            </w:r>
            <w:proofErr w:type="gramEnd"/>
            <w:r w:rsidR="00EE2979">
              <w:t>.</w:t>
            </w:r>
          </w:p>
          <w:p w14:paraId="5FA76BCE" w14:textId="00EA683B" w:rsidR="00EE2979" w:rsidRDefault="00EE2979" w:rsidP="00DD1E8D">
            <w:r>
              <w:t xml:space="preserve">File: </w:t>
            </w:r>
            <w:hyperlink r:id="rId10" w:history="1">
              <w:r w:rsidR="00863E9C" w:rsidRPr="00C14744">
                <w:rPr>
                  <w:rStyle w:val="Hyperlink"/>
                  <w:rFonts w:cs="Arial"/>
                  <w:sz w:val="24"/>
                  <w:szCs w:val="24"/>
                </w:rPr>
                <w:t>http://www.npr.org/templates/story/story.php?storyId=98081089</w:t>
              </w:r>
            </w:hyperlink>
            <w:r w:rsidR="00863E9C" w:rsidRPr="00C14744">
              <w:t xml:space="preserve"> </w:t>
            </w:r>
          </w:p>
          <w:p w14:paraId="017711C4" w14:textId="77777777" w:rsidR="00EE2979" w:rsidRDefault="00EE2979" w:rsidP="00DD1E8D"/>
          <w:p w14:paraId="655D85E2" w14:textId="75AE9BA5" w:rsidR="00863E9C" w:rsidRDefault="00863E9C" w:rsidP="00DD1E8D">
            <w:r w:rsidRPr="00C14744">
              <w:t>The composer made several public appearances, including at the December 11</w:t>
            </w:r>
            <w:r w:rsidRPr="00C14744">
              <w:rPr>
                <w:vertAlign w:val="superscript"/>
              </w:rPr>
              <w:t>th</w:t>
            </w:r>
            <w:r w:rsidRPr="00C14744">
              <w:t xml:space="preserve"> Carnegie Hall performance of </w:t>
            </w:r>
            <w:r w:rsidRPr="00C14744">
              <w:rPr>
                <w:rFonts w:eastAsia="Times New Roman"/>
                <w:i/>
                <w:iCs/>
              </w:rPr>
              <w:t>Interventions</w:t>
            </w:r>
            <w:r w:rsidRPr="00C14744">
              <w:rPr>
                <w:rFonts w:eastAsia="Times New Roman"/>
              </w:rPr>
              <w:t xml:space="preserve"> for piano and orchestra, which had been premiered a few days earlier by the Boston Symphony Orchestra (conducted by James Levine) and pianist Daniel Barenboim. On the eve of the composer’s birthday Charlie Rose hosted a conversation between Carter, Levine and Barenboim in tribute to the composer’s centenary</w:t>
            </w:r>
            <w:r w:rsidRPr="00C14744">
              <w:t xml:space="preserve">. </w:t>
            </w:r>
          </w:p>
          <w:p w14:paraId="469606AC" w14:textId="77777777" w:rsidR="00757ECE" w:rsidRDefault="00757ECE" w:rsidP="00DD1E8D"/>
          <w:p w14:paraId="048AC689" w14:textId="4CD683DA" w:rsidR="00757ECE" w:rsidRPr="00C14744" w:rsidRDefault="00757ECE" w:rsidP="00757ECE">
            <w:r>
              <w:t xml:space="preserve">File: </w:t>
            </w:r>
            <w:r>
              <w:fldChar w:fldCharType="begin"/>
            </w:r>
            <w:r>
              <w:instrText xml:space="preserve"> HYPERLINK "http://www.charlierose.com/view/interview/9774" </w:instrText>
            </w:r>
            <w:r>
              <w:fldChar w:fldCharType="separate"/>
            </w:r>
            <w:r w:rsidRPr="00C14744">
              <w:rPr>
                <w:rStyle w:val="Hyperlink"/>
                <w:rFonts w:cs="Arial"/>
                <w:sz w:val="24"/>
                <w:szCs w:val="24"/>
              </w:rPr>
              <w:t>http://www.charlierose.com/view/interview/9774</w:t>
            </w:r>
            <w:r>
              <w:rPr>
                <w:rStyle w:val="Hyperlink"/>
                <w:rFonts w:cs="Arial"/>
                <w:sz w:val="24"/>
                <w:szCs w:val="24"/>
              </w:rPr>
              <w:fldChar w:fldCharType="end"/>
            </w:r>
          </w:p>
          <w:p w14:paraId="4FE629FC" w14:textId="77777777" w:rsidR="00863E9C" w:rsidRPr="00C14744" w:rsidRDefault="00863E9C" w:rsidP="00DD1E8D"/>
          <w:p w14:paraId="4BE57E31" w14:textId="7846C9D2" w:rsidR="00863E9C" w:rsidRPr="00C14744" w:rsidRDefault="00757ECE" w:rsidP="00DD1E8D">
            <w:pPr>
              <w:rPr>
                <w:rFonts w:eastAsia="Times New Roman"/>
              </w:rPr>
            </w:pPr>
            <w:r>
              <w:rPr>
                <w:rFonts w:eastAsia="Times New Roman"/>
              </w:rPr>
              <w:t>Over a career that spanned seventy-five</w:t>
            </w:r>
            <w:r w:rsidR="00863E9C" w:rsidRPr="00C14744">
              <w:rPr>
                <w:rFonts w:eastAsia="Times New Roman"/>
              </w:rPr>
              <w:t xml:space="preserve"> years, Carter established himself internationally as a distinguished composer of contemporary classical music with an </w:t>
            </w:r>
            <w:r w:rsidRPr="00C14744">
              <w:rPr>
                <w:rFonts w:eastAsia="Times New Roman"/>
              </w:rPr>
              <w:t>unrivalled</w:t>
            </w:r>
            <w:r w:rsidR="00863E9C" w:rsidRPr="00C14744">
              <w:rPr>
                <w:rFonts w:eastAsia="Times New Roman"/>
              </w:rPr>
              <w:t xml:space="preserve"> reputation. He was twice awarded the Pulitzer Prize, and was the first composer to receive the United States National Medal of Arts. European honours include the Ernst Siemens Music Prize (Germany), the Prince Pierre Foundation Music Award (Principality of Monaco)</w:t>
            </w:r>
            <w:r>
              <w:rPr>
                <w:rFonts w:eastAsia="Times New Roman"/>
              </w:rPr>
              <w:t>, and being made “</w:t>
            </w:r>
            <w:proofErr w:type="spellStart"/>
            <w:r w:rsidR="00863E9C" w:rsidRPr="00C14744">
              <w:rPr>
                <w:rFonts w:eastAsia="Times New Roman"/>
              </w:rPr>
              <w:t>Commandeur</w:t>
            </w:r>
            <w:proofErr w:type="spellEnd"/>
            <w:r w:rsidR="00863E9C" w:rsidRPr="00C14744">
              <w:rPr>
                <w:rFonts w:eastAsia="Times New Roman"/>
              </w:rPr>
              <w:t xml:space="preserve"> </w:t>
            </w:r>
            <w:proofErr w:type="spellStart"/>
            <w:r w:rsidR="00863E9C" w:rsidRPr="00C14744">
              <w:rPr>
                <w:rFonts w:eastAsia="Times New Roman"/>
              </w:rPr>
              <w:t>dans</w:t>
            </w:r>
            <w:proofErr w:type="spellEnd"/>
            <w:r w:rsidR="00863E9C" w:rsidRPr="00C14744">
              <w:rPr>
                <w:rFonts w:eastAsia="Times New Roman"/>
              </w:rPr>
              <w:t xml:space="preserve"> </w:t>
            </w:r>
            <w:proofErr w:type="spellStart"/>
            <w:r>
              <w:rPr>
                <w:rFonts w:eastAsia="Times New Roman"/>
              </w:rPr>
              <w:t>l’Ordre</w:t>
            </w:r>
            <w:proofErr w:type="spellEnd"/>
            <w:r>
              <w:rPr>
                <w:rFonts w:eastAsia="Times New Roman"/>
              </w:rPr>
              <w:t xml:space="preserve"> des Arts et des </w:t>
            </w:r>
            <w:proofErr w:type="spellStart"/>
            <w:r>
              <w:rPr>
                <w:rFonts w:eastAsia="Times New Roman"/>
              </w:rPr>
              <w:t>Lettres</w:t>
            </w:r>
            <w:proofErr w:type="spellEnd"/>
            <w:r>
              <w:rPr>
                <w:rFonts w:eastAsia="Times New Roman"/>
              </w:rPr>
              <w:t>”</w:t>
            </w:r>
            <w:r w:rsidR="00863E9C" w:rsidRPr="00C14744">
              <w:rPr>
                <w:rFonts w:eastAsia="Times New Roman"/>
              </w:rPr>
              <w:t xml:space="preserve"> in France. </w:t>
            </w:r>
          </w:p>
          <w:p w14:paraId="3E26E8E1" w14:textId="77777777" w:rsidR="00863E9C" w:rsidRPr="00C14744" w:rsidRDefault="00863E9C" w:rsidP="00DD1E8D">
            <w:pPr>
              <w:rPr>
                <w:rFonts w:eastAsia="Times New Roman"/>
              </w:rPr>
            </w:pPr>
          </w:p>
          <w:p w14:paraId="75C0D9B9" w14:textId="271A5769" w:rsidR="00863E9C" w:rsidRPr="00C14744" w:rsidRDefault="00863E9C" w:rsidP="00DD1E8D">
            <w:r w:rsidRPr="00C14744">
              <w:rPr>
                <w:rFonts w:eastAsia="Times New Roman"/>
              </w:rPr>
              <w:t>Carter’s compositional voice evolved gradually during his early period. Inspired in his youth by the pioneering contemporary music of Stravinsky, Schoenberg</w:t>
            </w:r>
            <w:r w:rsidR="00F23FA6">
              <w:rPr>
                <w:rFonts w:eastAsia="Times New Roman"/>
              </w:rPr>
              <w:t>,</w:t>
            </w:r>
            <w:r w:rsidRPr="00C14744">
              <w:rPr>
                <w:rFonts w:eastAsia="Times New Roman"/>
              </w:rPr>
              <w:t xml:space="preserve"> and </w:t>
            </w:r>
            <w:proofErr w:type="spellStart"/>
            <w:r w:rsidRPr="00C14744">
              <w:rPr>
                <w:rFonts w:eastAsia="Times New Roman"/>
              </w:rPr>
              <w:t>Varèse</w:t>
            </w:r>
            <w:proofErr w:type="spellEnd"/>
            <w:r w:rsidRPr="00C14744">
              <w:rPr>
                <w:rFonts w:eastAsia="Times New Roman"/>
              </w:rPr>
              <w:t>, his rigorous instruction with Boulang</w:t>
            </w:r>
            <w:r w:rsidR="00F23FA6">
              <w:rPr>
                <w:rFonts w:eastAsia="Times New Roman"/>
              </w:rPr>
              <w:t>er</w:t>
            </w:r>
            <w:r w:rsidRPr="00C14744">
              <w:rPr>
                <w:rFonts w:eastAsia="Times New Roman"/>
              </w:rPr>
              <w:t xml:space="preserve"> led to a distinctly neo-classical style in such works as his 1939 ballet </w:t>
            </w:r>
            <w:r w:rsidRPr="00C14744">
              <w:rPr>
                <w:rFonts w:eastAsia="Times New Roman"/>
                <w:i/>
              </w:rPr>
              <w:t>Pocahontas</w:t>
            </w:r>
            <w:r w:rsidRPr="00C14744">
              <w:rPr>
                <w:rFonts w:eastAsia="Times New Roman"/>
              </w:rPr>
              <w:t>. The Piano Sonata (1945-46, rev. 1982) occupies a pivotal position in Carter’s early development, referencing both the past and the future. His traditional contrapuntal studies are reflected in the</w:t>
            </w:r>
            <w:r w:rsidR="00654AB9">
              <w:rPr>
                <w:rFonts w:eastAsia="Times New Roman"/>
              </w:rPr>
              <w:t xml:space="preserve"> Sonata’s fugal middle movement -</w:t>
            </w:r>
            <w:r w:rsidRPr="00C14744">
              <w:rPr>
                <w:rFonts w:eastAsia="Times New Roman"/>
              </w:rPr>
              <w:t xml:space="preserve"> the bright, pianistic style and harmonic language echo those of his contemporary, Copland, while aspects of rhythm and design show evidence of practices yet to find their full expression.</w:t>
            </w:r>
          </w:p>
          <w:p w14:paraId="026D942F" w14:textId="77777777" w:rsidR="00863E9C" w:rsidRPr="00C14744" w:rsidRDefault="00863E9C" w:rsidP="00DD1E8D"/>
          <w:p w14:paraId="40DA79DC" w14:textId="11C8B089" w:rsidR="00863E9C" w:rsidRPr="00C14744" w:rsidRDefault="00863E9C" w:rsidP="00DD1E8D">
            <w:r w:rsidRPr="00C14744">
              <w:t xml:space="preserve">The Cello Sonata of 1948 reveals the strict counterpoint of earlier works being transformed into a mode of contrapuntal writing that persisted as a hallmark of Carter’s technique. The cello and piano each have distinct musical characters, defined by contrasting rhythmic </w:t>
            </w:r>
            <w:proofErr w:type="spellStart"/>
            <w:r w:rsidR="00922FA5">
              <w:t>behaviors</w:t>
            </w:r>
            <w:proofErr w:type="spellEnd"/>
            <w:r w:rsidR="00922FA5">
              <w:t xml:space="preserve"> and expressive styles -</w:t>
            </w:r>
            <w:r w:rsidRPr="00C14744">
              <w:t xml:space="preserve"> a</w:t>
            </w:r>
            <w:r w:rsidR="00922FA5">
              <w:t xml:space="preserve"> technique Carter described as “extremely modern at that time</w:t>
            </w:r>
            <w:r w:rsidRPr="00C14744">
              <w:t>.</w:t>
            </w:r>
            <w:r w:rsidR="00922FA5">
              <w:t>”</w:t>
            </w:r>
            <w:r w:rsidRPr="00C14744">
              <w:t xml:space="preserve"> In all of his later works Carter’s approach to texture is similarly linear, although the linear entities are frequently more complex than a single instrument. </w:t>
            </w:r>
          </w:p>
          <w:p w14:paraId="1881BBE7" w14:textId="77777777" w:rsidR="00863E9C" w:rsidRPr="00C14744" w:rsidRDefault="00863E9C" w:rsidP="00DD1E8D"/>
          <w:p w14:paraId="0AEF0472" w14:textId="20F84288" w:rsidR="00863E9C" w:rsidRPr="00C14744" w:rsidRDefault="00863E9C" w:rsidP="00DD1E8D">
            <w:pPr>
              <w:rPr>
                <w:rFonts w:eastAsia="Times New Roman"/>
              </w:rPr>
            </w:pPr>
            <w:r w:rsidRPr="00C14744">
              <w:rPr>
                <w:rFonts w:eastAsia="Times New Roman"/>
              </w:rPr>
              <w:t xml:space="preserve">In 1950-51 Carter secluded himself in a remote area of Arizona, separating himself from his routine life in order to free himself creatively. This liberating experience resulted in his first String Quartet, a landmark composition for which he won the Pulitzer Prize in 1960. The String Quartet signifies Carter’s arrival as a modernist composer, setting aside convention and establishing his dedication to innovation. Carter went on to compose another four string quartets, the most recent in 1995. The quartets are among the most well known and widely appreciated of Carter’s oeuvre, as are many of his orchestral works, including </w:t>
            </w:r>
            <w:r w:rsidRPr="00922FA5">
              <w:rPr>
                <w:rFonts w:eastAsia="Times New Roman"/>
                <w:i/>
              </w:rPr>
              <w:t>Variations for Orchestra</w:t>
            </w:r>
            <w:r w:rsidRPr="00C14744">
              <w:rPr>
                <w:rFonts w:eastAsia="Times New Roman"/>
              </w:rPr>
              <w:t xml:space="preserve"> (1954-55), </w:t>
            </w:r>
            <w:r w:rsidRPr="00922FA5">
              <w:rPr>
                <w:rFonts w:eastAsia="Times New Roman"/>
                <w:i/>
              </w:rPr>
              <w:t>Concerto for Orchestra</w:t>
            </w:r>
            <w:r w:rsidRPr="00C14744">
              <w:rPr>
                <w:rFonts w:eastAsia="Times New Roman"/>
              </w:rPr>
              <w:t xml:space="preserve"> (1969) and </w:t>
            </w:r>
            <w:r w:rsidRPr="00922FA5">
              <w:rPr>
                <w:rFonts w:eastAsia="Times New Roman"/>
                <w:i/>
              </w:rPr>
              <w:t>Symphony of Three Orchestras</w:t>
            </w:r>
            <w:r w:rsidRPr="00C14744">
              <w:rPr>
                <w:rFonts w:eastAsia="Times New Roman"/>
              </w:rPr>
              <w:t xml:space="preserve"> (1976). His </w:t>
            </w:r>
            <w:r w:rsidRPr="00922FA5">
              <w:rPr>
                <w:rFonts w:eastAsia="Times New Roman"/>
                <w:i/>
              </w:rPr>
              <w:t>Double Concerto</w:t>
            </w:r>
            <w:r w:rsidRPr="00C14744">
              <w:rPr>
                <w:rFonts w:eastAsia="Times New Roman"/>
              </w:rPr>
              <w:t xml:space="preserve"> for harpsichord, piano and two chamber orchestras, composed in</w:t>
            </w:r>
            <w:r w:rsidR="00922FA5">
              <w:rPr>
                <w:rFonts w:eastAsia="Times New Roman"/>
              </w:rPr>
              <w:t xml:space="preserve"> </w:t>
            </w:r>
            <w:r w:rsidRPr="00C14744">
              <w:rPr>
                <w:rFonts w:eastAsia="Times New Roman"/>
              </w:rPr>
              <w:t xml:space="preserve">1961, </w:t>
            </w:r>
            <w:r w:rsidR="00922FA5">
              <w:rPr>
                <w:rFonts w:eastAsia="Times New Roman"/>
              </w:rPr>
              <w:t>Stravinsky praised as a “masterpiece</w:t>
            </w:r>
            <w:r w:rsidRPr="00C14744">
              <w:rPr>
                <w:rFonts w:eastAsia="Times New Roman"/>
              </w:rPr>
              <w:t>.</w:t>
            </w:r>
            <w:r w:rsidR="00922FA5">
              <w:rPr>
                <w:rFonts w:eastAsia="Times New Roman"/>
              </w:rPr>
              <w:t>”</w:t>
            </w:r>
            <w:r w:rsidRPr="00C14744">
              <w:rPr>
                <w:rFonts w:eastAsia="Times New Roman"/>
              </w:rPr>
              <w:t xml:space="preserve"> In his mid-eighties</w:t>
            </w:r>
            <w:r w:rsidR="00922FA5">
              <w:rPr>
                <w:rFonts w:eastAsia="Times New Roman"/>
              </w:rPr>
              <w:t>,</w:t>
            </w:r>
            <w:r w:rsidRPr="00C14744">
              <w:rPr>
                <w:rFonts w:eastAsia="Times New Roman"/>
              </w:rPr>
              <w:t xml:space="preserve"> Carter embarked on his largest and</w:t>
            </w:r>
            <w:r w:rsidR="00922FA5">
              <w:rPr>
                <w:rFonts w:eastAsia="Times New Roman"/>
              </w:rPr>
              <w:t xml:space="preserve"> most ambitious orchestral work:</w:t>
            </w:r>
            <w:r w:rsidRPr="00C14744">
              <w:rPr>
                <w:rFonts w:eastAsia="Times New Roman"/>
              </w:rPr>
              <w:t xml:space="preserve"> the massive, magnificent </w:t>
            </w:r>
            <w:proofErr w:type="spellStart"/>
            <w:r w:rsidRPr="00C14744">
              <w:rPr>
                <w:rFonts w:eastAsia="Times New Roman"/>
                <w:i/>
              </w:rPr>
              <w:t>Symphonia</w:t>
            </w:r>
            <w:proofErr w:type="spellEnd"/>
            <w:r w:rsidRPr="00C14744">
              <w:rPr>
                <w:rFonts w:eastAsia="Times New Roman"/>
                <w:i/>
              </w:rPr>
              <w:t xml:space="preserve">: sum </w:t>
            </w:r>
            <w:proofErr w:type="spellStart"/>
            <w:r w:rsidRPr="00C14744">
              <w:rPr>
                <w:rFonts w:eastAsia="Times New Roman"/>
                <w:i/>
              </w:rPr>
              <w:t>fluxae</w:t>
            </w:r>
            <w:proofErr w:type="spellEnd"/>
            <w:r w:rsidRPr="00C14744">
              <w:rPr>
                <w:rFonts w:eastAsia="Times New Roman"/>
                <w:i/>
              </w:rPr>
              <w:t xml:space="preserve"> </w:t>
            </w:r>
            <w:proofErr w:type="spellStart"/>
            <w:r w:rsidRPr="00C14744">
              <w:rPr>
                <w:rFonts w:eastAsia="Times New Roman"/>
                <w:i/>
              </w:rPr>
              <w:t>pretium</w:t>
            </w:r>
            <w:proofErr w:type="spellEnd"/>
            <w:r w:rsidRPr="00C14744">
              <w:rPr>
                <w:rFonts w:eastAsia="Times New Roman"/>
                <w:i/>
              </w:rPr>
              <w:t xml:space="preserve"> </w:t>
            </w:r>
            <w:proofErr w:type="spellStart"/>
            <w:r w:rsidRPr="00C14744">
              <w:rPr>
                <w:rFonts w:eastAsia="Times New Roman"/>
                <w:i/>
              </w:rPr>
              <w:t>spei</w:t>
            </w:r>
            <w:proofErr w:type="spellEnd"/>
            <w:r w:rsidRPr="00C14744">
              <w:rPr>
                <w:rFonts w:eastAsia="Times New Roman"/>
              </w:rPr>
              <w:t xml:space="preserve"> (1993-96), which is loosely based on a poem by the 17</w:t>
            </w:r>
            <w:r w:rsidRPr="00C14744">
              <w:rPr>
                <w:rFonts w:eastAsia="Times New Roman"/>
                <w:vertAlign w:val="superscript"/>
              </w:rPr>
              <w:t>th</w:t>
            </w:r>
            <w:r w:rsidR="00922FA5">
              <w:rPr>
                <w:rFonts w:eastAsia="Times New Roman"/>
              </w:rPr>
              <w:t xml:space="preserve"> </w:t>
            </w:r>
            <w:r w:rsidRPr="00C14744">
              <w:rPr>
                <w:rFonts w:eastAsia="Times New Roman"/>
              </w:rPr>
              <w:t>century English writer, Richard Crashaw.</w:t>
            </w:r>
          </w:p>
          <w:p w14:paraId="0E8A3AA5" w14:textId="77777777" w:rsidR="00863E9C" w:rsidRPr="00C14744" w:rsidRDefault="00863E9C" w:rsidP="00DD1E8D">
            <w:pPr>
              <w:rPr>
                <w:rFonts w:eastAsia="Times New Roman"/>
              </w:rPr>
            </w:pPr>
          </w:p>
          <w:p w14:paraId="67F88C61" w14:textId="448A3924" w:rsidR="00863E9C" w:rsidRPr="00C14744" w:rsidRDefault="00863E9C" w:rsidP="00DD1E8D">
            <w:pPr>
              <w:rPr>
                <w:rFonts w:eastAsia="Times New Roman"/>
              </w:rPr>
            </w:pPr>
            <w:r w:rsidRPr="00C14744">
              <w:rPr>
                <w:rFonts w:eastAsia="Times New Roman"/>
              </w:rPr>
              <w:t>From early in his career</w:t>
            </w:r>
            <w:r w:rsidR="00922FA5">
              <w:rPr>
                <w:rFonts w:eastAsia="Times New Roman"/>
              </w:rPr>
              <w:t>,</w:t>
            </w:r>
            <w:r w:rsidRPr="00C14744">
              <w:rPr>
                <w:rFonts w:eastAsia="Times New Roman"/>
              </w:rPr>
              <w:t xml:space="preserve"> Carter was intrigued by the concept of time and by temporal aspects of life and art. Influenced by literature, poetry and film, Carter’s experiments in the dual dimensions of </w:t>
            </w:r>
            <w:r w:rsidRPr="00C14744">
              <w:rPr>
                <w:rFonts w:eastAsia="Times New Roman"/>
              </w:rPr>
              <w:lastRenderedPageBreak/>
              <w:t xml:space="preserve">horizontal succession and vertical simultaneity led to the establishment of a unique rhythmic language. Although, like many of his contemporaries, Carter’s music goes beyond regular meter, </w:t>
            </w:r>
            <w:proofErr w:type="gramStart"/>
            <w:r w:rsidRPr="00C14744">
              <w:rPr>
                <w:rFonts w:eastAsia="Times New Roman"/>
              </w:rPr>
              <w:t>his rhythms are often organized by steady pulses, usually related in complex ways to the notated meter</w:t>
            </w:r>
            <w:proofErr w:type="gramEnd"/>
            <w:r w:rsidRPr="00C14744">
              <w:rPr>
                <w:rFonts w:eastAsia="Times New Roman"/>
              </w:rPr>
              <w:t>. He is well known for his tech</w:t>
            </w:r>
            <w:r w:rsidR="00A265CB">
              <w:rPr>
                <w:rFonts w:eastAsia="Times New Roman"/>
              </w:rPr>
              <w:t>nique of “metric modulation</w:t>
            </w:r>
            <w:r w:rsidRPr="00C14744">
              <w:rPr>
                <w:rFonts w:eastAsia="Times New Roman"/>
              </w:rPr>
              <w:t>,</w:t>
            </w:r>
            <w:r w:rsidR="00A265CB">
              <w:rPr>
                <w:rFonts w:eastAsia="Times New Roman"/>
              </w:rPr>
              <w:t>”</w:t>
            </w:r>
            <w:r w:rsidRPr="00C14744">
              <w:rPr>
                <w:rFonts w:eastAsia="Times New Roman"/>
              </w:rPr>
              <w:t xml:space="preserve"> where one tempo transiti</w:t>
            </w:r>
            <w:r w:rsidR="00C75FD3">
              <w:rPr>
                <w:rFonts w:eastAsia="Times New Roman"/>
              </w:rPr>
              <w:t>ons smoothly to another through a common</w:t>
            </w:r>
            <w:r w:rsidRPr="00C14744">
              <w:rPr>
                <w:rFonts w:eastAsia="Times New Roman"/>
              </w:rPr>
              <w:t xml:space="preserve"> rhythmic unit. Carter’s penchant for a vertically stratified musical texture frequently takes the form of simultaneous layers</w:t>
            </w:r>
            <w:r w:rsidR="00616110">
              <w:rPr>
                <w:rFonts w:eastAsia="Times New Roman"/>
              </w:rPr>
              <w:t>,</w:t>
            </w:r>
            <w:r w:rsidRPr="00C14744">
              <w:rPr>
                <w:rFonts w:eastAsia="Times New Roman"/>
              </w:rPr>
              <w:t xml:space="preserve"> or streams</w:t>
            </w:r>
            <w:r w:rsidR="00616110">
              <w:rPr>
                <w:rFonts w:eastAsia="Times New Roman"/>
              </w:rPr>
              <w:t>,</w:t>
            </w:r>
            <w:r w:rsidRPr="00C14744">
              <w:rPr>
                <w:rFonts w:eastAsia="Times New Roman"/>
              </w:rPr>
              <w:t xml:space="preserve"> with independent rhythmic and pitch profiles. In his second </w:t>
            </w:r>
            <w:r w:rsidRPr="00616110">
              <w:rPr>
                <w:rFonts w:eastAsia="Times New Roman"/>
                <w:i/>
              </w:rPr>
              <w:t>String Quartet</w:t>
            </w:r>
            <w:r w:rsidRPr="00C14744">
              <w:rPr>
                <w:rFonts w:eastAsia="Times New Roman"/>
              </w:rPr>
              <w:t xml:space="preserve"> (1959), the contrasting rhythmic layers of the </w:t>
            </w:r>
            <w:r w:rsidRPr="00616110">
              <w:rPr>
                <w:rFonts w:eastAsia="Times New Roman"/>
                <w:i/>
              </w:rPr>
              <w:t>Cello Sonata</w:t>
            </w:r>
            <w:r w:rsidR="00616110">
              <w:rPr>
                <w:rFonts w:eastAsia="Times New Roman"/>
              </w:rPr>
              <w:t xml:space="preserve"> are extended to all four</w:t>
            </w:r>
            <w:r w:rsidRPr="00C14744">
              <w:rPr>
                <w:rFonts w:eastAsia="Times New Roman"/>
              </w:rPr>
              <w:t xml:space="preserve"> instruments, each of which has its own rhythmic character, with Violin 2 articulating a steady pulse. In later works</w:t>
            </w:r>
            <w:r w:rsidR="00B46C8E">
              <w:rPr>
                <w:rFonts w:eastAsia="Times New Roman"/>
              </w:rPr>
              <w:t>,</w:t>
            </w:r>
            <w:r w:rsidRPr="00C14744">
              <w:rPr>
                <w:rFonts w:eastAsia="Times New Roman"/>
              </w:rPr>
              <w:t xml:space="preserve"> Carter focused on employing concurrent pulses to</w:t>
            </w:r>
            <w:r w:rsidR="00B46C8E">
              <w:rPr>
                <w:rFonts w:eastAsia="Times New Roman"/>
              </w:rPr>
              <w:t xml:space="preserve"> create large-scale polyrhythms -</w:t>
            </w:r>
            <w:r w:rsidRPr="00C14744">
              <w:rPr>
                <w:rFonts w:eastAsia="Times New Roman"/>
              </w:rPr>
              <w:t xml:space="preserve"> for example in his 1980 piano piece </w:t>
            </w:r>
            <w:r w:rsidRPr="00C14744">
              <w:rPr>
                <w:rFonts w:eastAsia="Times New Roman"/>
                <w:i/>
              </w:rPr>
              <w:t xml:space="preserve">Night Fantasies, </w:t>
            </w:r>
            <w:r w:rsidRPr="00C14744">
              <w:rPr>
                <w:rFonts w:eastAsia="Times New Roman"/>
              </w:rPr>
              <w:t>where the temporal flow is guided by a long-range polyr</w:t>
            </w:r>
            <w:r w:rsidR="00B46C8E">
              <w:rPr>
                <w:rFonts w:eastAsia="Times New Roman"/>
              </w:rPr>
              <w:t>hythm in the ratio 216:175. In “</w:t>
            </w:r>
            <w:r w:rsidRPr="00C14744">
              <w:rPr>
                <w:rFonts w:eastAsia="Times New Roman"/>
              </w:rPr>
              <w:t>O Breath</w:t>
            </w:r>
            <w:r w:rsidR="00B46C8E">
              <w:rPr>
                <w:rFonts w:eastAsia="Times New Roman"/>
              </w:rPr>
              <w:t>,”</w:t>
            </w:r>
            <w:r w:rsidRPr="00C14744">
              <w:rPr>
                <w:rFonts w:eastAsia="Times New Roman"/>
              </w:rPr>
              <w:t xml:space="preserve"> the sixth song in </w:t>
            </w:r>
            <w:r w:rsidRPr="00C14744">
              <w:rPr>
                <w:rFonts w:eastAsia="Times New Roman"/>
                <w:i/>
              </w:rPr>
              <w:t>A Mirror on Which to Dwell</w:t>
            </w:r>
            <w:r w:rsidRPr="00C14744">
              <w:rPr>
                <w:rFonts w:eastAsia="Times New Roman"/>
              </w:rPr>
              <w:t xml:space="preserve"> (1976), the </w:t>
            </w:r>
            <w:r w:rsidR="00B46C8E">
              <w:rPr>
                <w:rFonts w:eastAsia="Times New Roman"/>
              </w:rPr>
              <w:t>instrumental ensemble presents three</w:t>
            </w:r>
            <w:r w:rsidRPr="00C14744">
              <w:rPr>
                <w:rFonts w:eastAsia="Times New Roman"/>
              </w:rPr>
              <w:t xml:space="preserve"> simultaneous pulses, </w:t>
            </w:r>
            <w:r w:rsidRPr="00C14744">
              <w:t xml:space="preserve">MM 8.11, </w:t>
            </w:r>
            <w:r w:rsidRPr="00C14744">
              <w:rPr>
                <w:rFonts w:eastAsia="Times New Roman"/>
              </w:rPr>
              <w:t xml:space="preserve">MM </w:t>
            </w:r>
            <w:r w:rsidRPr="00C14744">
              <w:t>8.37</w:t>
            </w:r>
            <w:r w:rsidR="00B46C8E">
              <w:t>,</w:t>
            </w:r>
            <w:r w:rsidRPr="00C14744">
              <w:t xml:space="preserve"> and MM 8.31, which, although similar in speed, never meet, while the chamber orchestra piece </w:t>
            </w:r>
            <w:proofErr w:type="spellStart"/>
            <w:r w:rsidRPr="00C14744">
              <w:rPr>
                <w:i/>
              </w:rPr>
              <w:t>Penthode</w:t>
            </w:r>
            <w:proofErr w:type="spellEnd"/>
            <w:r w:rsidR="00B46C8E">
              <w:t xml:space="preserve"> (1985) features five</w:t>
            </w:r>
            <w:r w:rsidRPr="00C14744">
              <w:t xml:space="preserve"> concurrent pulse streams. </w:t>
            </w:r>
          </w:p>
          <w:p w14:paraId="452E472B" w14:textId="77777777" w:rsidR="00863E9C" w:rsidRPr="00C14744" w:rsidRDefault="00863E9C" w:rsidP="00DD1E8D">
            <w:pPr>
              <w:rPr>
                <w:rFonts w:eastAsia="Times New Roman"/>
              </w:rPr>
            </w:pPr>
          </w:p>
          <w:p w14:paraId="1B6D25F9" w14:textId="65CBD902" w:rsidR="00863E9C" w:rsidRPr="00EF67EA" w:rsidRDefault="00863E9C" w:rsidP="00DD1E8D">
            <w:pPr>
              <w:rPr>
                <w:rFonts w:eastAsia="Times New Roman" w:cs="Times New Roman"/>
              </w:rPr>
            </w:pPr>
            <w:r w:rsidRPr="00C14744">
              <w:rPr>
                <w:rFonts w:eastAsia="Times New Roman"/>
              </w:rPr>
              <w:t>Carter’s organization of pitch materials is no less distinctive than his rhythmi</w:t>
            </w:r>
            <w:r w:rsidR="00FE7312">
              <w:rPr>
                <w:rFonts w:eastAsia="Times New Roman"/>
              </w:rPr>
              <w:t>c language. Using Schoenberg’s “emancipation of the dissonance”</w:t>
            </w:r>
            <w:r w:rsidRPr="00C14744">
              <w:rPr>
                <w:rFonts w:eastAsia="Times New Roman"/>
              </w:rPr>
              <w:t xml:space="preserve"> as a starting point, Carter explored the use of recurring intervals and chords as a way of creating harmonic coherence in his compositions. In his </w:t>
            </w:r>
            <w:r w:rsidRPr="00FE7312">
              <w:rPr>
                <w:rFonts w:eastAsia="Times New Roman"/>
                <w:i/>
              </w:rPr>
              <w:t>String Quartet No. 2</w:t>
            </w:r>
            <w:r w:rsidRPr="00C14744">
              <w:rPr>
                <w:rFonts w:eastAsia="Times New Roman"/>
              </w:rPr>
              <w:t xml:space="preserve">, for example, each instrument is assigned a specific repertoire of intervals, which, in combination with distinguishing rhythmic </w:t>
            </w:r>
            <w:proofErr w:type="spellStart"/>
            <w:r w:rsidRPr="00C14744">
              <w:rPr>
                <w:rFonts w:eastAsia="Times New Roman"/>
              </w:rPr>
              <w:t>behaviors</w:t>
            </w:r>
            <w:proofErr w:type="spellEnd"/>
            <w:r w:rsidRPr="00C14744">
              <w:rPr>
                <w:rFonts w:eastAsia="Times New Roman"/>
              </w:rPr>
              <w:t xml:space="preserve">, define the instrument’s individual musical character. Other compositions systematically investigate the harmonic potential of different chord types, all of which are catalogued in Carter’s </w:t>
            </w:r>
            <w:r w:rsidRPr="00C14744">
              <w:rPr>
                <w:rFonts w:eastAsia="Times New Roman"/>
                <w:i/>
              </w:rPr>
              <w:t>Harmony Book</w:t>
            </w:r>
            <w:r w:rsidRPr="00C14744">
              <w:rPr>
                <w:rFonts w:eastAsia="Times New Roman"/>
              </w:rPr>
              <w:t xml:space="preserve">. His </w:t>
            </w:r>
            <w:r w:rsidRPr="001404CA">
              <w:rPr>
                <w:rFonts w:eastAsia="Times New Roman"/>
                <w:i/>
              </w:rPr>
              <w:t>Piano Concerto</w:t>
            </w:r>
            <w:r w:rsidRPr="00C14744">
              <w:rPr>
                <w:rFonts w:eastAsia="Times New Roman"/>
              </w:rPr>
              <w:t xml:space="preserve"> (196</w:t>
            </w:r>
            <w:r w:rsidR="001404CA">
              <w:rPr>
                <w:rFonts w:eastAsia="Times New Roman"/>
              </w:rPr>
              <w:t>4), for instance, divides the twelve</w:t>
            </w:r>
            <w:r w:rsidRPr="00C14744">
              <w:rPr>
                <w:rFonts w:eastAsia="Times New Roman"/>
              </w:rPr>
              <w:t xml:space="preserve"> </w:t>
            </w:r>
            <w:proofErr w:type="spellStart"/>
            <w:r w:rsidRPr="00C14744">
              <w:rPr>
                <w:rFonts w:eastAsia="Times New Roman"/>
              </w:rPr>
              <w:t>trichords</w:t>
            </w:r>
            <w:proofErr w:type="spellEnd"/>
            <w:r w:rsidRPr="00C14744">
              <w:rPr>
                <w:rFonts w:eastAsia="Times New Roman"/>
              </w:rPr>
              <w:t xml:space="preserve"> between the piano and the orchestra, associating each interval with a metronomic speed and expressive style. Four-note chords are featured in the </w:t>
            </w:r>
            <w:r w:rsidRPr="001404CA">
              <w:rPr>
                <w:rFonts w:eastAsia="Times New Roman"/>
                <w:i/>
              </w:rPr>
              <w:t>Double Concerto</w:t>
            </w:r>
            <w:r w:rsidRPr="00C14744">
              <w:rPr>
                <w:rFonts w:eastAsia="Times New Roman"/>
              </w:rPr>
              <w:t>, where the harpsichord and piano</w:t>
            </w:r>
            <w:r w:rsidR="001404CA">
              <w:rPr>
                <w:rFonts w:eastAsia="Times New Roman"/>
              </w:rPr>
              <w:t xml:space="preserve"> are each allocated one of two</w:t>
            </w:r>
            <w:r w:rsidRPr="00C14744">
              <w:rPr>
                <w:rFonts w:eastAsia="Times New Roman"/>
              </w:rPr>
              <w:t xml:space="preserve"> all-interval </w:t>
            </w:r>
            <w:proofErr w:type="spellStart"/>
            <w:r w:rsidRPr="00C14744">
              <w:rPr>
                <w:rFonts w:eastAsia="Times New Roman"/>
              </w:rPr>
              <w:t>tetrachords</w:t>
            </w:r>
            <w:proofErr w:type="spellEnd"/>
            <w:r w:rsidRPr="00C14744">
              <w:rPr>
                <w:rFonts w:eastAsia="Times New Roman"/>
              </w:rPr>
              <w:t>. The structural possibilities of the all-</w:t>
            </w:r>
            <w:proofErr w:type="spellStart"/>
            <w:r w:rsidRPr="00C14744">
              <w:rPr>
                <w:rFonts w:eastAsia="Times New Roman"/>
              </w:rPr>
              <w:t>trichord</w:t>
            </w:r>
            <w:proofErr w:type="spellEnd"/>
            <w:r w:rsidRPr="00C14744">
              <w:rPr>
                <w:rFonts w:eastAsia="Times New Roman"/>
              </w:rPr>
              <w:t xml:space="preserve"> hexachord make this </w:t>
            </w:r>
            <w:proofErr w:type="gramStart"/>
            <w:r w:rsidRPr="00C14744">
              <w:rPr>
                <w:rFonts w:eastAsia="Times New Roman"/>
              </w:rPr>
              <w:t>a popular</w:t>
            </w:r>
            <w:proofErr w:type="gramEnd"/>
            <w:r w:rsidRPr="00C14744">
              <w:rPr>
                <w:rFonts w:eastAsia="Times New Roman"/>
              </w:rPr>
              <w:t xml:space="preserve"> source sonority in many of Carter’s compositions, including </w:t>
            </w:r>
            <w:r w:rsidRPr="00C14744">
              <w:rPr>
                <w:rFonts w:eastAsia="Times New Roman"/>
                <w:i/>
              </w:rPr>
              <w:t>Changes</w:t>
            </w:r>
            <w:r w:rsidRPr="00C14744">
              <w:rPr>
                <w:rFonts w:eastAsia="Times New Roman"/>
              </w:rPr>
              <w:t xml:space="preserve"> for guitar (1983) </w:t>
            </w:r>
            <w:r w:rsidRPr="00C14744">
              <w:rPr>
                <w:rFonts w:eastAsia="Times New Roman" w:cs="Times New Roman"/>
              </w:rPr>
              <w:t>and</w:t>
            </w:r>
            <w:r w:rsidR="00EF67EA">
              <w:rPr>
                <w:rFonts w:eastAsia="Times New Roman" w:cs="Times New Roman"/>
              </w:rPr>
              <w:t xml:space="preserve"> </w:t>
            </w:r>
            <w:proofErr w:type="spellStart"/>
            <w:r w:rsidR="00EF67EA" w:rsidRPr="00EF67EA">
              <w:rPr>
                <w:rFonts w:eastAsia="Times New Roman" w:cs="Times New Roman"/>
                <w:i/>
              </w:rPr>
              <w:t>Gra</w:t>
            </w:r>
            <w:proofErr w:type="spellEnd"/>
            <w:r w:rsidR="00EF67EA" w:rsidRPr="00EF67EA">
              <w:rPr>
                <w:rFonts w:eastAsia="Times New Roman" w:cs="Times New Roman"/>
                <w:i/>
              </w:rPr>
              <w:t xml:space="preserve"> for Solo Clarinet</w:t>
            </w:r>
            <w:r w:rsidR="00EF67EA">
              <w:rPr>
                <w:rFonts w:eastAsia="Times New Roman" w:cs="Times New Roman"/>
              </w:rPr>
              <w:t xml:space="preserve"> (1993). </w:t>
            </w:r>
            <w:r w:rsidRPr="00C14744">
              <w:rPr>
                <w:rFonts w:eastAsia="Times New Roman"/>
              </w:rPr>
              <w:t xml:space="preserve">Harmony and register are coupled in </w:t>
            </w:r>
            <w:r w:rsidRPr="00C14744">
              <w:rPr>
                <w:rFonts w:eastAsia="Times New Roman"/>
                <w:i/>
              </w:rPr>
              <w:t>Night Fantasies</w:t>
            </w:r>
            <w:r w:rsidRPr="00C14744">
              <w:rPr>
                <w:rFonts w:eastAsia="Times New Roman"/>
              </w:rPr>
              <w:t xml:space="preserve"> through Carter’s spatial projections of the</w:t>
            </w:r>
            <w:r w:rsidRPr="00C14744">
              <w:t xml:space="preserve"> </w:t>
            </w:r>
            <w:r w:rsidR="002544B4">
              <w:rPr>
                <w:rFonts w:eastAsia="Times New Roman"/>
              </w:rPr>
              <w:t>eighty-eight</w:t>
            </w:r>
            <w:r w:rsidRPr="00C14744">
              <w:rPr>
                <w:rFonts w:eastAsia="Times New Roman"/>
              </w:rPr>
              <w:t xml:space="preserve"> symmet</w:t>
            </w:r>
            <w:r w:rsidR="002544B4">
              <w:rPr>
                <w:rFonts w:eastAsia="Times New Roman"/>
              </w:rPr>
              <w:t>rically inverted all-interval twelve</w:t>
            </w:r>
            <w:r w:rsidRPr="00C14744">
              <w:rPr>
                <w:rFonts w:eastAsia="Times New Roman"/>
              </w:rPr>
              <w:t>-note chords.</w:t>
            </w:r>
          </w:p>
          <w:p w14:paraId="455683C5" w14:textId="77777777" w:rsidR="00863E9C" w:rsidRPr="00C14744" w:rsidRDefault="00863E9C" w:rsidP="00DD1E8D">
            <w:pPr>
              <w:rPr>
                <w:rFonts w:eastAsia="Times New Roman"/>
              </w:rPr>
            </w:pPr>
          </w:p>
          <w:p w14:paraId="5825F126" w14:textId="254BD781" w:rsidR="00956818" w:rsidRDefault="00863E9C" w:rsidP="00DD1E8D">
            <w:r w:rsidRPr="00C14744">
              <w:rPr>
                <w:rFonts w:eastAsia="Times New Roman"/>
              </w:rPr>
              <w:t xml:space="preserve">Although Carter derived pitch and rhythm systematically, unlike some of his avant-garde peers such as Stockhausen and the </w:t>
            </w:r>
            <w:proofErr w:type="spellStart"/>
            <w:r w:rsidRPr="00C14744">
              <w:rPr>
                <w:rFonts w:eastAsia="Times New Roman"/>
              </w:rPr>
              <w:t>serialists</w:t>
            </w:r>
            <w:proofErr w:type="spellEnd"/>
            <w:r w:rsidRPr="00C14744">
              <w:rPr>
                <w:rFonts w:eastAsia="Times New Roman"/>
              </w:rPr>
              <w:t>, his use of technical devices is not an end in itself. Rather, the organizational systems not only provide a framework, but also play an integral role in expressing musically his understanding of the nature of life in the contemporary world.</w:t>
            </w:r>
            <w:r w:rsidR="00956818">
              <w:rPr>
                <w:rFonts w:eastAsia="Times New Roman"/>
              </w:rPr>
              <w:t xml:space="preserve"> </w:t>
            </w:r>
            <w:r w:rsidRPr="00C14744">
              <w:rPr>
                <w:rFonts w:eastAsia="Times New Roman"/>
              </w:rPr>
              <w:t xml:space="preserve">Carter’s literary background and love of poetry inspired both his vocal and instrumental works. As one of the leading musical interpreters of contemporary American poetry, his song cycles set texts by such figures as Robert Lowell, Marianne Moore, Elizabeth Bishop and William Carlos Williams. </w:t>
            </w:r>
            <w:r w:rsidRPr="00C14744">
              <w:rPr>
                <w:i/>
              </w:rPr>
              <w:t>In the Distances of Sleep</w:t>
            </w:r>
            <w:r w:rsidR="00956818">
              <w:rPr>
                <w:i/>
              </w:rPr>
              <w:t>,</w:t>
            </w:r>
            <w:r w:rsidRPr="00C14744">
              <w:rPr>
                <w:i/>
              </w:rPr>
              <w:t xml:space="preserve"> </w:t>
            </w:r>
            <w:r w:rsidRPr="00C14744">
              <w:t>his 2006 sett</w:t>
            </w:r>
            <w:r w:rsidR="00956818">
              <w:t>ing of poems by Wallace Stevens</w:t>
            </w:r>
            <w:r w:rsidRPr="00C14744">
              <w:t xml:space="preserve"> was performed at his centenary celebration at </w:t>
            </w:r>
            <w:proofErr w:type="spellStart"/>
            <w:r w:rsidRPr="00C14744">
              <w:t>Tanglewood</w:t>
            </w:r>
            <w:proofErr w:type="spellEnd"/>
            <w:r w:rsidRPr="00C14744">
              <w:t xml:space="preserve"> in 2008, together with several </w:t>
            </w:r>
            <w:proofErr w:type="gramStart"/>
            <w:r w:rsidRPr="00C14744">
              <w:t>other</w:t>
            </w:r>
            <w:proofErr w:type="gramEnd"/>
            <w:r w:rsidRPr="00C14744">
              <w:t xml:space="preserve"> of his song cycles. </w:t>
            </w:r>
          </w:p>
          <w:p w14:paraId="3ADC10DD" w14:textId="77777777" w:rsidR="00956818" w:rsidRDefault="00956818" w:rsidP="00DD1E8D"/>
          <w:p w14:paraId="277FB193" w14:textId="7CB3BFD0" w:rsidR="00956818" w:rsidRDefault="00956818" w:rsidP="00956818">
            <w:r>
              <w:t>File:</w:t>
            </w:r>
            <w:hyperlink r:id="rId11" w:history="1">
              <w:r w:rsidRPr="00C14744">
                <w:rPr>
                  <w:rStyle w:val="Hyperlink"/>
                  <w:rFonts w:cs="Arial"/>
                  <w:sz w:val="24"/>
                  <w:szCs w:val="24"/>
                </w:rPr>
                <w:t>http://www.npr.org/player/v2/mediaPlayer.html?action=1&amp;t=1&amp;islist=false&amp;id=98081089&amp;m=98134190</w:t>
              </w:r>
            </w:hyperlink>
          </w:p>
          <w:p w14:paraId="68CC0C39" w14:textId="77777777" w:rsidR="00956818" w:rsidRDefault="00956818" w:rsidP="00DD1E8D"/>
          <w:p w14:paraId="5E3B446A" w14:textId="5C938A4E" w:rsidR="00863E9C" w:rsidRDefault="00863E9C" w:rsidP="00DD1E8D">
            <w:pPr>
              <w:rPr>
                <w:rFonts w:eastAsia="Times New Roman"/>
              </w:rPr>
            </w:pPr>
            <w:r w:rsidRPr="00C14744">
              <w:rPr>
                <w:rFonts w:eastAsia="Times New Roman"/>
              </w:rPr>
              <w:t xml:space="preserve">As with </w:t>
            </w:r>
            <w:proofErr w:type="spellStart"/>
            <w:r w:rsidRPr="00C14744">
              <w:rPr>
                <w:rFonts w:eastAsia="Times New Roman"/>
                <w:i/>
              </w:rPr>
              <w:t>Symphonia</w:t>
            </w:r>
            <w:proofErr w:type="spellEnd"/>
            <w:r w:rsidRPr="00C14744">
              <w:rPr>
                <w:rFonts w:eastAsia="Times New Roman"/>
              </w:rPr>
              <w:t xml:space="preserve">, there are special connections between literary works and some of Carter’s large instrumental works, including the Concerto for Orchestra, which uses St. John </w:t>
            </w:r>
            <w:proofErr w:type="spellStart"/>
            <w:r w:rsidRPr="00C14744">
              <w:rPr>
                <w:rFonts w:eastAsia="Times New Roman"/>
              </w:rPr>
              <w:t>Perse’s</w:t>
            </w:r>
            <w:proofErr w:type="spellEnd"/>
            <w:r w:rsidRPr="00C14744">
              <w:rPr>
                <w:rFonts w:eastAsia="Times New Roman"/>
              </w:rPr>
              <w:t xml:space="preserve"> poem </w:t>
            </w:r>
            <w:r w:rsidRPr="00C14744">
              <w:rPr>
                <w:rFonts w:eastAsia="Times New Roman"/>
                <w:i/>
              </w:rPr>
              <w:t>Vents</w:t>
            </w:r>
            <w:r w:rsidRPr="00C14744">
              <w:rPr>
                <w:rFonts w:eastAsia="Times New Roman"/>
              </w:rPr>
              <w:t xml:space="preserve"> as a point of departure. In a 2010 interview</w:t>
            </w:r>
            <w:r w:rsidR="003C6C81">
              <w:rPr>
                <w:rFonts w:eastAsia="Times New Roman"/>
              </w:rPr>
              <w:t>,</w:t>
            </w:r>
            <w:r w:rsidRPr="00C14744">
              <w:rPr>
                <w:rFonts w:eastAsia="Times New Roman"/>
              </w:rPr>
              <w:t xml:space="preserve"> the composer discussed the influence of Hart Crane’s poem </w:t>
            </w:r>
            <w:r w:rsidRPr="00C14744">
              <w:rPr>
                <w:rFonts w:eastAsia="Times New Roman"/>
                <w:i/>
              </w:rPr>
              <w:t>The Bridge</w:t>
            </w:r>
            <w:r w:rsidRPr="00C14744">
              <w:rPr>
                <w:rFonts w:eastAsia="Times New Roman"/>
              </w:rPr>
              <w:t xml:space="preserve"> on his Symphony of Three Orchestras, and talked about the genesis of his only opera, </w:t>
            </w:r>
            <w:r w:rsidRPr="00C14744">
              <w:rPr>
                <w:rFonts w:eastAsia="Times New Roman"/>
                <w:i/>
              </w:rPr>
              <w:t>What Next?</w:t>
            </w:r>
            <w:r w:rsidRPr="00C14744">
              <w:rPr>
                <w:rFonts w:eastAsia="Times New Roman"/>
              </w:rPr>
              <w:t xml:space="preserve"> (1997-98).</w:t>
            </w:r>
          </w:p>
          <w:p w14:paraId="6778F75F" w14:textId="77777777" w:rsidR="00FD54B7" w:rsidRDefault="00FD54B7" w:rsidP="00DD1E8D">
            <w:pPr>
              <w:rPr>
                <w:rFonts w:eastAsia="Times New Roman"/>
              </w:rPr>
            </w:pPr>
          </w:p>
          <w:p w14:paraId="26B6ED9A" w14:textId="1064E856" w:rsidR="00FD54B7" w:rsidRPr="00C14744" w:rsidRDefault="00FD54B7" w:rsidP="00DD1E8D">
            <w:pPr>
              <w:rPr>
                <w:rFonts w:eastAsia="Times New Roman"/>
              </w:rPr>
            </w:pPr>
            <w:r>
              <w:rPr>
                <w:rFonts w:eastAsia="Times New Roman"/>
              </w:rPr>
              <w:t xml:space="preserve">File: </w:t>
            </w:r>
            <w:hyperlink r:id="rId12" w:history="1">
              <w:r w:rsidR="00D33312" w:rsidRPr="00C14744">
                <w:rPr>
                  <w:rStyle w:val="Hyperlink"/>
                  <w:rFonts w:cs="Arial"/>
                  <w:sz w:val="24"/>
                  <w:szCs w:val="24"/>
                </w:rPr>
                <w:t>http://www.boosey.com/podcast/Carter-on-Carter-2-Symphony-and-Opera/13083</w:t>
              </w:r>
            </w:hyperlink>
          </w:p>
          <w:p w14:paraId="6C04B2B3" w14:textId="11450C73" w:rsidR="00863E9C" w:rsidRPr="00C14744" w:rsidRDefault="00863E9C" w:rsidP="00DD1E8D">
            <w:pPr>
              <w:rPr>
                <w:rFonts w:eastAsia="Times New Roman"/>
              </w:rPr>
            </w:pPr>
            <w:r w:rsidRPr="00C14744">
              <w:rPr>
                <w:rFonts w:eastAsia="Times New Roman"/>
              </w:rPr>
              <w:lastRenderedPageBreak/>
              <w:br/>
              <w:t>After labo</w:t>
            </w:r>
            <w:r w:rsidR="002B131F">
              <w:rPr>
                <w:rFonts w:eastAsia="Times New Roman"/>
              </w:rPr>
              <w:t>u</w:t>
            </w:r>
            <w:r w:rsidRPr="00C14744">
              <w:rPr>
                <w:rFonts w:eastAsia="Times New Roman"/>
              </w:rPr>
              <w:t xml:space="preserve">ring intensely to develop his compositional style in his early and middle years, Carter was rewarded in his later years by a remarkable prolificacy and range of artistic imagination. Not only did he complete some of his largest works, including </w:t>
            </w:r>
            <w:r w:rsidR="001645D6">
              <w:rPr>
                <w:rFonts w:eastAsia="Times New Roman"/>
              </w:rPr>
              <w:t>his first opera at the age of ninety</w:t>
            </w:r>
            <w:r w:rsidRPr="00C14744">
              <w:rPr>
                <w:rFonts w:eastAsia="Times New Roman"/>
              </w:rPr>
              <w:t xml:space="preserve">, but he also composed an </w:t>
            </w:r>
            <w:r w:rsidR="001645D6">
              <w:rPr>
                <w:rFonts w:eastAsia="Times New Roman"/>
              </w:rPr>
              <w:t>extraordinary array of nearly fifty</w:t>
            </w:r>
            <w:r w:rsidRPr="00C14744">
              <w:rPr>
                <w:rFonts w:eastAsia="Times New Roman"/>
              </w:rPr>
              <w:t xml:space="preserve"> works after the start of the new millennium.</w:t>
            </w:r>
          </w:p>
          <w:p w14:paraId="5916029C" w14:textId="77777777" w:rsidR="001645D6" w:rsidRDefault="001645D6" w:rsidP="00863E9C"/>
          <w:p w14:paraId="35837D48" w14:textId="049812CD" w:rsidR="00863E9C" w:rsidRPr="001645D6" w:rsidRDefault="001645D6" w:rsidP="00863E9C">
            <w:pPr>
              <w:rPr>
                <w:b/>
              </w:rPr>
            </w:pPr>
            <w:r w:rsidRPr="001645D6">
              <w:rPr>
                <w:b/>
              </w:rPr>
              <w:t>Selected Works:</w:t>
            </w:r>
          </w:p>
          <w:p w14:paraId="6049A6FD" w14:textId="77777777" w:rsidR="001645D6" w:rsidRPr="00C14744" w:rsidRDefault="001645D6" w:rsidP="00863E9C">
            <w:pPr>
              <w:rPr>
                <w:rFonts w:cs="Arial"/>
                <w:sz w:val="24"/>
                <w:szCs w:val="24"/>
              </w:rPr>
            </w:pPr>
          </w:p>
          <w:p w14:paraId="5723EA2B" w14:textId="77777777" w:rsidR="00DD1E8D" w:rsidRPr="00DD1E8D" w:rsidRDefault="00DD1E8D" w:rsidP="00DD1E8D">
            <w:pPr>
              <w:rPr>
                <w:b/>
              </w:rPr>
            </w:pPr>
            <w:r w:rsidRPr="00DD1E8D">
              <w:rPr>
                <w:b/>
              </w:rPr>
              <w:t>Orchestra</w:t>
            </w:r>
          </w:p>
          <w:p w14:paraId="17DB6930" w14:textId="77777777" w:rsidR="00DD1E8D" w:rsidRPr="003569DA" w:rsidRDefault="00DD1E8D" w:rsidP="00DD1E8D">
            <w:r w:rsidRPr="003569DA">
              <w:rPr>
                <w:i/>
              </w:rPr>
              <w:t>Pocahontas</w:t>
            </w:r>
            <w:r w:rsidRPr="003569DA">
              <w:t>, ballet (1938-39)</w:t>
            </w:r>
          </w:p>
          <w:p w14:paraId="575F09B0" w14:textId="77777777" w:rsidR="00DD1E8D" w:rsidRPr="003569DA" w:rsidRDefault="00DD1E8D" w:rsidP="00DD1E8D">
            <w:r w:rsidRPr="003569DA">
              <w:t>Variations for Orchestra (1954-55)</w:t>
            </w:r>
          </w:p>
          <w:p w14:paraId="74038811" w14:textId="77777777" w:rsidR="00DD1E8D" w:rsidRPr="003569DA" w:rsidRDefault="00DD1E8D" w:rsidP="00DD1E8D">
            <w:r w:rsidRPr="003569DA">
              <w:t>Concerto for Orchestra (1969)</w:t>
            </w:r>
          </w:p>
          <w:p w14:paraId="4687D9EE" w14:textId="77777777" w:rsidR="00DD1E8D" w:rsidRPr="003569DA" w:rsidRDefault="00DD1E8D" w:rsidP="00DD1E8D">
            <w:r w:rsidRPr="003569DA">
              <w:t>Symphony of Three Orchestras (1976)</w:t>
            </w:r>
          </w:p>
          <w:p w14:paraId="64C04CB6" w14:textId="77777777" w:rsidR="00DD1E8D" w:rsidRPr="003569DA" w:rsidRDefault="00DD1E8D" w:rsidP="00DD1E8D">
            <w:proofErr w:type="spellStart"/>
            <w:r w:rsidRPr="003569DA">
              <w:rPr>
                <w:i/>
              </w:rPr>
              <w:t>Symphonia</w:t>
            </w:r>
            <w:proofErr w:type="spellEnd"/>
            <w:r w:rsidRPr="003569DA">
              <w:rPr>
                <w:i/>
              </w:rPr>
              <w:t xml:space="preserve">: sum </w:t>
            </w:r>
            <w:proofErr w:type="spellStart"/>
            <w:r w:rsidRPr="003569DA">
              <w:rPr>
                <w:i/>
              </w:rPr>
              <w:t>fluxae</w:t>
            </w:r>
            <w:proofErr w:type="spellEnd"/>
            <w:r w:rsidRPr="003569DA">
              <w:rPr>
                <w:i/>
              </w:rPr>
              <w:t xml:space="preserve"> </w:t>
            </w:r>
            <w:proofErr w:type="spellStart"/>
            <w:r w:rsidRPr="003569DA">
              <w:rPr>
                <w:i/>
              </w:rPr>
              <w:t>pretium</w:t>
            </w:r>
            <w:proofErr w:type="spellEnd"/>
            <w:r w:rsidRPr="003569DA">
              <w:rPr>
                <w:i/>
              </w:rPr>
              <w:t xml:space="preserve"> </w:t>
            </w:r>
            <w:proofErr w:type="spellStart"/>
            <w:r w:rsidRPr="003569DA">
              <w:rPr>
                <w:i/>
              </w:rPr>
              <w:t>spei</w:t>
            </w:r>
            <w:proofErr w:type="spellEnd"/>
            <w:r w:rsidRPr="003569DA">
              <w:t xml:space="preserve"> (1993-96)</w:t>
            </w:r>
          </w:p>
          <w:p w14:paraId="404BC65F" w14:textId="77777777" w:rsidR="00DD1E8D" w:rsidRPr="003569DA" w:rsidRDefault="00DD1E8D" w:rsidP="00DD1E8D">
            <w:r w:rsidRPr="003569DA">
              <w:rPr>
                <w:i/>
              </w:rPr>
              <w:t>Boston</w:t>
            </w:r>
            <w:r w:rsidRPr="003569DA">
              <w:t xml:space="preserve"> Concerto (2002)</w:t>
            </w:r>
          </w:p>
          <w:p w14:paraId="360605B3" w14:textId="77777777" w:rsidR="00DD1E8D" w:rsidRPr="003569DA" w:rsidRDefault="00DD1E8D" w:rsidP="00DD1E8D"/>
          <w:p w14:paraId="2015800B" w14:textId="77777777" w:rsidR="00DD1E8D" w:rsidRPr="00DD1E8D" w:rsidRDefault="00DD1E8D" w:rsidP="00DD1E8D">
            <w:pPr>
              <w:rPr>
                <w:b/>
              </w:rPr>
            </w:pPr>
            <w:r w:rsidRPr="00DD1E8D">
              <w:rPr>
                <w:b/>
              </w:rPr>
              <w:t>Solo Instruments and Orchestra</w:t>
            </w:r>
          </w:p>
          <w:p w14:paraId="73DDDB91" w14:textId="77777777" w:rsidR="00DD1E8D" w:rsidRPr="003569DA" w:rsidRDefault="00DD1E8D" w:rsidP="00DD1E8D">
            <w:r w:rsidRPr="003569DA">
              <w:t>Double Concerto for harpsichord, piano and two chamber orchestras (1961)</w:t>
            </w:r>
          </w:p>
          <w:p w14:paraId="213D4503" w14:textId="77777777" w:rsidR="00DD1E8D" w:rsidRPr="003569DA" w:rsidRDefault="00DD1E8D" w:rsidP="00DD1E8D">
            <w:r w:rsidRPr="003569DA">
              <w:t>Piano Concerto (1964)</w:t>
            </w:r>
          </w:p>
          <w:p w14:paraId="468D36F7" w14:textId="77777777" w:rsidR="00DD1E8D" w:rsidRPr="003569DA" w:rsidRDefault="00DD1E8D" w:rsidP="00DD1E8D">
            <w:r w:rsidRPr="003569DA">
              <w:t>Violin Concerto (1989)</w:t>
            </w:r>
          </w:p>
          <w:p w14:paraId="32828862" w14:textId="77777777" w:rsidR="00DD1E8D" w:rsidRPr="003569DA" w:rsidRDefault="00DD1E8D" w:rsidP="00DD1E8D">
            <w:r w:rsidRPr="003569DA">
              <w:rPr>
                <w:i/>
              </w:rPr>
              <w:t>Dialogues</w:t>
            </w:r>
            <w:r w:rsidRPr="003569DA">
              <w:t xml:space="preserve"> for piano and chamber orchestra (2003)</w:t>
            </w:r>
          </w:p>
          <w:p w14:paraId="54B6EB98" w14:textId="77777777" w:rsidR="00DD1E8D" w:rsidRPr="003569DA" w:rsidRDefault="00DD1E8D" w:rsidP="00DD1E8D">
            <w:r w:rsidRPr="003569DA">
              <w:rPr>
                <w:i/>
              </w:rPr>
              <w:t>Interventions</w:t>
            </w:r>
            <w:r w:rsidRPr="003569DA">
              <w:t xml:space="preserve"> for piano and orchestra (2007)</w:t>
            </w:r>
          </w:p>
          <w:p w14:paraId="087917D0" w14:textId="77777777" w:rsidR="00DD1E8D" w:rsidRPr="003569DA" w:rsidRDefault="00DD1E8D" w:rsidP="00DD1E8D">
            <w:r w:rsidRPr="003569DA">
              <w:t>Flute concerto (2008)</w:t>
            </w:r>
          </w:p>
          <w:p w14:paraId="28934820" w14:textId="77777777" w:rsidR="00DD1E8D" w:rsidRPr="003569DA" w:rsidRDefault="00DD1E8D" w:rsidP="00DD1E8D"/>
          <w:p w14:paraId="3542CAFE" w14:textId="77777777" w:rsidR="00DD1E8D" w:rsidRPr="00DD1E8D" w:rsidRDefault="00DD1E8D" w:rsidP="00DD1E8D">
            <w:pPr>
              <w:rPr>
                <w:b/>
              </w:rPr>
            </w:pPr>
            <w:r w:rsidRPr="00DD1E8D">
              <w:rPr>
                <w:b/>
              </w:rPr>
              <w:t>Chamber</w:t>
            </w:r>
          </w:p>
          <w:p w14:paraId="5E72442B" w14:textId="77777777" w:rsidR="00DD1E8D" w:rsidRPr="003569DA" w:rsidRDefault="00DD1E8D" w:rsidP="00DD1E8D">
            <w:r w:rsidRPr="003569DA">
              <w:t>Piano Sonata (1945-46)</w:t>
            </w:r>
          </w:p>
          <w:p w14:paraId="60AE13EA" w14:textId="77777777" w:rsidR="00DD1E8D" w:rsidRPr="003569DA" w:rsidRDefault="00DD1E8D" w:rsidP="00DD1E8D">
            <w:r w:rsidRPr="003569DA">
              <w:t>Cello Sonata (1948)</w:t>
            </w:r>
          </w:p>
          <w:p w14:paraId="113EE03C" w14:textId="77777777" w:rsidR="00DD1E8D" w:rsidRPr="003569DA" w:rsidRDefault="00DD1E8D" w:rsidP="00DD1E8D">
            <w:r w:rsidRPr="003569DA">
              <w:t>String Quartet no.1 (1951)</w:t>
            </w:r>
          </w:p>
          <w:p w14:paraId="342D2AAD" w14:textId="77777777" w:rsidR="00DD1E8D" w:rsidRPr="003569DA" w:rsidRDefault="00DD1E8D" w:rsidP="00DD1E8D">
            <w:r w:rsidRPr="003569DA">
              <w:t>String Quartet no. 2 (1959)</w:t>
            </w:r>
          </w:p>
          <w:p w14:paraId="43CAF043" w14:textId="77777777" w:rsidR="00DD1E8D" w:rsidRPr="003569DA" w:rsidRDefault="00DD1E8D" w:rsidP="00DD1E8D">
            <w:r w:rsidRPr="003569DA">
              <w:t>String Quartet no. 3 (1971)</w:t>
            </w:r>
          </w:p>
          <w:p w14:paraId="5B7003C5" w14:textId="77777777" w:rsidR="00DD1E8D" w:rsidRPr="003569DA" w:rsidRDefault="00DD1E8D" w:rsidP="00DD1E8D">
            <w:r w:rsidRPr="003569DA">
              <w:rPr>
                <w:i/>
              </w:rPr>
              <w:t>Night Fantasies</w:t>
            </w:r>
            <w:r w:rsidRPr="003569DA">
              <w:t xml:space="preserve"> for piano (1980) </w:t>
            </w:r>
          </w:p>
          <w:p w14:paraId="734D76B4" w14:textId="77777777" w:rsidR="00DD1E8D" w:rsidRPr="003569DA" w:rsidRDefault="00DD1E8D" w:rsidP="00DD1E8D">
            <w:r w:rsidRPr="003569DA">
              <w:rPr>
                <w:i/>
              </w:rPr>
              <w:t>Changes</w:t>
            </w:r>
            <w:r w:rsidRPr="003569DA">
              <w:t xml:space="preserve"> for guitar (1983)</w:t>
            </w:r>
          </w:p>
          <w:p w14:paraId="7DCFC4EF" w14:textId="77777777" w:rsidR="00DD1E8D" w:rsidRPr="003569DA" w:rsidRDefault="00DD1E8D" w:rsidP="00DD1E8D">
            <w:r w:rsidRPr="003569DA">
              <w:rPr>
                <w:i/>
              </w:rPr>
              <w:t>90+</w:t>
            </w:r>
            <w:r w:rsidRPr="003569DA">
              <w:t xml:space="preserve"> for piano (1994)</w:t>
            </w:r>
          </w:p>
          <w:p w14:paraId="26C2F43F" w14:textId="77777777" w:rsidR="00DD1E8D" w:rsidRPr="003569DA" w:rsidRDefault="00DD1E8D" w:rsidP="00DD1E8D">
            <w:r w:rsidRPr="003569DA">
              <w:t>Quintet for piano and string quartet (1997)</w:t>
            </w:r>
          </w:p>
          <w:p w14:paraId="2020CC43" w14:textId="77777777" w:rsidR="00DD1E8D" w:rsidRPr="003569DA" w:rsidRDefault="00DD1E8D" w:rsidP="00DD1E8D"/>
          <w:p w14:paraId="2548E2BC" w14:textId="77777777" w:rsidR="00DD1E8D" w:rsidRPr="00DD1E8D" w:rsidRDefault="00DD1E8D" w:rsidP="00DD1E8D">
            <w:pPr>
              <w:rPr>
                <w:b/>
              </w:rPr>
            </w:pPr>
            <w:r w:rsidRPr="00DD1E8D">
              <w:rPr>
                <w:b/>
              </w:rPr>
              <w:t>Voice</w:t>
            </w:r>
          </w:p>
          <w:p w14:paraId="782F0934" w14:textId="77777777" w:rsidR="00DD1E8D" w:rsidRPr="003569DA" w:rsidRDefault="00DD1E8D" w:rsidP="00DD1E8D">
            <w:r w:rsidRPr="003569DA">
              <w:t>Song cycles</w:t>
            </w:r>
          </w:p>
          <w:p w14:paraId="3F8117F6" w14:textId="77777777" w:rsidR="00DD1E8D" w:rsidRPr="003569DA" w:rsidRDefault="00DD1E8D" w:rsidP="00DD1E8D">
            <w:r w:rsidRPr="003569DA">
              <w:rPr>
                <w:i/>
              </w:rPr>
              <w:t>A Mirror on Which to Dwell</w:t>
            </w:r>
            <w:r w:rsidRPr="003569DA">
              <w:t xml:space="preserve"> for soprano and ensemble (1976)</w:t>
            </w:r>
          </w:p>
          <w:p w14:paraId="56810CCF" w14:textId="77777777" w:rsidR="00DD1E8D" w:rsidRPr="003569DA" w:rsidRDefault="00DD1E8D" w:rsidP="00DD1E8D">
            <w:proofErr w:type="spellStart"/>
            <w:r w:rsidRPr="003569DA">
              <w:rPr>
                <w:i/>
              </w:rPr>
              <w:t>Syringa</w:t>
            </w:r>
            <w:proofErr w:type="spellEnd"/>
            <w:r w:rsidRPr="003569DA">
              <w:t xml:space="preserve"> for mezzo-soprano, bass-baritone, guitar and ensemble (1978)</w:t>
            </w:r>
          </w:p>
          <w:p w14:paraId="2FD5563D" w14:textId="77777777" w:rsidR="00DD1E8D" w:rsidRPr="003569DA" w:rsidRDefault="00DD1E8D" w:rsidP="00DD1E8D">
            <w:r w:rsidRPr="003569DA">
              <w:rPr>
                <w:i/>
              </w:rPr>
              <w:t>In Sleep, In Thunder</w:t>
            </w:r>
            <w:r w:rsidRPr="003569DA">
              <w:t xml:space="preserve"> for tenor and ensemble (1981)</w:t>
            </w:r>
          </w:p>
          <w:p w14:paraId="265A315C" w14:textId="77777777" w:rsidR="00DD1E8D" w:rsidRPr="003569DA" w:rsidRDefault="00DD1E8D" w:rsidP="00DD1E8D">
            <w:r w:rsidRPr="003569DA">
              <w:rPr>
                <w:i/>
              </w:rPr>
              <w:t>Of Challenge and of Love</w:t>
            </w:r>
            <w:r w:rsidRPr="003569DA">
              <w:t xml:space="preserve"> for soprano and piano (1994)</w:t>
            </w:r>
          </w:p>
          <w:p w14:paraId="6D247009" w14:textId="77777777" w:rsidR="00DD1E8D" w:rsidRPr="003569DA" w:rsidRDefault="00DD1E8D" w:rsidP="00DD1E8D">
            <w:r w:rsidRPr="003569DA">
              <w:rPr>
                <w:i/>
              </w:rPr>
              <w:t>In the Distances of Sleep</w:t>
            </w:r>
            <w:r w:rsidRPr="003569DA">
              <w:t xml:space="preserve"> for mezzo-soprano and chamber orchestra (2006)</w:t>
            </w:r>
          </w:p>
          <w:p w14:paraId="29EAEC67" w14:textId="77777777" w:rsidR="00DD1E8D" w:rsidRPr="003569DA" w:rsidRDefault="00DD1E8D" w:rsidP="00DD1E8D">
            <w:r w:rsidRPr="003569DA">
              <w:rPr>
                <w:i/>
              </w:rPr>
              <w:t>A Sunbeam’s Architecture</w:t>
            </w:r>
            <w:r w:rsidRPr="003569DA">
              <w:t xml:space="preserve"> for tenor and chamber orchestra (2010)</w:t>
            </w:r>
          </w:p>
          <w:p w14:paraId="347BEAE2" w14:textId="77777777" w:rsidR="00DD1E8D" w:rsidRPr="003569DA" w:rsidRDefault="00DD1E8D" w:rsidP="00DD1E8D"/>
          <w:p w14:paraId="10EEB42D" w14:textId="77777777" w:rsidR="00DD1E8D" w:rsidRPr="00DD1E8D" w:rsidRDefault="00DD1E8D" w:rsidP="00DD1E8D">
            <w:pPr>
              <w:rPr>
                <w:b/>
              </w:rPr>
            </w:pPr>
            <w:r w:rsidRPr="00DD1E8D">
              <w:rPr>
                <w:b/>
              </w:rPr>
              <w:t>Opera</w:t>
            </w:r>
          </w:p>
          <w:p w14:paraId="1ED4C6BB" w14:textId="252C9E84" w:rsidR="00000B0D" w:rsidRPr="00DD1E8D" w:rsidRDefault="00DD1E8D" w:rsidP="00DD1E8D">
            <w:r w:rsidRPr="003569DA">
              <w:rPr>
                <w:i/>
              </w:rPr>
              <w:t>What Next?</w:t>
            </w:r>
            <w:r w:rsidRPr="003569DA">
              <w:t xml:space="preserve"> (1997-98)</w:t>
            </w:r>
          </w:p>
        </w:tc>
      </w:tr>
      <w:tr w:rsidR="003235A7" w14:paraId="323C43D7" w14:textId="77777777" w:rsidTr="003235A7">
        <w:tc>
          <w:tcPr>
            <w:tcW w:w="9016" w:type="dxa"/>
          </w:tcPr>
          <w:p w14:paraId="0BFF7D46" w14:textId="77777777" w:rsidR="003235A7" w:rsidRDefault="003235A7" w:rsidP="008A5B87">
            <w:r w:rsidRPr="0015114C">
              <w:rPr>
                <w:u w:val="single"/>
              </w:rPr>
              <w:lastRenderedPageBreak/>
              <w:t>Further reading</w:t>
            </w:r>
            <w:r>
              <w:t>:</w:t>
            </w:r>
          </w:p>
          <w:p w14:paraId="1D1B7000" w14:textId="7A82314D" w:rsidR="00000B0D" w:rsidRDefault="003C6C81" w:rsidP="00AA5D47">
            <w:sdt>
              <w:sdtPr>
                <w:id w:val="-1965948763"/>
                <w:citation/>
              </w:sdtPr>
              <w:sdtContent>
                <w:r w:rsidR="00CC07B4">
                  <w:fldChar w:fldCharType="begin"/>
                </w:r>
                <w:r w:rsidR="00CC07B4">
                  <w:rPr>
                    <w:lang w:val="en-US"/>
                  </w:rPr>
                  <w:instrText xml:space="preserve"> CITATION Ber90 \l 1033 </w:instrText>
                </w:r>
                <w:r w:rsidR="00CC07B4">
                  <w:fldChar w:fldCharType="separate"/>
                </w:r>
                <w:r w:rsidR="00CC07B4" w:rsidRPr="00CC07B4">
                  <w:rPr>
                    <w:noProof/>
                    <w:lang w:val="en-US"/>
                  </w:rPr>
                  <w:t>(Bernard)</w:t>
                </w:r>
                <w:r w:rsidR="00CC07B4">
                  <w:fldChar w:fldCharType="end"/>
                </w:r>
              </w:sdtContent>
            </w:sdt>
          </w:p>
          <w:p w14:paraId="2D230699" w14:textId="15F4F7A3" w:rsidR="00CF7147" w:rsidRPr="003569DA" w:rsidRDefault="003C6C81" w:rsidP="00AA5D47">
            <w:pPr>
              <w:rPr>
                <w:rFonts w:cs="Arial"/>
                <w:sz w:val="24"/>
                <w:szCs w:val="24"/>
              </w:rPr>
            </w:pPr>
            <w:sdt>
              <w:sdtPr>
                <w:id w:val="1742521899"/>
                <w:citation/>
              </w:sdtPr>
              <w:sdtEndPr>
                <w:rPr>
                  <w:rFonts w:cs="Arial"/>
                  <w:sz w:val="24"/>
                  <w:szCs w:val="24"/>
                </w:rPr>
              </w:sdtEndPr>
              <w:sdtContent>
                <w:r w:rsidR="00CC07B4" w:rsidRPr="00AA5D47">
                  <w:fldChar w:fldCharType="begin"/>
                </w:r>
                <w:r w:rsidR="00CC07B4" w:rsidRPr="00AA5D47">
                  <w:instrText xml:space="preserve"> CITATION Ber88 \l 1033 </w:instrText>
                </w:r>
                <w:r w:rsidR="00CC07B4" w:rsidRPr="00AA5D47">
                  <w:fldChar w:fldCharType="separate"/>
                </w:r>
                <w:r w:rsidR="00CC07B4" w:rsidRPr="00AA5D47">
                  <w:t>(Bernard, The Evolution of Elliott Carter’s Rhythmic Practice)</w:t>
                </w:r>
                <w:r w:rsidR="00CC07B4" w:rsidRPr="00AA5D47">
                  <w:fldChar w:fldCharType="end"/>
                </w:r>
              </w:sdtContent>
            </w:sdt>
          </w:p>
          <w:p w14:paraId="0A15DE9F" w14:textId="5BB3C38D" w:rsidR="00CF7147" w:rsidRPr="003569DA" w:rsidRDefault="003C6C81" w:rsidP="00AA5D47">
            <w:sdt>
              <w:sdtPr>
                <w:id w:val="1079639012"/>
                <w:citation/>
              </w:sdtPr>
              <w:sdtContent>
                <w:r w:rsidR="00CC07B4">
                  <w:fldChar w:fldCharType="begin"/>
                </w:r>
                <w:r w:rsidR="00CC07B4">
                  <w:rPr>
                    <w:lang w:val="en-US"/>
                  </w:rPr>
                  <w:instrText xml:space="preserve"> CITATION Cap12 \l 1033 </w:instrText>
                </w:r>
                <w:r w:rsidR="00CC07B4">
                  <w:fldChar w:fldCharType="separate"/>
                </w:r>
                <w:r w:rsidR="00CC07B4" w:rsidRPr="00CC07B4">
                  <w:rPr>
                    <w:noProof/>
                    <w:lang w:val="en-US"/>
                  </w:rPr>
                  <w:t>(Capuzzo)</w:t>
                </w:r>
                <w:r w:rsidR="00CC07B4">
                  <w:fldChar w:fldCharType="end"/>
                </w:r>
              </w:sdtContent>
            </w:sdt>
          </w:p>
          <w:p w14:paraId="1484D9B3" w14:textId="3CADA43F" w:rsidR="00CF7147" w:rsidRPr="003569DA" w:rsidRDefault="003C6C81" w:rsidP="00AA5D47">
            <w:sdt>
              <w:sdtPr>
                <w:id w:val="-1168556076"/>
                <w:citation/>
              </w:sdtPr>
              <w:sdtContent>
                <w:r w:rsidR="00CC07B4">
                  <w:fldChar w:fldCharType="begin"/>
                </w:r>
                <w:r w:rsidR="00CC07B4">
                  <w:rPr>
                    <w:lang w:val="en-US"/>
                  </w:rPr>
                  <w:instrText xml:space="preserve">CITATION Car97 \l 1033 </w:instrText>
                </w:r>
                <w:r w:rsidR="00CC07B4">
                  <w:fldChar w:fldCharType="separate"/>
                </w:r>
                <w:r w:rsidR="00CC07B4" w:rsidRPr="00CC07B4">
                  <w:rPr>
                    <w:noProof/>
                    <w:lang w:val="en-US"/>
                  </w:rPr>
                  <w:t>(Carter)</w:t>
                </w:r>
                <w:r w:rsidR="00CC07B4">
                  <w:fldChar w:fldCharType="end"/>
                </w:r>
              </w:sdtContent>
            </w:sdt>
          </w:p>
          <w:p w14:paraId="47A05BF4" w14:textId="60A46AE6" w:rsidR="00CF7147" w:rsidRPr="003569DA" w:rsidRDefault="003C6C81" w:rsidP="00AA5D47">
            <w:sdt>
              <w:sdtPr>
                <w:id w:val="-1414383143"/>
                <w:citation/>
              </w:sdtPr>
              <w:sdtContent>
                <w:r w:rsidR="00CC07B4">
                  <w:fldChar w:fldCharType="begin"/>
                </w:r>
                <w:r w:rsidR="00CC07B4">
                  <w:rPr>
                    <w:lang w:val="en-US"/>
                  </w:rPr>
                  <w:instrText xml:space="preserve"> CITATION Car02 \l 1033 </w:instrText>
                </w:r>
                <w:r w:rsidR="00CC07B4">
                  <w:fldChar w:fldCharType="separate"/>
                </w:r>
                <w:r w:rsidR="00CC07B4" w:rsidRPr="00CC07B4">
                  <w:rPr>
                    <w:noProof/>
                    <w:lang w:val="en-US"/>
                  </w:rPr>
                  <w:t>(Carter, Harmony Book)</w:t>
                </w:r>
                <w:r w:rsidR="00CC07B4">
                  <w:fldChar w:fldCharType="end"/>
                </w:r>
              </w:sdtContent>
            </w:sdt>
          </w:p>
          <w:p w14:paraId="6DF474C2" w14:textId="6209B775" w:rsidR="00CF7147" w:rsidRPr="003569DA" w:rsidRDefault="003C6C81" w:rsidP="00AA5D47">
            <w:sdt>
              <w:sdtPr>
                <w:id w:val="888846478"/>
                <w:citation/>
              </w:sdtPr>
              <w:sdtContent>
                <w:r w:rsidR="00CC07B4">
                  <w:fldChar w:fldCharType="begin"/>
                </w:r>
                <w:r w:rsidR="00CC07B4">
                  <w:rPr>
                    <w:lang w:val="en-US"/>
                  </w:rPr>
                  <w:instrText xml:space="preserve"> CITATION Lin00 \l 1033 </w:instrText>
                </w:r>
                <w:r w:rsidR="00CC07B4">
                  <w:fldChar w:fldCharType="separate"/>
                </w:r>
                <w:r w:rsidR="00CC07B4" w:rsidRPr="00CC07B4">
                  <w:rPr>
                    <w:noProof/>
                    <w:lang w:val="en-US"/>
                  </w:rPr>
                  <w:t>(Link)</w:t>
                </w:r>
                <w:r w:rsidR="00CC07B4">
                  <w:fldChar w:fldCharType="end"/>
                </w:r>
              </w:sdtContent>
            </w:sdt>
          </w:p>
          <w:p w14:paraId="76EA2E58" w14:textId="7FFADAD9" w:rsidR="00CC07B4" w:rsidRDefault="003C6C81" w:rsidP="00AA5D47">
            <w:sdt>
              <w:sdtPr>
                <w:id w:val="889928439"/>
                <w:citation/>
              </w:sdtPr>
              <w:sdtContent>
                <w:r w:rsidR="00CC07B4">
                  <w:fldChar w:fldCharType="begin"/>
                </w:r>
                <w:r w:rsidR="00CC07B4">
                  <w:rPr>
                    <w:lang w:val="en-US"/>
                  </w:rPr>
                  <w:instrText xml:space="preserve"> CITATION Mey08 \l 1033 </w:instrText>
                </w:r>
                <w:r w:rsidR="00CC07B4">
                  <w:fldChar w:fldCharType="separate"/>
                </w:r>
                <w:r w:rsidR="00CC07B4" w:rsidRPr="00CC07B4">
                  <w:rPr>
                    <w:noProof/>
                    <w:lang w:val="en-US"/>
                  </w:rPr>
                  <w:t>(Meyer)</w:t>
                </w:r>
                <w:r w:rsidR="00CC07B4">
                  <w:fldChar w:fldCharType="end"/>
                </w:r>
              </w:sdtContent>
            </w:sdt>
          </w:p>
          <w:p w14:paraId="68D362E5" w14:textId="0E3F6DEC" w:rsidR="00CF7147" w:rsidRPr="003569DA" w:rsidRDefault="003C6C81" w:rsidP="00AA5D47">
            <w:pPr>
              <w:rPr>
                <w:rStyle w:val="Emphasis"/>
                <w:rFonts w:eastAsia="Times New Roman" w:cs="Arial"/>
                <w:sz w:val="24"/>
                <w:szCs w:val="24"/>
              </w:rPr>
            </w:pPr>
            <w:sdt>
              <w:sdtPr>
                <w:rPr>
                  <w:rStyle w:val="Emphasis"/>
                  <w:rFonts w:eastAsia="Times New Roman" w:cs="Arial"/>
                  <w:sz w:val="24"/>
                  <w:szCs w:val="24"/>
                </w:rPr>
                <w:id w:val="-656992750"/>
                <w:citation/>
              </w:sdtPr>
              <w:sdtContent>
                <w:r w:rsidR="00C33F48">
                  <w:rPr>
                    <w:rStyle w:val="Emphasis"/>
                    <w:rFonts w:eastAsia="Times New Roman" w:cs="Arial"/>
                    <w:sz w:val="24"/>
                    <w:szCs w:val="24"/>
                  </w:rPr>
                  <w:fldChar w:fldCharType="begin"/>
                </w:r>
                <w:r w:rsidR="00C33F48">
                  <w:rPr>
                    <w:rStyle w:val="Emphasis"/>
                    <w:rFonts w:eastAsia="Times New Roman" w:cs="Arial"/>
                    <w:sz w:val="24"/>
                    <w:szCs w:val="24"/>
                    <w:lang w:val="en-US"/>
                  </w:rPr>
                  <w:instrText xml:space="preserve"> CITATION Sch98 \l 1033 </w:instrText>
                </w:r>
                <w:r w:rsidR="00C33F48">
                  <w:rPr>
                    <w:rStyle w:val="Emphasis"/>
                    <w:rFonts w:eastAsia="Times New Roman" w:cs="Arial"/>
                    <w:sz w:val="24"/>
                    <w:szCs w:val="24"/>
                  </w:rPr>
                  <w:fldChar w:fldCharType="separate"/>
                </w:r>
                <w:r w:rsidR="00C33F48" w:rsidRPr="00C33F48">
                  <w:rPr>
                    <w:noProof/>
                    <w:lang w:val="en-US"/>
                  </w:rPr>
                  <w:t>(Schiff)</w:t>
                </w:r>
                <w:r w:rsidR="00C33F48">
                  <w:rPr>
                    <w:rStyle w:val="Emphasis"/>
                    <w:rFonts w:eastAsia="Times New Roman" w:cs="Arial"/>
                    <w:sz w:val="24"/>
                    <w:szCs w:val="24"/>
                  </w:rPr>
                  <w:fldChar w:fldCharType="end"/>
                </w:r>
              </w:sdtContent>
            </w:sdt>
          </w:p>
          <w:p w14:paraId="784625AB" w14:textId="3DC2B6BA" w:rsidR="00CF7147" w:rsidRPr="003569DA" w:rsidRDefault="003C6C81" w:rsidP="00AA5D47">
            <w:sdt>
              <w:sdtPr>
                <w:id w:val="-1523236070"/>
                <w:citation/>
              </w:sdtPr>
              <w:sdtContent>
                <w:r w:rsidR="00C33F48">
                  <w:fldChar w:fldCharType="begin"/>
                </w:r>
                <w:r w:rsidR="00C33F48">
                  <w:rPr>
                    <w:lang w:val="en-US"/>
                  </w:rPr>
                  <w:instrText xml:space="preserve"> CITATION Sto77 \l 1033 </w:instrText>
                </w:r>
                <w:r w:rsidR="00C33F48">
                  <w:fldChar w:fldCharType="separate"/>
                </w:r>
                <w:r w:rsidR="00C33F48" w:rsidRPr="00C33F48">
                  <w:rPr>
                    <w:noProof/>
                    <w:lang w:val="en-US"/>
                  </w:rPr>
                  <w:t>(Stone E. and Stone)</w:t>
                </w:r>
                <w:r w:rsidR="00C33F48">
                  <w:fldChar w:fldCharType="end"/>
                </w:r>
              </w:sdtContent>
            </w:sdt>
          </w:p>
          <w:p w14:paraId="05FADDB3" w14:textId="2843CC31" w:rsidR="00CF7147" w:rsidRPr="003569DA" w:rsidRDefault="003C6C81" w:rsidP="00AA5D47">
            <w:sdt>
              <w:sdtPr>
                <w:id w:val="-673338401"/>
                <w:citation/>
              </w:sdtPr>
              <w:sdtContent>
                <w:r w:rsidR="00C33F48">
                  <w:fldChar w:fldCharType="begin"/>
                </w:r>
                <w:r w:rsidR="00C33F48">
                  <w:rPr>
                    <w:lang w:val="en-US"/>
                  </w:rPr>
                  <w:instrText xml:space="preserve"> CITATION Mea83 \l 1033 </w:instrText>
                </w:r>
                <w:r w:rsidR="00C33F48">
                  <w:fldChar w:fldCharType="separate"/>
                </w:r>
                <w:r w:rsidR="00C33F48" w:rsidRPr="00C33F48">
                  <w:rPr>
                    <w:noProof/>
                    <w:lang w:val="en-US"/>
                  </w:rPr>
                  <w:t>(Mead)</w:t>
                </w:r>
                <w:r w:rsidR="00C33F48">
                  <w:fldChar w:fldCharType="end"/>
                </w:r>
              </w:sdtContent>
            </w:sdt>
          </w:p>
          <w:p w14:paraId="227762E8" w14:textId="3CBB2F39" w:rsidR="00CF7147" w:rsidRPr="003569DA" w:rsidRDefault="003C6C81" w:rsidP="00AA5D47">
            <w:sdt>
              <w:sdtPr>
                <w:id w:val="-746808202"/>
                <w:citation/>
              </w:sdtPr>
              <w:sdtContent>
                <w:r w:rsidR="00C33F48">
                  <w:fldChar w:fldCharType="begin"/>
                </w:r>
                <w:r w:rsidR="00C33F48">
                  <w:rPr>
                    <w:lang w:val="en-US"/>
                  </w:rPr>
                  <w:instrText xml:space="preserve"> CITATION Rav03 \l 1033 </w:instrText>
                </w:r>
                <w:r w:rsidR="00C33F48">
                  <w:fldChar w:fldCharType="separate"/>
                </w:r>
                <w:r w:rsidR="00C33F48" w:rsidRPr="00C33F48">
                  <w:rPr>
                    <w:noProof/>
                    <w:lang w:val="en-US"/>
                  </w:rPr>
                  <w:t>(Ravenscroft)</w:t>
                </w:r>
                <w:r w:rsidR="00C33F48">
                  <w:fldChar w:fldCharType="end"/>
                </w:r>
              </w:sdtContent>
            </w:sdt>
          </w:p>
          <w:p w14:paraId="42243788" w14:textId="77777777" w:rsidR="00CF7147" w:rsidRPr="003569DA" w:rsidRDefault="00CF7147" w:rsidP="00DD1E8D">
            <w:pPr>
              <w:rPr>
                <w:rFonts w:cs="Arial"/>
                <w:sz w:val="24"/>
                <w:szCs w:val="24"/>
              </w:rPr>
            </w:pPr>
          </w:p>
          <w:p w14:paraId="09F8E099" w14:textId="4C78F38B" w:rsidR="00CF7147" w:rsidRPr="003569DA" w:rsidRDefault="00DD1E8D" w:rsidP="00CF7147">
            <w:pPr>
              <w:rPr>
                <w:rFonts w:cs="Arial"/>
                <w:b/>
                <w:sz w:val="24"/>
                <w:szCs w:val="24"/>
              </w:rPr>
            </w:pPr>
            <w:r>
              <w:rPr>
                <w:rFonts w:cs="Arial"/>
                <w:b/>
                <w:sz w:val="24"/>
                <w:szCs w:val="24"/>
              </w:rPr>
              <w:t>Select</w:t>
            </w:r>
            <w:r w:rsidR="00CF7147" w:rsidRPr="003569DA">
              <w:rPr>
                <w:rFonts w:cs="Arial"/>
                <w:b/>
                <w:sz w:val="24"/>
                <w:szCs w:val="24"/>
              </w:rPr>
              <w:t xml:space="preserve"> Discography</w:t>
            </w:r>
            <w:r>
              <w:rPr>
                <w:rFonts w:cs="Arial"/>
                <w:b/>
                <w:sz w:val="24"/>
                <w:szCs w:val="24"/>
              </w:rPr>
              <w:t>:</w:t>
            </w:r>
          </w:p>
          <w:p w14:paraId="2BCCF273" w14:textId="4E243957" w:rsidR="00CF7147" w:rsidRPr="003569DA" w:rsidRDefault="003C6C81" w:rsidP="00AA5D47">
            <w:sdt>
              <w:sdtPr>
                <w:id w:val="906724112"/>
                <w:citation/>
              </w:sdtPr>
              <w:sdtContent>
                <w:r w:rsidR="00C33F48">
                  <w:fldChar w:fldCharType="begin"/>
                </w:r>
                <w:r w:rsidR="00C33F48">
                  <w:rPr>
                    <w:lang w:val="en-US"/>
                  </w:rPr>
                  <w:instrText xml:space="preserve"> CITATION Ell \l 1033 </w:instrText>
                </w:r>
                <w:r w:rsidR="00C33F48">
                  <w:fldChar w:fldCharType="separate"/>
                </w:r>
                <w:r w:rsidR="00C33F48" w:rsidRPr="00C33F48">
                  <w:rPr>
                    <w:noProof/>
                    <w:lang w:val="en-US"/>
                  </w:rPr>
                  <w:t>(Elliott Carter: A Nonesuch Retrospective)</w:t>
                </w:r>
                <w:r w:rsidR="00C33F48">
                  <w:fldChar w:fldCharType="end"/>
                </w:r>
              </w:sdtContent>
            </w:sdt>
          </w:p>
          <w:p w14:paraId="4E8C84FA" w14:textId="54CE187D" w:rsidR="00C33F48" w:rsidRDefault="003C6C81" w:rsidP="00AA5D47">
            <w:sdt>
              <w:sdtPr>
                <w:id w:val="37098002"/>
                <w:citation/>
              </w:sdtPr>
              <w:sdtContent>
                <w:r w:rsidR="00C33F48">
                  <w:fldChar w:fldCharType="begin"/>
                </w:r>
                <w:r w:rsidR="00C33F48">
                  <w:rPr>
                    <w:lang w:val="en-US"/>
                  </w:rPr>
                  <w:instrText xml:space="preserve"> CITATION Car \l 1033 </w:instrText>
                </w:r>
                <w:r w:rsidR="00C33F48">
                  <w:fldChar w:fldCharType="separate"/>
                </w:r>
                <w:r w:rsidR="00C33F48" w:rsidRPr="00C33F48">
                  <w:rPr>
                    <w:noProof/>
                    <w:lang w:val="en-US"/>
                  </w:rPr>
                  <w:t>(Arditti String Quartet)</w:t>
                </w:r>
                <w:r w:rsidR="00C33F48">
                  <w:fldChar w:fldCharType="end"/>
                </w:r>
              </w:sdtContent>
            </w:sdt>
          </w:p>
          <w:p w14:paraId="6300E7BB" w14:textId="529819F6" w:rsidR="00CF7147" w:rsidRPr="003569DA" w:rsidRDefault="003C6C81" w:rsidP="00FD54B7">
            <w:sdt>
              <w:sdtPr>
                <w:id w:val="-2111885705"/>
                <w:citation/>
              </w:sdtPr>
              <w:sdtContent>
                <w:r w:rsidR="00C33F48">
                  <w:fldChar w:fldCharType="begin"/>
                </w:r>
                <w:r w:rsidR="00C33F48">
                  <w:rPr>
                    <w:lang w:val="en-US"/>
                  </w:rPr>
                  <w:instrText xml:space="preserve"> CITATION Car1 \l 1033 </w:instrText>
                </w:r>
                <w:r w:rsidR="00C33F48">
                  <w:fldChar w:fldCharType="separate"/>
                </w:r>
                <w:r w:rsidR="00C33F48" w:rsidRPr="00C33F48">
                  <w:rPr>
                    <w:noProof/>
                    <w:lang w:val="en-US"/>
                  </w:rPr>
                  <w:t>(Oppens)</w:t>
                </w:r>
                <w:r w:rsidR="00C33F48">
                  <w:fldChar w:fldCharType="end"/>
                </w:r>
              </w:sdtContent>
            </w:sdt>
          </w:p>
          <w:p w14:paraId="4A4994FF" w14:textId="39644692" w:rsidR="00CF7147" w:rsidRPr="003569DA" w:rsidRDefault="003C6C81" w:rsidP="00FD54B7">
            <w:sdt>
              <w:sdtPr>
                <w:id w:val="1890759331"/>
                <w:citation/>
              </w:sdtPr>
              <w:sdtContent>
                <w:r w:rsidR="00C33F48">
                  <w:fldChar w:fldCharType="begin"/>
                </w:r>
                <w:r w:rsidR="00C33F48">
                  <w:rPr>
                    <w:lang w:val="en-US"/>
                  </w:rPr>
                  <w:instrText xml:space="preserve"> CITATION Car2 \l 1033 </w:instrText>
                </w:r>
                <w:r w:rsidR="00C33F48">
                  <w:fldChar w:fldCharType="separate"/>
                </w:r>
                <w:r w:rsidR="00C33F48" w:rsidRPr="00C33F48">
                  <w:rPr>
                    <w:noProof/>
                    <w:lang w:val="en-US"/>
                  </w:rPr>
                  <w:t>(E. Carter)</w:t>
                </w:r>
                <w:r w:rsidR="00C33F48">
                  <w:fldChar w:fldCharType="end"/>
                </w:r>
              </w:sdtContent>
            </w:sdt>
          </w:p>
          <w:p w14:paraId="63759E06" w14:textId="5BA1940B" w:rsidR="003235A7" w:rsidRPr="00271B92" w:rsidRDefault="003C6C81" w:rsidP="00802B84">
            <w:sdt>
              <w:sdtPr>
                <w:id w:val="-686758795"/>
                <w:citation/>
              </w:sdtPr>
              <w:sdtContent>
                <w:r w:rsidR="00C33F48">
                  <w:fldChar w:fldCharType="begin"/>
                </w:r>
                <w:r w:rsidR="00C33F48">
                  <w:rPr>
                    <w:lang w:val="en-US"/>
                  </w:rPr>
                  <w:instrText xml:space="preserve"> CITATION Car3 \l 1033 </w:instrText>
                </w:r>
                <w:r w:rsidR="00C33F48">
                  <w:fldChar w:fldCharType="separate"/>
                </w:r>
                <w:r w:rsidR="00C33F48" w:rsidRPr="00C33F48">
                  <w:rPr>
                    <w:noProof/>
                    <w:lang w:val="en-US"/>
                  </w:rPr>
                  <w:t>(E. Carter, The Music of Elliott Carter, Volume 8: Sixteen Compositions, 2002-2009)</w:t>
                </w:r>
                <w:r w:rsidR="00C33F48">
                  <w:fldChar w:fldCharType="end"/>
                </w:r>
              </w:sdtContent>
            </w:sdt>
          </w:p>
        </w:tc>
      </w:tr>
    </w:tbl>
    <w:p w14:paraId="4D036C04"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3C6C81" w:rsidRDefault="003C6C81" w:rsidP="007A0D55">
      <w:pPr>
        <w:spacing w:after="0" w:line="240" w:lineRule="auto"/>
      </w:pPr>
      <w:r>
        <w:separator/>
      </w:r>
    </w:p>
  </w:endnote>
  <w:endnote w:type="continuationSeparator" w:id="0">
    <w:p w14:paraId="378E258A" w14:textId="77777777" w:rsidR="003C6C81" w:rsidRDefault="003C6C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3C6C81" w:rsidRDefault="003C6C81" w:rsidP="007A0D55">
      <w:pPr>
        <w:spacing w:after="0" w:line="240" w:lineRule="auto"/>
      </w:pPr>
      <w:r>
        <w:separator/>
      </w:r>
    </w:p>
  </w:footnote>
  <w:footnote w:type="continuationSeparator" w:id="0">
    <w:p w14:paraId="5FEA30A3" w14:textId="77777777" w:rsidR="003C6C81" w:rsidRDefault="003C6C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3C6C81" w:rsidRDefault="003C6C8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3C6C81" w:rsidRDefault="003C6C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4362D"/>
    <w:rsid w:val="00052040"/>
    <w:rsid w:val="000B25AE"/>
    <w:rsid w:val="000B55AB"/>
    <w:rsid w:val="000D24DC"/>
    <w:rsid w:val="00101B2E"/>
    <w:rsid w:val="00116FA0"/>
    <w:rsid w:val="001404CA"/>
    <w:rsid w:val="0015114C"/>
    <w:rsid w:val="001645D6"/>
    <w:rsid w:val="001A21F3"/>
    <w:rsid w:val="001A2537"/>
    <w:rsid w:val="001A6A06"/>
    <w:rsid w:val="001D4F23"/>
    <w:rsid w:val="00210C03"/>
    <w:rsid w:val="002162E2"/>
    <w:rsid w:val="00225C5A"/>
    <w:rsid w:val="00230B10"/>
    <w:rsid w:val="00234353"/>
    <w:rsid w:val="00244BB0"/>
    <w:rsid w:val="002544B4"/>
    <w:rsid w:val="00271B92"/>
    <w:rsid w:val="002A0A0D"/>
    <w:rsid w:val="002B0B37"/>
    <w:rsid w:val="002B131F"/>
    <w:rsid w:val="0030662D"/>
    <w:rsid w:val="003235A7"/>
    <w:rsid w:val="003569DA"/>
    <w:rsid w:val="003677B6"/>
    <w:rsid w:val="00373129"/>
    <w:rsid w:val="003C6C8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2F9F"/>
    <w:rsid w:val="00616110"/>
    <w:rsid w:val="00654AB9"/>
    <w:rsid w:val="006D0412"/>
    <w:rsid w:val="006D7DDD"/>
    <w:rsid w:val="007411B9"/>
    <w:rsid w:val="00757ECE"/>
    <w:rsid w:val="00780D95"/>
    <w:rsid w:val="00780DC7"/>
    <w:rsid w:val="007A0D55"/>
    <w:rsid w:val="007B3377"/>
    <w:rsid w:val="007E5F44"/>
    <w:rsid w:val="00802B84"/>
    <w:rsid w:val="00821DE3"/>
    <w:rsid w:val="00846CE1"/>
    <w:rsid w:val="00853C4A"/>
    <w:rsid w:val="00863E9C"/>
    <w:rsid w:val="008A3713"/>
    <w:rsid w:val="008A5B87"/>
    <w:rsid w:val="00922950"/>
    <w:rsid w:val="00922FA5"/>
    <w:rsid w:val="00956818"/>
    <w:rsid w:val="009A7264"/>
    <w:rsid w:val="009D1606"/>
    <w:rsid w:val="009E18A1"/>
    <w:rsid w:val="009E73D7"/>
    <w:rsid w:val="00A265CB"/>
    <w:rsid w:val="00A27D2C"/>
    <w:rsid w:val="00A76FD9"/>
    <w:rsid w:val="00A81102"/>
    <w:rsid w:val="00AA5D47"/>
    <w:rsid w:val="00AB436D"/>
    <w:rsid w:val="00AD2F24"/>
    <w:rsid w:val="00AD4844"/>
    <w:rsid w:val="00AE00E8"/>
    <w:rsid w:val="00B219AE"/>
    <w:rsid w:val="00B33145"/>
    <w:rsid w:val="00B46C8E"/>
    <w:rsid w:val="00B574C9"/>
    <w:rsid w:val="00BC39C9"/>
    <w:rsid w:val="00BE5BF7"/>
    <w:rsid w:val="00BF40E1"/>
    <w:rsid w:val="00C14744"/>
    <w:rsid w:val="00C27FAB"/>
    <w:rsid w:val="00C33F48"/>
    <w:rsid w:val="00C358D4"/>
    <w:rsid w:val="00C6296B"/>
    <w:rsid w:val="00C75FD3"/>
    <w:rsid w:val="00CC07B4"/>
    <w:rsid w:val="00CC586D"/>
    <w:rsid w:val="00CF1542"/>
    <w:rsid w:val="00CF3EC5"/>
    <w:rsid w:val="00CF7147"/>
    <w:rsid w:val="00D33312"/>
    <w:rsid w:val="00D656DA"/>
    <w:rsid w:val="00D83300"/>
    <w:rsid w:val="00D92604"/>
    <w:rsid w:val="00DC6B48"/>
    <w:rsid w:val="00DD1E8D"/>
    <w:rsid w:val="00DF01B0"/>
    <w:rsid w:val="00E76A27"/>
    <w:rsid w:val="00E85A05"/>
    <w:rsid w:val="00E95829"/>
    <w:rsid w:val="00EA606C"/>
    <w:rsid w:val="00EB0C8C"/>
    <w:rsid w:val="00EB51FD"/>
    <w:rsid w:val="00EB77DB"/>
    <w:rsid w:val="00ED139F"/>
    <w:rsid w:val="00EE2979"/>
    <w:rsid w:val="00EF67EA"/>
    <w:rsid w:val="00EF74F7"/>
    <w:rsid w:val="00F23FA6"/>
    <w:rsid w:val="00F36937"/>
    <w:rsid w:val="00F60F53"/>
    <w:rsid w:val="00FA1925"/>
    <w:rsid w:val="00FB11DE"/>
    <w:rsid w:val="00FB589A"/>
    <w:rsid w:val="00FB7317"/>
    <w:rsid w:val="00FD54B7"/>
    <w:rsid w:val="00FE731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Emphasis">
    <w:name w:val="Emphasis"/>
    <w:basedOn w:val="DefaultParagraphFont"/>
    <w:uiPriority w:val="20"/>
    <w:qFormat/>
    <w:rsid w:val="00863E9C"/>
    <w:rPr>
      <w:i/>
      <w:iCs/>
    </w:rPr>
  </w:style>
  <w:style w:type="character" w:customStyle="1" w:styleId="st">
    <w:name w:val="st"/>
    <w:basedOn w:val="DefaultParagraphFont"/>
    <w:rsid w:val="00863E9C"/>
  </w:style>
  <w:style w:type="character" w:styleId="FollowedHyperlink">
    <w:name w:val="FollowedHyperlink"/>
    <w:basedOn w:val="DefaultParagraphFont"/>
    <w:uiPriority w:val="99"/>
    <w:semiHidden/>
    <w:rsid w:val="00757ECE"/>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Emphasis">
    <w:name w:val="Emphasis"/>
    <w:basedOn w:val="DefaultParagraphFont"/>
    <w:uiPriority w:val="20"/>
    <w:qFormat/>
    <w:rsid w:val="00863E9C"/>
    <w:rPr>
      <w:i/>
      <w:iCs/>
    </w:rPr>
  </w:style>
  <w:style w:type="character" w:customStyle="1" w:styleId="st">
    <w:name w:val="st"/>
    <w:basedOn w:val="DefaultParagraphFont"/>
    <w:rsid w:val="00863E9C"/>
  </w:style>
  <w:style w:type="character" w:styleId="FollowedHyperlink">
    <w:name w:val="FollowedHyperlink"/>
    <w:basedOn w:val="DefaultParagraphFont"/>
    <w:uiPriority w:val="99"/>
    <w:semiHidden/>
    <w:rsid w:val="00757E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pr.org/player/v2/mediaPlayer.html?action=1&amp;t=1&amp;islist=false&amp;id=98081089&amp;m=98134190" TargetMode="External"/><Relationship Id="rId12" Type="http://schemas.openxmlformats.org/officeDocument/2006/relationships/hyperlink" Target="http://www.boosey.com/podcast/Carter-on-Carter-2-Symphony-and-Opera/13083"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oosey.com/podcast/Carter-on-Carter-1-Early-Years/13082" TargetMode="External"/><Relationship Id="rId10" Type="http://schemas.openxmlformats.org/officeDocument/2006/relationships/hyperlink" Target="http://www.npr.org/templates/story/story.php?storyId=980810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D2A2C"/>
    <w:rsid w:val="00870D8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Ber90</b:Tag>
    <b:SourceType>JournalArticle</b:SourceType>
    <b:Guid>{748B3C0E-90FC-E942-AEBE-CD89AA739F60}</b:Guid>
    <b:Author>
      <b:Author>
        <b:NameList>
          <b:Person>
            <b:Last>Bernard</b:Last>
            <b:First>J.</b:First>
            <b:Middle>W.</b:Middle>
          </b:Person>
        </b:NameList>
      </b:Author>
    </b:Author>
    <b:Title>An Interview with Elliott Carter</b:Title>
    <b:Year>1990</b:Year>
    <b:Volume>28</b:Volume>
    <b:Pages>180-214</b:Pages>
    <b:JournalName>Perspectives of New Music</b:JournalName>
    <b:Issue>2</b:Issue>
    <b:RefOrder>1</b:RefOrder>
  </b:Source>
  <b:Source>
    <b:Tag>Ber88</b:Tag>
    <b:SourceType>JournalArticle</b:SourceType>
    <b:Guid>{E2CC45B4-D21E-594A-ADAB-F5810D1CECF3}</b:Guid>
    <b:Author>
      <b:Author>
        <b:NameList>
          <b:Person>
            <b:Last>Bernard</b:Last>
            <b:First>J.</b:First>
            <b:Middle>W.</b:Middle>
          </b:Person>
        </b:NameList>
      </b:Author>
    </b:Author>
    <b:Title>The Evolution of Elliott Carter’s Rhythmic Practice</b:Title>
    <b:JournalName>Perspectives of New Music</b:JournalName>
    <b:Year>1988</b:Year>
    <b:Volume>26</b:Volume>
    <b:Issue>2</b:Issue>
    <b:Pages>164-203</b:Pages>
    <b:Comments>Discusses, with analytical examples, the development of Carter’s rhythmic language from the Cello Sonata of 1948 to the Double Concerto of 1961. </b:Comments>
    <b:RefOrder>2</b:RefOrder>
  </b:Source>
  <b:Source>
    <b:Tag>Cap12</b:Tag>
    <b:SourceType>Book</b:SourceType>
    <b:Guid>{45AAE299-96A9-FA4F-9EAF-3846A9497989}</b:Guid>
    <b:Title>Elliott Carter’s “What Next?”: Communication, Cooperation, and Separation</b:Title>
    <b:Publisher>U of Rochester P</b:Publisher>
    <b:City>Rochester</b:City>
    <b:Year>2012</b:Year>
    <b:Comments>An indepth study of Carter’s only opera.</b:Comments>
    <b:Author>
      <b:Author>
        <b:NameList>
          <b:Person>
            <b:Last>Capuzzo</b:Last>
            <b:First>G.</b:First>
          </b:Person>
        </b:NameList>
      </b:Author>
    </b:Author>
    <b:RefOrder>3</b:RefOrder>
  </b:Source>
  <b:Source>
    <b:Tag>Car97</b:Tag>
    <b:SourceType>Book</b:SourceType>
    <b:Guid>{4924D874-344F-CD42-9D73-49D9779A45E7}</b:Guid>
    <b:Author>
      <b:Author>
        <b:NameList>
          <b:Person>
            <b:Last>Carter</b:Last>
            <b:First>E.</b:First>
            <b:Middle>C.</b:Middle>
          </b:Person>
        </b:NameList>
      </b:Author>
      <b:Editor>
        <b:NameList>
          <b:Person>
            <b:Last>Bernard</b:Last>
            <b:First>J.</b:First>
            <b:Middle>W.</b:Middle>
          </b:Person>
        </b:NameList>
      </b:Editor>
    </b:Author>
    <b:Title>Collected Essays and Lectures, 1937-1995</b:Title>
    <b:City>Rochester</b:City>
    <b:Publisher>U of Rochester P.</b:Publisher>
    <b:Year>1997</b:Year>
    <b:Comments>Supplements and expands on Stone's collection of Carter’s writing.</b:Comments>
    <b:RefOrder>4</b:RefOrder>
  </b:Source>
  <b:Source>
    <b:Tag>Car02</b:Tag>
    <b:SourceType>Book</b:SourceType>
    <b:Guid>{37BF00E3-C785-6040-8917-ECD8CA87A26E}</b:Guid>
    <b:Author>
      <b:Author>
        <b:NameList>
          <b:Person>
            <b:Last>Carter</b:Last>
            <b:First>E.</b:First>
            <b:Middle>C.</b:Middle>
          </b:Person>
        </b:NameList>
      </b:Author>
      <b:Editor>
        <b:NameList>
          <b:Person>
            <b:Last>Link</b:Last>
            <b:First>N.</b:First>
            <b:Middle>Hopkins &amp; J. F.</b:Middle>
          </b:Person>
        </b:NameList>
      </b:Editor>
    </b:Author>
    <b:Title>Harmony Book</b:Title>
    <b:City>New York</b:City>
    <b:Publisher>Carl Fischer</b:Publisher>
    <b:Year>2002</b:Year>
    <b:Comments>Carter’s personal catalogue of his interval and chord vocabulary with explanatory essays by the editors.</b:Comments>
    <b:RefOrder>5</b:RefOrder>
  </b:Source>
  <b:Source>
    <b:Tag>Lin00</b:Tag>
    <b:SourceType>Book</b:SourceType>
    <b:Guid>{EF45E904-F9B9-874E-A551-6C3F377A241C}</b:Guid>
    <b:Author>
      <b:Author>
        <b:NameList>
          <b:Person>
            <b:Last>Link</b:Last>
            <b:First>J.</b:First>
            <b:Middle>F.</b:Middle>
          </b:Person>
        </b:NameList>
      </b:Author>
    </b:Author>
    <b:Title>Elliott Carter: A Guide to Research</b:Title>
    <b:City>New York and London</b:City>
    <b:Publisher>Garland</b:Publisher>
    <b:Year>2000</b:Year>
    <b:RefOrder>6</b:RefOrder>
  </b:Source>
  <b:Source>
    <b:Tag>Mey08</b:Tag>
    <b:SourceType>Book</b:SourceType>
    <b:Guid>{0F07ABB8-4273-2A4B-94B8-5F5C417348A5}</b:Guid>
    <b:Title>Elliott Carter: A Centennial Portrait in Letters and Documents</b:Title>
    <b:City>Woodbridge </b:City>
    <b:StateProvince>Suffolk</b:StateProvince>
    <b:Publisher>Paul Sacher Foundation; Boydell P </b:Publisher>
    <b:Year>2008</b:Year>
    <b:Author>
      <b:Editor>
        <b:NameList>
          <b:Person>
            <b:Last>Meyer</b:Last>
            <b:First>F.</b:First>
            <b:Middle>and Shreffler, A. C.</b:Middle>
          </b:Person>
        </b:NameList>
      </b:Editor>
    </b:Author>
    <b:Comments>Previously unpublished archival materials, with commentary, provides insight into Carter’s working practices, his musical language, and his development as a composer.</b:Comments>
    <b:RefOrder>7</b:RefOrder>
  </b:Source>
  <b:Source>
    <b:Tag>Sch98</b:Tag>
    <b:SourceType>Book</b:SourceType>
    <b:Guid>{97E9C0BB-605C-8F46-9D60-3E2BC641DB83}</b:Guid>
    <b:Author>
      <b:Author>
        <b:NameList>
          <b:Person>
            <b:Last>Schiff</b:Last>
            <b:First>D.</b:First>
          </b:Person>
        </b:NameList>
      </b:Author>
    </b:Author>
    <b:Title>The Music of Elliott Carter (2nd edition)</b:Title>
    <b:City>London</b:City>
    <b:Publisher>Faber</b:Publisher>
    <b:Year>1998</b:Year>
    <b:Comments>A comprehensive study of Carter’s music up to his 90th birthday written with the cooperation of the composer by his friend and former student.</b:Comments>
    <b:RefOrder>8</b:RefOrder>
  </b:Source>
  <b:Source>
    <b:Tag>Sto77</b:Tag>
    <b:SourceType>Book</b:SourceType>
    <b:Guid>{B9ADEB1E-2A84-8648-A492-AB1AE9E948C1}</b:Guid>
    <b:Title>The Writings of Elliott Carter: An American Composer Looks at Modern Music</b:Title>
    <b:City>Bloomington</b:City>
    <b:StateProvince>Indiana</b:StateProvince>
    <b:Publisher>U of Indiana P</b:Publisher>
    <b:Year>1977</b:Year>
    <b:Author>
      <b:Editor>
        <b:NameList>
          <b:Person>
            <b:Last>Stone E. and Stone</b:Last>
            <b:First>K.</b:First>
          </b:Person>
        </b:NameList>
      </b:Editor>
    </b:Author>
    <b:Comments>Includes essays and articles written by the composer up to 1976. </b:Comments>
    <b:RefOrder>9</b:RefOrder>
  </b:Source>
  <b:Source>
    <b:Tag>Mea83</b:Tag>
    <b:SourceType>JournalArticle</b:SourceType>
    <b:Guid>{7DACD673-BD4E-3841-86DA-DFBCDC7EB0CA}</b:Guid>
    <b:Title>Pitch Structure in Elliott Carter’s String Quartet No. 3</b:Title>
    <b:Year>1983</b:Year>
    <b:Volume>22</b:Volume>
    <b:Pages>31-60</b:Pages>
    <b:Comments>An examination of the organizational role played by intervals, tetrachords, and vertically ordered 12-tone sets in the Quartet.</b:Comments>
    <b:Author>
      <b:Author>
        <b:NameList>
          <b:Person>
            <b:Last>Mead</b:Last>
            <b:First>A.</b:First>
          </b:Person>
        </b:NameList>
      </b:Author>
    </b:Author>
    <b:JournalName>Perspectives of New Music</b:JournalName>
    <b:Issue>1</b:Issue>
    <b:RefOrder>10</b:RefOrder>
  </b:Source>
  <b:Source>
    <b:Tag>Rav03</b:Tag>
    <b:SourceType>JournalArticle</b:SourceType>
    <b:Guid>{EB03DAEB-5D92-F34A-9620-369479A36E64}</b:Guid>
    <b:Author>
      <b:Author>
        <b:NameList>
          <b:Person>
            <b:Last>Ravenscroft</b:Last>
            <b:First>B.</b:First>
          </b:Person>
        </b:NameList>
      </b:Author>
    </b:Author>
    <b:Title>Setting the Pace: the Role of Speeds in Elliott Carter's A Mirror on Which to Dwell</b:Title>
    <b:JournalName>Music Analysis</b:JournalName>
    <b:Year>2003</b:Year>
    <b:Volume>22</b:Volume>
    <b:Issue>3</b:Issue>
    <b:Pages>253-82</b:Pages>
    <b:Comments>A study of rhythm, pulse, and text-music relations in two songs from the Mirror cycle.</b:Comments>
    <b:RefOrder>11</b:RefOrder>
  </b:Source>
  <b:Source>
    <b:Tag>Ell</b:Tag>
    <b:SourceType>SoundRecording</b:SourceType>
    <b:Guid>{46BDB6A2-58F9-A443-88DD-DC5E22ED9A59}</b:Guid>
    <b:Title>Elliott Carter: A Nonesuch Retrospective</b:Title>
    <b:Comments>A four-disc collection of most of the Carter recordings made by Nonesuch from 1968-85, including orchestral, chamber and vocal works, plus an informative 58-page booklet.</b:Comments>
    <b:ProductionCompany>Nonesuch Records</b:ProductionCompany>
    <b:RefOrder>12</b:RefOrder>
  </b:Source>
  <b:Source>
    <b:Tag>Car</b:Tag>
    <b:SourceType>SoundRecording</b:SourceType>
    <b:Guid>{6667C15D-84F0-3C4F-858E-9976E82A0E46}</b:Guid>
    <b:Author>
      <b:Composer>
        <b:NameList>
          <b:Person>
            <b:Last>Carter</b:Last>
            <b:First>Elliott</b:First>
          </b:Person>
        </b:NameList>
      </b:Composer>
      <b:Performer>
        <b:Corporate>Arditti String Quartet</b:Corporate>
      </b:Performer>
    </b:Author>
    <b:Title>String Quartets No’s 1-4</b:Title>
    <b:Comments>The Arditti Quartet commissioned his String Quartet no. 5.</b:Comments>
    <b:RefOrder>13</b:RefOrder>
  </b:Source>
  <b:Source>
    <b:Tag>Car1</b:Tag>
    <b:SourceType>SoundRecording</b:SourceType>
    <b:Guid>{B8A4F7AC-5AB0-664A-862A-2296AA677AC8}</b:Guid>
    <b:Author>
      <b:Composer>
        <b:NameList>
          <b:Person>
            <b:Last>Carter</b:Last>
            <b:First>Elliott</b:First>
          </b:Person>
        </b:NameList>
      </b:Composer>
      <b:Performer>
        <b:NameList>
          <b:Person>
            <b:Last>Oppens</b:Last>
          </b:Person>
        </b:NameList>
      </b:Performer>
    </b:Author>
    <b:Title>Oppens plays Carter: the Complete Piano Music</b:Title>
    <b:ProductionCompany> Cedille Records</b:ProductionCompany>
    <b:Comments>A leading interpreter of Carter’s piano music, performs his early Piano Sonata, the seminal Night Fantasies of 1980, as well as several more recent solo piano pieces from the 1990s and 2000s. </b:Comments>
    <b:RefOrder>14</b:RefOrder>
  </b:Source>
  <b:Source>
    <b:Tag>Car2</b:Tag>
    <b:SourceType>SoundRecording</b:SourceType>
    <b:Guid>{002DE038-6534-C544-99A5-9B02A853D3CE}</b:Guid>
    <b:Author>
      <b:Composer>
        <b:NameList>
          <b:Person>
            <b:Last>Carter</b:Last>
            <b:First>Elliott</b:First>
          </b:Person>
        </b:NameList>
      </b:Composer>
    </b:Author>
    <b:Title>The Music of Elliott Carter, Volume 1: the Vocal Works (1975-81)</b:Title>
    <b:ProductionCompany>Bridge Records</b:ProductionCompany>
    <b:Comments>Speculum Musicae recordings of A Mirror on Which to Dwell; In Sleep, In Thunder; Syringa; Three Poems of Robert Frost. </b:Comments>
    <b:RefOrder>15</b:RefOrder>
  </b:Source>
  <b:Source>
    <b:Tag>Car3</b:Tag>
    <b:SourceType>SoundRecording</b:SourceType>
    <b:Guid>{0692209A-B4EE-624E-BE8B-8AF150B53398}</b:Guid>
    <b:Author>
      <b:Composer>
        <b:NameList>
          <b:Person>
            <b:Last>Carter</b:Last>
            <b:First>Elliott</b:First>
          </b:Person>
        </b:NameList>
      </b:Composer>
    </b:Author>
    <b:Title>The Music of Elliott Carter, Volume 8: Sixteen Compositions, 2002-2009</b:Title>
    <b:ProductionCompany>Bridge Records</b:ProductionCompany>
    <b:Comments> Includes orchestral, chamber and vocal works.</b:Comments>
    <b:RefOrder>16</b:RefOrder>
  </b:Source>
</b:Sources>
</file>

<file path=customXml/itemProps1.xml><?xml version="1.0" encoding="utf-8"?>
<ds:datastoreItem xmlns:ds="http://schemas.openxmlformats.org/officeDocument/2006/customXml" ds:itemID="{737C8EEE-D2C2-E348-B74C-D84A47B05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5</Pages>
  <Words>2054</Words>
  <Characters>11710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34</cp:revision>
  <dcterms:created xsi:type="dcterms:W3CDTF">2014-05-31T04:01:00Z</dcterms:created>
  <dcterms:modified xsi:type="dcterms:W3CDTF">2014-06-09T00:20:00Z</dcterms:modified>
</cp:coreProperties>
</file>