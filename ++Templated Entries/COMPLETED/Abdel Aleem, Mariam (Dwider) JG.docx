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Content>
            <w:tc>
              <w:tcPr>
                <w:tcW w:w="2642" w:type="dxa"/>
              </w:tcPr>
              <w:p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D1CB9" w:rsidP="007D1CB9">
                <w:r w:rsidRPr="007D1CB9">
                  <w:rPr>
                    <w:lang w:val="en-US"/>
                  </w:rPr>
                  <w:t xml:space="preserve">Abdel </w:t>
                </w:r>
                <w:proofErr w:type="spellStart"/>
                <w:r w:rsidRPr="007D1CB9">
                  <w:rPr>
                    <w:lang w:val="en-US"/>
                  </w:rPr>
                  <w:t>Aleem</w:t>
                </w:r>
                <w:proofErr w:type="spellEnd"/>
                <w:r w:rsidRPr="007D1CB9">
                  <w:rPr>
                    <w:lang w:val="en-US"/>
                  </w:rPr>
                  <w:t>, Mariam (1930 – 2010)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D1CB9" w:rsidP="00E85A05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7D1CB9" w:rsidP="00C27FAB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>
                  <w:t>helor’s degree in 1954. She</w:t>
                </w:r>
                <w:r w:rsidRPr="00291FC2">
                  <w:t xml:space="preserve"> </w:t>
                </w:r>
                <w:r>
                  <w:t>then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Pr="00291FC2">
                  <w:t xml:space="preserve"> taught printmaking at Alexandria University’s Faculty of Fine</w:t>
                </w:r>
                <w:r>
                  <w:t xml:space="preserve"> Arts from its founding in 1958 and</w:t>
                </w:r>
                <w:r w:rsidRPr="00291FC2">
                  <w:t xml:space="preserve"> was appointed director of the Faculty in 1981</w:t>
                </w:r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 xml:space="preserve">frequently represented Egypt at international biennales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:rsidR="007D1CB9" w:rsidRDefault="007D1CB9" w:rsidP="007D1CB9"/>
              <w:p w:rsidR="007D1CB9" w:rsidRDefault="007D1CB9" w:rsidP="007D1CB9">
                <w:sdt>
                  <w:sdtPr>
                    <w:id w:val="-17455695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Mik94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(Mikdadi Nashashibi)</w:t>
                    </w:r>
                    <w:r>
                      <w:fldChar w:fldCharType="end"/>
                    </w:r>
                  </w:sdtContent>
                </w:sdt>
              </w:p>
              <w:p w:rsidR="007D1CB9" w:rsidRPr="00291FC2" w:rsidRDefault="007D1CB9" w:rsidP="007D1CB9"/>
              <w:p w:rsidR="003235A7" w:rsidRDefault="007D1CB9" w:rsidP="00FB11DE">
                <w:sdt>
                  <w:sdtPr>
                    <w:id w:val="21044546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(Mariam Mohamed Abdel-Aleem)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000000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000000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000000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000000" w:rsidRDefault="00E448DC">
          <w:pPr>
            <w:pStyle w:val="CD3518FD907640DAA32FDD96880EE59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000000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000000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000000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000000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000000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000000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000000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93B0EDCF-09F9-4CA8-A6BC-C682A9AB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2014-06-25T19:45:00Z</dcterms:created>
  <dcterms:modified xsi:type="dcterms:W3CDTF">2014-06-25T19:49:00Z</dcterms:modified>
</cp:coreProperties>
</file>