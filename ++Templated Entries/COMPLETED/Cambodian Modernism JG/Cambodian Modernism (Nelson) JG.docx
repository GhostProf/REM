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EndPr/>
          <w:sdtContent>
            <w:tc>
              <w:tcPr>
                <w:tcW w:w="2073" w:type="dxa"/>
              </w:tcPr>
              <w:p w:rsidR="00B574C9" w:rsidRDefault="007177F1" w:rsidP="007177F1">
                <w:r>
                  <w:t>Roger</w:t>
                </w:r>
              </w:p>
            </w:tc>
          </w:sdtContent>
        </w:sdt>
        <w:sdt>
          <w:sdtPr>
            <w:alias w:val="Middle name"/>
            <w:tag w:val="authorMiddleName"/>
            <w:id w:val="-2076034781"/>
            <w:placeholder>
              <w:docPart w:val="60F49C256AF047B19E39E6217BA7CD2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EndPr/>
          <w:sdtContent>
            <w:tc>
              <w:tcPr>
                <w:tcW w:w="2642" w:type="dxa"/>
              </w:tcPr>
              <w:p w:rsidR="00B574C9" w:rsidRDefault="007177F1" w:rsidP="007177F1">
                <w:r>
                  <w:t>Nelson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2A6D68EDC102452E8815D498F20FD15C"/>
            </w:placeholder>
            <w:text/>
          </w:sdtPr>
          <w:sdtEndPr/>
          <w:sdtContent>
            <w:tc>
              <w:tcPr>
                <w:tcW w:w="9016" w:type="dxa"/>
                <w:tcMar>
                  <w:top w:w="113" w:type="dxa"/>
                  <w:bottom w:w="113" w:type="dxa"/>
                </w:tcMar>
              </w:tcPr>
              <w:p w:rsidR="003F0D73" w:rsidRPr="00FB589A" w:rsidRDefault="002E2918" w:rsidP="002E2918">
                <w:r w:rsidRPr="002E2918">
                  <w:rPr>
                    <w:lang w:val="en-US"/>
                  </w:rPr>
                  <w:t>Cambodian modernism</w:t>
                </w:r>
              </w:p>
            </w:tc>
          </w:sdtContent>
        </w:sdt>
      </w:tr>
      <w:tr w:rsidR="00464699" w:rsidTr="007821B0">
        <w:sdt>
          <w:sdtPr>
            <w:alias w:val="Variant headwords"/>
            <w:tag w:val="variantHeadwords"/>
            <w:id w:val="173464402"/>
            <w:placeholder>
              <w:docPart w:val="0CAA748EFD1B44A08BC2DBD1D859493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7168FE2E81F4295A205381FE4B33597"/>
            </w:placeholder>
          </w:sdtPr>
          <w:sdtEndPr/>
          <w:sdtContent>
            <w:tc>
              <w:tcPr>
                <w:tcW w:w="9016" w:type="dxa"/>
                <w:tcMar>
                  <w:top w:w="113" w:type="dxa"/>
                  <w:bottom w:w="113" w:type="dxa"/>
                </w:tcMar>
              </w:tcPr>
              <w:p w:rsidR="00E85A05" w:rsidRDefault="002E2918" w:rsidP="00E85A05">
                <w:r>
                  <w:t xml:space="preserve">Cambodian modernity was chiefly shaped by the forces of colonisation, decolonisation, and the Cold War. These influences had singular consequences for art and culture in Cambodia, in turn shaping a distinct Cambodian modernism. </w:t>
                </w:r>
              </w:p>
            </w:tc>
          </w:sdtContent>
        </w:sdt>
      </w:tr>
      <w:tr w:rsidR="003F0D73" w:rsidTr="003F0D73">
        <w:sdt>
          <w:sdtPr>
            <w:alias w:val="Article text"/>
            <w:tag w:val="articleText"/>
            <w:id w:val="634067588"/>
            <w:placeholder>
              <w:docPart w:val="1D1292E15545471F84C8E9749686E6DA"/>
            </w:placeholder>
          </w:sdtPr>
          <w:sdtEndPr/>
          <w:sdtContent>
            <w:tc>
              <w:tcPr>
                <w:tcW w:w="9016" w:type="dxa"/>
                <w:tcMar>
                  <w:top w:w="113" w:type="dxa"/>
                  <w:bottom w:w="113" w:type="dxa"/>
                </w:tcMar>
              </w:tcPr>
              <w:p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xml:space="preserve">, the arts flourished as a key site for articulating a new nationalist identity. However, the promise of this period—popularly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rsidR="002E2918" w:rsidRDefault="002E2918" w:rsidP="002E2918"/>
              <w:p w:rsidR="002E2918" w:rsidRDefault="002E2918" w:rsidP="002E2918">
                <w:pPr>
                  <w:pStyle w:val="Heading1"/>
                  <w:outlineLvl w:val="0"/>
                </w:pPr>
                <w:r w:rsidRPr="00081BAE">
                  <w:t xml:space="preserve">Modernism under </w:t>
                </w:r>
                <w:r>
                  <w:t>colonis</w:t>
                </w:r>
                <w:r w:rsidRPr="00081BAE">
                  <w:t>ation</w:t>
                </w:r>
              </w:p>
              <w:p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proofErr w:type="spellStart"/>
                <w:r>
                  <w:t>modeled</w:t>
                </w:r>
                <w:proofErr w:type="spellEnd"/>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rsidR="002E2918" w:rsidRDefault="002E2918" w:rsidP="002E2918"/>
              <w:p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rsidR="002E2918" w:rsidRDefault="002E2918" w:rsidP="002E2918"/>
              <w:p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rsidR="002E2918" w:rsidRDefault="002E2918" w:rsidP="002E2918"/>
              <w:p w:rsidR="002E2918" w:rsidRDefault="002E2918" w:rsidP="002E2918">
                <w:pPr>
                  <w:pStyle w:val="Heading1"/>
                  <w:outlineLvl w:val="0"/>
                </w:pPr>
                <w:r w:rsidRPr="00552043">
                  <w:t>Inde</w:t>
                </w:r>
                <w:r>
                  <w:t>pendent Cambodia: modernism’s golden age</w:t>
                </w:r>
              </w:p>
              <w:p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rsidR="002E2918" w:rsidRDefault="002E2918" w:rsidP="002E2918"/>
              <w:p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rsidR="002E2918" w:rsidRDefault="002E2918" w:rsidP="002E2918"/>
              <w:p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1972) which romanticized rural life while also highlighting the suffering of impoverished farmers and the greed of corrupt officials and elites.</w:t>
                </w:r>
              </w:p>
              <w:p w:rsidR="002E2918" w:rsidRDefault="002E2918" w:rsidP="002E2918"/>
              <w:p w:rsidR="002E2918" w:rsidRDefault="002E2918" w:rsidP="002E2918">
                <w:pPr>
                  <w:keepNext/>
                </w:pPr>
                <w:r>
                  <w:t>File: cambodianmod1.jpg</w:t>
                </w:r>
              </w:p>
              <w:p w:rsidR="002E2918" w:rsidRDefault="004E0DAE" w:rsidP="002E2918">
                <w:pPr>
                  <w:pStyle w:val="Caption"/>
                </w:pPr>
                <w:r>
                  <w:fldChar w:fldCharType="begin"/>
                </w:r>
                <w:r>
                  <w:instrText xml:space="preserve"> SEQ Figure \* ARABIC </w:instrText>
                </w:r>
                <w:r>
                  <w:fldChar w:fldCharType="separate"/>
                </w:r>
                <w:r w:rsidR="004C58F7">
                  <w:rPr>
                    <w:noProof/>
                  </w:rPr>
                  <w:t>1</w:t>
                </w:r>
                <w:r>
                  <w:rPr>
                    <w:noProof/>
                  </w:rPr>
                  <w:fldChar w:fldCharType="end"/>
                </w:r>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rsidR="002E2918" w:rsidRDefault="002E2918" w:rsidP="002E2918"/>
              <w:p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w:t>
                </w:r>
                <w:r>
                  <w:lastRenderedPageBreak/>
                  <w:t xml:space="preserve">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rsidR="002E2918" w:rsidRDefault="002E2918" w:rsidP="002E2918"/>
              <w:p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bookmarkStart w:id="0" w:name="_GoBack"/>
                <w:bookmarkEnd w:id="0"/>
              </w:p>
              <w:p w:rsidR="002E2918" w:rsidRDefault="002E2918" w:rsidP="002E2918"/>
              <w:p w:rsidR="004C58F7" w:rsidRDefault="004C58F7" w:rsidP="004C58F7">
                <w:pPr>
                  <w:keepNext/>
                </w:pPr>
                <w:r>
                  <w:t>File: cambodianmod2.jpg</w:t>
                </w:r>
              </w:p>
              <w:p w:rsidR="004C58F7" w:rsidRDefault="004E0DAE" w:rsidP="004C58F7">
                <w:pPr>
                  <w:pStyle w:val="Caption"/>
                </w:pPr>
                <w:r>
                  <w:fldChar w:fldCharType="begin"/>
                </w:r>
                <w:r>
                  <w:instrText xml:space="preserve"> SEQ Figure \* ARABIC </w:instrText>
                </w:r>
                <w:r>
                  <w:fldChar w:fldCharType="separate"/>
                </w:r>
                <w:r w:rsidR="004C58F7">
                  <w:rPr>
                    <w:noProof/>
                  </w:rPr>
                  <w:t>2</w:t>
                </w:r>
                <w:r>
                  <w:rPr>
                    <w:noProof/>
                  </w:rPr>
                  <w:fldChar w:fldCharType="end"/>
                </w:r>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 xml:space="preserve">(1961) fused new technologies with an environmentally sustainable approach to climate—especially water—that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rsidR="004C58F7" w:rsidRDefault="004C58F7" w:rsidP="002E2918"/>
              <w:p w:rsidR="004C58F7" w:rsidRDefault="004C58F7" w:rsidP="004C58F7">
                <w:pPr>
                  <w:keepNext/>
                </w:pPr>
                <w:r>
                  <w:t>File: cambodianmod3.jpg</w:t>
                </w:r>
              </w:p>
              <w:p w:rsidR="004C58F7" w:rsidRDefault="004E0DAE" w:rsidP="004C58F7">
                <w:pPr>
                  <w:pStyle w:val="Caption"/>
                </w:pPr>
                <w:r>
                  <w:fldChar w:fldCharType="begin"/>
                </w:r>
                <w:r>
                  <w:instrText xml:space="preserve"> SEQ Figure \* ARABIC </w:instrText>
                </w:r>
                <w:r>
                  <w:fldChar w:fldCharType="separate"/>
                </w:r>
                <w:r w:rsidR="004C58F7">
                  <w:rPr>
                    <w:noProof/>
                  </w:rPr>
                  <w:t>3</w:t>
                </w:r>
                <w:r>
                  <w:rPr>
                    <w:noProof/>
                  </w:rPr>
                  <w:fldChar w:fldCharType="end"/>
                </w:r>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rsidR="004C58F7" w:rsidRPr="004C58F7" w:rsidRDefault="004C58F7" w:rsidP="004C58F7">
                <w:pPr>
                  <w:pStyle w:val="Heading1"/>
                  <w:outlineLvl w:val="0"/>
                </w:pPr>
                <w:r w:rsidRPr="002D2EE1">
                  <w:t>The 1970s: rupturing the narrative of Cambodian modernism</w:t>
                </w:r>
              </w:p>
              <w:p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rsidR="004C58F7" w:rsidRDefault="004C58F7" w:rsidP="004C58F7"/>
              <w:p w:rsidR="004C58F7" w:rsidRDefault="004C58F7" w:rsidP="004C58F7">
                <w:r>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“Year Zero,” but the extremist agrarian revolution can also be understood as another kind of cruelly distorted modernist utopianism. Nearly all existing art forms were forbidden, with new propaganda songs and </w:t>
                </w:r>
                <w:proofErr w:type="gramStart"/>
                <w:r>
                  <w:t>dances</w:t>
                </w:r>
                <w:proofErr w:type="gramEnd"/>
                <w:r>
                  <w:t xml:space="preserve"> the primary forms of Cambodian modernism from 1975 until the regime’s fall in 1979. These were to varying degrees inspired by Chinese Socialist Realism, and eschewed the lavish costumes that characterised Cambodian performances before and after these years of terror. </w:t>
                </w:r>
              </w:p>
              <w:p w:rsidR="004C58F7" w:rsidRDefault="004C58F7" w:rsidP="004C58F7"/>
              <w:p w:rsidR="004C58F7" w:rsidRDefault="004C58F7" w:rsidP="004C58F7">
                <w:pPr>
                  <w:pStyle w:val="Heading1"/>
                  <w:outlineLvl w:val="0"/>
                </w:pPr>
                <w:r w:rsidRPr="00C116C2">
                  <w:t>Cambodian modernism after 1979</w:t>
                </w:r>
              </w:p>
              <w:p w:rsidR="004C58F7" w:rsidRDefault="004C58F7" w:rsidP="004C58F7">
                <w:r>
                  <w:t xml:space="preserve">In 1979, invading Vietnamese forces ousted the Khmer Rouge. Rebuilding the arts was identified </w:t>
                </w:r>
                <w:r>
                  <w:lastRenderedPageBreak/>
                  <w:t xml:space="preserve">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rsidR="004C58F7" w:rsidRDefault="004C58F7" w:rsidP="004C58F7"/>
              <w:p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EndPr/>
            <w:sdtContent>
              <w:p w:rsidR="004C58F7" w:rsidRDefault="004E0DAE" w:rsidP="004C58F7">
                <w:sdt>
                  <w:sdtPr>
                    <w:id w:val="-336764276"/>
                    <w:citation/>
                  </w:sdtPr>
                  <w:sdtEnd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rsidR="004C58F7" w:rsidRDefault="004C58F7" w:rsidP="004C58F7"/>
              <w:p w:rsidR="004C58F7" w:rsidRDefault="004E0DAE" w:rsidP="004C58F7">
                <w:sdt>
                  <w:sdtPr>
                    <w:id w:val="1365557459"/>
                    <w:citation/>
                  </w:sdtPr>
                  <w:sdtEnd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rsidR="004C58F7" w:rsidRDefault="004C58F7" w:rsidP="004C58F7"/>
              <w:p w:rsidR="004C58F7" w:rsidRDefault="004E0DAE" w:rsidP="004C58F7">
                <w:sdt>
                  <w:sdtPr>
                    <w:id w:val="-562479315"/>
                    <w:citation/>
                  </w:sdtPr>
                  <w:sdtEnd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rsidR="004C58F7" w:rsidRDefault="004C58F7" w:rsidP="004C58F7"/>
              <w:p w:rsidR="003235A7" w:rsidRDefault="004E0DAE" w:rsidP="004C58F7">
                <w:sdt>
                  <w:sdtPr>
                    <w:id w:val="960225494"/>
                    <w:citation/>
                  </w:sdtPr>
                  <w:sdtEnd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DAE" w:rsidRDefault="004E0DAE" w:rsidP="007A0D55">
      <w:pPr>
        <w:spacing w:after="0" w:line="240" w:lineRule="auto"/>
      </w:pPr>
      <w:r>
        <w:separator/>
      </w:r>
    </w:p>
  </w:endnote>
  <w:endnote w:type="continuationSeparator" w:id="0">
    <w:p w:rsidR="004E0DAE" w:rsidRDefault="004E0D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DAE" w:rsidRDefault="004E0DAE" w:rsidP="007A0D55">
      <w:pPr>
        <w:spacing w:after="0" w:line="240" w:lineRule="auto"/>
      </w:pPr>
      <w:r>
        <w:separator/>
      </w:r>
    </w:p>
  </w:footnote>
  <w:footnote w:type="continuationSeparator" w:id="0">
    <w:p w:rsidR="004E0DAE" w:rsidRDefault="004E0DA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30662D"/>
    <w:rsid w:val="003235A7"/>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6D0412"/>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C02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B3531A28-F55E-4C1B-A51D-2B2668DA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19</TotalTime>
  <Pages>4</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2014-06-27T17:14:00Z</dcterms:created>
  <dcterms:modified xsi:type="dcterms:W3CDTF">2014-06-29T03:55:00Z</dcterms:modified>
</cp:coreProperties>
</file>