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17109F7D" w:rsidR="00B574C9" w:rsidRDefault="00061912" w:rsidP="00DF5262">
                <w:r>
                  <w:t>Pablo</w:t>
                </w:r>
              </w:p>
            </w:tc>
          </w:sdtContent>
        </w:sdt>
        <w:sdt>
          <w:sdtPr>
            <w:alias w:val="Middle name"/>
            <w:tag w:val="authorMiddleName"/>
            <w:id w:val="-2076034781"/>
            <w:placeholder>
              <w:docPart w:val="FD27FA7C398D1D419371CD4DD0DBAA71"/>
            </w:placeholder>
            <w:showingPlcHdr/>
            <w:text/>
          </w:sdt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26AA919B" w:rsidR="00B574C9" w:rsidRDefault="00061912" w:rsidP="00DF5262">
                <w:r>
                  <w:t>Fessel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27FFCD99" w:rsidR="003F0D73" w:rsidRPr="00FB589A" w:rsidRDefault="00061912" w:rsidP="00802B84">
                <w:pPr>
                  <w:rPr>
                    <w:b/>
                  </w:rPr>
                </w:pPr>
                <w:r w:rsidRPr="00DF5262">
                  <w:rPr>
                    <w:b/>
                  </w:rPr>
                  <w:t>Gandini, Gerardo</w:t>
                </w:r>
                <w:r w:rsidR="00DF5262" w:rsidRPr="00DF5262">
                  <w:rPr>
                    <w:b/>
                  </w:rPr>
                  <w:t xml:space="preserve"> (1936-2013)</w:t>
                </w:r>
              </w:p>
            </w:tc>
          </w:sdtContent>
        </w:sdt>
      </w:tr>
      <w:tr w:rsidR="00464699" w14:paraId="09D06B43" w14:textId="77777777" w:rsidTr="00086230">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2B06871B" w14:textId="00514794" w:rsidR="000A7A3F" w:rsidRPr="004647E3" w:rsidRDefault="000A7A3F" w:rsidP="000A7A3F">
                <w:pPr>
                  <w:rPr>
                    <w:b/>
                    <w:lang w:val="en-US"/>
                  </w:rPr>
                </w:pPr>
                <w:r w:rsidRPr="004647E3">
                  <w:rPr>
                    <w:lang w:val="en-US"/>
                  </w:rPr>
                  <w:t>Gerardo</w:t>
                </w:r>
                <w:r>
                  <w:rPr>
                    <w:lang w:val="en-US"/>
                  </w:rPr>
                  <w:t xml:space="preserve"> Gandin</w:t>
                </w:r>
                <w:r w:rsidR="005719E2">
                  <w:rPr>
                    <w:lang w:val="en-US"/>
                  </w:rPr>
                  <w:t>i, an Argentinian</w:t>
                </w:r>
                <w:r>
                  <w:rPr>
                    <w:lang w:val="en-US"/>
                  </w:rPr>
                  <w:t xml:space="preserve"> composer, pianist,</w:t>
                </w:r>
                <w:r w:rsidR="005719E2">
                  <w:rPr>
                    <w:lang w:val="en-US"/>
                  </w:rPr>
                  <w:t xml:space="preserve"> and </w:t>
                </w:r>
                <w:r w:rsidRPr="002B36D6">
                  <w:rPr>
                    <w:lang w:val="en-US"/>
                  </w:rPr>
                  <w:t>conductor</w:t>
                </w:r>
                <w:r>
                  <w:rPr>
                    <w:lang w:val="en-US"/>
                  </w:rPr>
                  <w:t xml:space="preserve">, was </w:t>
                </w:r>
                <w:r w:rsidRPr="004647E3">
                  <w:rPr>
                    <w:lang w:val="en-US"/>
                  </w:rPr>
                  <w:t>born</w:t>
                </w:r>
                <w:r w:rsidRPr="002B36D6">
                  <w:rPr>
                    <w:b/>
                    <w:lang w:val="en-US"/>
                  </w:rPr>
                  <w:t xml:space="preserve"> </w:t>
                </w:r>
                <w:r w:rsidRPr="00DF5262">
                  <w:rPr>
                    <w:lang w:val="en-US"/>
                  </w:rPr>
                  <w:t>in</w:t>
                </w:r>
                <w:r>
                  <w:rPr>
                    <w:b/>
                    <w:lang w:val="en-US"/>
                  </w:rPr>
                  <w:t xml:space="preserve"> </w:t>
                </w:r>
                <w:r w:rsidRPr="002B36D6">
                  <w:rPr>
                    <w:rFonts w:cs="Helvetica"/>
                    <w:lang w:val="en-US"/>
                  </w:rPr>
                  <w:t xml:space="preserve">Buenos Aires, Argentina, </w:t>
                </w:r>
                <w:r>
                  <w:rPr>
                    <w:rFonts w:cs="Helvetica"/>
                    <w:lang w:val="en-US"/>
                  </w:rPr>
                  <w:t xml:space="preserve">on October 16, 1936 and </w:t>
                </w:r>
                <w:r w:rsidRPr="002B36D6">
                  <w:rPr>
                    <w:rFonts w:cs="Helvetica"/>
                    <w:lang w:val="en-US"/>
                  </w:rPr>
                  <w:t>died</w:t>
                </w:r>
                <w:r>
                  <w:rPr>
                    <w:rFonts w:cs="Helvetica"/>
                    <w:lang w:val="en-US"/>
                  </w:rPr>
                  <w:t xml:space="preserve"> in Buenos Aires</w:t>
                </w:r>
                <w:r w:rsidRPr="002B36D6">
                  <w:rPr>
                    <w:rFonts w:cs="Helvetica"/>
                    <w:lang w:val="en-US"/>
                  </w:rPr>
                  <w:t xml:space="preserve"> </w:t>
                </w:r>
                <w:r>
                  <w:rPr>
                    <w:rFonts w:cs="Helvetica"/>
                    <w:lang w:val="en-US"/>
                  </w:rPr>
                  <w:t xml:space="preserve">on </w:t>
                </w:r>
                <w:r w:rsidRPr="002B36D6">
                  <w:rPr>
                    <w:rFonts w:cs="Helvetica"/>
                    <w:lang w:val="en-US"/>
                  </w:rPr>
                  <w:t>March 22, 2013</w:t>
                </w:r>
                <w:r>
                  <w:rPr>
                    <w:lang w:val="en-US"/>
                  </w:rPr>
                  <w:t>. As a f</w:t>
                </w:r>
                <w:r w:rsidRPr="002B36D6">
                  <w:rPr>
                    <w:lang w:val="en-US"/>
                  </w:rPr>
                  <w:t>ormer student and ass</w:t>
                </w:r>
                <w:r>
                  <w:rPr>
                    <w:lang w:val="en-US"/>
                  </w:rPr>
                  <w:t xml:space="preserve">istant of Alberto Ginastera, Gandini produced more than </w:t>
                </w:r>
                <w:r w:rsidRPr="002B36D6">
                  <w:rPr>
                    <w:lang w:val="en-US"/>
                  </w:rPr>
                  <w:t>120 works</w:t>
                </w:r>
                <w:r>
                  <w:rPr>
                    <w:lang w:val="en-US"/>
                  </w:rPr>
                  <w:t>, which</w:t>
                </w:r>
                <w:r w:rsidRPr="002B36D6">
                  <w:rPr>
                    <w:lang w:val="en-US"/>
                  </w:rPr>
                  <w:t xml:space="preserve"> </w:t>
                </w:r>
                <w:r>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BAFAA01" w14:textId="6FCB5D69" w:rsidR="00E85A05" w:rsidRDefault="00E85A05" w:rsidP="000A7A3F"/>
            </w:tc>
          </w:sdtContent>
        </w:sdt>
      </w:tr>
      <w:tr w:rsidR="003F0D73" w14:paraId="63D8B75E" w14:textId="77777777" w:rsidTr="003F0D73">
        <w:tc>
          <w:tcPr>
            <w:tcW w:w="9016" w:type="dxa"/>
            <w:tcMar>
              <w:top w:w="113" w:type="dxa"/>
              <w:bottom w:w="113" w:type="dxa"/>
            </w:tcMar>
          </w:tcPr>
          <w:p w14:paraId="2E99A4C9" w14:textId="6098C290" w:rsidR="00B2211E" w:rsidRDefault="00B2211E" w:rsidP="00DF5262">
            <w:pPr>
              <w:rPr>
                <w:lang w:val="en-US"/>
              </w:rPr>
            </w:pPr>
            <w:r>
              <w:rPr>
                <w:lang w:val="en-US"/>
              </w:rPr>
              <w:t xml:space="preserve">File: </w:t>
            </w:r>
            <w:r w:rsidRPr="00B2211E">
              <w:rPr>
                <w:lang w:val="en-US"/>
              </w:rPr>
              <w:t>gandini</w:t>
            </w:r>
            <w:r>
              <w:rPr>
                <w:lang w:val="en-US"/>
              </w:rPr>
              <w:t>.jpg</w:t>
            </w:r>
          </w:p>
          <w:p w14:paraId="5F6CF75C" w14:textId="725A7795" w:rsidR="00B2211E" w:rsidRDefault="00B2211E" w:rsidP="00DF5262">
            <w:pPr>
              <w:rPr>
                <w:lang w:val="en-US"/>
              </w:rPr>
            </w:pPr>
          </w:p>
          <w:p w14:paraId="7E71E640" w14:textId="49339E3B" w:rsidR="00061912" w:rsidRPr="004647E3" w:rsidRDefault="00061912" w:rsidP="00DF5262">
            <w:pPr>
              <w:rPr>
                <w:b/>
                <w:lang w:val="en-US"/>
              </w:rPr>
            </w:pPr>
            <w:r w:rsidRPr="004647E3">
              <w:rPr>
                <w:lang w:val="en-US"/>
              </w:rPr>
              <w:t>Gerardo</w:t>
            </w:r>
            <w:r w:rsidR="00DF5262">
              <w:rPr>
                <w:lang w:val="en-US"/>
              </w:rPr>
              <w:t xml:space="preserve"> Gandin</w:t>
            </w:r>
            <w:r w:rsidR="005719E2">
              <w:rPr>
                <w:lang w:val="en-US"/>
              </w:rPr>
              <w:t>i, an Argentinian</w:t>
            </w:r>
            <w:r w:rsidR="00EA5411">
              <w:rPr>
                <w:lang w:val="en-US"/>
              </w:rPr>
              <w:t xml:space="preserve"> composer, pianist,</w:t>
            </w:r>
            <w:r w:rsidR="00EA5411" w:rsidRPr="002B36D6">
              <w:rPr>
                <w:lang w:val="en-US"/>
              </w:rPr>
              <w:t xml:space="preserve"> </w:t>
            </w:r>
            <w:r w:rsidR="005719E2">
              <w:rPr>
                <w:lang w:val="en-US"/>
              </w:rPr>
              <w:t xml:space="preserve">and </w:t>
            </w:r>
            <w:r w:rsidR="00EA5411" w:rsidRPr="002B36D6">
              <w:rPr>
                <w:lang w:val="en-US"/>
              </w:rPr>
              <w:t>conductor</w:t>
            </w:r>
            <w:r w:rsidR="00EA5411">
              <w:rPr>
                <w:lang w:val="en-US"/>
              </w:rPr>
              <w:t xml:space="preserve">, was </w:t>
            </w:r>
            <w:r w:rsidRPr="004647E3">
              <w:rPr>
                <w:lang w:val="en-US"/>
              </w:rPr>
              <w:t>born</w:t>
            </w:r>
            <w:r w:rsidRPr="002B36D6">
              <w:rPr>
                <w:b/>
                <w:lang w:val="en-US"/>
              </w:rPr>
              <w:t xml:space="preserve"> </w:t>
            </w:r>
            <w:r w:rsidR="00DF5262" w:rsidRPr="00DF5262">
              <w:rPr>
                <w:lang w:val="en-US"/>
              </w:rPr>
              <w:t>in</w:t>
            </w:r>
            <w:r w:rsidR="00DF5262">
              <w:rPr>
                <w:b/>
                <w:lang w:val="en-US"/>
              </w:rPr>
              <w:t xml:space="preserve"> </w:t>
            </w:r>
            <w:r w:rsidRPr="002B36D6">
              <w:rPr>
                <w:rFonts w:cs="Helvetica"/>
                <w:lang w:val="en-US"/>
              </w:rPr>
              <w:t xml:space="preserve">Buenos Aires, Argentina, </w:t>
            </w:r>
            <w:r w:rsidR="00EA5411">
              <w:rPr>
                <w:rFonts w:cs="Helvetica"/>
                <w:lang w:val="en-US"/>
              </w:rPr>
              <w:t xml:space="preserve">on October 16, 1936 and </w:t>
            </w:r>
            <w:r w:rsidRPr="002B36D6">
              <w:rPr>
                <w:rFonts w:cs="Helvetica"/>
                <w:lang w:val="en-US"/>
              </w:rPr>
              <w:t>died</w:t>
            </w:r>
            <w:r w:rsidR="00DF5262">
              <w:rPr>
                <w:rFonts w:cs="Helvetica"/>
                <w:lang w:val="en-US"/>
              </w:rPr>
              <w:t xml:space="preserve"> in</w:t>
            </w:r>
            <w:r w:rsidR="00EA5411">
              <w:rPr>
                <w:rFonts w:cs="Helvetica"/>
                <w:lang w:val="en-US"/>
              </w:rPr>
              <w:t xml:space="preserve"> Buenos Aires</w:t>
            </w:r>
            <w:r w:rsidRPr="002B36D6">
              <w:rPr>
                <w:rFonts w:cs="Helvetica"/>
                <w:lang w:val="en-US"/>
              </w:rPr>
              <w:t xml:space="preserve"> </w:t>
            </w:r>
            <w:r w:rsidR="00EA5411">
              <w:rPr>
                <w:rFonts w:cs="Helvetica"/>
                <w:lang w:val="en-US"/>
              </w:rPr>
              <w:t xml:space="preserve">on </w:t>
            </w:r>
            <w:r w:rsidRPr="002B36D6">
              <w:rPr>
                <w:rFonts w:cs="Helvetica"/>
                <w:lang w:val="en-US"/>
              </w:rPr>
              <w:t>March 22, 2013</w:t>
            </w:r>
            <w:r w:rsidR="00EA5411">
              <w:rPr>
                <w:lang w:val="en-US"/>
              </w:rPr>
              <w:t>. As a f</w:t>
            </w:r>
            <w:r w:rsidRPr="002B36D6">
              <w:rPr>
                <w:lang w:val="en-US"/>
              </w:rPr>
              <w:t>ormer student and ass</w:t>
            </w:r>
            <w:r w:rsidR="00EA5411">
              <w:rPr>
                <w:lang w:val="en-US"/>
              </w:rPr>
              <w:t xml:space="preserve">istant of Alberto Ginastera, Gandini </w:t>
            </w:r>
            <w:r w:rsidR="003909B5">
              <w:rPr>
                <w:lang w:val="en-US"/>
              </w:rPr>
              <w:t xml:space="preserve">produced more than </w:t>
            </w:r>
            <w:r w:rsidRPr="002B36D6">
              <w:rPr>
                <w:lang w:val="en-US"/>
              </w:rPr>
              <w:t>120 works</w:t>
            </w:r>
            <w:r w:rsidR="003909B5">
              <w:rPr>
                <w:lang w:val="en-US"/>
              </w:rPr>
              <w:t>, which</w:t>
            </w:r>
            <w:r w:rsidRPr="002B36D6">
              <w:rPr>
                <w:lang w:val="en-US"/>
              </w:rPr>
              <w:t xml:space="preserve"> </w:t>
            </w:r>
            <w:r w:rsidR="003909B5">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F9BE638" w14:textId="77777777" w:rsidR="00061912" w:rsidRPr="002B36D6" w:rsidRDefault="00061912" w:rsidP="00DF5262">
            <w:pPr>
              <w:rPr>
                <w:b/>
                <w:lang w:val="en-US"/>
              </w:rPr>
            </w:pPr>
          </w:p>
          <w:p w14:paraId="45C79B93" w14:textId="61939995" w:rsidR="00061912" w:rsidRDefault="00061912" w:rsidP="00DF5262">
            <w:pPr>
              <w:rPr>
                <w:lang w:val="en-US"/>
              </w:rPr>
            </w:pPr>
            <w:r w:rsidRPr="002B36D6">
              <w:rPr>
                <w:lang w:val="en-US"/>
              </w:rPr>
              <w:t>Gandini studied piano with Pía Sebastiani, Roberto Caamaño and Ivonne Loriod, and composition</w:t>
            </w:r>
            <w:r w:rsidR="00B62E80">
              <w:rPr>
                <w:lang w:val="en-US"/>
              </w:rPr>
              <w:t xml:space="preserve"> with Alberto Ginastera. </w:t>
            </w:r>
            <w:r w:rsidR="00B62E80" w:rsidRPr="00602D5B">
              <w:rPr>
                <w:lang w:val="en-US"/>
              </w:rPr>
              <w:t>F</w:t>
            </w:r>
            <w:r w:rsidRPr="00602D5B">
              <w:rPr>
                <w:lang w:val="en-US"/>
              </w:rPr>
              <w:t>rom 1962 onwards</w:t>
            </w:r>
            <w:r w:rsidR="00B62E80" w:rsidRPr="00602D5B">
              <w:rPr>
                <w:lang w:val="en-US"/>
              </w:rPr>
              <w:t>, Gandini worked as</w:t>
            </w:r>
            <w:r w:rsidRPr="00602D5B">
              <w:rPr>
                <w:lang w:val="en-US"/>
              </w:rPr>
              <w:t xml:space="preserve"> </w:t>
            </w:r>
            <w:r w:rsidR="00602D5B" w:rsidRPr="00602D5B">
              <w:rPr>
                <w:lang w:val="en-US"/>
              </w:rPr>
              <w:t>an</w:t>
            </w:r>
            <w:r w:rsidRPr="00602D5B">
              <w:rPr>
                <w:lang w:val="en-US"/>
              </w:rPr>
              <w:t xml:space="preserve"> assistant</w:t>
            </w:r>
            <w:r w:rsidRPr="002B36D6">
              <w:rPr>
                <w:lang w:val="en-US"/>
              </w:rPr>
              <w:t xml:space="preserve"> professor of composition and analysis at the avant-garde Latin American Centre for Advanced Musical Studies of the Di Tella Institute in Buenos Aires. In 1966</w:t>
            </w:r>
            <w:r w:rsidR="00B62E80">
              <w:rPr>
                <w:lang w:val="en-US"/>
              </w:rPr>
              <w:t>,</w:t>
            </w:r>
            <w:r w:rsidRPr="002B36D6">
              <w:rPr>
                <w:lang w:val="en-US"/>
              </w:rPr>
              <w:t xml:space="preserve"> he studied with Geofredo Petrassi at the Accademia di Santa Cecilia in Rome. In 1970</w:t>
            </w:r>
            <w:r w:rsidR="00B62E80">
              <w:rPr>
                <w:lang w:val="en-US"/>
              </w:rPr>
              <w:t>,</w:t>
            </w:r>
            <w:r w:rsidRPr="002B36D6">
              <w:rPr>
                <w:lang w:val="en-US"/>
              </w:rPr>
              <w:t xml:space="preserve"> he taught composition at the Julliard School </w:t>
            </w:r>
            <w:r w:rsidR="00B62E80">
              <w:rPr>
                <w:lang w:val="en-US"/>
              </w:rPr>
              <w:t>of Music in New York. Afterwards,</w:t>
            </w:r>
            <w:r w:rsidRPr="002B36D6">
              <w:rPr>
                <w:lang w:val="en-US"/>
              </w:rPr>
              <w:t xml:space="preserve"> he acted as composition professor at the National University of La Plata, the Argentine Catholic University, </w:t>
            </w:r>
            <w:r w:rsidR="00B62E80">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sidR="00B62E80">
              <w:rPr>
                <w:lang w:val="en-US"/>
              </w:rPr>
              <w:t>,</w:t>
            </w:r>
            <w:r w:rsidRPr="002B36D6">
              <w:rPr>
                <w:lang w:val="en-US"/>
              </w:rPr>
              <w:t xml:space="preserve"> such as the Goethe Institute, San Telmo and Antorchas Foundations, and Melos Publishing House.</w:t>
            </w:r>
          </w:p>
          <w:p w14:paraId="1A73A962" w14:textId="77777777" w:rsidR="004647E3" w:rsidRPr="002B36D6" w:rsidRDefault="004647E3" w:rsidP="00DF5262">
            <w:pPr>
              <w:rPr>
                <w:lang w:val="en-US"/>
              </w:rPr>
            </w:pPr>
          </w:p>
          <w:p w14:paraId="15A84107" w14:textId="4F49E7BD" w:rsidR="00061912" w:rsidRDefault="00061912" w:rsidP="00DF5262">
            <w:pPr>
              <w:rPr>
                <w:lang w:val="en-US"/>
              </w:rPr>
            </w:pPr>
            <w:r w:rsidRPr="002B36D6">
              <w:rPr>
                <w:lang w:val="en-US"/>
              </w:rPr>
              <w:t>Gandini's compositions and career were distinguished by numerous prizes</w:t>
            </w:r>
            <w:r w:rsidR="00B62E80">
              <w:rPr>
                <w:lang w:val="en-US"/>
              </w:rPr>
              <w:t>,</w:t>
            </w:r>
            <w:r w:rsidRPr="002B36D6">
              <w:rPr>
                <w:lang w:val="en-US"/>
              </w:rPr>
              <w:t xml:space="preserve"> such as the Buenos Aires Prize for Composition (1960), the Molière Prize given by the French Government for theater music (1977), the Guggenheim Fellowship (1982), the Argentine National Music Prize (1996), the Career Trajectory Prize of the Argentine National Fund for the Arts (1996), the Osella d’Oro at the Venice Film Festival (1998), and the Tomás Luis de Victoria Ibero-American Composition Prize (2008).</w:t>
            </w:r>
          </w:p>
          <w:p w14:paraId="6235CDC5" w14:textId="77777777" w:rsidR="004647E3" w:rsidRPr="002B36D6" w:rsidRDefault="004647E3" w:rsidP="00DF5262">
            <w:pPr>
              <w:rPr>
                <w:lang w:val="en-US"/>
              </w:rPr>
            </w:pPr>
          </w:p>
          <w:p w14:paraId="72D36F39" w14:textId="4012BDEA" w:rsidR="00061912" w:rsidRPr="002B36D6" w:rsidRDefault="00061912" w:rsidP="00DF5262">
            <w:pPr>
              <w:rPr>
                <w:lang w:val="en-US"/>
              </w:rPr>
            </w:pPr>
            <w:r w:rsidRPr="002B36D6">
              <w:rPr>
                <w:lang w:val="en-US"/>
              </w:rPr>
              <w:t>As a pianist, Gandini has participated in many inter</w:t>
            </w:r>
            <w:r w:rsidR="00B62E80">
              <w:rPr>
                <w:lang w:val="en-US"/>
              </w:rPr>
              <w:t>national festivals, and has performed as a</w:t>
            </w:r>
            <w:r w:rsidRPr="002B36D6">
              <w:rPr>
                <w:lang w:val="en-US"/>
              </w:rPr>
              <w:t xml:space="preserve"> </w:t>
            </w:r>
            <w:r w:rsidRPr="002B36D6">
              <w:rPr>
                <w:lang w:val="en-US"/>
              </w:rPr>
              <w:lastRenderedPageBreak/>
              <w:t>piano soloist at the Argentine National Symphony Orchestra. His performances not only consist of contemporary concert music but also of jazz and tango. In 1989</w:t>
            </w:r>
            <w:r w:rsidR="00B62E80">
              <w:rPr>
                <w:lang w:val="en-US"/>
              </w:rPr>
              <w:t>,</w:t>
            </w:r>
            <w:r w:rsidRPr="002B36D6">
              <w:rPr>
                <w:lang w:val="en-US"/>
              </w:rPr>
              <w:t xml:space="preserve"> he took part in the last sextet founded and led by Astor Piazzolla. From then on</w:t>
            </w:r>
            <w:r w:rsidR="00B62E80">
              <w:rPr>
                <w:lang w:val="en-US"/>
              </w:rPr>
              <w:t>, he</w:t>
            </w:r>
            <w:r w:rsidRPr="002B36D6">
              <w:rPr>
                <w:lang w:val="en-US"/>
              </w:rPr>
              <w:t xml:space="preserve"> interpreted and recorded a number of tango arrangements, called "Postangos</w:t>
            </w:r>
            <w:r w:rsidR="00B62E80">
              <w:rPr>
                <w:lang w:val="en-US"/>
              </w:rPr>
              <w:t>,"</w:t>
            </w:r>
            <w:r w:rsidRPr="002B36D6">
              <w:rPr>
                <w:lang w:val="en-US"/>
              </w:rPr>
              <w:t xml:space="preserve"> </w:t>
            </w:r>
            <w:r w:rsidR="00B62E80">
              <w:rPr>
                <w:lang w:val="en-US"/>
              </w:rPr>
              <w:t>for which he was awarded</w:t>
            </w:r>
            <w:r w:rsidRPr="002B36D6">
              <w:rPr>
                <w:lang w:val="en-US"/>
              </w:rPr>
              <w:t xml:space="preserve"> the Latin Grammy prize in 2004. As a conductor, he conducted the Sinfonietta of the </w:t>
            </w:r>
            <w:r w:rsidRPr="002B36D6">
              <w:rPr>
                <w:rFonts w:cs="Arial"/>
                <w:lang w:val="en-US"/>
              </w:rPr>
              <w:t>Omega Insurance Foundation</w:t>
            </w:r>
            <w:r w:rsidRPr="002B36D6">
              <w:rPr>
                <w:lang w:val="en-US"/>
              </w:rPr>
              <w:t xml:space="preserve">. He </w:t>
            </w:r>
            <w:r w:rsidR="00B62E80">
              <w:rPr>
                <w:lang w:val="en-US"/>
              </w:rPr>
              <w:t>also conducted</w:t>
            </w:r>
            <w:r w:rsidRPr="002B36D6">
              <w:rPr>
                <w:lang w:val="en-US"/>
              </w:rPr>
              <w:t xml:space="preserve"> the Buenos Aires Philharmonic Orchestra, and </w:t>
            </w:r>
            <w:r w:rsidR="00B62E80">
              <w:rPr>
                <w:lang w:val="en-US"/>
              </w:rPr>
              <w:t>served as Musical D</w:t>
            </w:r>
            <w:r w:rsidRPr="002B36D6">
              <w:rPr>
                <w:lang w:val="en-US"/>
              </w:rPr>
              <w:t>irector of the Colón Theatre.</w:t>
            </w:r>
          </w:p>
          <w:p w14:paraId="4815BD8B" w14:textId="77777777" w:rsidR="00061912" w:rsidRPr="002B36D6" w:rsidRDefault="00061912" w:rsidP="00DF5262">
            <w:pPr>
              <w:rPr>
                <w:lang w:val="en-US"/>
              </w:rPr>
            </w:pPr>
          </w:p>
          <w:p w14:paraId="345EDB10" w14:textId="26756243" w:rsidR="00061912" w:rsidRPr="002B36D6" w:rsidRDefault="00061912" w:rsidP="00DF5262">
            <w:pPr>
              <w:rPr>
                <w:lang w:val="en-US"/>
              </w:rPr>
            </w:pPr>
            <w:r w:rsidRPr="002B36D6">
              <w:rPr>
                <w:lang w:val="en-US"/>
              </w:rPr>
              <w:t xml:space="preserve">Gandini's concerns as </w:t>
            </w:r>
            <w:r w:rsidR="00B62E80">
              <w:rPr>
                <w:lang w:val="en-US"/>
              </w:rPr>
              <w:t xml:space="preserve">an </w:t>
            </w:r>
            <w:r w:rsidRPr="002B36D6">
              <w:rPr>
                <w:lang w:val="en-US"/>
              </w:rPr>
              <w:t xml:space="preserve">interpreter and conductor </w:t>
            </w:r>
            <w:r w:rsidR="00B62E80">
              <w:rPr>
                <w:lang w:val="en-US"/>
              </w:rPr>
              <w:t xml:space="preserve">informed by </w:t>
            </w:r>
            <w:r w:rsidRPr="002B36D6">
              <w:rPr>
                <w:lang w:val="en-US"/>
              </w:rPr>
              <w:t xml:space="preserve">his activity as a disseminator of contemporary music in Argentina. He premiered numerous works by other composers. He was also </w:t>
            </w:r>
            <w:r w:rsidR="008D42D7">
              <w:rPr>
                <w:lang w:val="en-US"/>
              </w:rPr>
              <w:t xml:space="preserve">founder and </w:t>
            </w:r>
            <w:r w:rsidRPr="002B36D6">
              <w:rPr>
                <w:lang w:val="en-US"/>
              </w:rPr>
              <w:t>director of the Center of Experi</w:t>
            </w:r>
            <w:r w:rsidR="008D42D7">
              <w:rPr>
                <w:lang w:val="en-US"/>
              </w:rPr>
              <w:t>mentation in Opera and Ballet for</w:t>
            </w:r>
            <w:r w:rsidRPr="002B36D6">
              <w:rPr>
                <w:lang w:val="en-US"/>
              </w:rPr>
              <w:t xml:space="preserve"> the Colón Theatre of Buenos Aires, and curator of concert cycles of contemporary music at both public and private institutions in Argentine, among them the National Library.</w:t>
            </w:r>
          </w:p>
          <w:p w14:paraId="096D7B09" w14:textId="77777777" w:rsidR="00061912" w:rsidRPr="002B36D6" w:rsidRDefault="00061912" w:rsidP="00DF5262">
            <w:pPr>
              <w:rPr>
                <w:noProof/>
                <w:lang w:val="en-US"/>
              </w:rPr>
            </w:pPr>
          </w:p>
          <w:p w14:paraId="3D8BF5D7" w14:textId="54584B72" w:rsidR="00061912" w:rsidRPr="002B36D6" w:rsidRDefault="008D42D7" w:rsidP="00DF5262">
            <w:pPr>
              <w:rPr>
                <w:noProof/>
                <w:lang w:val="en-US"/>
              </w:rPr>
            </w:pPr>
            <w:r>
              <w:rPr>
                <w:noProof/>
                <w:lang w:val="en-US"/>
              </w:rPr>
              <w:t>S</w:t>
            </w:r>
            <w:r w:rsidRPr="002B36D6">
              <w:rPr>
                <w:noProof/>
                <w:lang w:val="en-US"/>
              </w:rPr>
              <w:t>ince 1969</w:t>
            </w:r>
            <w:r>
              <w:rPr>
                <w:noProof/>
                <w:lang w:val="en-US"/>
              </w:rPr>
              <w:t>,</w:t>
            </w:r>
            <w:r w:rsidRPr="002B36D6">
              <w:rPr>
                <w:noProof/>
                <w:lang w:val="en-US"/>
              </w:rPr>
              <w:t xml:space="preserve"> </w:t>
            </w:r>
            <w:r w:rsidR="00061912" w:rsidRPr="002B36D6">
              <w:rPr>
                <w:noProof/>
                <w:lang w:val="en-US"/>
              </w:rPr>
              <w:t>Gandini developed a musical poetics based on different modes of musical c</w:t>
            </w:r>
            <w:r>
              <w:rPr>
                <w:noProof/>
                <w:lang w:val="en-US"/>
              </w:rPr>
              <w:t>itation or allusion, which are not</w:t>
            </w:r>
            <w:r w:rsidR="00061912" w:rsidRPr="002B36D6">
              <w:rPr>
                <w:noProof/>
                <w:lang w:val="en-US"/>
              </w:rPr>
              <w:t xml:space="preserve"> limit</w:t>
            </w:r>
            <w:r>
              <w:rPr>
                <w:noProof/>
                <w:lang w:val="en-US"/>
              </w:rPr>
              <w:t>ed</w:t>
            </w:r>
            <w:r w:rsidR="00061912" w:rsidRPr="002B36D6">
              <w:rPr>
                <w:noProof/>
                <w:lang w:val="en-US"/>
              </w:rPr>
              <w:t xml:space="preserve"> to music but extend to other arts as well.</w:t>
            </w:r>
            <w:r w:rsidR="00061912" w:rsidRPr="002B36D6">
              <w:rPr>
                <w:lang w:val="en-US"/>
              </w:rPr>
              <w:t xml:space="preserve"> These r</w:t>
            </w:r>
            <w:r>
              <w:rPr>
                <w:lang w:val="en-US"/>
              </w:rPr>
              <w:t>eferences inform the meta-</w:t>
            </w:r>
            <w:r w:rsidR="00061912" w:rsidRPr="002B36D6">
              <w:rPr>
                <w:lang w:val="en-US"/>
              </w:rPr>
              <w:t xml:space="preserve">musical condition of his works: </w:t>
            </w:r>
            <w:r w:rsidR="00061912" w:rsidRPr="002B36D6">
              <w:rPr>
                <w:noProof/>
                <w:lang w:val="en-US"/>
              </w:rPr>
              <w:t>Gandini sees composition as result of a conversation among different works of music in an “Imaginary Sound Museum</w:t>
            </w:r>
            <w:r w:rsidR="007C3190">
              <w:rPr>
                <w:noProof/>
                <w:lang w:val="en-US"/>
              </w:rPr>
              <w:t xml:space="preserve">.”. </w:t>
            </w:r>
            <w:r w:rsidR="00061912" w:rsidRPr="002B36D6">
              <w:rPr>
                <w:noProof/>
                <w:lang w:val="en-US"/>
              </w:rPr>
              <w:t xml:space="preserve">This position results from what the composer himself characterized as an exhaustion of the stage of material experimentation and discovery, and their displacement to the level of musical syntax. </w:t>
            </w:r>
            <w:r w:rsidR="007C3190">
              <w:rPr>
                <w:noProof/>
                <w:lang w:val="en-US"/>
              </w:rPr>
              <w:t xml:space="preserve">Critics </w:t>
            </w:r>
            <w:r w:rsidR="00132202">
              <w:rPr>
                <w:noProof/>
                <w:lang w:val="en-US"/>
              </w:rPr>
              <w:t>often link</w:t>
            </w:r>
            <w:r w:rsidR="007C3190">
              <w:rPr>
                <w:noProof/>
                <w:lang w:val="en-US"/>
              </w:rPr>
              <w:t xml:space="preserve"> this </w:t>
            </w:r>
            <w:r w:rsidR="00132202">
              <w:rPr>
                <w:noProof/>
                <w:lang w:val="en-US"/>
              </w:rPr>
              <w:t xml:space="preserve">trend </w:t>
            </w:r>
            <w:r w:rsidR="007C3190">
              <w:rPr>
                <w:noProof/>
                <w:lang w:val="en-US"/>
              </w:rPr>
              <w:t xml:space="preserve">to </w:t>
            </w:r>
            <w:r w:rsidR="00061912" w:rsidRPr="002B36D6">
              <w:rPr>
                <w:noProof/>
                <w:lang w:val="en-US"/>
              </w:rPr>
              <w:t>the crisis of material t</w:t>
            </w:r>
            <w:r w:rsidR="00132202">
              <w:rPr>
                <w:noProof/>
                <w:lang w:val="en-US"/>
              </w:rPr>
              <w:t xml:space="preserve">hinking in </w:t>
            </w:r>
            <w:r w:rsidR="00061912" w:rsidRPr="002B36D6">
              <w:rPr>
                <w:noProof/>
                <w:lang w:val="en-US"/>
              </w:rPr>
              <w:t>European postwar contemporary music, w</w:t>
            </w:r>
            <w:r w:rsidR="00132202">
              <w:rPr>
                <w:noProof/>
                <w:lang w:val="en-US"/>
              </w:rPr>
              <w:t>hich Gandini shared with other A</w:t>
            </w:r>
            <w:r w:rsidR="00061912" w:rsidRPr="002B36D6">
              <w:rPr>
                <w:noProof/>
                <w:lang w:val="en-US"/>
              </w:rPr>
              <w:t>rgentinean composers</w:t>
            </w:r>
            <w:r w:rsidR="00132202">
              <w:rPr>
                <w:noProof/>
                <w:lang w:val="en-US"/>
              </w:rPr>
              <w:t>,</w:t>
            </w:r>
            <w:r w:rsidR="00061912" w:rsidRPr="002B36D6">
              <w:rPr>
                <w:noProof/>
                <w:lang w:val="en-US"/>
              </w:rPr>
              <w:t xml:space="preserve"> such as Alberto Tauriello and Marta Lambertini.</w:t>
            </w:r>
          </w:p>
          <w:p w14:paraId="617CBD0D" w14:textId="77777777" w:rsidR="00061912" w:rsidRPr="002B36D6" w:rsidRDefault="00061912" w:rsidP="00DF5262">
            <w:pPr>
              <w:rPr>
                <w:lang w:val="en-US"/>
              </w:rPr>
            </w:pPr>
          </w:p>
          <w:p w14:paraId="3D631B56" w14:textId="4827D6E4" w:rsidR="00061912" w:rsidRPr="002B36D6" w:rsidRDefault="00061912" w:rsidP="00DF5262">
            <w:pPr>
              <w:rPr>
                <w:lang w:val="en-US"/>
              </w:rPr>
            </w:pPr>
            <w:r w:rsidRPr="002B36D6">
              <w:rPr>
                <w:lang w:val="en-US"/>
              </w:rPr>
              <w:t xml:space="preserve">Among Gandini’s ample production as a composer, an important group of his works comprises elements taken from Robert Schumann’s music. The group includes </w:t>
            </w:r>
            <w:r w:rsidRPr="002B36D6">
              <w:rPr>
                <w:i/>
                <w:lang w:val="en-US"/>
              </w:rPr>
              <w:t>Eusebius</w:t>
            </w:r>
            <w:r w:rsidRPr="002B36D6">
              <w:rPr>
                <w:lang w:val="en-US"/>
              </w:rPr>
              <w:t xml:space="preserve">, in its versions for piano (1984) and for orchestra (1984-85); </w:t>
            </w:r>
            <w:r w:rsidRPr="002B36D6">
              <w:rPr>
                <w:i/>
                <w:lang w:val="en-US"/>
              </w:rPr>
              <w:t>RSCH: Escenas</w:t>
            </w:r>
            <w:r w:rsidRPr="002B36D6">
              <w:rPr>
                <w:lang w:val="en-US"/>
              </w:rPr>
              <w:t xml:space="preserve">, for piano and orchestra (1984); </w:t>
            </w:r>
            <w:r w:rsidRPr="002B36D6">
              <w:rPr>
                <w:i/>
                <w:lang w:val="en-US"/>
              </w:rPr>
              <w:t>RSCH: Testimonios</w:t>
            </w:r>
            <w:r w:rsidRPr="002B36D6">
              <w:rPr>
                <w:lang w:val="en-US"/>
              </w:rPr>
              <w:t xml:space="preserve">, for voice, piano and tape (1984); </w:t>
            </w:r>
            <w:r w:rsidRPr="002B36D6">
              <w:rPr>
                <w:i/>
                <w:lang w:val="en-US"/>
              </w:rPr>
              <w:t>RSCH: Elegía</w:t>
            </w:r>
            <w:r w:rsidRPr="002B36D6">
              <w:rPr>
                <w:lang w:val="en-US"/>
              </w:rPr>
              <w:t xml:space="preserve">, for piano (1986); some pieces of the </w:t>
            </w:r>
            <w:r w:rsidRPr="002B36D6">
              <w:rPr>
                <w:i/>
                <w:lang w:val="en-US"/>
              </w:rPr>
              <w:t>Diaries I-III, 36 Preludes</w:t>
            </w:r>
            <w:r w:rsidRPr="002B36D6">
              <w:rPr>
                <w:lang w:val="en-US"/>
              </w:rPr>
              <w:t xml:space="preserve"> for piano (1960-87); the </w:t>
            </w:r>
            <w:r w:rsidRPr="002B36D6">
              <w:rPr>
                <w:i/>
                <w:lang w:val="en-US"/>
              </w:rPr>
              <w:t>Studies</w:t>
            </w:r>
            <w:r w:rsidRPr="002B36D6">
              <w:rPr>
                <w:lang w:val="en-US"/>
              </w:rPr>
              <w:t xml:space="preserve">, for violin and piano (1990); the opera </w:t>
            </w:r>
            <w:r w:rsidRPr="002B36D6">
              <w:rPr>
                <w:i/>
                <w:lang w:val="en-US"/>
              </w:rPr>
              <w:t>Liederkreis: una ópera sobre Schumann</w:t>
            </w:r>
            <w:r w:rsidRPr="002B36D6">
              <w:rPr>
                <w:lang w:val="en-US"/>
              </w:rPr>
              <w:t xml:space="preserve"> (2000); and</w:t>
            </w:r>
            <w:r w:rsidR="008D48D8">
              <w:rPr>
                <w:lang w:val="en-US"/>
              </w:rPr>
              <w:t>,</w:t>
            </w:r>
            <w:r w:rsidRPr="002B36D6">
              <w:rPr>
                <w:lang w:val="en-US"/>
              </w:rPr>
              <w:t xml:space="preserve"> lastly, </w:t>
            </w:r>
            <w:r w:rsidRPr="002B36D6">
              <w:rPr>
                <w:i/>
                <w:lang w:val="en-US"/>
              </w:rPr>
              <w:t>Eusebius II</w:t>
            </w:r>
            <w:r w:rsidRPr="002B36D6">
              <w:rPr>
                <w:lang w:val="en-US"/>
              </w:rPr>
              <w:t xml:space="preserve"> for piano (2006). The </w:t>
            </w:r>
            <w:r w:rsidRPr="002B36D6">
              <w:rPr>
                <w:i/>
                <w:iCs/>
                <w:lang w:val="en-US"/>
              </w:rPr>
              <w:t>Fantasie-Impromptu</w:t>
            </w:r>
            <w:r w:rsidRPr="002B36D6">
              <w:rPr>
                <w:iCs/>
                <w:lang w:val="en-US"/>
              </w:rPr>
              <w:t xml:space="preserve"> for piano and orchestra, premiered in</w:t>
            </w:r>
            <w:r w:rsidRPr="002B36D6">
              <w:rPr>
                <w:i/>
                <w:iCs/>
                <w:lang w:val="en-US"/>
              </w:rPr>
              <w:t xml:space="preserve"> </w:t>
            </w:r>
            <w:r w:rsidRPr="002B36D6">
              <w:rPr>
                <w:lang w:val="en-US"/>
              </w:rPr>
              <w:t xml:space="preserve">Washington in 1971 and recorded by the Louisville Orchestra (USA), depicts an imaginary portrait of Chopin by means of a re-reading of the </w:t>
            </w:r>
            <w:r w:rsidRPr="008D48D8">
              <w:rPr>
                <w:i/>
                <w:lang w:val="en-US"/>
              </w:rPr>
              <w:t>B-flat minor Mazurka</w:t>
            </w:r>
            <w:r w:rsidRPr="002B36D6">
              <w:rPr>
                <w:lang w:val="en-US"/>
              </w:rPr>
              <w:t xml:space="preserve">. </w:t>
            </w:r>
            <w:r w:rsidRPr="002B36D6">
              <w:rPr>
                <w:i/>
                <w:lang w:val="en-US"/>
              </w:rPr>
              <w:t>Imaginary Landscape</w:t>
            </w:r>
            <w:r w:rsidRPr="002B36D6">
              <w:rPr>
                <w:lang w:val="en-US"/>
              </w:rPr>
              <w:t xml:space="preserve"> (1988), for piano and orchestra, commissioned by the BBC for the Welsh Symphony Orchestra, has a descriptive aim; its first moveme</w:t>
            </w:r>
            <w:r w:rsidR="008D48D8">
              <w:rPr>
                <w:lang w:val="en-US"/>
              </w:rPr>
              <w:t>nt, "Description of the waters,"</w:t>
            </w:r>
            <w:r w:rsidRPr="002B36D6">
              <w:rPr>
                <w:lang w:val="en-US"/>
              </w:rPr>
              <w:t xml:space="preserve"> reworks musical topics by Franz Liszt and Arnold Schoenberg. Works composed in 1991, such as </w:t>
            </w:r>
            <w:r w:rsidRPr="002B36D6">
              <w:rPr>
                <w:i/>
                <w:lang w:val="en-US"/>
              </w:rPr>
              <w:t>Mozartvariationen</w:t>
            </w:r>
            <w:r w:rsidRPr="002B36D6">
              <w:rPr>
                <w:lang w:val="en-US"/>
              </w:rPr>
              <w:t xml:space="preserve">, for chamber orchestra, and </w:t>
            </w:r>
            <w:r w:rsidRPr="002B36D6">
              <w:rPr>
                <w:i/>
                <w:lang w:val="en-US"/>
              </w:rPr>
              <w:t>Rondando en la menor</w:t>
            </w:r>
            <w:r w:rsidRPr="002B36D6">
              <w:rPr>
                <w:lang w:val="en-US"/>
              </w:rPr>
              <w:t xml:space="preserve">, for two pianos, recreate gestures and materials taken from Mozart's music. </w:t>
            </w:r>
          </w:p>
          <w:p w14:paraId="34815A94" w14:textId="77777777" w:rsidR="00061912" w:rsidRPr="002B36D6" w:rsidRDefault="00061912" w:rsidP="00DF5262">
            <w:pPr>
              <w:rPr>
                <w:lang w:val="en-US"/>
              </w:rPr>
            </w:pPr>
          </w:p>
          <w:p w14:paraId="1ED4C6BB" w14:textId="15A33C7F" w:rsidR="00000B0D" w:rsidRPr="00061912" w:rsidRDefault="00061912" w:rsidP="00602D5B">
            <w:pPr>
              <w:rPr>
                <w:rFonts w:ascii="Times" w:hAnsi="Times"/>
                <w:lang w:val="en-US"/>
              </w:rPr>
            </w:pPr>
            <w:r w:rsidRPr="002B36D6">
              <w:rPr>
                <w:lang w:val="en-US"/>
              </w:rPr>
              <w:t>In 1996</w:t>
            </w:r>
            <w:r w:rsidR="00602D5B">
              <w:rPr>
                <w:lang w:val="en-US"/>
              </w:rPr>
              <w:t>,</w:t>
            </w:r>
            <w:r w:rsidRPr="002B36D6">
              <w:rPr>
                <w:lang w:val="en-US"/>
              </w:rPr>
              <w:t xml:space="preserve"> Gandini began to compose Sonatas, of which eight are for </w:t>
            </w:r>
            <w:r w:rsidR="00602D5B">
              <w:rPr>
                <w:lang w:val="en-US"/>
              </w:rPr>
              <w:t xml:space="preserve">solo </w:t>
            </w:r>
            <w:r w:rsidRPr="002B36D6">
              <w:rPr>
                <w:lang w:val="en-US"/>
              </w:rPr>
              <w:t>piano</w:t>
            </w:r>
            <w:r w:rsidR="00602D5B">
              <w:rPr>
                <w:lang w:val="en-US"/>
              </w:rPr>
              <w:t>, and one for violi</w:t>
            </w:r>
            <w:r w:rsidRPr="002B36D6">
              <w:rPr>
                <w:lang w:val="en-US"/>
              </w:rPr>
              <w:t>n</w:t>
            </w:r>
            <w:r w:rsidR="00602D5B">
              <w:rPr>
                <w:lang w:val="en-US"/>
              </w:rPr>
              <w:t>-</w:t>
            </w:r>
            <w:r w:rsidRPr="002B36D6">
              <w:rPr>
                <w:lang w:val="en-US"/>
              </w:rPr>
              <w:t xml:space="preserve">cello. He composed three operas: </w:t>
            </w:r>
            <w:r w:rsidRPr="002B36D6">
              <w:rPr>
                <w:i/>
                <w:lang w:val="en-US"/>
              </w:rPr>
              <w:t xml:space="preserve">La casa sin sosiego </w:t>
            </w:r>
            <w:r w:rsidRPr="002B36D6">
              <w:rPr>
                <w:lang w:val="en-US"/>
              </w:rPr>
              <w:t xml:space="preserve">[The house without calmness] (1991), with libretto by Griselda Gambaro; </w:t>
            </w:r>
            <w:r w:rsidRPr="002B36D6">
              <w:rPr>
                <w:i/>
                <w:lang w:val="en-US"/>
              </w:rPr>
              <w:t>La ciudad ausente</w:t>
            </w:r>
            <w:r w:rsidRPr="002B36D6">
              <w:rPr>
                <w:lang w:val="en-US"/>
              </w:rPr>
              <w:t xml:space="preserve"> [The absent city], based on the novel by Ricardo Piglia (1995), and </w:t>
            </w:r>
            <w:r w:rsidRPr="002B36D6">
              <w:rPr>
                <w:i/>
                <w:lang w:val="en-US"/>
              </w:rPr>
              <w:t>Liederkreis, una ópera sobre Schumann</w:t>
            </w:r>
            <w:r w:rsidRPr="002B36D6">
              <w:rPr>
                <w:lang w:val="en-US"/>
              </w:rPr>
              <w:t xml:space="preserve"> [Liederkreis, an opera about Schumann] (2000), with libretto by Aleja</w:t>
            </w:r>
            <w:r w:rsidR="00602D5B">
              <w:rPr>
                <w:lang w:val="en-US"/>
              </w:rPr>
              <w:t>ndro Tantanián. All of them</w:t>
            </w:r>
            <w:r w:rsidRPr="002B36D6">
              <w:rPr>
                <w:lang w:val="en-US"/>
              </w:rPr>
              <w:t xml:space="preserve"> premiered at the Colón Theatre in Buenos Aires.</w:t>
            </w:r>
          </w:p>
        </w:tc>
      </w:tr>
      <w:tr w:rsidR="003235A7" w14:paraId="323C43D7" w14:textId="77777777" w:rsidTr="003235A7">
        <w:tc>
          <w:tcPr>
            <w:tcW w:w="9016" w:type="dxa"/>
          </w:tcPr>
          <w:p w14:paraId="27243E93" w14:textId="07BF1935" w:rsidR="00061912" w:rsidRDefault="003235A7" w:rsidP="00061912">
            <w:r w:rsidRPr="0015114C">
              <w:rPr>
                <w:u w:val="single"/>
              </w:rPr>
              <w:lastRenderedPageBreak/>
              <w:t>Further reading</w:t>
            </w:r>
            <w:r>
              <w:t>:</w:t>
            </w:r>
          </w:p>
          <w:p w14:paraId="4936B1A3" w14:textId="499ABFA4" w:rsidR="00086230" w:rsidRPr="00061912" w:rsidRDefault="008D48D8" w:rsidP="00DF5262">
            <w:sdt>
              <w:sdtPr>
                <w:id w:val="848527231"/>
                <w:citation/>
              </w:sdtPr>
              <w:sdtContent>
                <w:r w:rsidR="00086230">
                  <w:fldChar w:fldCharType="begin"/>
                </w:r>
                <w:r w:rsidR="00086230">
                  <w:rPr>
                    <w:lang w:val="en-US"/>
                  </w:rPr>
                  <w:instrText xml:space="preserve"> CITATION Cor02 \l 1033 </w:instrText>
                </w:r>
                <w:r w:rsidR="00086230">
                  <w:fldChar w:fldCharType="separate"/>
                </w:r>
                <w:r w:rsidR="00086230" w:rsidRPr="00086230">
                  <w:rPr>
                    <w:noProof/>
                    <w:lang w:val="en-US"/>
                  </w:rPr>
                  <w:t>(Corrado)</w:t>
                </w:r>
                <w:r w:rsidR="00086230">
                  <w:fldChar w:fldCharType="end"/>
                </w:r>
              </w:sdtContent>
            </w:sdt>
          </w:p>
          <w:p w14:paraId="3B7D088C" w14:textId="72E9711F" w:rsidR="00086230" w:rsidRDefault="008D48D8" w:rsidP="00DF5262">
            <w:pPr>
              <w:rPr>
                <w:lang w:eastAsia="zh-CN"/>
              </w:rPr>
            </w:pPr>
            <w:sdt>
              <w:sdtPr>
                <w:rPr>
                  <w:lang w:eastAsia="zh-CN"/>
                </w:rPr>
                <w:id w:val="7883885"/>
                <w:citation/>
              </w:sdtPr>
              <w:sdtContent>
                <w:r w:rsidR="00086230">
                  <w:rPr>
                    <w:lang w:eastAsia="zh-CN"/>
                  </w:rPr>
                  <w:fldChar w:fldCharType="begin"/>
                </w:r>
                <w:r w:rsidR="00086230">
                  <w:rPr>
                    <w:lang w:val="en-US" w:eastAsia="zh-CN"/>
                  </w:rPr>
                  <w:instrText xml:space="preserve"> CITATION Etk01 \l 1033 </w:instrText>
                </w:r>
                <w:r w:rsidR="00086230">
                  <w:rPr>
                    <w:lang w:eastAsia="zh-CN"/>
                  </w:rPr>
                  <w:fldChar w:fldCharType="separate"/>
                </w:r>
                <w:r w:rsidR="00086230" w:rsidRPr="00086230">
                  <w:rPr>
                    <w:noProof/>
                    <w:lang w:val="en-US" w:eastAsia="zh-CN"/>
                  </w:rPr>
                  <w:t>(Etkin)</w:t>
                </w:r>
                <w:r w:rsidR="00086230">
                  <w:rPr>
                    <w:lang w:eastAsia="zh-CN"/>
                  </w:rPr>
                  <w:fldChar w:fldCharType="end"/>
                </w:r>
              </w:sdtContent>
            </w:sdt>
          </w:p>
          <w:p w14:paraId="60EFF646" w14:textId="6AAB4D96" w:rsidR="00086230" w:rsidRDefault="008D48D8" w:rsidP="00DF5262">
            <w:pPr>
              <w:rPr>
                <w:lang w:eastAsia="zh-CN"/>
              </w:rPr>
            </w:pPr>
            <w:sdt>
              <w:sdtPr>
                <w:rPr>
                  <w:lang w:eastAsia="zh-CN"/>
                </w:rPr>
                <w:id w:val="347613939"/>
                <w:citation/>
              </w:sdtPr>
              <w:sdtContent>
                <w:r w:rsidR="00086230">
                  <w:rPr>
                    <w:lang w:eastAsia="zh-CN"/>
                  </w:rPr>
                  <w:fldChar w:fldCharType="begin"/>
                </w:r>
                <w:r w:rsidR="00086230">
                  <w:rPr>
                    <w:lang w:val="en-US" w:eastAsia="zh-CN"/>
                  </w:rPr>
                  <w:instrText xml:space="preserve"> CITATION Fes08 \l 1033 </w:instrText>
                </w:r>
                <w:r w:rsidR="00086230">
                  <w:rPr>
                    <w:lang w:eastAsia="zh-CN"/>
                  </w:rPr>
                  <w:fldChar w:fldCharType="separate"/>
                </w:r>
                <w:r w:rsidR="00086230" w:rsidRPr="00086230">
                  <w:rPr>
                    <w:noProof/>
                    <w:lang w:val="en-US" w:eastAsia="zh-CN"/>
                  </w:rPr>
                  <w:t>(Fessel)</w:t>
                </w:r>
                <w:r w:rsidR="00086230">
                  <w:rPr>
                    <w:lang w:eastAsia="zh-CN"/>
                  </w:rPr>
                  <w:fldChar w:fldCharType="end"/>
                </w:r>
              </w:sdtContent>
            </w:sdt>
          </w:p>
          <w:p w14:paraId="6B01F9D1" w14:textId="67D05A79" w:rsidR="00086230" w:rsidRDefault="008D48D8" w:rsidP="00DF5262">
            <w:pPr>
              <w:rPr>
                <w:lang w:val="pt-BR"/>
              </w:rPr>
            </w:pPr>
            <w:sdt>
              <w:sdtPr>
                <w:rPr>
                  <w:lang w:val="pt-BR"/>
                </w:rPr>
                <w:id w:val="657276998"/>
                <w:citation/>
              </w:sdtPr>
              <w:sdtContent>
                <w:r w:rsidR="00086230">
                  <w:rPr>
                    <w:lang w:val="pt-BR"/>
                  </w:rPr>
                  <w:fldChar w:fldCharType="begin"/>
                </w:r>
                <w:r w:rsidR="00086230">
                  <w:rPr>
                    <w:lang w:val="en-US"/>
                  </w:rPr>
                  <w:instrText xml:space="preserve"> CITATION Gia08 \l 1033 </w:instrText>
                </w:r>
                <w:r w:rsidR="00086230">
                  <w:rPr>
                    <w:lang w:val="pt-BR"/>
                  </w:rPr>
                  <w:fldChar w:fldCharType="separate"/>
                </w:r>
                <w:r w:rsidR="00086230" w:rsidRPr="00086230">
                  <w:rPr>
                    <w:noProof/>
                    <w:lang w:val="en-US"/>
                  </w:rPr>
                  <w:t>(Gianera)</w:t>
                </w:r>
                <w:r w:rsidR="00086230">
                  <w:rPr>
                    <w:lang w:val="pt-BR"/>
                  </w:rPr>
                  <w:fldChar w:fldCharType="end"/>
                </w:r>
              </w:sdtContent>
            </w:sdt>
          </w:p>
          <w:p w14:paraId="76D97306" w14:textId="16E0C3C5" w:rsidR="00061912" w:rsidRPr="002E73F2" w:rsidRDefault="008D48D8" w:rsidP="00DF5262">
            <w:pPr>
              <w:rPr>
                <w:lang w:val="pt-BR"/>
              </w:rPr>
            </w:pPr>
            <w:sdt>
              <w:sdtPr>
                <w:id w:val="292799675"/>
                <w:citation/>
              </w:sdtPr>
              <w:sdtContent>
                <w:r w:rsidR="00086230">
                  <w:fldChar w:fldCharType="begin"/>
                </w:r>
                <w:r w:rsidR="00086230">
                  <w:rPr>
                    <w:lang w:val="en-US"/>
                  </w:rPr>
                  <w:instrText xml:space="preserve"> CITATION Lam08 \l 1033 </w:instrText>
                </w:r>
                <w:r w:rsidR="00086230">
                  <w:fldChar w:fldCharType="separate"/>
                </w:r>
                <w:r w:rsidR="00086230" w:rsidRPr="00086230">
                  <w:rPr>
                    <w:noProof/>
                    <w:lang w:val="en-US"/>
                  </w:rPr>
                  <w:t>(Lambertini)</w:t>
                </w:r>
                <w:r w:rsidR="00086230">
                  <w:fldChar w:fldCharType="end"/>
                </w:r>
              </w:sdtContent>
            </w:sdt>
          </w:p>
          <w:p w14:paraId="2769F4DD" w14:textId="6B416554" w:rsidR="00061912" w:rsidRDefault="008D48D8" w:rsidP="00DF5262">
            <w:sdt>
              <w:sdtPr>
                <w:id w:val="515502708"/>
                <w:citation/>
              </w:sdtPr>
              <w:sdtContent>
                <w:r w:rsidR="00AE60F0">
                  <w:fldChar w:fldCharType="begin"/>
                </w:r>
                <w:r w:rsidR="00AE60F0">
                  <w:rPr>
                    <w:lang w:val="en-US"/>
                  </w:rPr>
                  <w:instrText xml:space="preserve"> CITATION Mon01 \l 1033 </w:instrText>
                </w:r>
                <w:r w:rsidR="00AE60F0">
                  <w:fldChar w:fldCharType="separate"/>
                </w:r>
                <w:r w:rsidR="00AE60F0" w:rsidRPr="00AE60F0">
                  <w:rPr>
                    <w:noProof/>
                    <w:lang w:val="en-US"/>
                  </w:rPr>
                  <w:t>(Monjeau)</w:t>
                </w:r>
                <w:r w:rsidR="00AE60F0">
                  <w:fldChar w:fldCharType="end"/>
                </w:r>
              </w:sdtContent>
            </w:sdt>
          </w:p>
          <w:p w14:paraId="63759E06" w14:textId="15A2E5EA" w:rsidR="003235A7" w:rsidRPr="00CC2171" w:rsidRDefault="008D48D8" w:rsidP="00CC2171">
            <w:sdt>
              <w:sdtPr>
                <w:id w:val="-1026089329"/>
                <w:citation/>
              </w:sdtPr>
              <w:sdtContent>
                <w:r w:rsidR="00AE60F0">
                  <w:fldChar w:fldCharType="begin"/>
                </w:r>
                <w:r w:rsidR="00AE60F0">
                  <w:rPr>
                    <w:lang w:val="en-US"/>
                  </w:rPr>
                  <w:instrText xml:space="preserve"> CITATION Par93 \l 1033 </w:instrText>
                </w:r>
                <w:r w:rsidR="00AE60F0">
                  <w:fldChar w:fldCharType="separate"/>
                </w:r>
                <w:r w:rsidR="00AE60F0" w:rsidRPr="00AE60F0">
                  <w:rPr>
                    <w:noProof/>
                    <w:lang w:val="en-US"/>
                  </w:rPr>
                  <w:t>(Paraskevaídis)</w:t>
                </w:r>
                <w:r w:rsidR="00AE60F0">
                  <w:fldChar w:fldCharType="end"/>
                </w:r>
              </w:sdtContent>
            </w:sdt>
            <w:bookmarkStart w:id="0" w:name="_GoBack"/>
            <w:bookmarkEnd w:id="0"/>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D48D8" w:rsidRDefault="008D48D8" w:rsidP="007A0D55">
      <w:pPr>
        <w:spacing w:after="0" w:line="240" w:lineRule="auto"/>
      </w:pPr>
      <w:r>
        <w:separator/>
      </w:r>
    </w:p>
  </w:endnote>
  <w:endnote w:type="continuationSeparator" w:id="0">
    <w:p w14:paraId="378E258A" w14:textId="77777777" w:rsidR="008D48D8" w:rsidRDefault="008D48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D48D8" w:rsidRDefault="008D48D8" w:rsidP="007A0D55">
      <w:pPr>
        <w:spacing w:after="0" w:line="240" w:lineRule="auto"/>
      </w:pPr>
      <w:r>
        <w:separator/>
      </w:r>
    </w:p>
  </w:footnote>
  <w:footnote w:type="continuationSeparator" w:id="0">
    <w:p w14:paraId="5FEA30A3" w14:textId="77777777" w:rsidR="008D48D8" w:rsidRDefault="008D48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D48D8" w:rsidRDefault="008D48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8D48D8" w:rsidRDefault="008D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1912"/>
    <w:rsid w:val="00086230"/>
    <w:rsid w:val="000A7A3F"/>
    <w:rsid w:val="000B25AE"/>
    <w:rsid w:val="000B55AB"/>
    <w:rsid w:val="000D24DC"/>
    <w:rsid w:val="00101B2E"/>
    <w:rsid w:val="00116FA0"/>
    <w:rsid w:val="00132202"/>
    <w:rsid w:val="0015114C"/>
    <w:rsid w:val="001A21F3"/>
    <w:rsid w:val="001A2537"/>
    <w:rsid w:val="001A6A06"/>
    <w:rsid w:val="00210C03"/>
    <w:rsid w:val="002162E2"/>
    <w:rsid w:val="00225C5A"/>
    <w:rsid w:val="00230B10"/>
    <w:rsid w:val="00234353"/>
    <w:rsid w:val="00244BB0"/>
    <w:rsid w:val="002A0A0D"/>
    <w:rsid w:val="002B0B37"/>
    <w:rsid w:val="002B36D6"/>
    <w:rsid w:val="002E73F2"/>
    <w:rsid w:val="0030662D"/>
    <w:rsid w:val="003235A7"/>
    <w:rsid w:val="003677B6"/>
    <w:rsid w:val="003909B5"/>
    <w:rsid w:val="003D3579"/>
    <w:rsid w:val="003E2795"/>
    <w:rsid w:val="003F0D73"/>
    <w:rsid w:val="00462DBE"/>
    <w:rsid w:val="00464699"/>
    <w:rsid w:val="004647E3"/>
    <w:rsid w:val="00483379"/>
    <w:rsid w:val="00487BC5"/>
    <w:rsid w:val="00496888"/>
    <w:rsid w:val="004A7476"/>
    <w:rsid w:val="004E5896"/>
    <w:rsid w:val="00513EE6"/>
    <w:rsid w:val="00534F8F"/>
    <w:rsid w:val="005719E2"/>
    <w:rsid w:val="00590035"/>
    <w:rsid w:val="005B177E"/>
    <w:rsid w:val="005B3921"/>
    <w:rsid w:val="005D7911"/>
    <w:rsid w:val="005F26D7"/>
    <w:rsid w:val="005F5450"/>
    <w:rsid w:val="00602D5B"/>
    <w:rsid w:val="00602F9F"/>
    <w:rsid w:val="006B22BD"/>
    <w:rsid w:val="006D0412"/>
    <w:rsid w:val="007411B9"/>
    <w:rsid w:val="00780D95"/>
    <w:rsid w:val="00780DC7"/>
    <w:rsid w:val="007A0D55"/>
    <w:rsid w:val="007B3377"/>
    <w:rsid w:val="007B7C0B"/>
    <w:rsid w:val="007C3190"/>
    <w:rsid w:val="007E5F44"/>
    <w:rsid w:val="00802B84"/>
    <w:rsid w:val="00821DE3"/>
    <w:rsid w:val="00846CE1"/>
    <w:rsid w:val="00853C4A"/>
    <w:rsid w:val="008A3713"/>
    <w:rsid w:val="008A5B87"/>
    <w:rsid w:val="008D42D7"/>
    <w:rsid w:val="008D48D8"/>
    <w:rsid w:val="00922950"/>
    <w:rsid w:val="009A7264"/>
    <w:rsid w:val="009D1606"/>
    <w:rsid w:val="009E18A1"/>
    <w:rsid w:val="009E73D7"/>
    <w:rsid w:val="00A27D2C"/>
    <w:rsid w:val="00A76FD9"/>
    <w:rsid w:val="00AB436D"/>
    <w:rsid w:val="00AD2F24"/>
    <w:rsid w:val="00AD4844"/>
    <w:rsid w:val="00AE60F0"/>
    <w:rsid w:val="00B219AE"/>
    <w:rsid w:val="00B2211E"/>
    <w:rsid w:val="00B33145"/>
    <w:rsid w:val="00B574C9"/>
    <w:rsid w:val="00B62E80"/>
    <w:rsid w:val="00BC39C9"/>
    <w:rsid w:val="00BE5BF7"/>
    <w:rsid w:val="00BF40E1"/>
    <w:rsid w:val="00C27FAB"/>
    <w:rsid w:val="00C358D4"/>
    <w:rsid w:val="00C6296B"/>
    <w:rsid w:val="00CC2171"/>
    <w:rsid w:val="00CC586D"/>
    <w:rsid w:val="00CF1542"/>
    <w:rsid w:val="00CF3EC5"/>
    <w:rsid w:val="00D656DA"/>
    <w:rsid w:val="00D83300"/>
    <w:rsid w:val="00DC6B48"/>
    <w:rsid w:val="00DF01B0"/>
    <w:rsid w:val="00DF5262"/>
    <w:rsid w:val="00E66BFB"/>
    <w:rsid w:val="00E76A27"/>
    <w:rsid w:val="00E85A05"/>
    <w:rsid w:val="00E95829"/>
    <w:rsid w:val="00EA541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B32BB"/>
    <w:rsid w:val="00985B12"/>
    <w:rsid w:val="00C4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{AACCC616-5928-F24A-856C-8E8EB1929A9E}</b:Guid>
    <b:Title>De Museos, Máquinas y Esperas. La ciudad ausente de Gerardo Gandini</b:Title>
    <b:Year>2002</b:Year>
    <b:Volume>9</b:Volume>
    <b:Author>
      <b:Author>
        <b:NameList>
          <b:Person>
            <b:Last>Corrado</b:Last>
            <b:First>O.</b:First>
          </b:Person>
        </b:NameList>
      </b:Author>
    </b:Author>
    <b:JournalName>Boletín Música</b:JournalName>
    <b:RefOrder>1</b:RefOrder>
  </b:Source>
  <b:Source>
    <b:Tag>Etk01</b:Tag>
    <b:SourceType>JournalArticle</b:SourceType>
    <b:Guid>{BA7CE74A-FFD8-5F4B-B404-2BDA98A73679}</b:Guid>
    <b:Author>
      <b:Author>
        <b:NameList>
          <b:Person>
            <b:Last>Etkin</b:Last>
            <b:First>M.,</b:First>
            <b:Middle>G. Cancián, C. Mastropietro, and C. Villanueva</b:Middle>
          </b:Person>
        </b:NameList>
      </b:Author>
    </b:Author>
    <b:Title>Cita y ornamentación en la música de Gerardo Gandini</b:Title>
    <b:JournalName>Música e investigación</b:JournalName>
    <b:Year>2001</b:Year>
    <b:Volume>9</b:Volume>
    <b:Pages>35-56</b:Pages>
    <b:RefOrder>2</b:RefOrder>
  </b:Source>
  <b:Source>
    <b:Tag>Fes08</b:Tag>
    <b:SourceType>ConferenceProceedings</b:SourceType>
    <b:Guid>{74DB43BA-770C-DD4D-BB1E-9A9AD9B4C200}</b:Guid>
    <b:Title>The ‘imaginary sound museum:’ The reinterpretation of European tradition in the music of Gerardo Gandini</b:Title>
    <b:Publisher>Thessaloniki</b:Publisher>
    <b:Year>2008</b:Year>
    <b:Author>
      <b:Author>
        <b:NameList>
          <b:Person>
            <b:Last>Fessel</b:Last>
            <b:First>P.</b:First>
          </b:Person>
        </b:NameList>
      </b:Author>
    </b:Author>
    <b:ConferenceName>Proceedings of the International Conference Beyond the Centres: Musical Avant-gardes since 1950.</b:ConferenceName>
    <b:RefOrder>3</b:RefOrder>
  </b:Source>
  <b:Source>
    <b:Tag>Gia08</b:Tag>
    <b:SourceType>JournalArticle</b:SourceType>
    <b:Guid>{3D3C168A-8251-BA49-9FE2-363E8AC1CEFC}</b:Guid>
    <b:Title>La redención por la máquina</b:Title>
    <b:Volume>7</b:Volume>
    <b:Year>2008</b:Year>
    <b:Pages>162-70</b:Pages>
    <b:Author>
      <b:Author>
        <b:NameList>
          <b:Person>
            <b:Last>Gianera</b:Last>
            <b:First>P.</b:First>
          </b:Person>
        </b:NameList>
      </b:Author>
    </b:Author>
    <b:JournalName>La Biblioteca </b:JournalName>
    <b:RefOrder>4</b:RefOrder>
  </b:Source>
  <b:Source>
    <b:Tag>Lam08</b:Tag>
    <b:SourceType>BookSection</b:SourceType>
    <b:Guid>{2C043252-2CF1-6E4C-968E-2A7AFAA2F876}</b:Guid>
    <b:Title>Gerardo Gandini</b:Title>
    <b:Year>2008</b:Year>
    <b:Author>
      <b:Author>
        <b:NameList>
          <b:Person>
            <b:Last>Lambertini</b:Last>
            <b:First>M.</b:First>
          </b:Person>
        </b:NameList>
      </b:Author>
    </b:Author>
    <b:BookTitle>Música: Ficción, Madrid, Fundación Autor</b:BookTitle>
    <b:RefOrder>5</b:RefOrder>
  </b:Source>
  <b:Source>
    <b:Tag>Mon01</b:Tag>
    <b:SourceType>JournalArticle</b:SourceType>
    <b:Guid>{EBFCDAB8-4804-A34C-BAF1-3E425D5027CB}</b:Guid>
    <b:Title>Metamorfosis de una relación: Gandini y Schumann</b:Title>
    <b:Year>2001</b:Year>
    <b:Volume>69</b:Volume>
    <b:Pages>24-26</b:Pages>
    <b:Author>
      <b:Author>
        <b:NameList>
          <b:Person>
            <b:Last>Monjeau</b:Last>
            <b:First>F.</b:First>
          </b:Person>
        </b:NameList>
      </b:Author>
    </b:Author>
    <b:JournalName>Punto de vista</b:JournalName>
    <b:RefOrder>6</b:RefOrder>
  </b:Source>
  <b:Source>
    <b:Tag>Par93</b:Tag>
    <b:SourceType>JournalArticle</b:SourceType>
    <b:Guid>{381586FC-C599-8344-A9FC-D1EF976C1EF7}</b:Guid>
    <b:Author>
      <b:Author>
        <b:NameList>
          <b:Person>
            <b:Last>Paraskevaídis</b:Last>
            <b:First>G.</b:First>
          </b:Person>
        </b:NameList>
      </b:Author>
    </b:Author>
    <b:Title>The Own and the Other. The Argentinean Composer Gerardo Gandini</b:Title>
    <b:JournalName>World New Music Magazine</b:JournalName>
    <b:Year>1993</b:Year>
    <b:Volume>3</b:Volume>
    <b:Pages>59-64</b:Pages>
    <b:RefOrder>7</b:RefOrder>
  </b:Source>
</b:Sources>
</file>

<file path=customXml/itemProps1.xml><?xml version="1.0" encoding="utf-8"?>
<ds:datastoreItem xmlns:ds="http://schemas.openxmlformats.org/officeDocument/2006/customXml" ds:itemID="{0E30B1FE-D661-DE45-A737-1AE32045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956</Words>
  <Characters>5450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23</cp:revision>
  <dcterms:created xsi:type="dcterms:W3CDTF">2014-05-31T04:16:00Z</dcterms:created>
  <dcterms:modified xsi:type="dcterms:W3CDTF">2014-06-10T19:16:00Z</dcterms:modified>
</cp:coreProperties>
</file>