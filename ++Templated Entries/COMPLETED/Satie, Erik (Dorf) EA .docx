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1C0AC800" w:rsidR="00B574C9" w:rsidRPr="00C55FAE" w:rsidRDefault="00AD210D" w:rsidP="00522EA3">
                <w:pPr>
                  <w:rPr>
                    <w:color w:val="000000" w:themeColor="text1"/>
                    <w:sz w:val="24"/>
                    <w:szCs w:val="24"/>
                  </w:rPr>
                </w:pPr>
                <w:r w:rsidRPr="007B7F80">
                  <w:t>Samuel</w:t>
                </w:r>
              </w:p>
            </w:tc>
          </w:sdtContent>
        </w:sdt>
        <w:sdt>
          <w:sdtPr>
            <w:alias w:val="Middle name"/>
            <w:tag w:val="authorMiddleName"/>
            <w:id w:val="-2076034781"/>
            <w:placeholder>
              <w:docPart w:val="FD27FA7C398D1D419371CD4DD0DBAA71"/>
            </w:placeholder>
            <w:text/>
          </w:sdtPr>
          <w:sdtContent>
            <w:tc>
              <w:tcPr>
                <w:tcW w:w="2551" w:type="dxa"/>
              </w:tcPr>
              <w:p w14:paraId="2B6BACF7" w14:textId="7DF2EFB4" w:rsidR="00B574C9" w:rsidRPr="00C55FAE" w:rsidRDefault="00AD210D" w:rsidP="002A756B">
                <w:pPr>
                  <w:rPr>
                    <w:color w:val="000000" w:themeColor="text1"/>
                    <w:sz w:val="24"/>
                    <w:szCs w:val="24"/>
                  </w:rPr>
                </w:pPr>
                <w:r w:rsidRPr="00AD210D">
                  <w:rPr>
                    <w:lang w:val="en-US" w:eastAsia="ja-JP"/>
                  </w:rPr>
                  <w:t>N.</w:t>
                </w:r>
              </w:p>
            </w:tc>
          </w:sdtContent>
        </w:sdt>
        <w:sdt>
          <w:sdtPr>
            <w:alias w:val="Last name"/>
            <w:tag w:val="authorLastName"/>
            <w:id w:val="-1088529830"/>
            <w:placeholder>
              <w:docPart w:val="F2FFB8D35E74EB43BC9605F7545699D1"/>
            </w:placeholder>
            <w:text/>
          </w:sdtPr>
          <w:sdtContent>
            <w:tc>
              <w:tcPr>
                <w:tcW w:w="2642" w:type="dxa"/>
              </w:tcPr>
              <w:p w14:paraId="5CD74111" w14:textId="5B31322A" w:rsidR="00B574C9" w:rsidRPr="00C55FAE" w:rsidRDefault="00AD210D" w:rsidP="00522EA3">
                <w:pPr>
                  <w:rPr>
                    <w:color w:val="000000" w:themeColor="text1"/>
                    <w:sz w:val="24"/>
                    <w:szCs w:val="24"/>
                  </w:rPr>
                </w:pPr>
                <w:proofErr w:type="spellStart"/>
                <w:r w:rsidRPr="00AD210D">
                  <w:t>Dorf</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5FFC2A3C" w:rsidR="003F0D73" w:rsidRPr="00FB589A" w:rsidRDefault="00AD210D" w:rsidP="000F721C">
                <w:pPr>
                  <w:rPr>
                    <w:b/>
                  </w:rPr>
                </w:pPr>
                <w:r w:rsidRPr="00AD210D">
                  <w:rPr>
                    <w:rFonts w:eastAsiaTheme="minorEastAsia" w:cs="Candara"/>
                    <w:b/>
                    <w:bCs/>
                    <w:sz w:val="24"/>
                    <w:szCs w:val="24"/>
                    <w:lang w:val="en-US" w:eastAsia="ja-JP"/>
                  </w:rPr>
                  <w:t xml:space="preserve"> </w:t>
                </w:r>
                <w:r w:rsidRPr="00AD210D">
                  <w:rPr>
                    <w:b/>
                  </w:rPr>
                  <w:t>Satie, Erik Alfred Leslie (1866-1925)</w:t>
                </w:r>
              </w:p>
            </w:tc>
          </w:sdtContent>
        </w:sdt>
      </w:tr>
      <w:tr w:rsidR="00464699" w14:paraId="09D06B43" w14:textId="77777777" w:rsidTr="00015500">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7BD515D4" w:rsidR="00E85A05" w:rsidRDefault="007B7F80" w:rsidP="00C94AF5">
                <w:r w:rsidRPr="0041086D">
                  <w:t xml:space="preserve">Erik Satie’s compositions, writings, and </w:t>
                </w:r>
                <w:proofErr w:type="spellStart"/>
                <w:r w:rsidRPr="0041086D">
                  <w:t>humor</w:t>
                </w:r>
                <w:proofErr w:type="spellEnd"/>
                <w:r w:rsidRPr="0041086D">
                  <w:t xml:space="preserve"> played an important role in many modernist movements of the twentieth century. Experimenting with simple form</w:t>
                </w:r>
                <w:r>
                  <w:t>s</w:t>
                </w:r>
                <w:r w:rsidRPr="0041086D">
                  <w:t xml:space="preserve">, Neoclassicism, mysticism, satire, and Dadaism, Satie collaborated with prominent artists, musicians, and institutions including Vincent </w:t>
                </w:r>
                <w:proofErr w:type="spellStart"/>
                <w:r w:rsidRPr="0041086D">
                  <w:t>Hypsa</w:t>
                </w:r>
                <w:proofErr w:type="spellEnd"/>
                <w:r w:rsidRPr="0041086D">
                  <w:t xml:space="preserve">, Jean Cocteau, Pablo Picasso, Rene Clair, Francis </w:t>
                </w:r>
                <w:proofErr w:type="spellStart"/>
                <w:r w:rsidRPr="0041086D">
                  <w:t>Picabia</w:t>
                </w:r>
                <w:proofErr w:type="spellEnd"/>
                <w:r w:rsidRPr="0041086D">
                  <w:t xml:space="preserve">, Claude Debussy, Man Ray, the Ballets </w:t>
                </w:r>
                <w:proofErr w:type="spellStart"/>
                <w:r w:rsidRPr="0041086D">
                  <w:t>Russe</w:t>
                </w:r>
                <w:proofErr w:type="spellEnd"/>
                <w:r w:rsidRPr="0041086D">
                  <w:t xml:space="preserve">, the Ballets </w:t>
                </w:r>
                <w:proofErr w:type="spellStart"/>
                <w:r w:rsidRPr="0041086D">
                  <w:t>Suédois</w:t>
                </w:r>
                <w:proofErr w:type="spellEnd"/>
                <w:r w:rsidRPr="0041086D">
                  <w:t xml:space="preserve">. </w:t>
                </w:r>
                <w:r>
                  <w:t xml:space="preserve">Most recognized today for early his modal, pseudo-antique dances, the </w:t>
                </w:r>
                <w:proofErr w:type="spellStart"/>
                <w:r>
                  <w:rPr>
                    <w:i/>
                  </w:rPr>
                  <w:t>Gymnopédies</w:t>
                </w:r>
                <w:proofErr w:type="spellEnd"/>
                <w:r>
                  <w:t xml:space="preserve"> and the </w:t>
                </w:r>
                <w:proofErr w:type="spellStart"/>
                <w:r>
                  <w:rPr>
                    <w:i/>
                  </w:rPr>
                  <w:t>Gnossiennes</w:t>
                </w:r>
                <w:proofErr w:type="spellEnd"/>
                <w:r>
                  <w:t>, Satie also composed popular tunes, humorous piano works that mocked musical conventions, avant-garde ballets, as well as numerous mystical, irreverent</w:t>
                </w:r>
                <w:r w:rsidR="00906069">
                  <w:t>,</w:t>
                </w:r>
                <w:r>
                  <w:t xml:space="preserve"> and nonsensical writings and drawings. </w:t>
                </w:r>
              </w:p>
            </w:tc>
          </w:sdtContent>
        </w:sdt>
      </w:tr>
      <w:tr w:rsidR="003F0D73" w14:paraId="63D8B75E" w14:textId="77777777" w:rsidTr="003F0D73">
        <w:tc>
          <w:tcPr>
            <w:tcW w:w="9016" w:type="dxa"/>
            <w:tcMar>
              <w:top w:w="113" w:type="dxa"/>
              <w:bottom w:w="113" w:type="dxa"/>
            </w:tcMar>
          </w:tcPr>
          <w:p w14:paraId="5CAEEA16" w14:textId="731E3BE5" w:rsidR="00AD210D" w:rsidRPr="0041086D" w:rsidRDefault="00AD210D" w:rsidP="00B222FD">
            <w:r w:rsidRPr="0041086D">
              <w:t xml:space="preserve">Erik Satie’s compositions, writings, and </w:t>
            </w:r>
            <w:proofErr w:type="spellStart"/>
            <w:r w:rsidRPr="0041086D">
              <w:t>humor</w:t>
            </w:r>
            <w:proofErr w:type="spellEnd"/>
            <w:r w:rsidRPr="0041086D">
              <w:t xml:space="preserve"> played an important role in many modernist movements of the twentieth century. Experimenting with simple form</w:t>
            </w:r>
            <w:r>
              <w:t>s</w:t>
            </w:r>
            <w:r w:rsidRPr="0041086D">
              <w:t xml:space="preserve">, Neoclassicism, mysticism, satire, and Dadaism, Satie collaborated with prominent artists, musicians, and institutions including Vincent </w:t>
            </w:r>
            <w:proofErr w:type="spellStart"/>
            <w:r w:rsidRPr="0041086D">
              <w:t>Hypsa</w:t>
            </w:r>
            <w:proofErr w:type="spellEnd"/>
            <w:r w:rsidRPr="0041086D">
              <w:t xml:space="preserve">, Jean Cocteau, Pablo Picasso, Rene Clair, Francis </w:t>
            </w:r>
            <w:proofErr w:type="spellStart"/>
            <w:r w:rsidRPr="0041086D">
              <w:t>Picabia</w:t>
            </w:r>
            <w:proofErr w:type="spellEnd"/>
            <w:r w:rsidRPr="0041086D">
              <w:t xml:space="preserve">, Claude Debussy, Man Ray, the Ballets </w:t>
            </w:r>
            <w:proofErr w:type="spellStart"/>
            <w:r w:rsidRPr="0041086D">
              <w:t>Russe</w:t>
            </w:r>
            <w:proofErr w:type="spellEnd"/>
            <w:r w:rsidRPr="0041086D">
              <w:t xml:space="preserve">, the Ballets </w:t>
            </w:r>
            <w:proofErr w:type="spellStart"/>
            <w:r w:rsidRPr="0041086D">
              <w:t>Suédois</w:t>
            </w:r>
            <w:proofErr w:type="spellEnd"/>
            <w:r w:rsidRPr="0041086D">
              <w:t xml:space="preserve">. </w:t>
            </w:r>
            <w:r>
              <w:t xml:space="preserve">Most recognized today for early his modal, pseudo-antique dances, the </w:t>
            </w:r>
            <w:proofErr w:type="spellStart"/>
            <w:r>
              <w:rPr>
                <w:i/>
              </w:rPr>
              <w:t>Gymnopédies</w:t>
            </w:r>
            <w:proofErr w:type="spellEnd"/>
            <w:r>
              <w:t xml:space="preserve"> and the </w:t>
            </w:r>
            <w:proofErr w:type="spellStart"/>
            <w:r>
              <w:rPr>
                <w:i/>
              </w:rPr>
              <w:t>Gnossiennes</w:t>
            </w:r>
            <w:proofErr w:type="spellEnd"/>
            <w:r>
              <w:t>, Satie also composed popular tunes, humorous piano works that mocked musical conventions, avant-garde ballets, as well as numerous mystical, irreverent</w:t>
            </w:r>
            <w:r w:rsidR="00906069">
              <w:t>,</w:t>
            </w:r>
            <w:r>
              <w:t xml:space="preserve"> and nonsensical writings and drawings. </w:t>
            </w:r>
            <w:r w:rsidRPr="0041086D">
              <w:t>His works</w:t>
            </w:r>
            <w:r>
              <w:t xml:space="preserve"> and persona</w:t>
            </w:r>
            <w:r w:rsidRPr="0041086D">
              <w:t xml:space="preserve">, sometimes </w:t>
            </w:r>
            <w:r>
              <w:t>whimsical</w:t>
            </w:r>
            <w:r w:rsidRPr="0041086D">
              <w:t>, arcane, gothic, mystical, or Dadaistic inspired later generations of modernist artists and composers such as Les Six, Virgil Thomson, and John Cage.</w:t>
            </w:r>
          </w:p>
          <w:p w14:paraId="248513A9" w14:textId="77777777" w:rsidR="000C0B0D" w:rsidRPr="0041086D" w:rsidRDefault="000C0B0D" w:rsidP="00AD210D"/>
          <w:p w14:paraId="731A2B4F" w14:textId="64EA2428" w:rsidR="00AD210D" w:rsidRPr="0041086D" w:rsidRDefault="00AD210D" w:rsidP="00B222FD">
            <w:r w:rsidRPr="0041086D">
              <w:t xml:space="preserve">Erik Satie was born 17 May 1866 in </w:t>
            </w:r>
            <w:proofErr w:type="spellStart"/>
            <w:r w:rsidRPr="0041086D">
              <w:t>Honfleur</w:t>
            </w:r>
            <w:proofErr w:type="spellEnd"/>
            <w:r w:rsidRPr="0041086D">
              <w:t>, France</w:t>
            </w:r>
            <w:r w:rsidR="000139A2">
              <w:t>,</w:t>
            </w:r>
            <w:r w:rsidRPr="0041086D">
              <w:t xml:space="preserve"> to a Norman father (Alfred) and a Scottish mother (Jane). Upon the death of his mother in 1872, he lived with his paternal grandparents before reuniting with his father in Paris in 1878. </w:t>
            </w:r>
            <w:r>
              <w:t>In Paris</w:t>
            </w:r>
            <w:r w:rsidRPr="0041086D">
              <w:t>, Satie enrolled in piano classes at the Paris Conservatoire</w:t>
            </w:r>
            <w:r>
              <w:t>,</w:t>
            </w:r>
            <w:r w:rsidRPr="0041086D">
              <w:t xml:space="preserve"> where he performed poorly. After </w:t>
            </w:r>
            <w:r w:rsidR="000139A2">
              <w:t xml:space="preserve">his </w:t>
            </w:r>
            <w:r w:rsidRPr="0041086D">
              <w:t xml:space="preserve">failure at the Conservatoire, Satie enlisted in the army, which did not suit him either. After leaving the military in late 1887, Satie rented an apartment in the Montmartre district of Paris where he frequented cabarets, including the famous Le Chat Noir and socialized with avant-garde </w:t>
            </w:r>
            <w:proofErr w:type="spellStart"/>
            <w:r w:rsidRPr="0041086D">
              <w:t>humorists</w:t>
            </w:r>
            <w:proofErr w:type="spellEnd"/>
            <w:r w:rsidRPr="0041086D">
              <w:t xml:space="preserve"> </w:t>
            </w:r>
            <w:proofErr w:type="spellStart"/>
            <w:r w:rsidRPr="0041086D">
              <w:t>Rodolphe</w:t>
            </w:r>
            <w:proofErr w:type="spellEnd"/>
            <w:r w:rsidRPr="0041086D">
              <w:t xml:space="preserve"> </w:t>
            </w:r>
            <w:proofErr w:type="spellStart"/>
            <w:r w:rsidRPr="0041086D">
              <w:t>Salis</w:t>
            </w:r>
            <w:proofErr w:type="spellEnd"/>
            <w:r w:rsidRPr="0041086D">
              <w:t xml:space="preserve">, </w:t>
            </w:r>
            <w:proofErr w:type="spellStart"/>
            <w:r w:rsidRPr="0041086D">
              <w:t>Dynam</w:t>
            </w:r>
            <w:proofErr w:type="spellEnd"/>
            <w:r w:rsidRPr="0041086D">
              <w:t>-Victor Fumet, and Alphonse Allais.</w:t>
            </w:r>
            <w:r>
              <w:t xml:space="preserve"> Early cabaret culture greatly influenced Satie’s musical output. Popular tunes appear throughout his work, and the absurdist poetry and whimsical theatrics popular at Le Chat Noir informed Satie’s own absurdist writings. </w:t>
            </w:r>
            <w:r w:rsidRPr="0041086D">
              <w:t xml:space="preserve">It was also at this time that he forged a strong friendship with Claude Debussy and became associated with the </w:t>
            </w:r>
            <w:r>
              <w:t xml:space="preserve">mystical </w:t>
            </w:r>
            <w:r w:rsidRPr="0041086D">
              <w:t xml:space="preserve">cult of </w:t>
            </w:r>
            <w:proofErr w:type="spellStart"/>
            <w:r w:rsidRPr="0041086D">
              <w:t>Sâr</w:t>
            </w:r>
            <w:proofErr w:type="spellEnd"/>
            <w:r w:rsidRPr="0041086D">
              <w:t xml:space="preserve"> </w:t>
            </w:r>
            <w:proofErr w:type="spellStart"/>
            <w:r w:rsidRPr="0041086D">
              <w:t>Joséphin</w:t>
            </w:r>
            <w:proofErr w:type="spellEnd"/>
            <w:r w:rsidRPr="0041086D">
              <w:t xml:space="preserve"> </w:t>
            </w:r>
            <w:proofErr w:type="spellStart"/>
            <w:r w:rsidRPr="0041086D">
              <w:t>Péladan</w:t>
            </w:r>
            <w:proofErr w:type="spellEnd"/>
            <w:r w:rsidRPr="0041086D">
              <w:t xml:space="preserve">, becoming the official composer and </w:t>
            </w:r>
            <w:proofErr w:type="spellStart"/>
            <w:r w:rsidRPr="0041086D">
              <w:t>chapelmaster</w:t>
            </w:r>
            <w:proofErr w:type="spellEnd"/>
            <w:r w:rsidRPr="0041086D">
              <w:t xml:space="preserve"> of </w:t>
            </w:r>
            <w:proofErr w:type="spellStart"/>
            <w:r w:rsidRPr="0041086D">
              <w:t>Péladan’s</w:t>
            </w:r>
            <w:proofErr w:type="spellEnd"/>
            <w:r w:rsidRPr="0041086D">
              <w:t xml:space="preserve"> </w:t>
            </w:r>
            <w:r>
              <w:t xml:space="preserve">mystical </w:t>
            </w:r>
            <w:proofErr w:type="spellStart"/>
            <w:r w:rsidRPr="0041086D">
              <w:rPr>
                <w:i/>
                <w:iCs/>
              </w:rPr>
              <w:t>Ordre</w:t>
            </w:r>
            <w:proofErr w:type="spellEnd"/>
            <w:r w:rsidRPr="0041086D">
              <w:rPr>
                <w:i/>
                <w:iCs/>
              </w:rPr>
              <w:t xml:space="preserve"> de la Rose-Croix </w:t>
            </w:r>
            <w:proofErr w:type="spellStart"/>
            <w:r w:rsidRPr="0041086D">
              <w:rPr>
                <w:i/>
                <w:iCs/>
              </w:rPr>
              <w:t>Catholique</w:t>
            </w:r>
            <w:proofErr w:type="spellEnd"/>
            <w:r w:rsidRPr="0041086D">
              <w:rPr>
                <w:i/>
                <w:iCs/>
              </w:rPr>
              <w:t xml:space="preserve">, du Temple et du </w:t>
            </w:r>
            <w:proofErr w:type="spellStart"/>
            <w:r w:rsidRPr="0041086D">
              <w:rPr>
                <w:i/>
                <w:iCs/>
              </w:rPr>
              <w:t>Graal</w:t>
            </w:r>
            <w:proofErr w:type="spellEnd"/>
            <w:r w:rsidRPr="0041086D">
              <w:t xml:space="preserve">. </w:t>
            </w:r>
          </w:p>
          <w:p w14:paraId="66CB1BF3" w14:textId="77777777" w:rsidR="00AD210D" w:rsidRDefault="00AD210D" w:rsidP="00B222FD"/>
          <w:p w14:paraId="4DFC6797" w14:textId="5D75F1DB" w:rsidR="00AD210D" w:rsidRPr="0041086D" w:rsidRDefault="00AD210D" w:rsidP="00B222FD">
            <w:pPr>
              <w:rPr>
                <w:iCs/>
              </w:rPr>
            </w:pPr>
            <w:r>
              <w:t xml:space="preserve">In 1895, the composer </w:t>
            </w:r>
            <w:r w:rsidRPr="0041086D">
              <w:t xml:space="preserve">received a small inheritance with which he purchased seven identical </w:t>
            </w:r>
            <w:r>
              <w:lastRenderedPageBreak/>
              <w:t>chestnut-</w:t>
            </w:r>
            <w:proofErr w:type="spellStart"/>
            <w:r>
              <w:t>colored</w:t>
            </w:r>
            <w:proofErr w:type="spellEnd"/>
            <w:r w:rsidRPr="0041086D">
              <w:t xml:space="preserve"> </w:t>
            </w:r>
            <w:r>
              <w:t>corduroy</w:t>
            </w:r>
            <w:r w:rsidRPr="0041086D">
              <w:t xml:space="preserve"> suits, an episode that is </w:t>
            </w:r>
            <w:r>
              <w:t>noted</w:t>
            </w:r>
            <w:r w:rsidRPr="0041086D">
              <w:t xml:space="preserve"> by his biographers as marking the end of his Rose-Croix period and the beginning of his “Velvet Gentl</w:t>
            </w:r>
            <w:r w:rsidR="0043703B">
              <w:t>eman Period</w:t>
            </w:r>
            <w:r w:rsidR="00202BF9">
              <w:t>.</w:t>
            </w:r>
            <w:r w:rsidR="0043703B">
              <w:t>”</w:t>
            </w:r>
            <w:r w:rsidRPr="0041086D">
              <w:t xml:space="preserve"> </w:t>
            </w:r>
            <w:r>
              <w:t xml:space="preserve">The composer’s eccentric costumes demarcated periods in his life and Satie was one of the first modernist artists to merge his own fashion aesthetic with his musical works. </w:t>
            </w:r>
            <w:r w:rsidRPr="0041086D">
              <w:t xml:space="preserve">Three years later he would move from Montmartre to the suburb of </w:t>
            </w:r>
            <w:proofErr w:type="spellStart"/>
            <w:r w:rsidRPr="0041086D">
              <w:t>Arcuiel-Cachan</w:t>
            </w:r>
            <w:proofErr w:type="spellEnd"/>
            <w:r w:rsidRPr="0041086D">
              <w:t>, presumably to gain complete isolation. During this period</w:t>
            </w:r>
            <w:r w:rsidR="00202BF9">
              <w:t>,</w:t>
            </w:r>
            <w:r w:rsidRPr="0041086D">
              <w:t xml:space="preserve"> Satie wrote most of his cabaret songs, including the popular </w:t>
            </w:r>
            <w:r w:rsidRPr="0041086D">
              <w:rPr>
                <w:i/>
                <w:iCs/>
              </w:rPr>
              <w:t xml:space="preserve">La Diva de </w:t>
            </w:r>
            <w:proofErr w:type="spellStart"/>
            <w:r w:rsidRPr="0041086D">
              <w:rPr>
                <w:i/>
                <w:iCs/>
              </w:rPr>
              <w:t>l’Empire</w:t>
            </w:r>
            <w:proofErr w:type="spellEnd"/>
            <w:r w:rsidRPr="0041086D">
              <w:rPr>
                <w:iCs/>
              </w:rPr>
              <w:t xml:space="preserve"> (1904)</w:t>
            </w:r>
            <w:r w:rsidRPr="0041086D">
              <w:t xml:space="preserve">, </w:t>
            </w:r>
            <w:proofErr w:type="spellStart"/>
            <w:r w:rsidRPr="0041086D">
              <w:rPr>
                <w:i/>
                <w:iCs/>
              </w:rPr>
              <w:t>Tendrement</w:t>
            </w:r>
            <w:proofErr w:type="spellEnd"/>
            <w:r w:rsidRPr="0041086D">
              <w:rPr>
                <w:iCs/>
              </w:rPr>
              <w:t xml:space="preserve"> (1902)</w:t>
            </w:r>
            <w:r w:rsidRPr="0041086D">
              <w:t xml:space="preserve">, and </w:t>
            </w:r>
            <w:proofErr w:type="spellStart"/>
            <w:r w:rsidRPr="0041086D">
              <w:rPr>
                <w:i/>
                <w:iCs/>
              </w:rPr>
              <w:t>L’omnibus</w:t>
            </w:r>
            <w:proofErr w:type="spellEnd"/>
            <w:r w:rsidRPr="0041086D">
              <w:rPr>
                <w:i/>
                <w:iCs/>
              </w:rPr>
              <w:t xml:space="preserve"> automobile</w:t>
            </w:r>
            <w:r w:rsidRPr="0041086D">
              <w:rPr>
                <w:iCs/>
              </w:rPr>
              <w:t xml:space="preserve"> (1905)</w:t>
            </w:r>
            <w:r w:rsidRPr="0041086D">
              <w:t xml:space="preserve">, along with the famous four-hands piano work, </w:t>
            </w:r>
            <w:proofErr w:type="spellStart"/>
            <w:r w:rsidRPr="0041086D">
              <w:rPr>
                <w:i/>
                <w:iCs/>
              </w:rPr>
              <w:t>Trois</w:t>
            </w:r>
            <w:proofErr w:type="spellEnd"/>
            <w:r w:rsidRPr="0041086D">
              <w:rPr>
                <w:i/>
                <w:iCs/>
              </w:rPr>
              <w:t xml:space="preserve"> </w:t>
            </w:r>
            <w:proofErr w:type="spellStart"/>
            <w:r w:rsidRPr="0041086D">
              <w:rPr>
                <w:i/>
                <w:iCs/>
              </w:rPr>
              <w:t>Morceaux</w:t>
            </w:r>
            <w:proofErr w:type="spellEnd"/>
            <w:r w:rsidRPr="0041086D">
              <w:rPr>
                <w:i/>
                <w:iCs/>
              </w:rPr>
              <w:t xml:space="preserve"> en </w:t>
            </w:r>
            <w:proofErr w:type="spellStart"/>
            <w:r w:rsidRPr="0041086D">
              <w:rPr>
                <w:i/>
                <w:iCs/>
              </w:rPr>
              <w:t>forme</w:t>
            </w:r>
            <w:proofErr w:type="spellEnd"/>
            <w:r w:rsidRPr="0041086D">
              <w:rPr>
                <w:i/>
                <w:iCs/>
              </w:rPr>
              <w:t xml:space="preserve"> de </w:t>
            </w:r>
            <w:proofErr w:type="spellStart"/>
            <w:r w:rsidRPr="0041086D">
              <w:rPr>
                <w:i/>
                <w:iCs/>
              </w:rPr>
              <w:t>poire</w:t>
            </w:r>
            <w:proofErr w:type="spellEnd"/>
            <w:r w:rsidRPr="0041086D">
              <w:rPr>
                <w:iCs/>
              </w:rPr>
              <w:t xml:space="preserve"> (1903)</w:t>
            </w:r>
            <w:r>
              <w:rPr>
                <w:iCs/>
              </w:rPr>
              <w:t>. The latter (written as a quirky response to Debussy’s criticism that his music lacked form) is actually comprised of seven pieces derived from Satie’s popular songs</w:t>
            </w:r>
            <w:r w:rsidRPr="0041086D">
              <w:t>.</w:t>
            </w:r>
          </w:p>
          <w:p w14:paraId="18FC20C2" w14:textId="77777777" w:rsidR="00AD210D" w:rsidRDefault="00AD210D" w:rsidP="00AD210D"/>
          <w:p w14:paraId="671EE94A" w14:textId="6AF6EC64" w:rsidR="00AD210D" w:rsidRDefault="00AD210D" w:rsidP="00AD210D">
            <w:r>
              <w:t xml:space="preserve">Perhaps due to Debussy’s criticism, </w:t>
            </w:r>
            <w:r w:rsidRPr="0041086D">
              <w:t xml:space="preserve">Satie enrolled at the </w:t>
            </w:r>
            <w:proofErr w:type="spellStart"/>
            <w:r w:rsidRPr="0041086D">
              <w:t>Schola</w:t>
            </w:r>
            <w:proofErr w:type="spellEnd"/>
            <w:r w:rsidRPr="0041086D">
              <w:t xml:space="preserve"> </w:t>
            </w:r>
            <w:proofErr w:type="spellStart"/>
            <w:r w:rsidRPr="0041086D">
              <w:t>Cantorum</w:t>
            </w:r>
            <w:proofErr w:type="spellEnd"/>
            <w:r w:rsidRPr="0041086D">
              <w:t xml:space="preserve"> </w:t>
            </w:r>
            <w:r>
              <w:t xml:space="preserve">at the age of 39 </w:t>
            </w:r>
            <w:r w:rsidRPr="0041086D">
              <w:t xml:space="preserve">to study counterpoint, analysis, and form with Vincent </w:t>
            </w:r>
            <w:proofErr w:type="spellStart"/>
            <w:r w:rsidRPr="0041086D">
              <w:t>d’Indy</w:t>
            </w:r>
            <w:proofErr w:type="spellEnd"/>
            <w:r w:rsidRPr="0041086D">
              <w:t xml:space="preserve"> and Albert </w:t>
            </w:r>
            <w:proofErr w:type="spellStart"/>
            <w:r w:rsidRPr="0041086D">
              <w:t>Roussel</w:t>
            </w:r>
            <w:proofErr w:type="spellEnd"/>
            <w:r w:rsidRPr="0041086D">
              <w:t xml:space="preserve">. At about the same time, he replaced the velvet gentleman look with </w:t>
            </w:r>
            <w:proofErr w:type="gramStart"/>
            <w:r w:rsidRPr="0041086D">
              <w:t>a bourgeois</w:t>
            </w:r>
            <w:proofErr w:type="gramEnd"/>
            <w:r w:rsidRPr="0041086D">
              <w:t xml:space="preserve"> attire complete with bowler hat, wing collar and umbrella, which he maintained fo</w:t>
            </w:r>
            <w:r w:rsidR="000135E7">
              <w:t>r the rest of life</w:t>
            </w:r>
            <w:r w:rsidRPr="0041086D">
              <w:t>. His music at this point</w:t>
            </w:r>
            <w:r>
              <w:t xml:space="preserve"> took </w:t>
            </w:r>
            <w:r w:rsidRPr="0041086D">
              <w:t xml:space="preserve">on a contrapuntal texture, and he worked tirelessly at perfecting his chorale and fugal techniques. </w:t>
            </w:r>
          </w:p>
          <w:p w14:paraId="27E8A921" w14:textId="77777777" w:rsidR="00AD210D" w:rsidRDefault="00AD210D" w:rsidP="00AD210D"/>
          <w:p w14:paraId="453FD1CF" w14:textId="56009874" w:rsidR="00AD210D" w:rsidRPr="0041086D" w:rsidRDefault="00AD210D" w:rsidP="00AD210D">
            <w:r w:rsidRPr="0041086D">
              <w:t>In 1911, a concert organized by Maurice Ravel for the SMI (</w:t>
            </w:r>
            <w:proofErr w:type="spellStart"/>
            <w:r w:rsidRPr="0041086D">
              <w:t>Société</w:t>
            </w:r>
            <w:proofErr w:type="spellEnd"/>
            <w:r w:rsidRPr="0041086D">
              <w:t xml:space="preserve"> Musicale </w:t>
            </w:r>
            <w:proofErr w:type="spellStart"/>
            <w:r w:rsidRPr="0041086D">
              <w:t>Indépendante</w:t>
            </w:r>
            <w:proofErr w:type="spellEnd"/>
            <w:r w:rsidRPr="0041086D">
              <w:t>) showcased the early works of Satie, and the composer received much praise and attention for his already forgotten compositions. More works akin to his early humorous pieces were composed after this concert</w:t>
            </w:r>
            <w:r w:rsidR="00CC3091">
              <w:t>,</w:t>
            </w:r>
            <w:r w:rsidRPr="0041086D">
              <w:t xml:space="preserve"> including </w:t>
            </w:r>
            <w:proofErr w:type="spellStart"/>
            <w:r w:rsidRPr="0041086D">
              <w:rPr>
                <w:i/>
                <w:iCs/>
              </w:rPr>
              <w:t>Préludes</w:t>
            </w:r>
            <w:proofErr w:type="spellEnd"/>
            <w:r w:rsidRPr="0041086D">
              <w:rPr>
                <w:i/>
                <w:iCs/>
              </w:rPr>
              <w:t xml:space="preserve"> </w:t>
            </w:r>
            <w:proofErr w:type="spellStart"/>
            <w:r w:rsidRPr="0041086D">
              <w:rPr>
                <w:i/>
                <w:iCs/>
              </w:rPr>
              <w:t>flaques</w:t>
            </w:r>
            <w:proofErr w:type="spellEnd"/>
            <w:r w:rsidRPr="0041086D">
              <w:rPr>
                <w:i/>
                <w:iCs/>
              </w:rPr>
              <w:t xml:space="preserve"> (pour un </w:t>
            </w:r>
            <w:proofErr w:type="spellStart"/>
            <w:r w:rsidRPr="0041086D">
              <w:rPr>
                <w:i/>
                <w:iCs/>
              </w:rPr>
              <w:t>chien</w:t>
            </w:r>
            <w:proofErr w:type="spellEnd"/>
            <w:r w:rsidRPr="0041086D">
              <w:rPr>
                <w:i/>
                <w:iCs/>
              </w:rPr>
              <w:t>)</w:t>
            </w:r>
            <w:r w:rsidRPr="0041086D">
              <w:rPr>
                <w:iCs/>
              </w:rPr>
              <w:t xml:space="preserve"> (1912)</w:t>
            </w:r>
            <w:r w:rsidRPr="0041086D">
              <w:t xml:space="preserve">, </w:t>
            </w:r>
            <w:proofErr w:type="spellStart"/>
            <w:r w:rsidRPr="0041086D">
              <w:rPr>
                <w:i/>
                <w:iCs/>
              </w:rPr>
              <w:t>Véritables</w:t>
            </w:r>
            <w:proofErr w:type="spellEnd"/>
            <w:r w:rsidRPr="0041086D">
              <w:rPr>
                <w:i/>
                <w:iCs/>
              </w:rPr>
              <w:t xml:space="preserve"> </w:t>
            </w:r>
            <w:proofErr w:type="spellStart"/>
            <w:r w:rsidRPr="0041086D">
              <w:rPr>
                <w:i/>
                <w:iCs/>
              </w:rPr>
              <w:t>Préludes</w:t>
            </w:r>
            <w:proofErr w:type="spellEnd"/>
            <w:r w:rsidRPr="0041086D">
              <w:rPr>
                <w:i/>
                <w:iCs/>
              </w:rPr>
              <w:t xml:space="preserve"> </w:t>
            </w:r>
            <w:proofErr w:type="spellStart"/>
            <w:r w:rsidRPr="0041086D">
              <w:rPr>
                <w:i/>
                <w:iCs/>
              </w:rPr>
              <w:t>flaques</w:t>
            </w:r>
            <w:proofErr w:type="spellEnd"/>
            <w:r w:rsidRPr="0041086D">
              <w:rPr>
                <w:i/>
                <w:iCs/>
              </w:rPr>
              <w:t xml:space="preserve"> (pour un </w:t>
            </w:r>
            <w:proofErr w:type="spellStart"/>
            <w:r w:rsidRPr="0041086D">
              <w:rPr>
                <w:i/>
                <w:iCs/>
              </w:rPr>
              <w:t>chien</w:t>
            </w:r>
            <w:proofErr w:type="spellEnd"/>
            <w:r w:rsidRPr="0041086D">
              <w:rPr>
                <w:i/>
                <w:iCs/>
              </w:rPr>
              <w:t>)</w:t>
            </w:r>
            <w:r w:rsidRPr="0041086D">
              <w:rPr>
                <w:iCs/>
              </w:rPr>
              <w:t xml:space="preserve"> (1912)</w:t>
            </w:r>
            <w:r w:rsidRPr="0041086D">
              <w:t xml:space="preserve">, </w:t>
            </w:r>
            <w:r w:rsidRPr="0041086D">
              <w:rPr>
                <w:i/>
                <w:iCs/>
              </w:rPr>
              <w:t xml:space="preserve">Le </w:t>
            </w:r>
            <w:proofErr w:type="spellStart"/>
            <w:r w:rsidRPr="0041086D">
              <w:rPr>
                <w:i/>
                <w:iCs/>
              </w:rPr>
              <w:t>Piège</w:t>
            </w:r>
            <w:proofErr w:type="spellEnd"/>
            <w:r w:rsidRPr="0041086D">
              <w:rPr>
                <w:i/>
                <w:iCs/>
              </w:rPr>
              <w:t xml:space="preserve"> de </w:t>
            </w:r>
            <w:proofErr w:type="spellStart"/>
            <w:r w:rsidRPr="0041086D">
              <w:rPr>
                <w:i/>
                <w:iCs/>
              </w:rPr>
              <w:t>Méduse</w:t>
            </w:r>
            <w:proofErr w:type="spellEnd"/>
            <w:r w:rsidRPr="0041086D">
              <w:rPr>
                <w:iCs/>
              </w:rPr>
              <w:t xml:space="preserve"> (1913)</w:t>
            </w:r>
            <w:r w:rsidRPr="0041086D">
              <w:t xml:space="preserve">, </w:t>
            </w:r>
            <w:proofErr w:type="spellStart"/>
            <w:r w:rsidRPr="0041086D">
              <w:rPr>
                <w:i/>
              </w:rPr>
              <w:t>Embryons</w:t>
            </w:r>
            <w:proofErr w:type="spellEnd"/>
            <w:r w:rsidRPr="0041086D">
              <w:rPr>
                <w:i/>
              </w:rPr>
              <w:t xml:space="preserve"> </w:t>
            </w:r>
            <w:proofErr w:type="spellStart"/>
            <w:r w:rsidRPr="0041086D">
              <w:rPr>
                <w:i/>
              </w:rPr>
              <w:t>desséchés</w:t>
            </w:r>
            <w:proofErr w:type="spellEnd"/>
            <w:r w:rsidRPr="0041086D">
              <w:t xml:space="preserve"> (1913), and </w:t>
            </w:r>
            <w:r w:rsidRPr="0041086D">
              <w:rPr>
                <w:i/>
                <w:iCs/>
              </w:rPr>
              <w:t>Sports et divertissements</w:t>
            </w:r>
            <w:r w:rsidRPr="0041086D">
              <w:rPr>
                <w:iCs/>
              </w:rPr>
              <w:t xml:space="preserve"> (1914)</w:t>
            </w:r>
            <w:r w:rsidRPr="0041086D">
              <w:t xml:space="preserve">. </w:t>
            </w:r>
          </w:p>
          <w:p w14:paraId="1B816009" w14:textId="77777777" w:rsidR="00AD210D" w:rsidRDefault="00AD210D" w:rsidP="00AD210D"/>
          <w:p w14:paraId="3C60D4BB" w14:textId="6FE576AD" w:rsidR="00AD210D" w:rsidRPr="0041086D" w:rsidDel="00381026" w:rsidRDefault="00AD210D" w:rsidP="00AD210D">
            <w:r w:rsidRPr="0041086D">
              <w:t xml:space="preserve">Once war broke out in Europe in 1914, Satie joined the Socialist party, met Serge Diaghilev, forged relationships with Jean Cocteau, Pablo Picasso, and Igor Stravinsky, and broke off his friendship with Claude Debussy. </w:t>
            </w:r>
            <w:r>
              <w:t xml:space="preserve">His interest in leftist politics mirrored a further shift toward radically anti-establishment musical works. </w:t>
            </w:r>
            <w:r w:rsidRPr="0041086D">
              <w:t xml:space="preserve">The war years also witnessed the </w:t>
            </w:r>
            <w:proofErr w:type="spellStart"/>
            <w:r w:rsidRPr="0041086D">
              <w:rPr>
                <w:i/>
                <w:iCs/>
              </w:rPr>
              <w:t>succès</w:t>
            </w:r>
            <w:proofErr w:type="spellEnd"/>
            <w:r w:rsidRPr="0041086D">
              <w:rPr>
                <w:i/>
                <w:iCs/>
              </w:rPr>
              <w:t xml:space="preserve"> de scandal</w:t>
            </w:r>
            <w:r w:rsidRPr="0041086D">
              <w:t xml:space="preserve"> of Satie’s ballet, </w:t>
            </w:r>
            <w:r w:rsidRPr="0041086D">
              <w:rPr>
                <w:i/>
                <w:iCs/>
              </w:rPr>
              <w:t xml:space="preserve">Parade, ballet </w:t>
            </w:r>
            <w:proofErr w:type="spellStart"/>
            <w:r w:rsidRPr="0041086D">
              <w:rPr>
                <w:i/>
                <w:iCs/>
              </w:rPr>
              <w:t>réaliste</w:t>
            </w:r>
            <w:proofErr w:type="spellEnd"/>
            <w:r w:rsidRPr="0041086D">
              <w:rPr>
                <w:iCs/>
              </w:rPr>
              <w:t xml:space="preserve"> (1917)</w:t>
            </w:r>
            <w:r w:rsidRPr="0041086D">
              <w:t xml:space="preserve">, </w:t>
            </w:r>
            <w:proofErr w:type="gramStart"/>
            <w:r w:rsidRPr="0041086D">
              <w:t>a collaboration</w:t>
            </w:r>
            <w:proofErr w:type="gramEnd"/>
            <w:r w:rsidRPr="0041086D">
              <w:t xml:space="preserve"> between Satie, Pablo Picasso, </w:t>
            </w:r>
            <w:proofErr w:type="spellStart"/>
            <w:r w:rsidRPr="0041086D">
              <w:t>Leonide</w:t>
            </w:r>
            <w:proofErr w:type="spellEnd"/>
            <w:r w:rsidRPr="0041086D">
              <w:t xml:space="preserve"> Massine</w:t>
            </w:r>
            <w:r w:rsidR="00CC3091">
              <w:t>,</w:t>
            </w:r>
            <w:r w:rsidRPr="0041086D">
              <w:t xml:space="preserve"> and Jean Cocteau for the Ballets </w:t>
            </w:r>
            <w:proofErr w:type="spellStart"/>
            <w:r w:rsidRPr="0041086D">
              <w:t>Russe</w:t>
            </w:r>
            <w:proofErr w:type="spellEnd"/>
            <w:r w:rsidRPr="0041086D">
              <w:t xml:space="preserve">. Notable for its use of popular music (Ragtime), noise-making instruments added by Cocteau (typewriter, revolver), and Picasso’s cubist costumes, Guillaume Apollinaire coined the word “surrealism” to describe the ballet. </w:t>
            </w:r>
          </w:p>
          <w:p w14:paraId="4D4DFD87" w14:textId="77777777" w:rsidR="00AD210D" w:rsidRDefault="00AD210D" w:rsidP="00AD210D"/>
          <w:p w14:paraId="69CDDE4D" w14:textId="3512C732" w:rsidR="00AD210D" w:rsidRPr="008250C7" w:rsidRDefault="00AD210D" w:rsidP="00AD210D">
            <w:pPr>
              <w:rPr>
                <w:i/>
                <w:szCs w:val="23"/>
              </w:rPr>
            </w:pPr>
            <w:r w:rsidRPr="0041086D">
              <w:t xml:space="preserve">In 1917, Satie became artistic sage to a group of six young French composers under the watchful eye of Jean Cocteau: </w:t>
            </w:r>
            <w:r>
              <w:t xml:space="preserve">Georges </w:t>
            </w:r>
            <w:r w:rsidRPr="0041086D">
              <w:t xml:space="preserve">Auric, </w:t>
            </w:r>
            <w:r>
              <w:t xml:space="preserve">Louis </w:t>
            </w:r>
            <w:proofErr w:type="spellStart"/>
            <w:r w:rsidRPr="0041086D">
              <w:t>Durey</w:t>
            </w:r>
            <w:proofErr w:type="spellEnd"/>
            <w:r w:rsidRPr="0041086D">
              <w:t xml:space="preserve">, and </w:t>
            </w:r>
            <w:r>
              <w:t xml:space="preserve">Arthur </w:t>
            </w:r>
            <w:r w:rsidR="0088290A">
              <w:t xml:space="preserve">Honegger first, </w:t>
            </w:r>
            <w:r w:rsidRPr="0041086D">
              <w:t xml:space="preserve">joined by </w:t>
            </w:r>
            <w:r>
              <w:t xml:space="preserve">Germaine </w:t>
            </w:r>
            <w:proofErr w:type="spellStart"/>
            <w:r w:rsidRPr="0041086D">
              <w:t>Tailleferre</w:t>
            </w:r>
            <w:proofErr w:type="spellEnd"/>
            <w:r w:rsidRPr="0041086D">
              <w:t xml:space="preserve">, </w:t>
            </w:r>
            <w:r>
              <w:t xml:space="preserve">Francis </w:t>
            </w:r>
            <w:r w:rsidRPr="0041086D">
              <w:t xml:space="preserve">Poulenc, and </w:t>
            </w:r>
            <w:r>
              <w:t xml:space="preserve">Darius </w:t>
            </w:r>
            <w:r w:rsidRPr="0041086D">
              <w:t xml:space="preserve">Milhaud in 1918. During these years, Satie was busy working on </w:t>
            </w:r>
            <w:proofErr w:type="spellStart"/>
            <w:r w:rsidRPr="0041086D">
              <w:rPr>
                <w:i/>
                <w:iCs/>
              </w:rPr>
              <w:t>Socrate</w:t>
            </w:r>
            <w:proofErr w:type="spellEnd"/>
            <w:r>
              <w:rPr>
                <w:iCs/>
              </w:rPr>
              <w:t xml:space="preserve"> [</w:t>
            </w:r>
            <w:r>
              <w:rPr>
                <w:i/>
                <w:iCs/>
              </w:rPr>
              <w:t>Socrates</w:t>
            </w:r>
            <w:r>
              <w:rPr>
                <w:iCs/>
              </w:rPr>
              <w:t>]</w:t>
            </w:r>
            <w:r w:rsidRPr="0041086D">
              <w:t xml:space="preserve">, </w:t>
            </w:r>
            <w:r w:rsidRPr="0041086D">
              <w:rPr>
                <w:szCs w:val="23"/>
              </w:rPr>
              <w:t xml:space="preserve">an ode to the martyred philosopher for chamber orchestra and four sopranos. </w:t>
            </w:r>
            <w:r>
              <w:rPr>
                <w:szCs w:val="23"/>
              </w:rPr>
              <w:t>C</w:t>
            </w:r>
            <w:r w:rsidRPr="0041086D">
              <w:t xml:space="preserve">onstructed out of texts from Plato’s dialogues that chronicle the life and death of Socrates, Satie employed </w:t>
            </w:r>
            <w:r w:rsidRPr="0041086D">
              <w:rPr>
                <w:szCs w:val="23"/>
              </w:rPr>
              <w:t>clear, simply adorned musical lines</w:t>
            </w:r>
            <w:r>
              <w:rPr>
                <w:szCs w:val="23"/>
              </w:rPr>
              <w:t xml:space="preserve"> that presaged an emerging </w:t>
            </w:r>
            <w:r w:rsidRPr="0041086D">
              <w:rPr>
                <w:szCs w:val="23"/>
              </w:rPr>
              <w:t>neoclassical, modernist, abstract, and even proto-minimalist</w:t>
            </w:r>
            <w:r>
              <w:rPr>
                <w:szCs w:val="23"/>
              </w:rPr>
              <w:t xml:space="preserve"> aesthetic</w:t>
            </w:r>
            <w:r w:rsidRPr="0041086D">
              <w:rPr>
                <w:szCs w:val="23"/>
              </w:rPr>
              <w:t xml:space="preserve">. </w:t>
            </w:r>
            <w:r>
              <w:rPr>
                <w:szCs w:val="23"/>
              </w:rPr>
              <w:t>In 1918</w:t>
            </w:r>
            <w:r w:rsidR="00015500">
              <w:rPr>
                <w:szCs w:val="23"/>
              </w:rPr>
              <w:t>,</w:t>
            </w:r>
            <w:r>
              <w:rPr>
                <w:szCs w:val="23"/>
              </w:rPr>
              <w:t xml:space="preserve"> Jean Cocteau published </w:t>
            </w:r>
            <w:r>
              <w:rPr>
                <w:i/>
                <w:szCs w:val="23"/>
              </w:rPr>
              <w:t xml:space="preserve">Le coq et </w:t>
            </w:r>
            <w:proofErr w:type="spellStart"/>
            <w:r>
              <w:rPr>
                <w:i/>
                <w:szCs w:val="23"/>
              </w:rPr>
              <w:t>l’arlequin</w:t>
            </w:r>
            <w:proofErr w:type="spellEnd"/>
            <w:r w:rsidRPr="00E05968">
              <w:rPr>
                <w:szCs w:val="23"/>
              </w:rPr>
              <w:t xml:space="preserve">, </w:t>
            </w:r>
            <w:r>
              <w:rPr>
                <w:szCs w:val="23"/>
              </w:rPr>
              <w:t>an essay on the future of French music extolling Satie and Les Six, identifying their chic, modern, and popular aesthetic as quintessentially French, and an antidote to the hyper-romanticism of Richard Wagner and the lushness of Debussy.</w:t>
            </w:r>
          </w:p>
          <w:p w14:paraId="44041017" w14:textId="77777777" w:rsidR="00AD210D" w:rsidRDefault="00AD210D" w:rsidP="00AD210D"/>
          <w:p w14:paraId="19D61E0C" w14:textId="74811931" w:rsidR="00AD210D" w:rsidRDefault="00AD210D" w:rsidP="00AD210D">
            <w:r w:rsidRPr="0041086D">
              <w:t xml:space="preserve">By late 1919, Satie had begun to communicate with the Dada movement, and his Socialist tendencies were quickly turning to a more Bolshevist position.  In the 1920s, the composer finally joined the Communist party, making friends with several Dada artists: Tristan </w:t>
            </w:r>
            <w:proofErr w:type="spellStart"/>
            <w:r w:rsidRPr="0041086D">
              <w:t>Tzara</w:t>
            </w:r>
            <w:proofErr w:type="spellEnd"/>
            <w:r w:rsidRPr="0041086D">
              <w:t>, Marcel Duchamp, Man Ray</w:t>
            </w:r>
            <w:r w:rsidR="00015500">
              <w:t>,</w:t>
            </w:r>
            <w:r>
              <w:t xml:space="preserve"> and others</w:t>
            </w:r>
            <w:r w:rsidRPr="0041086D">
              <w:t xml:space="preserve"> involved in the Paris Dada movement. </w:t>
            </w:r>
            <w:r>
              <w:t>He presided</w:t>
            </w:r>
            <w:r w:rsidRPr="0041086D">
              <w:t xml:space="preserve"> over the infamous mock Dad</w:t>
            </w:r>
            <w:r>
              <w:t>a trial of André Breton in 1922 and</w:t>
            </w:r>
            <w:r w:rsidR="00015500">
              <w:t>,</w:t>
            </w:r>
            <w:r>
              <w:t xml:space="preserve"> i</w:t>
            </w:r>
            <w:r w:rsidRPr="0041086D">
              <w:t xml:space="preserve">n his last years, produced a number of nonsensical and Dada ballets </w:t>
            </w:r>
            <w:r>
              <w:t>(</w:t>
            </w:r>
            <w:proofErr w:type="spellStart"/>
            <w:r>
              <w:rPr>
                <w:i/>
              </w:rPr>
              <w:t>Mercure</w:t>
            </w:r>
            <w:proofErr w:type="spellEnd"/>
            <w:r>
              <w:t xml:space="preserve"> and </w:t>
            </w:r>
            <w:proofErr w:type="spellStart"/>
            <w:r>
              <w:rPr>
                <w:i/>
              </w:rPr>
              <w:t>Relâche</w:t>
            </w:r>
            <w:proofErr w:type="spellEnd"/>
            <w:r>
              <w:t xml:space="preserve">) </w:t>
            </w:r>
            <w:r w:rsidRPr="0041086D">
              <w:t xml:space="preserve">that widened the gulf between him and many of his more conservative friends. </w:t>
            </w:r>
          </w:p>
          <w:p w14:paraId="2F359956" w14:textId="77777777" w:rsidR="00B222FD" w:rsidRDefault="00B222FD" w:rsidP="00AD210D"/>
          <w:p w14:paraId="36483935" w14:textId="4F3CE326" w:rsidR="00B222FD" w:rsidRDefault="00B222FD" w:rsidP="00B222FD">
            <w:r>
              <w:lastRenderedPageBreak/>
              <w:t xml:space="preserve">File: </w:t>
            </w:r>
            <w:hyperlink r:id="rId9" w:history="1">
              <w:r w:rsidRPr="00863E6D">
                <w:t>https://www.google.com/url?q=http://www.youtube.com/watch%3Fv%3DKvc6vIWQxT8&amp;sa=U&amp;ei=DVjxT9jnHoOxhAfS5pSXDQ&amp;ved=0CA8QFjAF&amp;client=internal-uds-cse&amp;usg=AFQjCNFi5AHIZj0PzHFvgQ7Zor2HcC-mFA</w:t>
              </w:r>
            </w:hyperlink>
          </w:p>
          <w:p w14:paraId="0356118F" w14:textId="014748EA" w:rsidR="00B222FD" w:rsidRDefault="00B222FD" w:rsidP="00B222FD">
            <w:pPr>
              <w:pStyle w:val="Caption"/>
            </w:pPr>
            <w:r>
              <w:t xml:space="preserve"> </w:t>
            </w:r>
            <w:fldSimple w:instr=" SEQ Figure \* ARABIC ">
              <w:r w:rsidR="000C0B0D">
                <w:rPr>
                  <w:noProof/>
                </w:rPr>
                <w:t>1</w:t>
              </w:r>
            </w:fldSimple>
            <w:r>
              <w:t xml:space="preserve"> </w:t>
            </w:r>
            <w:proofErr w:type="spellStart"/>
            <w:r w:rsidRPr="0041086D">
              <w:rPr>
                <w:i/>
              </w:rPr>
              <w:t>Relâche</w:t>
            </w:r>
            <w:proofErr w:type="spellEnd"/>
            <w:r w:rsidRPr="0041086D">
              <w:t xml:space="preserve"> (full score by Erik Satie)</w:t>
            </w:r>
          </w:p>
          <w:p w14:paraId="03A65089" w14:textId="77777777" w:rsidR="000C0B0D" w:rsidRPr="0041086D" w:rsidRDefault="000C0B0D" w:rsidP="000C0B0D">
            <w:pPr>
              <w:rPr>
                <w:i/>
              </w:rPr>
            </w:pPr>
            <w:r>
              <w:t xml:space="preserve">File: </w:t>
            </w:r>
            <w:r w:rsidRPr="0041086D">
              <w:t>https://www.google.com/url</w:t>
            </w:r>
            <w:proofErr w:type="gramStart"/>
            <w:r w:rsidRPr="0041086D">
              <w:t>?q</w:t>
            </w:r>
            <w:proofErr w:type="gramEnd"/>
            <w:r w:rsidRPr="0041086D">
              <w:t>=http://www.youtube.com/watch%3Fv%3DUnXdYxvBHf8&amp;sa=U&amp;ei=El_xT8-YBcyj-gbP4PWuAw&amp;ved=0CAcQFjABOAg&amp;client=internal-uds-cse&amp;usg=AFQjCNEfrA5gO1hmxGtMDImbryfLs28LPQ</w:t>
            </w:r>
          </w:p>
          <w:p w14:paraId="05A770FD" w14:textId="60DE86F8" w:rsidR="000C0B0D" w:rsidRPr="000C0B0D" w:rsidRDefault="000C0B0D" w:rsidP="000C0B0D">
            <w:pPr>
              <w:pStyle w:val="Caption"/>
            </w:pPr>
            <w:fldSimple w:instr=" SEQ Figure \* ARABIC ">
              <w:r>
                <w:rPr>
                  <w:noProof/>
                </w:rPr>
                <w:t>2</w:t>
              </w:r>
            </w:fldSimple>
            <w:r>
              <w:t xml:space="preserve"> </w:t>
            </w:r>
            <w:r w:rsidRPr="0041086D">
              <w:rPr>
                <w:i/>
              </w:rPr>
              <w:t>Entr’acte</w:t>
            </w:r>
            <w:r w:rsidRPr="0041086D">
              <w:t xml:space="preserve"> (René Clair’s film ‘interval’ in </w:t>
            </w:r>
            <w:proofErr w:type="spellStart"/>
            <w:r w:rsidRPr="0041086D">
              <w:rPr>
                <w:i/>
              </w:rPr>
              <w:t>Relâche</w:t>
            </w:r>
            <w:proofErr w:type="spellEnd"/>
            <w:r w:rsidRPr="0041086D">
              <w:t>)</w:t>
            </w:r>
          </w:p>
          <w:p w14:paraId="1ED4C6BB" w14:textId="0F97AD8D" w:rsidR="00000B0D" w:rsidRPr="00000B0D" w:rsidRDefault="00AD210D" w:rsidP="002C619A">
            <w:r>
              <w:t>Satie trave</w:t>
            </w:r>
            <w:r w:rsidR="002C619A">
              <w:t>l</w:t>
            </w:r>
            <w:r>
              <w:t xml:space="preserve">led in avant-garde circles throughout his life. Collaborating with </w:t>
            </w:r>
            <w:proofErr w:type="spellStart"/>
            <w:r>
              <w:t>humorist</w:t>
            </w:r>
            <w:proofErr w:type="spellEnd"/>
            <w:r>
              <w:t xml:space="preserve"> bohemian artists and poets in his youth, and modernist artists in his mature years. Artists such as Man Ray, </w:t>
            </w:r>
            <w:proofErr w:type="spellStart"/>
            <w:r>
              <w:t>Constanin</w:t>
            </w:r>
            <w:proofErr w:type="spellEnd"/>
            <w:r>
              <w:t xml:space="preserve"> Brancusi and Georges Braque took inspiration from Satie’s life and compositions. Virgil Thomson, John Cage, F</w:t>
            </w:r>
            <w:r w:rsidR="00AE0112">
              <w:t xml:space="preserve">rancis Poulenc, Igor Stravinsky, </w:t>
            </w:r>
            <w:r>
              <w:t>and Darius Milhaud all claimed to own something to Satie’s works, be it the clarity of line, simplicity of counterpoint, or use of popular idioms.</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5529AE29" w14:textId="319803F6" w:rsidR="00AD210D" w:rsidRDefault="00015500" w:rsidP="00CA6914">
            <w:sdt>
              <w:sdtPr>
                <w:id w:val="-1971118555"/>
                <w:citation/>
              </w:sdtPr>
              <w:sdtContent>
                <w:r w:rsidR="00CA6914">
                  <w:fldChar w:fldCharType="begin"/>
                </w:r>
                <w:r w:rsidR="00CA6914">
                  <w:rPr>
                    <w:lang w:val="en-US"/>
                  </w:rPr>
                  <w:instrText xml:space="preserve"> CITATION Cag73 \l 1033 </w:instrText>
                </w:r>
                <w:r w:rsidR="00CA6914">
                  <w:fldChar w:fldCharType="separate"/>
                </w:r>
                <w:r w:rsidR="00CA6914" w:rsidRPr="00CA6914">
                  <w:rPr>
                    <w:noProof/>
                    <w:lang w:val="en-US"/>
                  </w:rPr>
                  <w:t>(Cage)</w:t>
                </w:r>
                <w:r w:rsidR="00CA6914">
                  <w:fldChar w:fldCharType="end"/>
                </w:r>
              </w:sdtContent>
            </w:sdt>
          </w:p>
          <w:p w14:paraId="7F6D08C8" w14:textId="1DDF32CB" w:rsidR="00AD210D" w:rsidRDefault="00015500" w:rsidP="00AD210D">
            <w:sdt>
              <w:sdtPr>
                <w:id w:val="1417365607"/>
                <w:citation/>
              </w:sdtPr>
              <w:sdtContent>
                <w:r w:rsidR="00CA6914">
                  <w:fldChar w:fldCharType="begin"/>
                </w:r>
                <w:r w:rsidR="00CA6914">
                  <w:rPr>
                    <w:lang w:val="en-US"/>
                  </w:rPr>
                  <w:instrText xml:space="preserve">CITATION Dav07 \l 1033 </w:instrText>
                </w:r>
                <w:r w:rsidR="00CA6914">
                  <w:fldChar w:fldCharType="separate"/>
                </w:r>
                <w:r w:rsidR="00CA6914" w:rsidRPr="00CA6914">
                  <w:rPr>
                    <w:noProof/>
                    <w:lang w:val="en-US"/>
                  </w:rPr>
                  <w:t>(Davis)</w:t>
                </w:r>
                <w:r w:rsidR="00CA6914">
                  <w:fldChar w:fldCharType="end"/>
                </w:r>
              </w:sdtContent>
            </w:sdt>
          </w:p>
          <w:p w14:paraId="5F003F86" w14:textId="5037A3D0" w:rsidR="00AD210D" w:rsidRPr="0041086D" w:rsidRDefault="00015500" w:rsidP="00AD210D">
            <w:sdt>
              <w:sdtPr>
                <w:id w:val="-284031977"/>
                <w:citation/>
              </w:sdtPr>
              <w:sdtContent>
                <w:r w:rsidR="00CA6914">
                  <w:fldChar w:fldCharType="begin"/>
                </w:r>
                <w:r w:rsidR="00CA6914">
                  <w:rPr>
                    <w:lang w:val="en-US"/>
                  </w:rPr>
                  <w:instrText xml:space="preserve"> CITATION Orl97 \l 1033 </w:instrText>
                </w:r>
                <w:r w:rsidR="00CA6914">
                  <w:fldChar w:fldCharType="separate"/>
                </w:r>
                <w:r w:rsidR="00CA6914" w:rsidRPr="00CA6914">
                  <w:rPr>
                    <w:noProof/>
                    <w:lang w:val="en-US"/>
                  </w:rPr>
                  <w:t>(Orledge)</w:t>
                </w:r>
                <w:r w:rsidR="00CA6914">
                  <w:fldChar w:fldCharType="end"/>
                </w:r>
              </w:sdtContent>
            </w:sdt>
          </w:p>
          <w:p w14:paraId="2791F2B7" w14:textId="61107720" w:rsidR="00AD210D" w:rsidRPr="0041086D" w:rsidRDefault="00015500" w:rsidP="00AD210D">
            <w:sdt>
              <w:sdtPr>
                <w:id w:val="1102147148"/>
                <w:citation/>
              </w:sdtPr>
              <w:sdtContent>
                <w:r w:rsidR="00CA6914">
                  <w:fldChar w:fldCharType="begin"/>
                </w:r>
                <w:r w:rsidR="00CA6914">
                  <w:rPr>
                    <w:lang w:val="en-US"/>
                  </w:rPr>
                  <w:instrText xml:space="preserve"> CITATION Orl95 \l 1033 </w:instrText>
                </w:r>
                <w:r w:rsidR="00CA6914">
                  <w:fldChar w:fldCharType="separate"/>
                </w:r>
                <w:r w:rsidR="00CA6914" w:rsidRPr="00CA6914">
                  <w:rPr>
                    <w:noProof/>
                    <w:lang w:val="en-US"/>
                  </w:rPr>
                  <w:t>(Orledge, Satie Remembered)</w:t>
                </w:r>
                <w:r w:rsidR="00CA6914">
                  <w:fldChar w:fldCharType="end"/>
                </w:r>
                <w:bookmarkStart w:id="0" w:name="_GoBack"/>
                <w:bookmarkEnd w:id="0"/>
              </w:sdtContent>
            </w:sdt>
          </w:p>
          <w:p w14:paraId="29640506" w14:textId="695209ED" w:rsidR="00AD210D" w:rsidRPr="0041086D" w:rsidRDefault="00015500" w:rsidP="00AD210D">
            <w:sdt>
              <w:sdtPr>
                <w:id w:val="-608276116"/>
                <w:citation/>
              </w:sdtPr>
              <w:sdtContent>
                <w:r w:rsidR="00CA6914">
                  <w:fldChar w:fldCharType="begin"/>
                </w:r>
                <w:r w:rsidR="00CA6914">
                  <w:rPr>
                    <w:lang w:val="en-US"/>
                  </w:rPr>
                  <w:instrText xml:space="preserve"> CITATION Orl90 \l 1033 </w:instrText>
                </w:r>
                <w:r w:rsidR="00CA6914">
                  <w:fldChar w:fldCharType="separate"/>
                </w:r>
                <w:r w:rsidR="00CA6914" w:rsidRPr="00CA6914">
                  <w:rPr>
                    <w:noProof/>
                    <w:lang w:val="en-US"/>
                  </w:rPr>
                  <w:t>(Orledge, Satie the Composer)</w:t>
                </w:r>
                <w:r w:rsidR="00CA6914">
                  <w:fldChar w:fldCharType="end"/>
                </w:r>
              </w:sdtContent>
            </w:sdt>
          </w:p>
          <w:p w14:paraId="564E12BB" w14:textId="2DDCDF56" w:rsidR="00AD210D" w:rsidRPr="0041086D" w:rsidRDefault="00015500" w:rsidP="00AD210D">
            <w:sdt>
              <w:sdtPr>
                <w:id w:val="498233861"/>
                <w:citation/>
              </w:sdtPr>
              <w:sdtContent>
                <w:r w:rsidR="00CA6914">
                  <w:fldChar w:fldCharType="begin"/>
                </w:r>
                <w:r w:rsidR="00CA6914">
                  <w:rPr>
                    <w:lang w:val="en-US"/>
                  </w:rPr>
                  <w:instrText xml:space="preserve"> CITATION Sat96 \l 1033 </w:instrText>
                </w:r>
                <w:r w:rsidR="00CA6914">
                  <w:fldChar w:fldCharType="separate"/>
                </w:r>
                <w:r w:rsidR="00CA6914" w:rsidRPr="00CA6914">
                  <w:rPr>
                    <w:noProof/>
                    <w:lang w:val="en-US"/>
                  </w:rPr>
                  <w:t>(Satie)</w:t>
                </w:r>
                <w:r w:rsidR="00CA6914">
                  <w:fldChar w:fldCharType="end"/>
                </w:r>
              </w:sdtContent>
            </w:sdt>
          </w:p>
          <w:p w14:paraId="62CCD365" w14:textId="09926E73" w:rsidR="00AD210D" w:rsidRPr="0041086D" w:rsidRDefault="00015500" w:rsidP="00AD210D">
            <w:sdt>
              <w:sdtPr>
                <w:id w:val="1487677068"/>
                <w:citation/>
              </w:sdtPr>
              <w:sdtContent>
                <w:r w:rsidR="00CA6914">
                  <w:fldChar w:fldCharType="begin"/>
                </w:r>
                <w:r w:rsidR="00CA6914">
                  <w:rPr>
                    <w:lang w:val="en-US"/>
                  </w:rPr>
                  <w:instrText xml:space="preserve"> CITATION Tem69 \l 1033 </w:instrText>
                </w:r>
                <w:r w:rsidR="00CA6914">
                  <w:fldChar w:fldCharType="separate"/>
                </w:r>
                <w:r w:rsidR="00CA6914" w:rsidRPr="00CA6914">
                  <w:rPr>
                    <w:noProof/>
                    <w:lang w:val="en-US"/>
                  </w:rPr>
                  <w:t>(Templier)</w:t>
                </w:r>
                <w:r w:rsidR="00CA6914">
                  <w:fldChar w:fldCharType="end"/>
                </w:r>
              </w:sdtContent>
            </w:sdt>
          </w:p>
          <w:p w14:paraId="63759E06" w14:textId="72FFCD62" w:rsidR="002A756B" w:rsidRPr="002A756B" w:rsidRDefault="00015500" w:rsidP="000C0B0D">
            <w:pPr>
              <w:keepNext/>
              <w:rPr>
                <w:rFonts w:cs="Candara"/>
              </w:rPr>
            </w:pPr>
            <w:sdt>
              <w:sdtPr>
                <w:rPr>
                  <w:rFonts w:cs="Candara"/>
                </w:rPr>
                <w:id w:val="-1954625019"/>
                <w:citation/>
              </w:sdtPr>
              <w:sdtContent>
                <w:r w:rsidR="00CA6914">
                  <w:rPr>
                    <w:rFonts w:cs="Candara"/>
                  </w:rPr>
                  <w:fldChar w:fldCharType="begin"/>
                </w:r>
                <w:r w:rsidR="00CA6914">
                  <w:rPr>
                    <w:rFonts w:cs="Candara"/>
                    <w:lang w:val="en-US"/>
                  </w:rPr>
                  <w:instrText xml:space="preserve"> CITATION Whi99 \l 1033 </w:instrText>
                </w:r>
                <w:r w:rsidR="00CA6914">
                  <w:rPr>
                    <w:rFonts w:cs="Candara"/>
                  </w:rPr>
                  <w:fldChar w:fldCharType="separate"/>
                </w:r>
                <w:r w:rsidR="00CA6914" w:rsidRPr="00CA6914">
                  <w:rPr>
                    <w:rFonts w:cs="Candara"/>
                    <w:noProof/>
                    <w:lang w:val="en-US"/>
                  </w:rPr>
                  <w:t>(Whiting)</w:t>
                </w:r>
                <w:r w:rsidR="00CA6914">
                  <w:rPr>
                    <w:rFonts w:cs="Candara"/>
                  </w:rPr>
                  <w:fldChar w:fldCharType="end"/>
                </w:r>
              </w:sdtContent>
            </w:sdt>
          </w:p>
        </w:tc>
      </w:tr>
    </w:tbl>
    <w:p w14:paraId="4D036C04" w14:textId="0FCBA970" w:rsidR="00C27FAB" w:rsidRPr="00F36937" w:rsidRDefault="00C27FAB" w:rsidP="000C0B0D">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15500" w:rsidRDefault="00015500" w:rsidP="007A0D55">
      <w:pPr>
        <w:spacing w:after="0" w:line="240" w:lineRule="auto"/>
      </w:pPr>
      <w:r>
        <w:separator/>
      </w:r>
    </w:p>
  </w:endnote>
  <w:endnote w:type="continuationSeparator" w:id="0">
    <w:p w14:paraId="378E258A" w14:textId="77777777" w:rsidR="00015500" w:rsidRDefault="000155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15500" w:rsidRDefault="00015500" w:rsidP="007A0D55">
      <w:pPr>
        <w:spacing w:after="0" w:line="240" w:lineRule="auto"/>
      </w:pPr>
      <w:r>
        <w:separator/>
      </w:r>
    </w:p>
  </w:footnote>
  <w:footnote w:type="continuationSeparator" w:id="0">
    <w:p w14:paraId="5FEA30A3" w14:textId="77777777" w:rsidR="00015500" w:rsidRDefault="000155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15500" w:rsidRDefault="000155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015500" w:rsidRDefault="000155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35E7"/>
    <w:rsid w:val="000139A2"/>
    <w:rsid w:val="00015500"/>
    <w:rsid w:val="00032559"/>
    <w:rsid w:val="00052040"/>
    <w:rsid w:val="000B25AE"/>
    <w:rsid w:val="000B55AB"/>
    <w:rsid w:val="000C0B0D"/>
    <w:rsid w:val="000D24DC"/>
    <w:rsid w:val="000F721C"/>
    <w:rsid w:val="00101B2E"/>
    <w:rsid w:val="00116FA0"/>
    <w:rsid w:val="0015114C"/>
    <w:rsid w:val="001A21F3"/>
    <w:rsid w:val="001A2537"/>
    <w:rsid w:val="001A6A06"/>
    <w:rsid w:val="00202BF9"/>
    <w:rsid w:val="00210C03"/>
    <w:rsid w:val="002162E2"/>
    <w:rsid w:val="00225C5A"/>
    <w:rsid w:val="00230B10"/>
    <w:rsid w:val="00234353"/>
    <w:rsid w:val="00244BB0"/>
    <w:rsid w:val="002A0A0D"/>
    <w:rsid w:val="002A756B"/>
    <w:rsid w:val="002B0B37"/>
    <w:rsid w:val="002C619A"/>
    <w:rsid w:val="0030662D"/>
    <w:rsid w:val="003235A7"/>
    <w:rsid w:val="003677B6"/>
    <w:rsid w:val="00391CB2"/>
    <w:rsid w:val="003D3579"/>
    <w:rsid w:val="003E2795"/>
    <w:rsid w:val="003F0D73"/>
    <w:rsid w:val="0043703B"/>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7411B9"/>
    <w:rsid w:val="00780D95"/>
    <w:rsid w:val="00780DC7"/>
    <w:rsid w:val="007A0D55"/>
    <w:rsid w:val="007B3377"/>
    <w:rsid w:val="007B7F80"/>
    <w:rsid w:val="007E5F44"/>
    <w:rsid w:val="00802B84"/>
    <w:rsid w:val="00821DE3"/>
    <w:rsid w:val="00824B0E"/>
    <w:rsid w:val="00846CE1"/>
    <w:rsid w:val="00853C4A"/>
    <w:rsid w:val="00863E6D"/>
    <w:rsid w:val="0088290A"/>
    <w:rsid w:val="00897586"/>
    <w:rsid w:val="008A3713"/>
    <w:rsid w:val="008A5B87"/>
    <w:rsid w:val="00906069"/>
    <w:rsid w:val="00922950"/>
    <w:rsid w:val="009A7264"/>
    <w:rsid w:val="009D1606"/>
    <w:rsid w:val="009E18A1"/>
    <w:rsid w:val="009E73D7"/>
    <w:rsid w:val="00A27D2C"/>
    <w:rsid w:val="00A76FD9"/>
    <w:rsid w:val="00AB436D"/>
    <w:rsid w:val="00AD210D"/>
    <w:rsid w:val="00AD2F24"/>
    <w:rsid w:val="00AD4844"/>
    <w:rsid w:val="00AE0112"/>
    <w:rsid w:val="00B219AE"/>
    <w:rsid w:val="00B222FD"/>
    <w:rsid w:val="00B33145"/>
    <w:rsid w:val="00B574C9"/>
    <w:rsid w:val="00BC39C9"/>
    <w:rsid w:val="00BE5BF7"/>
    <w:rsid w:val="00BF40E1"/>
    <w:rsid w:val="00C27FAB"/>
    <w:rsid w:val="00C358D4"/>
    <w:rsid w:val="00C55FAE"/>
    <w:rsid w:val="00C6296B"/>
    <w:rsid w:val="00C7661F"/>
    <w:rsid w:val="00C94AF5"/>
    <w:rsid w:val="00CA6914"/>
    <w:rsid w:val="00CC3091"/>
    <w:rsid w:val="00CC586D"/>
    <w:rsid w:val="00CF1542"/>
    <w:rsid w:val="00CF3EC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B222F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B222F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google.com/url?q=http://www.youtube.com/watch%3Fv%3DKvc6vIWQxT8&amp;sa=U&amp;ei=DVjxT9jnHoOxhAfS5pSXDQ&amp;ved=0CA8QFjAF&amp;client=internal-uds-cse&amp;usg=AFQjCNFi5AHIZj0PzHFvgQ7Zor2HcC-mFA"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B06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Cag73</b:Tag>
    <b:SourceType>BookSection</b:SourceType>
    <b:Guid>{C3DDD7EB-4231-2A4C-92CD-BDEA6CCA0CF8}</b:Guid>
    <b:Author>
      <b:Author>
        <b:NameList>
          <b:Person>
            <b:Last>Cage</b:Last>
            <b:First>John</b:First>
          </b:Person>
        </b:NameList>
      </b:Author>
    </b:Author>
    <b:Title>Erik Satie</b:Title>
    <b:City>Middeltown</b:City>
    <b:StateProvince>Connecticut</b:StateProvince>
    <b:Publisher>Wesleyan UP</b:Publisher>
    <b:Year>1973</b:Year>
    <b:Comments>An imaginary conversation Cage constructed between Satie and himself using quotes, letters, writings, and other sources of Satie’s prose.</b:Comments>
    <b:BookTitle>Silence (second edition)</b:BookTitle>
    <b:RefOrder>1</b:RefOrder>
  </b:Source>
  <b:Source>
    <b:Tag>Dav07</b:Tag>
    <b:SourceType>Book</b:SourceType>
    <b:Guid>{E57B2748-8552-B143-B665-B26D8907981F}</b:Guid>
    <b:Author>
      <b:Author>
        <b:NameList>
          <b:Person>
            <b:Last>Davis</b:Last>
            <b:First>Mary</b:First>
            <b:Middle>E.</b:Middle>
          </b:Person>
        </b:NameList>
      </b:Author>
    </b:Author>
    <b:Title>Erik Satie</b:Title>
    <b:City>London</b:City>
    <b:Publisher>Reaktion Books</b:Publisher>
    <b:Year>2007</b:Year>
    <b:Comments>This comprehensive biography pays special attention to Satie’s engagement with popular culture.</b:Comments>
    <b:RefOrder>2</b:RefOrder>
  </b:Source>
  <b:Source>
    <b:Tag>Orl97</b:Tag>
    <b:SourceType>BookSection</b:SourceType>
    <b:Guid>{8C021D62-7D4F-6F4F-B860-963348879F33}</b:Guid>
    <b:Title>Debussy and Satie</b:Title>
    <b:City>Cambridge</b:City>
    <b:Publisher>Cambridge UP</b:Publisher>
    <b:Year>1997</b:Year>
    <b:Comments>Orledge delves into the close relationship between the composers, which began around December 1891 at the Auberge du Clou cabaret in Paris, followed by regular meetings to exchange ideas. The author discusses their cross influences on each other, frictions in their friendship, leading to their falling out and reconciliation.</b:Comments>
    <b:Author>
      <b:Author>
        <b:NameList>
          <b:Person>
            <b:Last>Orledge</b:Last>
            <b:First>Robert</b:First>
          </b:Person>
        </b:NameList>
      </b:Author>
      <b:Editor>
        <b:NameList>
          <b:Person>
            <b:Last>Langham</b:Last>
            <b:First>Richard</b:First>
          </b:Person>
        </b:NameList>
      </b:Editor>
    </b:Author>
    <b:BookTitle>Debussy Studies</b:BookTitle>
    <b:RefOrder>3</b:RefOrder>
  </b:Source>
  <b:Source>
    <b:Tag>Orl95</b:Tag>
    <b:SourceType>Book</b:SourceType>
    <b:Guid>{797F8D88-17B8-D940-A159-651E63DA2639}</b:Guid>
    <b:Author>
      <b:Author>
        <b:NameList>
          <b:Person>
            <b:Last>Orledge</b:Last>
            <b:First>Robert</b:First>
          </b:Person>
        </b:NameList>
      </b:Author>
      <b:Translator>
        <b:NameList>
          <b:Person>
            <b:Last>Nichols</b:Last>
            <b:First>Roger</b:First>
          </b:Person>
        </b:NameList>
      </b:Translator>
    </b:Author>
    <b:Title>Satie Remembered</b:Title>
    <b:City>Portland</b:City>
    <b:StateProvince>Oregon</b:StateProvince>
    <b:Publisher>Amadeus P</b:Publisher>
    <b:Year>1995</b:Year>
    <b:Comments>A chronological arrangement of accounts of various aspects of Satie’s life, music, dress, manners, and personality told by his contemporaries including Satie’s siblings, Stravinsky, Milhaud, Varèse, Valentine Gross, Man Ray, Blaise Cendars, Sylvia Beach, and Brancusi.</b:Comments>
    <b:RefOrder>4</b:RefOrder>
  </b:Source>
  <b:Source>
    <b:Tag>Orl90</b:Tag>
    <b:SourceType>Book</b:SourceType>
    <b:Guid>{ACA44AF9-1969-7E47-80A4-75B50C5BAC2B}</b:Guid>
    <b:Author>
      <b:Author>
        <b:NameList>
          <b:Person>
            <b:Last>Orledge</b:Last>
            <b:First>Robert</b:First>
          </b:Person>
        </b:NameList>
      </b:Author>
    </b:Author>
    <b:Title>Satie the Composer</b:Title>
    <b:City>Cambridge</b:City>
    <b:Publisher>Cambridge UP</b:Publisher>
    <b:Year>1990</b:Year>
    <b:Comments>Provides an examination of Satie’s compositional process. The author relies chiefly on manuscript and notebook analysis, but utilizes the composer’s letters, writings, drawings, as well as incorporates biographical considerations into the analyses.</b:Comments>
    <b:RefOrder>5</b:RefOrder>
  </b:Source>
  <b:Source>
    <b:Tag>Sat96</b:Tag>
    <b:SourceType>Book</b:SourceType>
    <b:Guid>{091F3C15-4581-9748-A615-EA2F29D551CC}</b:Guid>
    <b:Author>
      <b:Author>
        <b:NameList>
          <b:Person>
            <b:Last>Satie</b:Last>
            <b:First>Erik</b:First>
          </b:Person>
        </b:NameList>
      </b:Author>
      <b:Editor>
        <b:NameList>
          <b:Person>
            <b:Last>Volta</b:Last>
            <b:First>Ornella</b:First>
          </b:Person>
        </b:NameList>
      </b:Editor>
      <b:Translator>
        <b:NameList>
          <b:Person>
            <b:Last>Melville</b:Last>
            <b:First>Anthony</b:First>
          </b:Person>
        </b:NameList>
      </b:Translator>
    </b:Author>
    <b:Title>A Mammal’s Notebook: Collected Writings of Erik Satie</b:Title>
    <b:City>London</b:City>
    <b:Publisher>Atlas P.</b:Publisher>
    <b:Year>1996</b:Year>
    <b:Comments>A comprehensive collection and translation of Satie’s writings into English including many of Satie’s publications, aphorisms, talks, articles, calligraphy and drawings.</b:Comments>
    <b:RefOrder>6</b:RefOrder>
  </b:Source>
  <b:Source>
    <b:Tag>Tem69</b:Tag>
    <b:SourceType>Book</b:SourceType>
    <b:Guid>{B7B10517-24FC-2442-B188-08E5F0235AE5}</b:Guid>
    <b:Author>
      <b:Author>
        <b:NameList>
          <b:Person>
            <b:Last>Templier</b:Last>
            <b:First>Pierre-Daniel</b:First>
          </b:Person>
        </b:NameList>
      </b:Author>
      <b:Translator>
        <b:NameList>
          <b:Person>
            <b:Last>French</b:Last>
            <b:First>Elena</b:First>
            <b:Middle>and David</b:Middle>
          </b:Person>
        </b:NameList>
      </b:Translator>
    </b:Author>
    <b:Title>Erik Satie</b:Title>
    <b:City>Paris; Cambridge; Massachusetts</b:City>
    <b:Publisher>Editions Rieder; MIT P</b:Publisher>
    <b:Year>1932; 1969</b:Year>
    <b:Comments>The first scholarly biography of Satie written after his death.</b:Comments>
    <b:RefOrder>7</b:RefOrder>
  </b:Source>
  <b:Source>
    <b:Tag>Whi99</b:Tag>
    <b:SourceType>Book</b:SourceType>
    <b:Guid>{F9757277-CAC8-C74F-808A-4A489440018D}</b:Guid>
    <b:Author>
      <b:Author>
        <b:NameList>
          <b:Person>
            <b:Last>Whiting</b:Last>
            <b:First>Steven</b:First>
            <b:Middle>Moore</b:Middle>
          </b:Person>
        </b:NameList>
      </b:Author>
    </b:Author>
    <b:Title>Satie the Bohemian: From Cabaret to Concert Hall</b:Title>
    <b:City>Oxford</b:City>
    <b:Publisher>Oxford UP</b:Publisher>
    <b:Year>1999</b:Year>
    <b:Comments>A comprehensive survey of Satie’s work in the cabarets and music halls from 1888 to 1909.</b:Comments>
    <b:RefOrder>8</b:RefOrder>
  </b:Source>
</b:Sources>
</file>

<file path=customXml/itemProps1.xml><?xml version="1.0" encoding="utf-8"?>
<ds:datastoreItem xmlns:ds="http://schemas.openxmlformats.org/officeDocument/2006/customXml" ds:itemID="{AE25ABB3-3E28-8740-8C83-B38A23D2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3</Pages>
  <Words>1326</Words>
  <Characters>7564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20</cp:revision>
  <dcterms:created xsi:type="dcterms:W3CDTF">2014-06-13T05:47:00Z</dcterms:created>
  <dcterms:modified xsi:type="dcterms:W3CDTF">2014-06-14T19:04:00Z</dcterms:modified>
</cp:coreProperties>
</file>