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7BF56DDA" w:rsidR="00B574C9" w:rsidRDefault="00C13261" w:rsidP="00C13261">
                <w:proofErr w:type="spellStart"/>
                <w:r>
                  <w:t>Gerson</w:t>
                </w:r>
                <w:proofErr w:type="spellEnd"/>
              </w:p>
            </w:tc>
          </w:sdtContent>
        </w:sdt>
        <w:sdt>
          <w:sdtPr>
            <w:alias w:val="Middle name"/>
            <w:tag w:val="authorMiddleName"/>
            <w:id w:val="-2076034781"/>
            <w:placeholder>
              <w:docPart w:val="FD27FA7C398D1D419371CD4DD0DBAA71"/>
            </w:placeholder>
            <w:showingPlcHdr/>
            <w:text/>
          </w:sdtPr>
          <w:sdtEndPr/>
          <w:sdtContent>
            <w:tc>
              <w:tcPr>
                <w:tcW w:w="2551" w:type="dxa"/>
              </w:tcPr>
              <w:p w14:paraId="2B6BACF7" w14:textId="77777777" w:rsidR="00B574C9" w:rsidRDefault="00B574C9" w:rsidP="00922950">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178EEDD8" w:rsidR="00B574C9" w:rsidRDefault="00C13261" w:rsidP="00C13261">
                <w:r>
                  <w:t>Valle</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23416E64" w:rsidR="003F0D73" w:rsidRPr="00FB589A" w:rsidRDefault="00C13261" w:rsidP="00C13261">
                <w:pPr>
                  <w:rPr>
                    <w:b/>
                  </w:rPr>
                </w:pPr>
                <w:proofErr w:type="spellStart"/>
                <w:r>
                  <w:rPr>
                    <w:b/>
                  </w:rPr>
                  <w:t>Antunes</w:t>
                </w:r>
                <w:proofErr w:type="spellEnd"/>
                <w:r>
                  <w:rPr>
                    <w:b/>
                  </w:rPr>
                  <w:t>, Jorge</w:t>
                </w:r>
                <w:r w:rsidR="007556D8">
                  <w:rPr>
                    <w:b/>
                  </w:rPr>
                  <w:t xml:space="preserve"> (1942-</w:t>
                </w:r>
                <w:r w:rsidR="00A87DDE">
                  <w:rPr>
                    <w:b/>
                  </w:rPr>
                  <w:t>)</w:t>
                </w:r>
              </w:p>
            </w:tc>
          </w:sdtContent>
        </w:sdt>
      </w:tr>
      <w:tr w:rsidR="00464699" w14:paraId="09D06B43" w14:textId="77777777" w:rsidTr="006B2F1E">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339CA1BA" w:rsidR="00E85A05" w:rsidRDefault="009F4EAF" w:rsidP="00FA7170">
                <w:r>
                  <w:rPr>
                    <w:lang w:val="en-US"/>
                  </w:rPr>
                  <w:t xml:space="preserve">Jorge </w:t>
                </w:r>
                <w:proofErr w:type="spellStart"/>
                <w:r>
                  <w:rPr>
                    <w:lang w:val="en-US"/>
                  </w:rPr>
                  <w:t>Antunes</w:t>
                </w:r>
                <w:proofErr w:type="spellEnd"/>
                <w:r>
                  <w:rPr>
                    <w:lang w:val="en-US"/>
                  </w:rPr>
                  <w:t>,</w:t>
                </w:r>
                <w:r w:rsidRPr="00227EC4">
                  <w:rPr>
                    <w:lang w:val="en-US"/>
                  </w:rPr>
                  <w:t xml:space="preserve"> who was born in Rio de Janeiro on April 23, 1942, and is one of Brazil’s most active vanguard musicians, is fond of observing that “life imitates art,” thus demonstrating his combativeness as an artist. Trained in violin, composition, and conducting, as well as in physics, he became the first composer of electro</w:t>
                </w:r>
                <w:r w:rsidR="00FA7170">
                  <w:rPr>
                    <w:lang w:val="en-US"/>
                  </w:rPr>
                  <w:t>acoustic music in Brazil in the 1960s</w:t>
                </w:r>
                <w:r w:rsidRPr="00227EC4">
                  <w:rPr>
                    <w:lang w:val="en-US"/>
                  </w:rPr>
                  <w:t>, when he wrote about the relationships between sound and color, in addition to exhibiting multimedia works in galleries. In 1971</w:t>
                </w:r>
                <w:r w:rsidR="00AD089D">
                  <w:rPr>
                    <w:lang w:val="en-US"/>
                  </w:rPr>
                  <w:t>,</w:t>
                </w:r>
                <w:r w:rsidRPr="00227EC4">
                  <w:rPr>
                    <w:lang w:val="en-US"/>
                  </w:rPr>
                  <w:t xml:space="preserve"> he won the </w:t>
                </w:r>
                <w:proofErr w:type="spellStart"/>
                <w:r w:rsidRPr="00227EC4">
                  <w:rPr>
                    <w:lang w:val="en-US"/>
                  </w:rPr>
                  <w:t>Angelicum</w:t>
                </w:r>
                <w:proofErr w:type="spellEnd"/>
                <w:r w:rsidRPr="00227EC4">
                  <w:rPr>
                    <w:lang w:val="en-US"/>
                  </w:rPr>
                  <w:t xml:space="preserve"> di Milano prize for his composition </w:t>
                </w:r>
                <w:r w:rsidRPr="00227EC4">
                  <w:rPr>
                    <w:i/>
                    <w:iCs/>
                    <w:lang w:val="en-US"/>
                  </w:rPr>
                  <w:t>Isomerism</w:t>
                </w:r>
                <w:r w:rsidRPr="00227EC4">
                  <w:rPr>
                    <w:lang w:val="en-US"/>
                  </w:rPr>
                  <w:t xml:space="preserve">, edited by the </w:t>
                </w:r>
                <w:proofErr w:type="spellStart"/>
                <w:r w:rsidRPr="00227EC4">
                  <w:rPr>
                    <w:lang w:val="en-US"/>
                  </w:rPr>
                  <w:t>Edizioni</w:t>
                </w:r>
                <w:proofErr w:type="spellEnd"/>
                <w:r w:rsidRPr="00227EC4">
                  <w:rPr>
                    <w:lang w:val="en-US"/>
                  </w:rPr>
                  <w:t xml:space="preserve"> </w:t>
                </w:r>
                <w:proofErr w:type="spellStart"/>
                <w:r w:rsidRPr="00227EC4">
                  <w:rPr>
                    <w:lang w:val="en-US"/>
                  </w:rPr>
                  <w:t>Suvini</w:t>
                </w:r>
                <w:proofErr w:type="spellEnd"/>
                <w:r w:rsidRPr="00227EC4">
                  <w:rPr>
                    <w:lang w:val="en-US"/>
                  </w:rPr>
                  <w:t xml:space="preserve"> </w:t>
                </w:r>
                <w:proofErr w:type="spellStart"/>
                <w:r w:rsidRPr="00227EC4">
                  <w:rPr>
                    <w:lang w:val="en-US"/>
                  </w:rPr>
                  <w:t>Zerboni</w:t>
                </w:r>
                <w:proofErr w:type="spellEnd"/>
                <w:r w:rsidRPr="00227EC4">
                  <w:rPr>
                    <w:lang w:val="en-US"/>
                  </w:rPr>
                  <w:t>. Following this prize he received va</w:t>
                </w:r>
                <w:r w:rsidR="00AD089D">
                  <w:rPr>
                    <w:lang w:val="en-US"/>
                  </w:rPr>
                  <w:t>rious others. His pieces, which include</w:t>
                </w:r>
                <w:r w:rsidRPr="00227EC4">
                  <w:rPr>
                    <w:lang w:val="en-US"/>
                  </w:rPr>
                  <w:t xml:space="preserve"> the use of co</w:t>
                </w:r>
                <w:r w:rsidR="00AD089D">
                  <w:rPr>
                    <w:lang w:val="en-US"/>
                  </w:rPr>
                  <w:t xml:space="preserve">nventional instruments and </w:t>
                </w:r>
                <w:r w:rsidRPr="00227EC4">
                  <w:rPr>
                    <w:lang w:val="en-US"/>
                  </w:rPr>
                  <w:t xml:space="preserve">the symphony orchestra, were </w:t>
                </w:r>
                <w:r w:rsidR="00AD089D">
                  <w:rPr>
                    <w:lang w:val="en-US"/>
                  </w:rPr>
                  <w:t xml:space="preserve">a </w:t>
                </w:r>
                <w:r w:rsidRPr="00227EC4">
                  <w:rPr>
                    <w:lang w:val="en-US"/>
                  </w:rPr>
                  <w:t>part of the</w:t>
                </w:r>
                <w:r w:rsidR="00AD089D">
                  <w:rPr>
                    <w:lang w:val="en-US"/>
                  </w:rPr>
                  <w:t xml:space="preserve"> radical vanguard of the time, and g</w:t>
                </w:r>
                <w:r w:rsidRPr="00227EC4">
                  <w:rPr>
                    <w:lang w:val="en-US"/>
                  </w:rPr>
                  <w:t>radually evolved to incorporate the values of a technique with roots in his traditional education.</w:t>
                </w:r>
              </w:p>
            </w:tc>
          </w:sdtContent>
        </w:sdt>
      </w:tr>
      <w:tr w:rsidR="003F0D73" w14:paraId="63D8B75E" w14:textId="77777777" w:rsidTr="003F0D73">
        <w:sdt>
          <w:sdtPr>
            <w:alias w:val="Article text"/>
            <w:tag w:val="articleText"/>
            <w:id w:val="634067588"/>
            <w:placeholder>
              <w:docPart w:val="7852C547203B2E4794C9D852199EDACE"/>
            </w:placeholder>
          </w:sdtPr>
          <w:sdtEndPr/>
          <w:sdtContent>
            <w:tc>
              <w:tcPr>
                <w:tcW w:w="9016" w:type="dxa"/>
                <w:tcMar>
                  <w:top w:w="113" w:type="dxa"/>
                  <w:bottom w:w="113" w:type="dxa"/>
                </w:tcMar>
              </w:tcPr>
              <w:p w14:paraId="550A779D" w14:textId="74FCE29D" w:rsidR="00E443E5" w:rsidRDefault="00E443E5" w:rsidP="00B14285">
                <w:r>
                  <w:t>File: Antunes.jpg</w:t>
                </w:r>
              </w:p>
              <w:p w14:paraId="75D5270A" w14:textId="0D47A5BE" w:rsidR="00E443E5" w:rsidRDefault="00E443E5" w:rsidP="00B14285"/>
              <w:p w14:paraId="709F494F" w14:textId="0D9B9582" w:rsidR="00E76A27" w:rsidRDefault="008C2D74" w:rsidP="00B14285">
                <w:pPr>
                  <w:rPr>
                    <w:lang w:val="en-US"/>
                  </w:rPr>
                </w:pPr>
                <w:r>
                  <w:rPr>
                    <w:lang w:val="en-US"/>
                  </w:rPr>
                  <w:t xml:space="preserve">Jorge </w:t>
                </w:r>
                <w:proofErr w:type="spellStart"/>
                <w:r>
                  <w:rPr>
                    <w:lang w:val="en-US"/>
                  </w:rPr>
                  <w:t>Antunes</w:t>
                </w:r>
                <w:proofErr w:type="spellEnd"/>
                <w:r>
                  <w:rPr>
                    <w:lang w:val="en-US"/>
                  </w:rPr>
                  <w:t>,</w:t>
                </w:r>
                <w:r w:rsidR="00E76A27" w:rsidRPr="00227EC4">
                  <w:rPr>
                    <w:lang w:val="en-US"/>
                  </w:rPr>
                  <w:t xml:space="preserve"> who was born in Rio de Janeiro on April 23, 1942, and is one of Brazil’s most active vanguard musicians, is fond of observing that “life imitates art,” thus demonstrating his combativeness as an artist. Trained in violin, composition, and conducting, as well as in physics, he became the first composer of electroacoustic music in Brazil in</w:t>
                </w:r>
                <w:r w:rsidR="00FA7170">
                  <w:rPr>
                    <w:lang w:val="en-US"/>
                  </w:rPr>
                  <w:t xml:space="preserve"> the 1960s</w:t>
                </w:r>
                <w:r w:rsidR="00E76A27" w:rsidRPr="00227EC4">
                  <w:rPr>
                    <w:lang w:val="en-US"/>
                  </w:rPr>
                  <w:t>, when he wrote about the relationships between sound and color, in addition to exhibiting multimedia works in galleries. In 1971</w:t>
                </w:r>
                <w:r w:rsidR="00AD089D">
                  <w:rPr>
                    <w:lang w:val="en-US"/>
                  </w:rPr>
                  <w:t>,</w:t>
                </w:r>
                <w:r w:rsidR="00E76A27" w:rsidRPr="00227EC4">
                  <w:rPr>
                    <w:lang w:val="en-US"/>
                  </w:rPr>
                  <w:t xml:space="preserve"> he won the </w:t>
                </w:r>
                <w:proofErr w:type="spellStart"/>
                <w:r w:rsidR="00E76A27" w:rsidRPr="00227EC4">
                  <w:rPr>
                    <w:lang w:val="en-US"/>
                  </w:rPr>
                  <w:t>Angelicum</w:t>
                </w:r>
                <w:proofErr w:type="spellEnd"/>
                <w:r w:rsidR="00E76A27" w:rsidRPr="00227EC4">
                  <w:rPr>
                    <w:lang w:val="en-US"/>
                  </w:rPr>
                  <w:t xml:space="preserve"> di Milano prize for his composition </w:t>
                </w:r>
                <w:r w:rsidR="00E76A27" w:rsidRPr="00227EC4">
                  <w:rPr>
                    <w:i/>
                    <w:iCs/>
                    <w:lang w:val="en-US"/>
                  </w:rPr>
                  <w:t>Isomerism</w:t>
                </w:r>
                <w:r w:rsidR="00E76A27" w:rsidRPr="00227EC4">
                  <w:rPr>
                    <w:lang w:val="en-US"/>
                  </w:rPr>
                  <w:t xml:space="preserve">, edited by the </w:t>
                </w:r>
                <w:proofErr w:type="spellStart"/>
                <w:r w:rsidR="00E76A27" w:rsidRPr="00227EC4">
                  <w:rPr>
                    <w:lang w:val="en-US"/>
                  </w:rPr>
                  <w:t>Edizioni</w:t>
                </w:r>
                <w:proofErr w:type="spellEnd"/>
                <w:r w:rsidR="00E76A27" w:rsidRPr="00227EC4">
                  <w:rPr>
                    <w:lang w:val="en-US"/>
                  </w:rPr>
                  <w:t xml:space="preserve"> </w:t>
                </w:r>
                <w:proofErr w:type="spellStart"/>
                <w:r w:rsidR="00E76A27" w:rsidRPr="00227EC4">
                  <w:rPr>
                    <w:lang w:val="en-US"/>
                  </w:rPr>
                  <w:t>Suvini</w:t>
                </w:r>
                <w:proofErr w:type="spellEnd"/>
                <w:r w:rsidR="00E76A27" w:rsidRPr="00227EC4">
                  <w:rPr>
                    <w:lang w:val="en-US"/>
                  </w:rPr>
                  <w:t xml:space="preserve"> </w:t>
                </w:r>
                <w:proofErr w:type="spellStart"/>
                <w:r w:rsidR="00E76A27" w:rsidRPr="00227EC4">
                  <w:rPr>
                    <w:lang w:val="en-US"/>
                  </w:rPr>
                  <w:t>Zerboni</w:t>
                </w:r>
                <w:proofErr w:type="spellEnd"/>
                <w:r w:rsidR="00E76A27" w:rsidRPr="00227EC4">
                  <w:rPr>
                    <w:lang w:val="en-US"/>
                  </w:rPr>
                  <w:t xml:space="preserve">. Following this prize he received various others. </w:t>
                </w:r>
                <w:r w:rsidR="00AD089D">
                  <w:rPr>
                    <w:lang w:val="en-US"/>
                  </w:rPr>
                  <w:t>His pieces, which include</w:t>
                </w:r>
                <w:r w:rsidR="00AD089D" w:rsidRPr="00227EC4">
                  <w:rPr>
                    <w:lang w:val="en-US"/>
                  </w:rPr>
                  <w:t xml:space="preserve"> the use of co</w:t>
                </w:r>
                <w:r w:rsidR="00AD089D">
                  <w:rPr>
                    <w:lang w:val="en-US"/>
                  </w:rPr>
                  <w:t xml:space="preserve">nventional instruments and </w:t>
                </w:r>
                <w:r w:rsidR="00AD089D" w:rsidRPr="00227EC4">
                  <w:rPr>
                    <w:lang w:val="en-US"/>
                  </w:rPr>
                  <w:t xml:space="preserve">the symphony orchestra, were </w:t>
                </w:r>
                <w:r w:rsidR="00AD089D">
                  <w:rPr>
                    <w:lang w:val="en-US"/>
                  </w:rPr>
                  <w:t xml:space="preserve">a </w:t>
                </w:r>
                <w:r w:rsidR="00AD089D" w:rsidRPr="00227EC4">
                  <w:rPr>
                    <w:lang w:val="en-US"/>
                  </w:rPr>
                  <w:t>part of the</w:t>
                </w:r>
                <w:r w:rsidR="00AD089D">
                  <w:rPr>
                    <w:lang w:val="en-US"/>
                  </w:rPr>
                  <w:t xml:space="preserve"> radical vanguard of the time, and g</w:t>
                </w:r>
                <w:r w:rsidR="00AD089D" w:rsidRPr="00227EC4">
                  <w:rPr>
                    <w:lang w:val="en-US"/>
                  </w:rPr>
                  <w:t>radually evolved to incorporate the values of a technique with roots in his traditional education.</w:t>
                </w:r>
                <w:r w:rsidR="00AD089D">
                  <w:rPr>
                    <w:lang w:val="en-US"/>
                  </w:rPr>
                  <w:t xml:space="preserve"> </w:t>
                </w:r>
                <w:proofErr w:type="spellStart"/>
                <w:r w:rsidR="00A56E14">
                  <w:rPr>
                    <w:lang w:val="en-US"/>
                  </w:rPr>
                  <w:t>Antune</w:t>
                </w:r>
                <w:r w:rsidR="001A1A1A">
                  <w:rPr>
                    <w:lang w:val="en-US"/>
                  </w:rPr>
                  <w:t>s</w:t>
                </w:r>
                <w:proofErr w:type="spellEnd"/>
                <w:r w:rsidR="001A1A1A">
                  <w:rPr>
                    <w:lang w:val="en-US"/>
                  </w:rPr>
                  <w:t xml:space="preserve">’ </w:t>
                </w:r>
                <w:r w:rsidR="00E76A27" w:rsidRPr="00227EC4">
                  <w:rPr>
                    <w:lang w:val="en-US"/>
                  </w:rPr>
                  <w:t xml:space="preserve">revolutionary </w:t>
                </w:r>
                <w:r w:rsidR="001A1A1A">
                  <w:rPr>
                    <w:lang w:val="en-US"/>
                  </w:rPr>
                  <w:t xml:space="preserve">and </w:t>
                </w:r>
                <w:r w:rsidR="00E76A27" w:rsidRPr="00227EC4">
                  <w:rPr>
                    <w:lang w:val="en-US"/>
                  </w:rPr>
                  <w:t>humanistic concern</w:t>
                </w:r>
                <w:r w:rsidR="001A1A1A">
                  <w:rPr>
                    <w:lang w:val="en-US"/>
                  </w:rPr>
                  <w:t>s</w:t>
                </w:r>
                <w:r w:rsidR="00E76A27" w:rsidRPr="00227EC4">
                  <w:rPr>
                    <w:lang w:val="en-US"/>
                  </w:rPr>
                  <w:t xml:space="preserve"> took on political meanings in vigorous works</w:t>
                </w:r>
                <w:r w:rsidR="001A1A1A">
                  <w:rPr>
                    <w:lang w:val="en-US"/>
                  </w:rPr>
                  <w:t>,</w:t>
                </w:r>
                <w:r w:rsidR="00E76A27" w:rsidRPr="00227EC4">
                  <w:rPr>
                    <w:lang w:val="en-US"/>
                  </w:rPr>
                  <w:t xml:space="preserve"> such as</w:t>
                </w:r>
                <w:r w:rsidR="007D05F1">
                  <w:rPr>
                    <w:lang w:val="en-US"/>
                  </w:rPr>
                  <w:t xml:space="preserve"> </w:t>
                </w:r>
                <w:proofErr w:type="spellStart"/>
                <w:r w:rsidR="007D05F1" w:rsidRPr="007D05F1">
                  <w:rPr>
                    <w:i/>
                    <w:lang w:val="en-US"/>
                  </w:rPr>
                  <w:t>Proudhonia</w:t>
                </w:r>
                <w:proofErr w:type="spellEnd"/>
                <w:r w:rsidR="007D05F1">
                  <w:rPr>
                    <w:lang w:val="en-US"/>
                  </w:rPr>
                  <w:t xml:space="preserve">, </w:t>
                </w:r>
                <w:r w:rsidR="00A05EDD" w:rsidRPr="00A05EDD">
                  <w:rPr>
                    <w:i/>
                    <w:lang w:val="en-US"/>
                  </w:rPr>
                  <w:t>Violet Elegy for Monsignor Romero (Justice Can’t Be Killed!)</w:t>
                </w:r>
                <w:r w:rsidR="00A05EDD">
                  <w:rPr>
                    <w:lang w:val="en-US"/>
                  </w:rPr>
                  <w:t xml:space="preserve">, the opera </w:t>
                </w:r>
                <w:r w:rsidR="00A05EDD" w:rsidRPr="00A05EDD">
                  <w:rPr>
                    <w:i/>
                    <w:lang w:val="en-US"/>
                  </w:rPr>
                  <w:t>Olga</w:t>
                </w:r>
                <w:r w:rsidR="00A05EDD">
                  <w:rPr>
                    <w:lang w:val="en-US"/>
                  </w:rPr>
                  <w:t xml:space="preserve">, the </w:t>
                </w:r>
                <w:r w:rsidR="00A05EDD" w:rsidRPr="00A05EDD">
                  <w:rPr>
                    <w:i/>
                    <w:lang w:val="en-US"/>
                  </w:rPr>
                  <w:t>Cantata of the Ten Peoples</w:t>
                </w:r>
                <w:r w:rsidR="00A05EDD">
                  <w:rPr>
                    <w:lang w:val="en-US"/>
                  </w:rPr>
                  <w:t xml:space="preserve">, </w:t>
                </w:r>
                <w:r w:rsidR="001A1A1A">
                  <w:rPr>
                    <w:lang w:val="en-US"/>
                  </w:rPr>
                  <w:t xml:space="preserve">and </w:t>
                </w:r>
                <w:r w:rsidR="00A05EDD">
                  <w:rPr>
                    <w:lang w:val="en-US"/>
                  </w:rPr>
                  <w:t xml:space="preserve">the </w:t>
                </w:r>
                <w:r w:rsidR="00A05EDD" w:rsidRPr="00A05EDD">
                  <w:rPr>
                    <w:i/>
                    <w:lang w:val="en-US"/>
                  </w:rPr>
                  <w:t>Automobile Claxon Symphony</w:t>
                </w:r>
                <w:r w:rsidR="00A05EDD">
                  <w:rPr>
                    <w:lang w:val="en-US"/>
                  </w:rPr>
                  <w:t xml:space="preserve">. </w:t>
                </w:r>
                <w:r w:rsidR="001A1A1A">
                  <w:rPr>
                    <w:lang w:val="en-US"/>
                  </w:rPr>
                  <w:t>H</w:t>
                </w:r>
                <w:r w:rsidR="00E76A27" w:rsidRPr="00227EC4">
                  <w:rPr>
                    <w:lang w:val="en-US"/>
                  </w:rPr>
                  <w:t>is political participation in society, his aesthetic concern</w:t>
                </w:r>
                <w:r w:rsidR="001A1A1A">
                  <w:rPr>
                    <w:lang w:val="en-US"/>
                  </w:rPr>
                  <w:t>s</w:t>
                </w:r>
                <w:r w:rsidR="00E76A27" w:rsidRPr="00227EC4">
                  <w:rPr>
                    <w:lang w:val="en-US"/>
                  </w:rPr>
                  <w:t xml:space="preserve">, </w:t>
                </w:r>
                <w:r w:rsidR="001A1A1A">
                  <w:rPr>
                    <w:lang w:val="en-US"/>
                  </w:rPr>
                  <w:t xml:space="preserve">and his </w:t>
                </w:r>
                <w:r w:rsidR="00E76A27" w:rsidRPr="00227EC4">
                  <w:rPr>
                    <w:lang w:val="en-US"/>
                  </w:rPr>
                  <w:t>professor</w:t>
                </w:r>
                <w:r w:rsidR="001A1A1A">
                  <w:rPr>
                    <w:lang w:val="en-US"/>
                  </w:rPr>
                  <w:t>ship at the University of Brasília</w:t>
                </w:r>
                <w:r w:rsidR="00E76A27" w:rsidRPr="00227EC4">
                  <w:rPr>
                    <w:lang w:val="en-US"/>
                  </w:rPr>
                  <w:t xml:space="preserve"> has led him to compose works in search of sound renovations and more immediate sound relations as phenomena pertaining to physics. </w:t>
                </w:r>
              </w:p>
              <w:p w14:paraId="26BB7EBB" w14:textId="77777777" w:rsidR="00690A10" w:rsidRDefault="00690A10" w:rsidP="00B14285">
                <w:pPr>
                  <w:rPr>
                    <w:lang w:val="en-US"/>
                  </w:rPr>
                </w:pPr>
              </w:p>
              <w:p w14:paraId="4909578E" w14:textId="16203EEE" w:rsidR="00690A10" w:rsidRDefault="00690A10" w:rsidP="00B14285">
                <w:pPr>
                  <w:rPr>
                    <w:lang w:val="en-US"/>
                  </w:rPr>
                </w:pPr>
                <w:r>
                  <w:rPr>
                    <w:lang w:val="en-US"/>
                  </w:rPr>
                  <w:t xml:space="preserve">File: </w:t>
                </w:r>
                <w:r w:rsidRPr="00690A10">
                  <w:rPr>
                    <w:lang w:val="en-US"/>
                  </w:rPr>
                  <w:t>O_Povo_Brasileiro_Nordestino</w:t>
                </w:r>
                <w:r>
                  <w:rPr>
                    <w:lang w:val="en-US"/>
                  </w:rPr>
                  <w:t>.mp3</w:t>
                </w:r>
              </w:p>
              <w:p w14:paraId="4260E246" w14:textId="77777777" w:rsidR="00696F1C" w:rsidRPr="00A05EDD" w:rsidRDefault="00696F1C" w:rsidP="00B14285">
                <w:pPr>
                  <w:rPr>
                    <w:lang w:val="en-US"/>
                  </w:rPr>
                </w:pPr>
              </w:p>
              <w:p w14:paraId="564FA208" w14:textId="2E1BB951" w:rsidR="00833A79" w:rsidRDefault="00E76A27" w:rsidP="00B14285">
                <w:pPr>
                  <w:rPr>
                    <w:lang w:val="en-US"/>
                  </w:rPr>
                </w:pPr>
                <w:r w:rsidRPr="00227EC4">
                  <w:rPr>
                    <w:lang w:val="en-US"/>
                  </w:rPr>
                  <w:t>The decade of the sixties witnessed the creation of the</w:t>
                </w:r>
                <w:r w:rsidR="00C42665">
                  <w:rPr>
                    <w:lang w:val="en-US"/>
                  </w:rPr>
                  <w:t xml:space="preserve"> </w:t>
                </w:r>
                <w:r w:rsidR="00C42665" w:rsidRPr="00C42665">
                  <w:rPr>
                    <w:i/>
                    <w:lang w:val="en-US"/>
                  </w:rPr>
                  <w:t>Sidereal Waltz</w:t>
                </w:r>
                <w:r w:rsidR="00C42665">
                  <w:rPr>
                    <w:lang w:val="en-US"/>
                  </w:rPr>
                  <w:t xml:space="preserve">, the </w:t>
                </w:r>
                <w:r w:rsidR="00C42665" w:rsidRPr="00C42665">
                  <w:rPr>
                    <w:i/>
                    <w:lang w:val="en-US"/>
                  </w:rPr>
                  <w:t>Luminous Flux for White Sounds</w:t>
                </w:r>
                <w:r w:rsidR="00C42665">
                  <w:rPr>
                    <w:lang w:val="en-US"/>
                  </w:rPr>
                  <w:t xml:space="preserve">, the </w:t>
                </w:r>
                <w:proofErr w:type="spellStart"/>
                <w:r w:rsidR="00C42665" w:rsidRPr="00C42665">
                  <w:rPr>
                    <w:i/>
                    <w:lang w:val="en-US"/>
                  </w:rPr>
                  <w:t>Populorum</w:t>
                </w:r>
                <w:proofErr w:type="spellEnd"/>
                <w:r w:rsidR="00C42665" w:rsidRPr="00C42665">
                  <w:rPr>
                    <w:i/>
                    <w:lang w:val="en-US"/>
                  </w:rPr>
                  <w:t xml:space="preserve"> </w:t>
                </w:r>
                <w:proofErr w:type="spellStart"/>
                <w:r w:rsidR="00C42665" w:rsidRPr="00C42665">
                  <w:rPr>
                    <w:i/>
                    <w:lang w:val="en-US"/>
                  </w:rPr>
                  <w:t>Progressio</w:t>
                </w:r>
                <w:proofErr w:type="spellEnd"/>
                <w:r w:rsidR="00C42665" w:rsidRPr="00C42665">
                  <w:rPr>
                    <w:i/>
                    <w:lang w:val="en-US"/>
                  </w:rPr>
                  <w:t xml:space="preserve"> Mass</w:t>
                </w:r>
                <w:r w:rsidR="00C42665">
                  <w:rPr>
                    <w:lang w:val="en-US"/>
                  </w:rPr>
                  <w:t xml:space="preserve"> (</w:t>
                </w:r>
                <w:r w:rsidRPr="00227EC4">
                  <w:rPr>
                    <w:lang w:val="en-US"/>
                  </w:rPr>
                  <w:t xml:space="preserve">written for his wedding with </w:t>
                </w:r>
                <w:proofErr w:type="spellStart"/>
                <w:r w:rsidRPr="00227EC4">
                  <w:rPr>
                    <w:lang w:val="en-US"/>
                  </w:rPr>
                  <w:t>Mariuga</w:t>
                </w:r>
                <w:proofErr w:type="spellEnd"/>
                <w:r w:rsidRPr="00227EC4">
                  <w:rPr>
                    <w:lang w:val="en-US"/>
                  </w:rPr>
                  <w:t xml:space="preserve"> </w:t>
                </w:r>
                <w:proofErr w:type="spellStart"/>
                <w:r w:rsidRPr="00227EC4">
                  <w:rPr>
                    <w:lang w:val="en-US"/>
                  </w:rPr>
                  <w:t>Lisbôa</w:t>
                </w:r>
                <w:proofErr w:type="spellEnd"/>
                <w:r w:rsidRPr="00227EC4">
                  <w:rPr>
                    <w:lang w:val="en-US"/>
                  </w:rPr>
                  <w:t xml:space="preserve"> </w:t>
                </w:r>
                <w:proofErr w:type="spellStart"/>
                <w:r w:rsidRPr="00227EC4">
                  <w:rPr>
                    <w:lang w:val="en-US"/>
                  </w:rPr>
                  <w:t>Antunes</w:t>
                </w:r>
                <w:proofErr w:type="spellEnd"/>
                <w:r w:rsidRPr="00227EC4">
                  <w:rPr>
                    <w:lang w:val="en-US"/>
                  </w:rPr>
                  <w:t xml:space="preserve"> in 1969),</w:t>
                </w:r>
                <w:r w:rsidR="00C42665">
                  <w:rPr>
                    <w:lang w:val="en-US"/>
                  </w:rPr>
                  <w:t xml:space="preserve"> </w:t>
                </w:r>
                <w:r w:rsidR="00C42665" w:rsidRPr="00C42665">
                  <w:rPr>
                    <w:i/>
                    <w:lang w:val="en-US"/>
                  </w:rPr>
                  <w:t>Dissolution,</w:t>
                </w:r>
                <w:r w:rsidR="002C5534">
                  <w:rPr>
                    <w:i/>
                    <w:lang w:val="en-US"/>
                  </w:rPr>
                  <w:t xml:space="preserve"> </w:t>
                </w:r>
                <w:r w:rsidR="002C5534" w:rsidRPr="002C5534">
                  <w:rPr>
                    <w:lang w:val="en-US"/>
                  </w:rPr>
                  <w:t>and</w:t>
                </w:r>
                <w:r w:rsidR="00C42665" w:rsidRPr="00C42665">
                  <w:rPr>
                    <w:i/>
                    <w:lang w:val="en-US"/>
                  </w:rPr>
                  <w:t xml:space="preserve"> </w:t>
                </w:r>
                <w:proofErr w:type="spellStart"/>
                <w:r w:rsidR="00C42665" w:rsidRPr="00C42665">
                  <w:rPr>
                    <w:i/>
                    <w:lang w:val="en-US"/>
                  </w:rPr>
                  <w:t>Acusmorfose</w:t>
                </w:r>
                <w:proofErr w:type="spellEnd"/>
                <w:r w:rsidR="00C42665">
                  <w:rPr>
                    <w:lang w:val="en-US"/>
                  </w:rPr>
                  <w:t xml:space="preserve">. </w:t>
                </w:r>
                <w:r w:rsidR="002C5534">
                  <w:rPr>
                    <w:lang w:val="en-US"/>
                  </w:rPr>
                  <w:t>During this period</w:t>
                </w:r>
                <w:r w:rsidR="00C53375">
                  <w:rPr>
                    <w:lang w:val="en-US"/>
                  </w:rPr>
                  <w:t>,</w:t>
                </w:r>
                <w:r w:rsidR="002C5534">
                  <w:rPr>
                    <w:lang w:val="en-US"/>
                  </w:rPr>
                  <w:t xml:space="preserve"> </w:t>
                </w:r>
                <w:proofErr w:type="spellStart"/>
                <w:r w:rsidR="00A56E14">
                  <w:rPr>
                    <w:lang w:val="en-US"/>
                  </w:rPr>
                  <w:t>Antunes</w:t>
                </w:r>
                <w:r w:rsidR="002C5534">
                  <w:rPr>
                    <w:lang w:val="en-US"/>
                  </w:rPr>
                  <w:t>s</w:t>
                </w:r>
                <w:proofErr w:type="spellEnd"/>
                <w:r w:rsidR="002C5534">
                  <w:rPr>
                    <w:lang w:val="en-US"/>
                  </w:rPr>
                  <w:t xml:space="preserve"> studied abroad, f</w:t>
                </w:r>
                <w:r w:rsidR="00C53375">
                  <w:rPr>
                    <w:lang w:val="en-US"/>
                  </w:rPr>
                  <w:t>irst in Buenos Aires</w:t>
                </w:r>
                <w:r w:rsidRPr="00227EC4">
                  <w:rPr>
                    <w:lang w:val="en-US"/>
                  </w:rPr>
                  <w:t xml:space="preserve"> at the </w:t>
                </w:r>
                <w:proofErr w:type="spellStart"/>
                <w:r w:rsidRPr="00227EC4">
                  <w:rPr>
                    <w:lang w:val="en-US"/>
                  </w:rPr>
                  <w:t>Instituto</w:t>
                </w:r>
                <w:proofErr w:type="spellEnd"/>
                <w:r w:rsidRPr="00227EC4">
                  <w:rPr>
                    <w:lang w:val="en-US"/>
                  </w:rPr>
                  <w:t xml:space="preserve"> </w:t>
                </w:r>
                <w:proofErr w:type="spellStart"/>
                <w:r w:rsidRPr="00227EC4">
                  <w:rPr>
                    <w:lang w:val="en-US"/>
                  </w:rPr>
                  <w:t>Torcuato</w:t>
                </w:r>
                <w:proofErr w:type="spellEnd"/>
                <w:r w:rsidRPr="00227EC4">
                  <w:rPr>
                    <w:lang w:val="en-US"/>
                  </w:rPr>
                  <w:t xml:space="preserve"> di </w:t>
                </w:r>
                <w:proofErr w:type="spellStart"/>
                <w:r w:rsidRPr="00227EC4">
                  <w:rPr>
                    <w:lang w:val="en-US"/>
                  </w:rPr>
                  <w:t>Tella</w:t>
                </w:r>
                <w:proofErr w:type="spellEnd"/>
                <w:r w:rsidRPr="00227EC4">
                  <w:rPr>
                    <w:lang w:val="en-US"/>
                  </w:rPr>
                  <w:t xml:space="preserve">, where Alberto </w:t>
                </w:r>
                <w:proofErr w:type="spellStart"/>
                <w:r w:rsidRPr="00227EC4">
                  <w:rPr>
                    <w:lang w:val="en-US"/>
                  </w:rPr>
                  <w:t>Ginastera</w:t>
                </w:r>
                <w:proofErr w:type="spellEnd"/>
                <w:r w:rsidRPr="00227EC4">
                  <w:rPr>
                    <w:lang w:val="en-US"/>
                  </w:rPr>
                  <w:t xml:space="preserve"> was a major</w:t>
                </w:r>
                <w:r w:rsidR="00C53375">
                  <w:rPr>
                    <w:lang w:val="en-US"/>
                  </w:rPr>
                  <w:t xml:space="preserve"> influence</w:t>
                </w:r>
                <w:r w:rsidRPr="00227EC4">
                  <w:rPr>
                    <w:lang w:val="en-US"/>
                  </w:rPr>
                  <w:t xml:space="preserve">, </w:t>
                </w:r>
                <w:r w:rsidRPr="00227EC4">
                  <w:rPr>
                    <w:lang w:val="en-US"/>
                  </w:rPr>
                  <w:lastRenderedPageBreak/>
                  <w:t>then</w:t>
                </w:r>
                <w:r w:rsidR="00C53375">
                  <w:rPr>
                    <w:lang w:val="en-US"/>
                  </w:rPr>
                  <w:t xml:space="preserve"> in Utrecht in the Netherlands. </w:t>
                </w:r>
                <w:proofErr w:type="spellStart"/>
                <w:r w:rsidR="00C53375">
                  <w:rPr>
                    <w:lang w:val="en-US"/>
                  </w:rPr>
                  <w:t>Antunes</w:t>
                </w:r>
                <w:proofErr w:type="spellEnd"/>
                <w:r w:rsidR="00C53375">
                  <w:rPr>
                    <w:lang w:val="en-US"/>
                  </w:rPr>
                  <w:t xml:space="preserve"> later went on to study</w:t>
                </w:r>
                <w:r w:rsidRPr="00227EC4">
                  <w:rPr>
                    <w:lang w:val="en-US"/>
                  </w:rPr>
                  <w:t xml:space="preserve"> at the </w:t>
                </w:r>
                <w:proofErr w:type="spellStart"/>
                <w:r w:rsidRPr="00227EC4">
                  <w:rPr>
                    <w:lang w:val="en-US"/>
                  </w:rPr>
                  <w:t>Groupe</w:t>
                </w:r>
                <w:proofErr w:type="spellEnd"/>
                <w:r w:rsidRPr="00227EC4">
                  <w:rPr>
                    <w:lang w:val="en-US"/>
                  </w:rPr>
                  <w:t xml:space="preserve"> de </w:t>
                </w:r>
                <w:proofErr w:type="spellStart"/>
                <w:r w:rsidRPr="00227EC4">
                  <w:rPr>
                    <w:lang w:val="en-US"/>
                  </w:rPr>
                  <w:t>Recherches</w:t>
                </w:r>
                <w:proofErr w:type="spellEnd"/>
                <w:r w:rsidRPr="00227EC4">
                  <w:rPr>
                    <w:lang w:val="en-US"/>
                  </w:rPr>
                  <w:t xml:space="preserve"> Musica</w:t>
                </w:r>
                <w:r w:rsidR="00C53375">
                  <w:rPr>
                    <w:lang w:val="en-US"/>
                  </w:rPr>
                  <w:t>les in Paris and completed his master’s degree and d</w:t>
                </w:r>
                <w:r w:rsidRPr="00227EC4">
                  <w:rPr>
                    <w:lang w:val="en-US"/>
                  </w:rPr>
                  <w:t>octo</w:t>
                </w:r>
                <w:r w:rsidR="00C53375">
                  <w:rPr>
                    <w:lang w:val="en-US"/>
                  </w:rPr>
                  <w:t>rate at</w:t>
                </w:r>
                <w:r w:rsidRPr="00227EC4">
                  <w:rPr>
                    <w:lang w:val="en-US"/>
                  </w:rPr>
                  <w:t xml:space="preserve"> Sorbonne. His doctoral dissertation was entitled “New sound, new notation</w:t>
                </w:r>
                <w:r w:rsidR="00C53375">
                  <w:rPr>
                    <w:lang w:val="en-US"/>
                  </w:rPr>
                  <w:t>.” Between 1970 and 1973, he</w:t>
                </w:r>
                <w:r w:rsidRPr="00227EC4">
                  <w:rPr>
                    <w:lang w:val="en-US"/>
                  </w:rPr>
                  <w:t xml:space="preserve"> composed radical works like </w:t>
                </w:r>
                <w:proofErr w:type="spellStart"/>
                <w:r w:rsidR="00001E5D" w:rsidRPr="00001E5D">
                  <w:rPr>
                    <w:i/>
                    <w:lang w:val="en-US"/>
                  </w:rPr>
                  <w:t>Poetica</w:t>
                </w:r>
                <w:proofErr w:type="spellEnd"/>
                <w:r w:rsidR="00001E5D">
                  <w:rPr>
                    <w:lang w:val="en-US"/>
                  </w:rPr>
                  <w:t xml:space="preserve">, </w:t>
                </w:r>
                <w:proofErr w:type="spellStart"/>
                <w:r w:rsidR="00001E5D" w:rsidRPr="00001E5D">
                  <w:rPr>
                    <w:i/>
                    <w:lang w:val="en-US"/>
                  </w:rPr>
                  <w:t>Bartokollagia</w:t>
                </w:r>
                <w:proofErr w:type="spellEnd"/>
                <w:r w:rsidR="00C9415A">
                  <w:rPr>
                    <w:i/>
                    <w:lang w:val="en-US"/>
                  </w:rPr>
                  <w:t xml:space="preserve"> </w:t>
                </w:r>
                <w:r w:rsidR="00001E5D" w:rsidRPr="00001E5D">
                  <w:rPr>
                    <w:i/>
                    <w:lang w:val="en-US"/>
                  </w:rPr>
                  <w:t>MCMLXX</w:t>
                </w:r>
                <w:r w:rsidRPr="00227EC4">
                  <w:rPr>
                    <w:lang w:val="en-US"/>
                  </w:rPr>
                  <w:t>,</w:t>
                </w:r>
                <w:r w:rsidR="00A95400">
                  <w:rPr>
                    <w:lang w:val="en-US"/>
                  </w:rPr>
                  <w:t xml:space="preserve"> </w:t>
                </w:r>
                <w:proofErr w:type="spellStart"/>
                <w:r w:rsidR="00A95400" w:rsidRPr="009073C7">
                  <w:rPr>
                    <w:i/>
                    <w:lang w:val="en-US"/>
                  </w:rPr>
                  <w:t>Tartinia</w:t>
                </w:r>
                <w:proofErr w:type="spellEnd"/>
                <w:r w:rsidR="00A95400" w:rsidRPr="009073C7">
                  <w:rPr>
                    <w:i/>
                    <w:lang w:val="en-US"/>
                  </w:rPr>
                  <w:t>,</w:t>
                </w:r>
                <w:r w:rsidR="00D93F86" w:rsidRPr="009073C7">
                  <w:rPr>
                    <w:i/>
                    <w:lang w:val="en-US"/>
                  </w:rPr>
                  <w:t xml:space="preserve"> </w:t>
                </w:r>
                <w:proofErr w:type="spellStart"/>
                <w:r w:rsidR="00D93F86" w:rsidRPr="009073C7">
                  <w:rPr>
                    <w:i/>
                    <w:lang w:val="en-US"/>
                  </w:rPr>
                  <w:t>Cromofon</w:t>
                </w:r>
                <w:proofErr w:type="spellEnd"/>
                <w:r w:rsidR="00D93F86" w:rsidRPr="009073C7">
                  <w:rPr>
                    <w:rFonts w:cs="Arial"/>
                    <w:i/>
                    <w:color w:val="000000" w:themeColor="text1"/>
                  </w:rPr>
                  <w:t>é</w:t>
                </w:r>
                <w:proofErr w:type="spellStart"/>
                <w:r w:rsidR="00D93F86" w:rsidRPr="009073C7">
                  <w:rPr>
                    <w:i/>
                    <w:lang w:val="en-US"/>
                  </w:rPr>
                  <w:t>tica</w:t>
                </w:r>
                <w:proofErr w:type="spellEnd"/>
                <w:r w:rsidR="00D93F86" w:rsidRPr="009073C7">
                  <w:rPr>
                    <w:i/>
                    <w:lang w:val="en-US"/>
                  </w:rPr>
                  <w:t xml:space="preserve">, </w:t>
                </w:r>
                <w:r w:rsidR="006B2F1E" w:rsidRPr="009073C7">
                  <w:rPr>
                    <w:i/>
                    <w:lang w:val="en-US"/>
                  </w:rPr>
                  <w:t xml:space="preserve">A Self-Portrait on a Buenos Aires </w:t>
                </w:r>
                <w:r w:rsidR="00603048" w:rsidRPr="009073C7">
                  <w:rPr>
                    <w:i/>
                    <w:lang w:val="en-US"/>
                  </w:rPr>
                  <w:t>Landscape, Music for Eight Persons Playing Things,</w:t>
                </w:r>
                <w:r w:rsidR="00C53375">
                  <w:rPr>
                    <w:i/>
                    <w:lang w:val="en-US"/>
                  </w:rPr>
                  <w:t xml:space="preserve"> </w:t>
                </w:r>
                <w:r w:rsidR="00C53375" w:rsidRPr="00C53375">
                  <w:rPr>
                    <w:lang w:val="en-US"/>
                  </w:rPr>
                  <w:t>and</w:t>
                </w:r>
                <w:r w:rsidR="00603048" w:rsidRPr="009073C7">
                  <w:rPr>
                    <w:i/>
                    <w:lang w:val="en-US"/>
                  </w:rPr>
                  <w:t xml:space="preserve"> </w:t>
                </w:r>
                <w:proofErr w:type="spellStart"/>
                <w:r w:rsidR="00833A79" w:rsidRPr="009073C7">
                  <w:rPr>
                    <w:i/>
                    <w:lang w:val="en-US"/>
                  </w:rPr>
                  <w:t>Proundhonia</w:t>
                </w:r>
                <w:proofErr w:type="spellEnd"/>
                <w:r w:rsidRPr="00227EC4">
                  <w:rPr>
                    <w:lang w:val="en-US"/>
                  </w:rPr>
                  <w:t>. From 1974 to 197</w:t>
                </w:r>
                <w:r w:rsidR="00C53375">
                  <w:rPr>
                    <w:lang w:val="en-US"/>
                  </w:rPr>
                  <w:t xml:space="preserve">,9 live-electronics </w:t>
                </w:r>
                <w:r w:rsidRPr="00227EC4">
                  <w:rPr>
                    <w:lang w:val="en-US"/>
                  </w:rPr>
                  <w:t>dominated</w:t>
                </w:r>
                <w:r w:rsidR="00C53375">
                  <w:rPr>
                    <w:lang w:val="en-US"/>
                  </w:rPr>
                  <w:t xml:space="preserve"> his repertoire</w:t>
                </w:r>
                <w:r w:rsidRPr="00227EC4">
                  <w:rPr>
                    <w:lang w:val="en-US"/>
                  </w:rPr>
                  <w:t xml:space="preserve">, with traditional instruments processed in real time. </w:t>
                </w:r>
                <w:r w:rsidR="00C53375">
                  <w:rPr>
                    <w:lang w:val="en-US"/>
                  </w:rPr>
                  <w:t xml:space="preserve">His </w:t>
                </w:r>
                <w:r w:rsidRPr="00227EC4">
                  <w:rPr>
                    <w:lang w:val="en-US"/>
                  </w:rPr>
                  <w:t xml:space="preserve">symphonic works came to acquire </w:t>
                </w:r>
                <w:proofErr w:type="gramStart"/>
                <w:r w:rsidRPr="00227EC4">
                  <w:rPr>
                    <w:lang w:val="en-US"/>
                  </w:rPr>
                  <w:t>a sonority</w:t>
                </w:r>
                <w:proofErr w:type="gramEnd"/>
                <w:r w:rsidRPr="00227EC4">
                  <w:rPr>
                    <w:lang w:val="en-US"/>
                  </w:rPr>
                  <w:t xml:space="preserve"> similar to that of electronic music. Works from this phase include: </w:t>
                </w:r>
                <w:r w:rsidR="00833A79" w:rsidRPr="00E33029">
                  <w:rPr>
                    <w:i/>
                    <w:lang w:val="en-US"/>
                  </w:rPr>
                  <w:t xml:space="preserve">Concerto for a Month of Sun, Source, </w:t>
                </w:r>
                <w:proofErr w:type="spellStart"/>
                <w:r w:rsidR="00833A79" w:rsidRPr="00E33029">
                  <w:rPr>
                    <w:i/>
                    <w:lang w:val="en-US"/>
                  </w:rPr>
                  <w:t>Vivaldia</w:t>
                </w:r>
                <w:proofErr w:type="spellEnd"/>
                <w:r w:rsidR="00833A79" w:rsidRPr="00E33029">
                  <w:rPr>
                    <w:i/>
                    <w:lang w:val="en-US"/>
                  </w:rPr>
                  <w:t xml:space="preserve"> MCMLXXV, Trio in L</w:t>
                </w:r>
                <w:r w:rsidR="00833A79" w:rsidRPr="00E33029">
                  <w:rPr>
                    <w:i/>
                    <w:iCs/>
                    <w:color w:val="000000" w:themeColor="text1"/>
                    <w:lang w:val="fr-FR"/>
                  </w:rPr>
                  <w:t>à</w:t>
                </w:r>
                <w:r w:rsidR="00833A79" w:rsidRPr="00E33029">
                  <w:rPr>
                    <w:i/>
                    <w:lang w:val="en-US"/>
                  </w:rPr>
                  <w:t xml:space="preserve"> </w:t>
                </w:r>
                <w:proofErr w:type="spellStart"/>
                <w:r w:rsidR="00833A79" w:rsidRPr="00E33029">
                  <w:rPr>
                    <w:i/>
                    <w:lang w:val="en-US"/>
                  </w:rPr>
                  <w:t>Pis</w:t>
                </w:r>
                <w:proofErr w:type="spellEnd"/>
                <w:r w:rsidR="00833A79" w:rsidRPr="00E33029">
                  <w:rPr>
                    <w:i/>
                    <w:lang w:val="en-US"/>
                  </w:rPr>
                  <w:t xml:space="preserve">, Ultra-Violet Catastrophe, </w:t>
                </w:r>
                <w:r w:rsidR="00C53375" w:rsidRPr="00C53375">
                  <w:rPr>
                    <w:lang w:val="en-US"/>
                  </w:rPr>
                  <w:t>and</w:t>
                </w:r>
                <w:r w:rsidR="00C53375">
                  <w:rPr>
                    <w:i/>
                    <w:lang w:val="en-US"/>
                  </w:rPr>
                  <w:t xml:space="preserve"> </w:t>
                </w:r>
                <w:proofErr w:type="spellStart"/>
                <w:r w:rsidR="00833A79" w:rsidRPr="00E33029">
                  <w:rPr>
                    <w:i/>
                    <w:lang w:val="en-US"/>
                  </w:rPr>
                  <w:t>Idosynchronie</w:t>
                </w:r>
                <w:proofErr w:type="spellEnd"/>
                <w:r w:rsidR="00833A79">
                  <w:rPr>
                    <w:lang w:val="en-US"/>
                  </w:rPr>
                  <w:t xml:space="preserve">. </w:t>
                </w:r>
              </w:p>
              <w:p w14:paraId="7345B262" w14:textId="77777777" w:rsidR="00833A79" w:rsidRDefault="00833A79" w:rsidP="00B14285">
                <w:pPr>
                  <w:rPr>
                    <w:lang w:val="en-US"/>
                  </w:rPr>
                </w:pPr>
              </w:p>
              <w:p w14:paraId="610A67AE" w14:textId="35E98725" w:rsidR="00E443E5" w:rsidRDefault="00E443E5" w:rsidP="00B14285">
                <w:pPr>
                  <w:rPr>
                    <w:lang w:val="en-US"/>
                  </w:rPr>
                </w:pPr>
                <w:r>
                  <w:rPr>
                    <w:lang w:val="en-US"/>
                  </w:rPr>
                  <w:t xml:space="preserve">File: </w:t>
                </w:r>
                <w:r w:rsidRPr="00E443E5">
                  <w:rPr>
                    <w:lang w:val="en-US"/>
                  </w:rPr>
                  <w:t>Chorinho</w:t>
                </w:r>
                <w:r>
                  <w:rPr>
                    <w:lang w:val="en-US"/>
                  </w:rPr>
                  <w:t>.jpg</w:t>
                </w:r>
              </w:p>
              <w:p w14:paraId="64675736" w14:textId="77777777" w:rsidR="00E443E5" w:rsidRDefault="00E443E5" w:rsidP="00B14285">
                <w:pPr>
                  <w:rPr>
                    <w:lang w:val="en-US"/>
                  </w:rPr>
                </w:pPr>
              </w:p>
              <w:p w14:paraId="0692536B" w14:textId="3F66334C" w:rsidR="00E76A27" w:rsidRDefault="00E76A27" w:rsidP="00B14285">
                <w:pPr>
                  <w:rPr>
                    <w:lang w:val="en-US"/>
                  </w:rPr>
                </w:pPr>
                <w:r w:rsidRPr="00227EC4">
                  <w:rPr>
                    <w:lang w:val="en-US"/>
                  </w:rPr>
                  <w:t>Since 1973</w:t>
                </w:r>
                <w:r w:rsidR="00F10CC3">
                  <w:rPr>
                    <w:lang w:val="en-US"/>
                  </w:rPr>
                  <w:t xml:space="preserve">, </w:t>
                </w:r>
                <w:proofErr w:type="spellStart"/>
                <w:r w:rsidR="00F10CC3">
                  <w:rPr>
                    <w:lang w:val="en-US"/>
                  </w:rPr>
                  <w:t>Antunes</w:t>
                </w:r>
                <w:proofErr w:type="spellEnd"/>
                <w:r w:rsidR="00F10CC3">
                  <w:rPr>
                    <w:lang w:val="en-US"/>
                  </w:rPr>
                  <w:t xml:space="preserve"> has worked as</w:t>
                </w:r>
                <w:r w:rsidRPr="00227EC4">
                  <w:rPr>
                    <w:lang w:val="en-US"/>
                  </w:rPr>
                  <w:t xml:space="preserve"> a professor of composition at the </w:t>
                </w:r>
                <w:proofErr w:type="spellStart"/>
                <w:r w:rsidRPr="00227EC4">
                  <w:rPr>
                    <w:lang w:val="en-US"/>
                  </w:rPr>
                  <w:t>Universidade</w:t>
                </w:r>
                <w:proofErr w:type="spellEnd"/>
                <w:r w:rsidRPr="00227EC4">
                  <w:rPr>
                    <w:lang w:val="en-US"/>
                  </w:rPr>
                  <w:t xml:space="preserve"> de Brasília. He has always traveled widely</w:t>
                </w:r>
                <w:r w:rsidR="00F10CC3">
                  <w:rPr>
                    <w:lang w:val="en-US"/>
                  </w:rPr>
                  <w:t xml:space="preserve"> and</w:t>
                </w:r>
                <w:r w:rsidRPr="00227EC4">
                  <w:rPr>
                    <w:lang w:val="en-US"/>
                  </w:rPr>
                  <w:t xml:space="preserve">, as a result of his theses, </w:t>
                </w:r>
                <w:r w:rsidR="00F10CC3">
                  <w:rPr>
                    <w:lang w:val="en-US"/>
                  </w:rPr>
                  <w:t xml:space="preserve">has received numerous awards in prize competitions and commissioned works. In addition, </w:t>
                </w:r>
                <w:proofErr w:type="spellStart"/>
                <w:r w:rsidR="00F10CC3">
                  <w:rPr>
                    <w:lang w:val="en-US"/>
                  </w:rPr>
                  <w:t>Antunes</w:t>
                </w:r>
                <w:proofErr w:type="spellEnd"/>
                <w:r w:rsidR="00F10CC3">
                  <w:rPr>
                    <w:lang w:val="en-US"/>
                  </w:rPr>
                  <w:t xml:space="preserve"> founded and led</w:t>
                </w:r>
                <w:r w:rsidRPr="00227EC4">
                  <w:rPr>
                    <w:lang w:val="en-US"/>
                  </w:rPr>
                  <w:t xml:space="preserve"> the </w:t>
                </w:r>
                <w:proofErr w:type="spellStart"/>
                <w:r w:rsidRPr="00227EC4">
                  <w:rPr>
                    <w:lang w:val="en-US"/>
                  </w:rPr>
                  <w:t>Universidade</w:t>
                </w:r>
                <w:proofErr w:type="spellEnd"/>
                <w:r w:rsidRPr="00227EC4">
                  <w:rPr>
                    <w:lang w:val="en-US"/>
                  </w:rPr>
                  <w:t xml:space="preserve"> de Brasília Musical</w:t>
                </w:r>
                <w:r w:rsidR="00F10CC3">
                  <w:rPr>
                    <w:lang w:val="en-US"/>
                  </w:rPr>
                  <w:t xml:space="preserve"> Experimentation Group (</w:t>
                </w:r>
                <w:proofErr w:type="spellStart"/>
                <w:r w:rsidR="00F10CC3">
                  <w:rPr>
                    <w:lang w:val="en-US"/>
                  </w:rPr>
                  <w:t>GeMUnB</w:t>
                </w:r>
                <w:proofErr w:type="spellEnd"/>
                <w:r w:rsidR="00F10CC3">
                  <w:rPr>
                    <w:lang w:val="en-US"/>
                  </w:rPr>
                  <w:t>). Residing</w:t>
                </w:r>
                <w:r w:rsidR="000D5CCE">
                  <w:rPr>
                    <w:lang w:val="en-US"/>
                  </w:rPr>
                  <w:t xml:space="preserve"> in Brasília</w:t>
                </w:r>
                <w:r w:rsidRPr="00227EC4">
                  <w:rPr>
                    <w:lang w:val="en-US"/>
                  </w:rPr>
                  <w:t xml:space="preserve"> whetted</w:t>
                </w:r>
                <w:r w:rsidR="00F10CC3">
                  <w:rPr>
                    <w:lang w:val="en-US"/>
                  </w:rPr>
                  <w:t xml:space="preserve"> his political dissident</w:t>
                </w:r>
                <w:r w:rsidRPr="00227EC4">
                  <w:rPr>
                    <w:lang w:val="en-US"/>
                  </w:rPr>
                  <w:t>. Beginning in 1980</w:t>
                </w:r>
                <w:r w:rsidR="000D5CCE">
                  <w:rPr>
                    <w:lang w:val="en-US"/>
                  </w:rPr>
                  <w:t>,</w:t>
                </w:r>
                <w:r w:rsidRPr="00227EC4">
                  <w:rPr>
                    <w:lang w:val="en-US"/>
                  </w:rPr>
                  <w:t xml:space="preserve"> he joined parties on the left and</w:t>
                </w:r>
                <w:r w:rsidR="000D5CCE">
                  <w:rPr>
                    <w:lang w:val="en-US"/>
                  </w:rPr>
                  <w:t>, for a time,</w:t>
                </w:r>
                <w:r w:rsidRPr="00227EC4">
                  <w:rPr>
                    <w:lang w:val="en-US"/>
                  </w:rPr>
                  <w:t xml:space="preserve"> belonged to the Green Party, when his anarchism was enhanced by ecological militancy. Such a vision led him to adopt natural laws in music, such as the harmonic series, the resulting sounds, and acoustical harmony. Between 1980 and 1990</w:t>
                </w:r>
                <w:r w:rsidR="000D5CCE">
                  <w:rPr>
                    <w:lang w:val="en-US"/>
                  </w:rPr>
                  <w:t>,</w:t>
                </w:r>
                <w:r w:rsidRPr="00227EC4">
                  <w:rPr>
                    <w:lang w:val="en-US"/>
                  </w:rPr>
                  <w:t xml:space="preserve"> his </w:t>
                </w:r>
                <w:r w:rsidR="000D5CCE">
                  <w:rPr>
                    <w:lang w:val="en-US"/>
                  </w:rPr>
                  <w:t>most noteworthy compositions were</w:t>
                </w:r>
                <w:r w:rsidRPr="00227EC4">
                  <w:rPr>
                    <w:lang w:val="en-US"/>
                  </w:rPr>
                  <w:t xml:space="preserve"> </w:t>
                </w:r>
                <w:r w:rsidR="00E33029" w:rsidRPr="000C6136">
                  <w:rPr>
                    <w:i/>
                    <w:lang w:val="en-US"/>
                  </w:rPr>
                  <w:t>Violet Elegy for Monsign</w:t>
                </w:r>
                <w:r w:rsidR="000C6136" w:rsidRPr="000C6136">
                  <w:rPr>
                    <w:i/>
                    <w:lang w:val="en-US"/>
                  </w:rPr>
                  <w:t>or Romero, The Single Note King</w:t>
                </w:r>
                <w:r w:rsidRPr="00227EC4">
                  <w:rPr>
                    <w:i/>
                    <w:iCs/>
                    <w:lang w:val="en-US"/>
                  </w:rPr>
                  <w:t xml:space="preserve"> </w:t>
                </w:r>
                <w:r w:rsidRPr="00227EC4">
                  <w:rPr>
                    <w:lang w:val="en-US"/>
                  </w:rPr>
                  <w:t xml:space="preserve">(a mini-opera for children for which he wrote the libretto), </w:t>
                </w:r>
                <w:r w:rsidRPr="000D5CCE">
                  <w:rPr>
                    <w:i/>
                    <w:lang w:val="en-US"/>
                  </w:rPr>
                  <w:t>Four short pieces from the people</w:t>
                </w:r>
                <w:r w:rsidRPr="00227EC4">
                  <w:rPr>
                    <w:lang w:val="en-US"/>
                  </w:rPr>
                  <w:t xml:space="preserve"> (for mixed chorus), the opera </w:t>
                </w:r>
                <w:proofErr w:type="spellStart"/>
                <w:r w:rsidR="000C6136" w:rsidRPr="000C6136">
                  <w:rPr>
                    <w:i/>
                    <w:lang w:val="en-US"/>
                  </w:rPr>
                  <w:t>Qorpo</w:t>
                </w:r>
                <w:proofErr w:type="spellEnd"/>
                <w:r w:rsidR="000C6136" w:rsidRPr="000C6136">
                  <w:rPr>
                    <w:i/>
                    <w:lang w:val="en-US"/>
                  </w:rPr>
                  <w:t xml:space="preserve"> Santo</w:t>
                </w:r>
                <w:r w:rsidRPr="00227EC4">
                  <w:rPr>
                    <w:lang w:val="en-US"/>
                  </w:rPr>
                  <w:t xml:space="preserve"> (with a libretto he wrote </w:t>
                </w:r>
                <w:r w:rsidR="000D5CCE">
                  <w:rPr>
                    <w:lang w:val="en-US"/>
                  </w:rPr>
                  <w:t xml:space="preserve">that </w:t>
                </w:r>
                <w:r w:rsidRPr="00227EC4">
                  <w:rPr>
                    <w:lang w:val="en-US"/>
                  </w:rPr>
                  <w:t xml:space="preserve">debuted in the National Theater of Brasília in 1983), the opera </w:t>
                </w:r>
                <w:r w:rsidR="000C6136">
                  <w:rPr>
                    <w:i/>
                    <w:iCs/>
                    <w:lang w:val="en-US"/>
                  </w:rPr>
                  <w:t>Olga</w:t>
                </w:r>
                <w:r w:rsidRPr="00227EC4">
                  <w:rPr>
                    <w:lang w:val="en-US"/>
                  </w:rPr>
                  <w:t xml:space="preserve"> (composed between 1985 and 1995, with a libretto b</w:t>
                </w:r>
                <w:r w:rsidR="000D5CCE">
                  <w:rPr>
                    <w:lang w:val="en-US"/>
                  </w:rPr>
                  <w:t xml:space="preserve">y </w:t>
                </w:r>
                <w:proofErr w:type="spellStart"/>
                <w:r w:rsidR="000D5CCE">
                  <w:rPr>
                    <w:lang w:val="en-US"/>
                  </w:rPr>
                  <w:t>Gerson</w:t>
                </w:r>
                <w:proofErr w:type="spellEnd"/>
                <w:r w:rsidR="000D5CCE">
                  <w:rPr>
                    <w:lang w:val="en-US"/>
                  </w:rPr>
                  <w:t xml:space="preserve"> Valle, </w:t>
                </w:r>
                <w:r w:rsidRPr="00227EC4">
                  <w:rPr>
                    <w:lang w:val="en-US"/>
                  </w:rPr>
                  <w:t xml:space="preserve">first performed during the 2006 season of the São Paulo Municipal Theater), </w:t>
                </w:r>
                <w:r w:rsidR="000D5CCE">
                  <w:rPr>
                    <w:lang w:val="en-US"/>
                  </w:rPr>
                  <w:t xml:space="preserve">and </w:t>
                </w:r>
                <w:r w:rsidRPr="00227EC4">
                  <w:rPr>
                    <w:i/>
                    <w:iCs/>
                    <w:lang w:val="en-US"/>
                  </w:rPr>
                  <w:t>C</w:t>
                </w:r>
                <w:r w:rsidR="000C6136">
                  <w:rPr>
                    <w:i/>
                    <w:iCs/>
                    <w:lang w:val="en-US"/>
                  </w:rPr>
                  <w:t>ontext-Without-King</w:t>
                </w:r>
                <w:r w:rsidRPr="00227EC4">
                  <w:rPr>
                    <w:lang w:val="en-US"/>
                  </w:rPr>
                  <w:t>.</w:t>
                </w:r>
              </w:p>
              <w:p w14:paraId="4B836D52" w14:textId="77777777" w:rsidR="00246FC8" w:rsidRDefault="00246FC8" w:rsidP="00B14285">
                <w:pPr>
                  <w:rPr>
                    <w:lang w:val="en-US"/>
                  </w:rPr>
                </w:pPr>
              </w:p>
              <w:p w14:paraId="04B15453" w14:textId="0965B81C" w:rsidR="00246FC8" w:rsidRDefault="00246FC8" w:rsidP="00B14285">
                <w:pPr>
                  <w:rPr>
                    <w:lang w:val="en-US"/>
                  </w:rPr>
                </w:pPr>
                <w:r>
                  <w:rPr>
                    <w:lang w:val="en-US"/>
                  </w:rPr>
                  <w:t xml:space="preserve">File: </w:t>
                </w:r>
                <w:r w:rsidRPr="00246FC8">
                  <w:rPr>
                    <w:lang w:val="en-US"/>
                  </w:rPr>
                  <w:t>Elegia_Violeta_para_Monsenhor_Romero-1 coÃÅpia.mp3</w:t>
                </w:r>
              </w:p>
              <w:p w14:paraId="6F761F31" w14:textId="77777777" w:rsidR="00833A79" w:rsidRPr="00227EC4" w:rsidRDefault="00833A79" w:rsidP="00B14285">
                <w:pPr>
                  <w:rPr>
                    <w:lang w:val="en-US"/>
                  </w:rPr>
                </w:pPr>
              </w:p>
              <w:p w14:paraId="3696D8B5" w14:textId="08211A95" w:rsidR="00E76A27" w:rsidRDefault="00B74BCC" w:rsidP="00B14285">
                <w:pPr>
                  <w:rPr>
                    <w:lang w:val="en-US"/>
                  </w:rPr>
                </w:pPr>
                <w:r>
                  <w:rPr>
                    <w:lang w:val="en-US"/>
                  </w:rPr>
                  <w:t>His p</w:t>
                </w:r>
                <w:r w:rsidR="00E76A27" w:rsidRPr="00227EC4">
                  <w:rPr>
                    <w:lang w:val="en-US"/>
                  </w:rPr>
                  <w:t xml:space="preserve">articipation in Brazilian political life, when the country was still under military rule, caused </w:t>
                </w:r>
                <w:proofErr w:type="spellStart"/>
                <w:r w:rsidR="00E76A27" w:rsidRPr="00227EC4">
                  <w:rPr>
                    <w:lang w:val="en-US"/>
                  </w:rPr>
                  <w:t>Antunes</w:t>
                </w:r>
                <w:proofErr w:type="spellEnd"/>
                <w:r w:rsidR="00E76A27" w:rsidRPr="00227EC4">
                  <w:rPr>
                    <w:lang w:val="en-US"/>
                  </w:rPr>
                  <w:t xml:space="preserve"> to join a demonstration in Brasília to demand direct popula</w:t>
                </w:r>
                <w:r>
                  <w:rPr>
                    <w:lang w:val="en-US"/>
                  </w:rPr>
                  <w:t>r vote for the election of the P</w:t>
                </w:r>
                <w:r w:rsidR="00E76A27" w:rsidRPr="00227EC4">
                  <w:rPr>
                    <w:lang w:val="en-US"/>
                  </w:rPr>
                  <w:t xml:space="preserve">resident of the Republic. At this demonstration, which was attended by some of the most important figures of the political </w:t>
                </w:r>
                <w:r>
                  <w:rPr>
                    <w:lang w:val="en-US"/>
                  </w:rPr>
                  <w:t>opposition, such as the future P</w:t>
                </w:r>
                <w:r w:rsidR="00E76A27" w:rsidRPr="00227EC4">
                  <w:rPr>
                    <w:lang w:val="en-US"/>
                  </w:rPr>
                  <w:t xml:space="preserve">resident Lula, he presented the </w:t>
                </w:r>
                <w:r w:rsidR="00E76A27" w:rsidRPr="00227EC4">
                  <w:rPr>
                    <w:i/>
                    <w:iCs/>
                    <w:lang w:val="en-US"/>
                  </w:rPr>
                  <w:t>S</w:t>
                </w:r>
                <w:r w:rsidR="009C2A00">
                  <w:rPr>
                    <w:i/>
                    <w:iCs/>
                    <w:lang w:val="en-US"/>
                  </w:rPr>
                  <w:t>ymphony of the Direct Vote</w:t>
                </w:r>
                <w:r w:rsidR="00A67526">
                  <w:rPr>
                    <w:i/>
                    <w:iCs/>
                    <w:lang w:val="en-US"/>
                  </w:rPr>
                  <w:t xml:space="preserve"> </w:t>
                </w:r>
                <w:r w:rsidR="00E76A27" w:rsidRPr="00227EC4">
                  <w:rPr>
                    <w:lang w:val="en-US"/>
                  </w:rPr>
                  <w:t xml:space="preserve">(or </w:t>
                </w:r>
                <w:r w:rsidR="00E76A27" w:rsidRPr="00227EC4">
                  <w:rPr>
                    <w:i/>
                    <w:iCs/>
                    <w:lang w:val="en-US"/>
                  </w:rPr>
                  <w:t>S</w:t>
                </w:r>
                <w:r w:rsidR="00A67526">
                  <w:rPr>
                    <w:i/>
                    <w:iCs/>
                    <w:lang w:val="en-US"/>
                  </w:rPr>
                  <w:t>ymphony o the Automobile Claxons</w:t>
                </w:r>
                <w:r w:rsidR="00E76A27" w:rsidRPr="00227EC4">
                  <w:rPr>
                    <w:lang w:val="en-US"/>
                  </w:rPr>
                  <w:t xml:space="preserve">) on June 1, 1984. Perched on a platform, </w:t>
                </w:r>
                <w:proofErr w:type="spellStart"/>
                <w:r w:rsidR="00A56E14">
                  <w:rPr>
                    <w:lang w:val="en-US"/>
                  </w:rPr>
                  <w:t>Antunes</w:t>
                </w:r>
                <w:proofErr w:type="spellEnd"/>
                <w:r w:rsidR="00E76A27" w:rsidRPr="00227EC4">
                  <w:rPr>
                    <w:lang w:val="en-US"/>
                  </w:rPr>
                  <w:t xml:space="preserve"> conducted motorists lined up in a large parking lot in which each row had horns of a specific musical note, with a background chorus intoning a text written by </w:t>
                </w:r>
                <w:proofErr w:type="spellStart"/>
                <w:r w:rsidR="00E76A27" w:rsidRPr="00227EC4">
                  <w:rPr>
                    <w:lang w:val="en-US"/>
                  </w:rPr>
                  <w:t>Tetê</w:t>
                </w:r>
                <w:proofErr w:type="spellEnd"/>
                <w:r w:rsidR="00E76A27" w:rsidRPr="00227EC4">
                  <w:rPr>
                    <w:lang w:val="en-US"/>
                  </w:rPr>
                  <w:t xml:space="preserve"> </w:t>
                </w:r>
                <w:proofErr w:type="spellStart"/>
                <w:r w:rsidR="00E76A27" w:rsidRPr="00227EC4">
                  <w:rPr>
                    <w:lang w:val="en-US"/>
                  </w:rPr>
                  <w:t>Catalão</w:t>
                </w:r>
                <w:proofErr w:type="spellEnd"/>
                <w:r w:rsidR="00E76A27" w:rsidRPr="00227EC4">
                  <w:rPr>
                    <w:lang w:val="en-US"/>
                  </w:rPr>
                  <w:t xml:space="preserve">. His political streak had already been manifested in his </w:t>
                </w:r>
                <w:r w:rsidR="00E76A27" w:rsidRPr="00227EC4">
                  <w:rPr>
                    <w:i/>
                    <w:iCs/>
                    <w:lang w:val="en-US"/>
                  </w:rPr>
                  <w:t>V</w:t>
                </w:r>
                <w:r w:rsidR="00A67526">
                  <w:rPr>
                    <w:i/>
                    <w:iCs/>
                    <w:lang w:val="en-US"/>
                  </w:rPr>
                  <w:t>iolet Elegy for Monsignor Romero</w:t>
                </w:r>
                <w:r w:rsidR="00E76A27" w:rsidRPr="00227EC4">
                  <w:rPr>
                    <w:lang w:val="en-US"/>
                  </w:rPr>
                  <w:t xml:space="preserve">, subtitled </w:t>
                </w:r>
                <w:r w:rsidR="00E76A27" w:rsidRPr="00227EC4">
                  <w:rPr>
                    <w:i/>
                    <w:iCs/>
                    <w:lang w:val="en-US"/>
                  </w:rPr>
                  <w:t>J</w:t>
                </w:r>
                <w:r w:rsidR="00A67526">
                  <w:rPr>
                    <w:i/>
                    <w:iCs/>
                    <w:lang w:val="en-US"/>
                  </w:rPr>
                  <w:t>ustice Can’t Be Killed</w:t>
                </w:r>
                <w:r w:rsidR="00E76A27" w:rsidRPr="00227EC4">
                  <w:rPr>
                    <w:lang w:val="en-US"/>
                  </w:rPr>
                  <w:t>, a phrase pronounced by the cleric himself who was assassinated for defending better conditions for the poor in El Salvador. This piece, written for symphony orchestra and children’s chorus when he was a guest compos</w:t>
                </w:r>
                <w:r>
                  <w:rPr>
                    <w:lang w:val="en-US"/>
                  </w:rPr>
                  <w:t>er in a kibbutz in Israel, debut</w:t>
                </w:r>
                <w:r w:rsidR="00E76A27" w:rsidRPr="00227EC4">
                  <w:rPr>
                    <w:lang w:val="en-US"/>
                  </w:rPr>
                  <w:t>ed at the SIMC Festival in the Beersheba Conservatory on July 3, 1980.</w:t>
                </w:r>
              </w:p>
              <w:p w14:paraId="77C03585" w14:textId="77777777" w:rsidR="00833A79" w:rsidRDefault="00833A79" w:rsidP="00B14285">
                <w:pPr>
                  <w:rPr>
                    <w:lang w:val="en-US"/>
                  </w:rPr>
                </w:pPr>
              </w:p>
              <w:p w14:paraId="504E4670" w14:textId="52E9B5E1" w:rsidR="00382032" w:rsidRDefault="00382032" w:rsidP="00B14285">
                <w:pPr>
                  <w:rPr>
                    <w:lang w:val="en-US"/>
                  </w:rPr>
                </w:pPr>
                <w:r>
                  <w:rPr>
                    <w:lang w:val="en-US"/>
                  </w:rPr>
                  <w:t xml:space="preserve">File: </w:t>
                </w:r>
                <w:r w:rsidRPr="00382032">
                  <w:rPr>
                    <w:lang w:val="en-US"/>
                  </w:rPr>
                  <w:t xml:space="preserve">Jorge </w:t>
                </w:r>
                <w:proofErr w:type="spellStart"/>
                <w:r w:rsidRPr="00382032">
                  <w:rPr>
                    <w:lang w:val="en-US"/>
                  </w:rPr>
                  <w:t>Antunes</w:t>
                </w:r>
                <w:proofErr w:type="spellEnd"/>
                <w:r w:rsidRPr="00382032">
                  <w:rPr>
                    <w:lang w:val="en-US"/>
                  </w:rPr>
                  <w:t xml:space="preserve"> and Claude Levis-Strauss</w:t>
                </w:r>
                <w:r w:rsidR="007446E7">
                  <w:rPr>
                    <w:lang w:val="en-US"/>
                  </w:rPr>
                  <w:t>.jpg</w:t>
                </w:r>
              </w:p>
              <w:p w14:paraId="3F650101" w14:textId="77777777" w:rsidR="00382032" w:rsidRPr="00227EC4" w:rsidRDefault="00382032" w:rsidP="00B14285">
                <w:pPr>
                  <w:rPr>
                    <w:lang w:val="en-US"/>
                  </w:rPr>
                </w:pPr>
              </w:p>
              <w:p w14:paraId="5404715E" w14:textId="41055882" w:rsidR="00E76A27" w:rsidRDefault="00E76A27" w:rsidP="00B14285">
                <w:pPr>
                  <w:rPr>
                    <w:lang w:val="en-US"/>
                  </w:rPr>
                </w:pPr>
                <w:r w:rsidRPr="00227EC4">
                  <w:rPr>
                    <w:lang w:val="en-US"/>
                  </w:rPr>
                  <w:t xml:space="preserve">To commemorate the five hundredth anniversary of the discovery of Brazil, </w:t>
                </w:r>
                <w:proofErr w:type="spellStart"/>
                <w:r w:rsidRPr="00227EC4">
                  <w:rPr>
                    <w:lang w:val="en-US"/>
                  </w:rPr>
                  <w:t>A</w:t>
                </w:r>
                <w:r w:rsidR="008734BB">
                  <w:rPr>
                    <w:lang w:val="en-US"/>
                  </w:rPr>
                  <w:t>ntunes</w:t>
                </w:r>
                <w:proofErr w:type="spellEnd"/>
                <w:r w:rsidR="008734BB">
                  <w:rPr>
                    <w:lang w:val="en-US"/>
                  </w:rPr>
                  <w:t xml:space="preserve"> prepared an oratory that</w:t>
                </w:r>
                <w:r w:rsidRPr="00227EC4">
                  <w:rPr>
                    <w:lang w:val="en-US"/>
                  </w:rPr>
                  <w:t xml:space="preserve"> was not laudatory, but, c</w:t>
                </w:r>
                <w:r w:rsidR="00B74BCC">
                  <w:rPr>
                    <w:lang w:val="en-US"/>
                  </w:rPr>
                  <w:t>onsistent with his utopian anarchistic view; the oratory presented</w:t>
                </w:r>
                <w:r w:rsidR="00A210C7">
                  <w:rPr>
                    <w:lang w:val="en-US"/>
                  </w:rPr>
                  <w:t xml:space="preserve"> a</w:t>
                </w:r>
                <w:r w:rsidR="00CC7CA7">
                  <w:rPr>
                    <w:lang w:val="en-US"/>
                  </w:rPr>
                  <w:t xml:space="preserve"> conciliatory reality in</w:t>
                </w:r>
                <w:r w:rsidRPr="00227EC4">
                  <w:rPr>
                    <w:lang w:val="en-US"/>
                  </w:rPr>
                  <w:t xml:space="preserve"> the Portuguese langu</w:t>
                </w:r>
                <w:r w:rsidR="00CC7CA7">
                  <w:rPr>
                    <w:lang w:val="en-US"/>
                  </w:rPr>
                  <w:t>age, claiming space for all peoples</w:t>
                </w:r>
                <w:r w:rsidRPr="00227EC4">
                  <w:rPr>
                    <w:lang w:val="en-US"/>
                  </w:rPr>
                  <w:t xml:space="preserve"> colonized by Portugal.</w:t>
                </w:r>
                <w:r w:rsidRPr="00227EC4">
                  <w:rPr>
                    <w:color w:val="000000"/>
                    <w:lang w:val="en-US"/>
                  </w:rPr>
                  <w:t xml:space="preserve"> The </w:t>
                </w:r>
                <w:r w:rsidRPr="00227EC4">
                  <w:rPr>
                    <w:i/>
                    <w:iCs/>
                    <w:color w:val="000000"/>
                    <w:lang w:val="en-US"/>
                  </w:rPr>
                  <w:t>C</w:t>
                </w:r>
                <w:r w:rsidR="008734BB">
                  <w:rPr>
                    <w:i/>
                    <w:iCs/>
                    <w:color w:val="000000"/>
                    <w:lang w:val="en-US"/>
                  </w:rPr>
                  <w:t>antata of the Ten Peoples</w:t>
                </w:r>
                <w:r w:rsidRPr="00227EC4">
                  <w:rPr>
                    <w:color w:val="000000"/>
                    <w:lang w:val="en-US"/>
                  </w:rPr>
                  <w:t>, f</w:t>
                </w:r>
                <w:r w:rsidRPr="00227EC4">
                  <w:rPr>
                    <w:lang w:val="en-US"/>
                  </w:rPr>
                  <w:t>or large orchestra, mixed chorus, electronic sounds, narrator, actors, and solo singers, with texts drawn from the Portuguese chroniclers and poets from the ten lands</w:t>
                </w:r>
                <w:r w:rsidRPr="00227EC4">
                  <w:rPr>
                    <w:color w:val="FF00FF"/>
                    <w:lang w:val="en-US"/>
                  </w:rPr>
                  <w:t xml:space="preserve"> </w:t>
                </w:r>
                <w:r w:rsidRPr="00227EC4">
                  <w:rPr>
                    <w:lang w:val="en-US"/>
                  </w:rPr>
                  <w:t>considered, debuted in the National Theater in Brasília on April 27, 1999.</w:t>
                </w:r>
              </w:p>
              <w:p w14:paraId="5B1145A3" w14:textId="77777777" w:rsidR="00833A79" w:rsidRDefault="00833A79" w:rsidP="00B14285">
                <w:pPr>
                  <w:rPr>
                    <w:lang w:val="en-US"/>
                  </w:rPr>
                </w:pPr>
              </w:p>
              <w:p w14:paraId="13963AEC" w14:textId="2C63FA48" w:rsidR="00CB5611" w:rsidRDefault="00CB5611" w:rsidP="00B14285">
                <w:pPr>
                  <w:rPr>
                    <w:lang w:val="en-US"/>
                  </w:rPr>
                </w:pPr>
                <w:r>
                  <w:rPr>
                    <w:lang w:val="en-US"/>
                  </w:rPr>
                  <w:lastRenderedPageBreak/>
                  <w:t xml:space="preserve">File: </w:t>
                </w:r>
                <w:proofErr w:type="spellStart"/>
                <w:r w:rsidRPr="00CB5611">
                  <w:rPr>
                    <w:lang w:val="en-US"/>
                  </w:rPr>
                  <w:t>Valsinha</w:t>
                </w:r>
                <w:proofErr w:type="spellEnd"/>
                <w:r w:rsidRPr="00CB5611">
                  <w:rPr>
                    <w:lang w:val="en-US"/>
                  </w:rPr>
                  <w:t xml:space="preserve"> da Eudoxia</w:t>
                </w:r>
                <w:r>
                  <w:rPr>
                    <w:lang w:val="en-US"/>
                  </w:rPr>
                  <w:t>.mp3</w:t>
                </w:r>
              </w:p>
              <w:p w14:paraId="6ED4CE57" w14:textId="77777777" w:rsidR="00CB5611" w:rsidRPr="00227EC4" w:rsidRDefault="00CB5611" w:rsidP="00B14285">
                <w:pPr>
                  <w:rPr>
                    <w:lang w:val="en-US"/>
                  </w:rPr>
                </w:pPr>
              </w:p>
              <w:p w14:paraId="497E0647" w14:textId="32959198" w:rsidR="00E76A27" w:rsidRDefault="00E76A27" w:rsidP="00B14285">
                <w:pPr>
                  <w:rPr>
                    <w:lang w:val="en-US"/>
                  </w:rPr>
                </w:pPr>
                <w:r w:rsidRPr="00227EC4">
                  <w:rPr>
                    <w:lang w:val="en-US"/>
                  </w:rPr>
                  <w:t>The musical line o</w:t>
                </w:r>
                <w:r w:rsidR="00790B45">
                  <w:rPr>
                    <w:lang w:val="en-US"/>
                  </w:rPr>
                  <w:t>f this cantata followed</w:t>
                </w:r>
                <w:r w:rsidRPr="00227EC4">
                  <w:rPr>
                    <w:lang w:val="en-US"/>
                  </w:rPr>
                  <w:t xml:space="preserve"> that achieved in the opera </w:t>
                </w:r>
                <w:r w:rsidRPr="00227EC4">
                  <w:rPr>
                    <w:i/>
                    <w:iCs/>
                    <w:lang w:val="en-US"/>
                  </w:rPr>
                  <w:t>O</w:t>
                </w:r>
                <w:r w:rsidR="008734BB">
                  <w:rPr>
                    <w:i/>
                    <w:iCs/>
                    <w:lang w:val="en-US"/>
                  </w:rPr>
                  <w:t>lga</w:t>
                </w:r>
                <w:r w:rsidRPr="00227EC4">
                  <w:rPr>
                    <w:lang w:val="en-US"/>
                  </w:rPr>
                  <w:t xml:space="preserve">, in which electroacoustic music coexists with symphonic music, atonalism with tonal melodies, and a series of twentieth century revolutionary tendencies </w:t>
                </w:r>
                <w:r w:rsidR="00790B45">
                  <w:rPr>
                    <w:lang w:val="en-US"/>
                  </w:rPr>
                  <w:t xml:space="preserve">gained from </w:t>
                </w:r>
                <w:r w:rsidRPr="00227EC4">
                  <w:rPr>
                    <w:lang w:val="en-US"/>
                  </w:rPr>
                  <w:t>his university education. The multimedia artist appears here with the multipl</w:t>
                </w:r>
                <w:r w:rsidR="00790B45">
                  <w:rPr>
                    <w:lang w:val="en-US"/>
                  </w:rPr>
                  <w:t>e perspective of post-modernity a</w:t>
                </w:r>
                <w:r w:rsidRPr="00227EC4">
                  <w:rPr>
                    <w:lang w:val="en-US"/>
                  </w:rPr>
                  <w:t xml:space="preserve">nd the revolutionary recounts the story of the Brazilian Communist leader, </w:t>
                </w:r>
                <w:proofErr w:type="spellStart"/>
                <w:r w:rsidRPr="00227EC4">
                  <w:rPr>
                    <w:lang w:val="en-US"/>
                  </w:rPr>
                  <w:t>Luiz</w:t>
                </w:r>
                <w:proofErr w:type="spellEnd"/>
                <w:r w:rsidRPr="00227EC4">
                  <w:rPr>
                    <w:lang w:val="en-US"/>
                  </w:rPr>
                  <w:t xml:space="preserve"> Carlos </w:t>
                </w:r>
                <w:proofErr w:type="spellStart"/>
                <w:r w:rsidRPr="00227EC4">
                  <w:rPr>
                    <w:lang w:val="en-US"/>
                  </w:rPr>
                  <w:t>Pr</w:t>
                </w:r>
                <w:r w:rsidR="00790B45">
                  <w:rPr>
                    <w:lang w:val="en-US"/>
                  </w:rPr>
                  <w:t>estes</w:t>
                </w:r>
                <w:proofErr w:type="spellEnd"/>
                <w:r w:rsidR="00790B45">
                  <w:rPr>
                    <w:lang w:val="en-US"/>
                  </w:rPr>
                  <w:t xml:space="preserve">, who, with his companion </w:t>
                </w:r>
                <w:r w:rsidRPr="00227EC4">
                  <w:rPr>
                    <w:lang w:val="en-US"/>
                  </w:rPr>
                  <w:t xml:space="preserve">Olga </w:t>
                </w:r>
                <w:proofErr w:type="spellStart"/>
                <w:r w:rsidRPr="00227EC4">
                  <w:rPr>
                    <w:lang w:val="en-US"/>
                  </w:rPr>
                  <w:t>Benario</w:t>
                </w:r>
                <w:proofErr w:type="spellEnd"/>
                <w:r w:rsidRPr="00227EC4">
                  <w:rPr>
                    <w:lang w:val="en-US"/>
                  </w:rPr>
                  <w:t xml:space="preserve">, lived undercover in Brazil in 1935, testing the possibilities of revolution, until both </w:t>
                </w:r>
                <w:r w:rsidR="00790B45">
                  <w:rPr>
                    <w:lang w:val="en-US"/>
                  </w:rPr>
                  <w:t xml:space="preserve">were </w:t>
                </w:r>
                <w:r w:rsidRPr="00227EC4">
                  <w:rPr>
                    <w:lang w:val="en-US"/>
                  </w:rPr>
                  <w:t>arrested and she, a German Jew, was deported to Germany, where she died in a concentration camp (the final scene of the opera).</w:t>
                </w:r>
              </w:p>
              <w:p w14:paraId="53D9451F" w14:textId="77777777" w:rsidR="00833A79" w:rsidRDefault="00833A79" w:rsidP="00B14285">
                <w:pPr>
                  <w:rPr>
                    <w:lang w:val="en-US"/>
                  </w:rPr>
                </w:pPr>
              </w:p>
              <w:p w14:paraId="150ADB22" w14:textId="38AFC515" w:rsidR="00382032" w:rsidRDefault="00382032" w:rsidP="00B14285">
                <w:pPr>
                  <w:rPr>
                    <w:lang w:val="en-US"/>
                  </w:rPr>
                </w:pPr>
                <w:r>
                  <w:rPr>
                    <w:lang w:val="en-US"/>
                  </w:rPr>
                  <w:t xml:space="preserve">File: </w:t>
                </w:r>
                <w:proofErr w:type="spellStart"/>
                <w:r w:rsidRPr="00382032">
                  <w:rPr>
                    <w:lang w:val="en-US"/>
                  </w:rPr>
                  <w:t>Xenakis</w:t>
                </w:r>
                <w:proofErr w:type="spellEnd"/>
                <w:r w:rsidRPr="00382032">
                  <w:rPr>
                    <w:lang w:val="en-US"/>
                  </w:rPr>
                  <w:t xml:space="preserve"> and Antunes</w:t>
                </w:r>
                <w:r>
                  <w:rPr>
                    <w:lang w:val="en-US"/>
                  </w:rPr>
                  <w:t>.jpg</w:t>
                </w:r>
              </w:p>
              <w:p w14:paraId="753ED8C7" w14:textId="77777777" w:rsidR="00382032" w:rsidRPr="00227EC4" w:rsidRDefault="00382032" w:rsidP="00B14285">
                <w:pPr>
                  <w:rPr>
                    <w:lang w:val="en-US"/>
                  </w:rPr>
                </w:pPr>
              </w:p>
              <w:p w14:paraId="1ED4C6BB" w14:textId="1B1CA004" w:rsidR="003F0D73" w:rsidRPr="002219DA" w:rsidRDefault="00E76A27" w:rsidP="002219DA">
                <w:pPr>
                  <w:rPr>
                    <w:lang w:val="en-US"/>
                  </w:rPr>
                </w:pPr>
                <w:r w:rsidRPr="00227EC4">
                  <w:rPr>
                    <w:lang w:val="en-US"/>
                  </w:rPr>
                  <w:t xml:space="preserve">One could say that, beginning in 1991, Jorge </w:t>
                </w:r>
                <w:proofErr w:type="spellStart"/>
                <w:r w:rsidRPr="00227EC4">
                  <w:rPr>
                    <w:lang w:val="en-US"/>
                  </w:rPr>
                  <w:t>Antunes</w:t>
                </w:r>
                <w:proofErr w:type="spellEnd"/>
                <w:r w:rsidRPr="00227EC4">
                  <w:rPr>
                    <w:lang w:val="en-US"/>
                  </w:rPr>
                  <w:t xml:space="preserve"> has under</w:t>
                </w:r>
                <w:r w:rsidR="00790B45">
                  <w:rPr>
                    <w:lang w:val="en-US"/>
                  </w:rPr>
                  <w:t>gone</w:t>
                </w:r>
                <w:r w:rsidRPr="00227EC4">
                  <w:rPr>
                    <w:lang w:val="en-US"/>
                  </w:rPr>
                  <w:t xml:space="preserve"> a process of revisionism and eclecticism in his aesthetic concepts. </w:t>
                </w:r>
                <w:r w:rsidR="00790B45">
                  <w:rPr>
                    <w:lang w:val="en-US"/>
                  </w:rPr>
                  <w:t>O</w:t>
                </w:r>
                <w:r w:rsidRPr="00227EC4">
                  <w:rPr>
                    <w:lang w:val="en-US"/>
                  </w:rPr>
                  <w:t xml:space="preserve">ther pieces he </w:t>
                </w:r>
                <w:r w:rsidR="00790B45">
                  <w:rPr>
                    <w:lang w:val="en-US"/>
                  </w:rPr>
                  <w:t xml:space="preserve">has composed include: </w:t>
                </w:r>
                <w:r w:rsidRPr="00227EC4">
                  <w:rPr>
                    <w:i/>
                    <w:iCs/>
                    <w:lang w:val="en-US"/>
                  </w:rPr>
                  <w:t>B</w:t>
                </w:r>
                <w:r w:rsidR="00A11F6F">
                  <w:rPr>
                    <w:i/>
                    <w:iCs/>
                    <w:lang w:val="en-US"/>
                  </w:rPr>
                  <w:t xml:space="preserve">allade </w:t>
                </w:r>
                <w:proofErr w:type="spellStart"/>
                <w:r w:rsidR="00A11F6F">
                  <w:rPr>
                    <w:i/>
                    <w:iCs/>
                    <w:lang w:val="en-US"/>
                  </w:rPr>
                  <w:t>Dure</w:t>
                </w:r>
                <w:proofErr w:type="spellEnd"/>
                <w:r w:rsidR="00A11F6F">
                  <w:rPr>
                    <w:i/>
                    <w:iCs/>
                    <w:lang w:val="en-US"/>
                  </w:rPr>
                  <w:t xml:space="preserve">, </w:t>
                </w:r>
                <w:r w:rsidR="00A11F6F" w:rsidRPr="00A11F6F">
                  <w:rPr>
                    <w:i/>
                    <w:iCs/>
                    <w:lang w:val="en-US"/>
                  </w:rPr>
                  <w:t>Mir</w:t>
                </w:r>
                <w:r w:rsidR="00A11F6F" w:rsidRPr="00A11F6F">
                  <w:rPr>
                    <w:i/>
                    <w:color w:val="000000"/>
                  </w:rPr>
                  <w:t>ó</w:t>
                </w:r>
                <w:r w:rsidR="00A11F6F" w:rsidRPr="00A11F6F">
                  <w:rPr>
                    <w:i/>
                    <w:iCs/>
                    <w:lang w:val="en-US"/>
                  </w:rPr>
                  <w:t xml:space="preserve"> </w:t>
                </w:r>
                <w:proofErr w:type="spellStart"/>
                <w:r w:rsidR="00A11F6F" w:rsidRPr="00A11F6F">
                  <w:rPr>
                    <w:i/>
                    <w:iCs/>
                    <w:lang w:val="en-US"/>
                  </w:rPr>
                  <w:t>Escuch</w:t>
                </w:r>
                <w:proofErr w:type="spellEnd"/>
                <w:r w:rsidR="00A11F6F" w:rsidRPr="00A11F6F">
                  <w:rPr>
                    <w:i/>
                    <w:color w:val="000000"/>
                  </w:rPr>
                  <w:t>ó</w:t>
                </w:r>
                <w:r w:rsidR="00A11F6F" w:rsidRPr="00A11F6F">
                  <w:rPr>
                    <w:i/>
                    <w:iCs/>
                    <w:lang w:val="en-US"/>
                  </w:rPr>
                  <w:t xml:space="preserve"> Mir</w:t>
                </w:r>
                <w:r w:rsidR="00A11F6F" w:rsidRPr="00A11F6F">
                  <w:rPr>
                    <w:i/>
                    <w:color w:val="000000"/>
                  </w:rPr>
                  <w:t>ó</w:t>
                </w:r>
                <w:r w:rsidR="00B41F8A" w:rsidRPr="00A11F6F">
                  <w:rPr>
                    <w:i/>
                    <w:iCs/>
                    <w:lang w:val="en-US"/>
                  </w:rPr>
                  <w:t>,</w:t>
                </w:r>
                <w:r w:rsidR="00B41F8A">
                  <w:rPr>
                    <w:i/>
                    <w:iCs/>
                    <w:lang w:val="en-US"/>
                  </w:rPr>
                  <w:t xml:space="preserve"> </w:t>
                </w:r>
                <w:proofErr w:type="spellStart"/>
                <w:r w:rsidR="00A11F6F">
                  <w:rPr>
                    <w:i/>
                    <w:iCs/>
                    <w:lang w:val="en-US"/>
                  </w:rPr>
                  <w:t>Klarinettenquintett</w:t>
                </w:r>
                <w:proofErr w:type="spellEnd"/>
                <w:r w:rsidR="00A11F6F">
                  <w:rPr>
                    <w:i/>
                    <w:iCs/>
                    <w:lang w:val="en-US"/>
                  </w:rPr>
                  <w:t>, The Blue Butterfly</w:t>
                </w:r>
                <w:r w:rsidRPr="00227EC4">
                  <w:rPr>
                    <w:i/>
                    <w:iCs/>
                    <w:lang w:val="en-US"/>
                  </w:rPr>
                  <w:t xml:space="preserve"> </w:t>
                </w:r>
                <w:r w:rsidRPr="00227EC4">
                  <w:rPr>
                    <w:lang w:val="en-US"/>
                  </w:rPr>
                  <w:t xml:space="preserve">(a mini-opera with a libretto he authored), </w:t>
                </w:r>
                <w:r w:rsidRPr="00227EC4">
                  <w:rPr>
                    <w:i/>
                    <w:iCs/>
                    <w:lang w:val="en-US"/>
                  </w:rPr>
                  <w:t>V</w:t>
                </w:r>
                <w:r w:rsidR="00A11F6F">
                  <w:rPr>
                    <w:i/>
                    <w:iCs/>
                    <w:lang w:val="en-US"/>
                  </w:rPr>
                  <w:t>iolet Ritual</w:t>
                </w:r>
                <w:r w:rsidRPr="00227EC4">
                  <w:rPr>
                    <w:lang w:val="en-US"/>
                  </w:rPr>
                  <w:t xml:space="preserve">, </w:t>
                </w:r>
                <w:r w:rsidR="008E4481">
                  <w:rPr>
                    <w:lang w:val="en-US"/>
                  </w:rPr>
                  <w:t xml:space="preserve">and </w:t>
                </w:r>
                <w:proofErr w:type="spellStart"/>
                <w:r w:rsidRPr="00227EC4">
                  <w:rPr>
                    <w:i/>
                    <w:iCs/>
                    <w:lang w:val="en-US"/>
                  </w:rPr>
                  <w:t>E</w:t>
                </w:r>
                <w:r w:rsidR="00A11F6F">
                  <w:rPr>
                    <w:i/>
                    <w:iCs/>
                    <w:lang w:val="en-US"/>
                  </w:rPr>
                  <w:t>oliolinda</w:t>
                </w:r>
                <w:proofErr w:type="spellEnd"/>
                <w:proofErr w:type="gramStart"/>
                <w:r w:rsidRPr="00227EC4">
                  <w:rPr>
                    <w:lang w:val="en-US"/>
                  </w:rPr>
                  <w:t>,.</w:t>
                </w:r>
                <w:proofErr w:type="gramEnd"/>
                <w:r w:rsidRPr="00227EC4">
                  <w:rPr>
                    <w:lang w:val="en-US"/>
                  </w:rPr>
                  <w:t xml:space="preserve"> In 2011, based on research in medieval music and theater, he wrote the libretto and music for the </w:t>
                </w:r>
                <w:r w:rsidRPr="00227EC4">
                  <w:rPr>
                    <w:i/>
                    <w:iCs/>
                    <w:lang w:val="en-US"/>
                  </w:rPr>
                  <w:t>A</w:t>
                </w:r>
                <w:r w:rsidR="00A11F6F">
                  <w:rPr>
                    <w:i/>
                    <w:iCs/>
                    <w:lang w:val="en-US"/>
                  </w:rPr>
                  <w:t xml:space="preserve">uto of Don </w:t>
                </w:r>
                <w:proofErr w:type="spellStart"/>
                <w:r w:rsidR="00A11F6F">
                  <w:rPr>
                    <w:i/>
                    <w:iCs/>
                    <w:lang w:val="en-US"/>
                  </w:rPr>
                  <w:t>Bosco’s</w:t>
                </w:r>
                <w:proofErr w:type="spellEnd"/>
                <w:r w:rsidR="00A11F6F">
                  <w:rPr>
                    <w:i/>
                    <w:iCs/>
                    <w:lang w:val="en-US"/>
                  </w:rPr>
                  <w:t xml:space="preserve"> Nightmare</w:t>
                </w:r>
                <w:r w:rsidRPr="00227EC4">
                  <w:rPr>
                    <w:lang w:val="en-US"/>
                  </w:rPr>
                  <w:t xml:space="preserve">, an opera which he called a street opera, presented in the squares of Brasília and the surrounding region, </w:t>
                </w:r>
                <w:r w:rsidR="0000443E">
                  <w:rPr>
                    <w:lang w:val="en-US"/>
                  </w:rPr>
                  <w:t>which questioned</w:t>
                </w:r>
                <w:r w:rsidRPr="00227EC4">
                  <w:rPr>
                    <w:lang w:val="en-US"/>
                  </w:rPr>
                  <w:t xml:space="preserve"> the hardly ethical behavior of </w:t>
                </w:r>
                <w:r w:rsidR="0000443E">
                  <w:rPr>
                    <w:lang w:val="en-US"/>
                  </w:rPr>
                  <w:t>Brazilian politicians</w:t>
                </w:r>
                <w:r w:rsidRPr="00227EC4">
                  <w:rPr>
                    <w:lang w:val="en-US"/>
                  </w:rPr>
                  <w:t xml:space="preserve"> whose stories are told in a burlesque manner </w:t>
                </w:r>
                <w:r w:rsidR="0000443E">
                  <w:rPr>
                    <w:lang w:val="en-US"/>
                  </w:rPr>
                  <w:t xml:space="preserve">that </w:t>
                </w:r>
                <w:r w:rsidRPr="00227EC4">
                  <w:rPr>
                    <w:lang w:val="en-US"/>
                  </w:rPr>
                  <w:t>severe</w:t>
                </w:r>
                <w:r w:rsidR="0000443E">
                  <w:rPr>
                    <w:lang w:val="en-US"/>
                  </w:rPr>
                  <w:t>ly critiques</w:t>
                </w:r>
                <w:r w:rsidRPr="00227EC4">
                  <w:rPr>
                    <w:lang w:val="en-US"/>
                  </w:rPr>
                  <w:t xml:space="preserve"> the system. </w:t>
                </w:r>
                <w:proofErr w:type="spellStart"/>
                <w:r w:rsidR="0000443E">
                  <w:rPr>
                    <w:lang w:val="en-US"/>
                  </w:rPr>
                  <w:t>Antunes</w:t>
                </w:r>
                <w:proofErr w:type="spellEnd"/>
                <w:r w:rsidR="0000443E">
                  <w:rPr>
                    <w:lang w:val="en-US"/>
                  </w:rPr>
                  <w:t xml:space="preserve"> continued to present</w:t>
                </w:r>
                <w:r w:rsidR="00763B3C">
                  <w:rPr>
                    <w:lang w:val="en-US"/>
                  </w:rPr>
                  <w:t xml:space="preserve"> </w:t>
                </w:r>
                <w:r w:rsidR="00763B3C" w:rsidRPr="00227EC4">
                  <w:rPr>
                    <w:i/>
                    <w:iCs/>
                    <w:lang w:val="en-US"/>
                  </w:rPr>
                  <w:t>A</w:t>
                </w:r>
                <w:r w:rsidR="00763B3C">
                  <w:rPr>
                    <w:i/>
                    <w:iCs/>
                    <w:lang w:val="en-US"/>
                  </w:rPr>
                  <w:t xml:space="preserve">uto of Don </w:t>
                </w:r>
                <w:proofErr w:type="spellStart"/>
                <w:r w:rsidR="00763B3C">
                  <w:rPr>
                    <w:i/>
                    <w:iCs/>
                    <w:lang w:val="en-US"/>
                  </w:rPr>
                  <w:t>Bosco’s</w:t>
                </w:r>
                <w:proofErr w:type="spellEnd"/>
                <w:r w:rsidR="00763B3C">
                  <w:rPr>
                    <w:i/>
                    <w:iCs/>
                    <w:lang w:val="en-US"/>
                  </w:rPr>
                  <w:t xml:space="preserve"> Nightmare</w:t>
                </w:r>
                <w:r w:rsidRPr="00227EC4">
                  <w:rPr>
                    <w:lang w:val="en-US"/>
                  </w:rPr>
                  <w:t xml:space="preserve"> in 2012, </w:t>
                </w:r>
                <w:r w:rsidR="00763B3C">
                  <w:rPr>
                    <w:lang w:val="en-US"/>
                  </w:rPr>
                  <w:t xml:space="preserve">adding a new character </w:t>
                </w:r>
                <w:r w:rsidRPr="00227EC4">
                  <w:rPr>
                    <w:lang w:val="en-US"/>
                  </w:rPr>
                  <w:t xml:space="preserve">with each new political scandal. </w:t>
                </w:r>
              </w:p>
            </w:tc>
          </w:sdtContent>
        </w:sdt>
      </w:tr>
      <w:tr w:rsidR="003235A7" w14:paraId="323C43D7" w14:textId="77777777" w:rsidTr="003235A7">
        <w:tc>
          <w:tcPr>
            <w:tcW w:w="9016" w:type="dxa"/>
          </w:tcPr>
          <w:p w14:paraId="0BFF7D46" w14:textId="6748BA9E" w:rsidR="003235A7" w:rsidRDefault="003235A7" w:rsidP="008A5B87">
            <w:r w:rsidRPr="0015114C">
              <w:rPr>
                <w:u w:val="single"/>
              </w:rPr>
              <w:lastRenderedPageBreak/>
              <w:t>Further reading</w:t>
            </w:r>
            <w:r>
              <w:t>:</w:t>
            </w:r>
          </w:p>
          <w:sdt>
            <w:sdtPr>
              <w:alias w:val="Further reading"/>
              <w:tag w:val="furtherReading"/>
              <w:id w:val="-1516217107"/>
              <w:placeholder>
                <w:docPart w:val="A6A5E997C1365D42B8FFAD6F82FAF0E3"/>
              </w:placeholder>
            </w:sdtPr>
            <w:sdtEndPr/>
            <w:sdtContent>
              <w:bookmarkStart w:id="0" w:name="_GoBack" w:displacedByCustomXml="prev"/>
              <w:bookmarkEnd w:id="0" w:displacedByCustomXml="prev"/>
              <w:p w14:paraId="1AB2AC1A" w14:textId="44DBB351" w:rsidR="002F63A5" w:rsidRDefault="00825366" w:rsidP="00AB4E35">
                <w:sdt>
                  <w:sdtPr>
                    <w:id w:val="-710040293"/>
                    <w:citation/>
                  </w:sdtPr>
                  <w:sdtEndPr/>
                  <w:sdtContent>
                    <w:r w:rsidR="002F63A5">
                      <w:fldChar w:fldCharType="begin"/>
                    </w:r>
                    <w:r w:rsidR="002F63A5">
                      <w:rPr>
                        <w:lang w:val="en-US"/>
                      </w:rPr>
                      <w:instrText xml:space="preserve"> CITATION Ama09 \l 1033 </w:instrText>
                    </w:r>
                    <w:r w:rsidR="002F63A5">
                      <w:fldChar w:fldCharType="separate"/>
                    </w:r>
                    <w:r w:rsidR="002F63A5" w:rsidRPr="002F63A5">
                      <w:rPr>
                        <w:noProof/>
                        <w:lang w:val="en-US"/>
                      </w:rPr>
                      <w:t>(Amaral)</w:t>
                    </w:r>
                    <w:r w:rsidR="002F63A5">
                      <w:fldChar w:fldCharType="end"/>
                    </w:r>
                  </w:sdtContent>
                </w:sdt>
              </w:p>
              <w:p w14:paraId="58C523FA" w14:textId="620F64B5" w:rsidR="002F63A5" w:rsidRDefault="00825366" w:rsidP="00AB4E35">
                <w:pPr>
                  <w:rPr>
                    <w:lang w:val="en-US"/>
                  </w:rPr>
                </w:pPr>
                <w:sdt>
                  <w:sdtPr>
                    <w:id w:val="-1961719448"/>
                    <w:citation/>
                  </w:sdtPr>
                  <w:sdtEndPr/>
                  <w:sdtContent>
                    <w:r w:rsidR="002F63A5">
                      <w:fldChar w:fldCharType="begin"/>
                    </w:r>
                    <w:r w:rsidR="002F63A5">
                      <w:rPr>
                        <w:lang w:val="en-US"/>
                      </w:rPr>
                      <w:instrText xml:space="preserve"> CITATION Ama091 \l 1033 </w:instrText>
                    </w:r>
                    <w:r w:rsidR="002F63A5">
                      <w:fldChar w:fldCharType="separate"/>
                    </w:r>
                    <w:r w:rsidR="002F63A5" w:rsidRPr="002F63A5">
                      <w:rPr>
                        <w:noProof/>
                        <w:lang w:val="en-US"/>
                      </w:rPr>
                      <w:t>(Amaral, Os Estudos Culturais e a mediação na música clássica)</w:t>
                    </w:r>
                    <w:r w:rsidR="002F63A5">
                      <w:fldChar w:fldCharType="end"/>
                    </w:r>
                  </w:sdtContent>
                </w:sdt>
                <w:r w:rsidR="002F63A5" w:rsidRPr="00EE21C9">
                  <w:tab/>
                </w:r>
              </w:p>
              <w:p w14:paraId="1F65B4BA" w14:textId="1E5016CB" w:rsidR="002F63A5" w:rsidRDefault="00825366" w:rsidP="00AB4E35">
                <w:pPr>
                  <w:rPr>
                    <w:lang w:val="en-US"/>
                  </w:rPr>
                </w:pPr>
                <w:sdt>
                  <w:sdtPr>
                    <w:rPr>
                      <w:lang w:val="en-US"/>
                    </w:rPr>
                    <w:id w:val="-229317891"/>
                    <w:citation/>
                  </w:sdtPr>
                  <w:sdtEndPr/>
                  <w:sdtContent>
                    <w:r w:rsidR="002F63A5">
                      <w:rPr>
                        <w:lang w:val="en-US"/>
                      </w:rPr>
                      <w:fldChar w:fldCharType="begin"/>
                    </w:r>
                    <w:r w:rsidR="002F63A5">
                      <w:rPr>
                        <w:lang w:val="en-US"/>
                      </w:rPr>
                      <w:instrText xml:space="preserve"> CITATION App831 \l 1033 </w:instrText>
                    </w:r>
                    <w:r w:rsidR="002F63A5">
                      <w:rPr>
                        <w:lang w:val="en-US"/>
                      </w:rPr>
                      <w:fldChar w:fldCharType="separate"/>
                    </w:r>
                    <w:r w:rsidR="002F63A5" w:rsidRPr="002F63A5">
                      <w:rPr>
                        <w:noProof/>
                        <w:lang w:val="en-US"/>
                      </w:rPr>
                      <w:t>(Appleby)</w:t>
                    </w:r>
                    <w:r w:rsidR="002F63A5">
                      <w:rPr>
                        <w:lang w:val="en-US"/>
                      </w:rPr>
                      <w:fldChar w:fldCharType="end"/>
                    </w:r>
                  </w:sdtContent>
                </w:sdt>
              </w:p>
              <w:p w14:paraId="259057E6" w14:textId="0D8A16CC" w:rsidR="00E76A27" w:rsidRPr="00227EC4" w:rsidRDefault="00825366" w:rsidP="00AB4E35">
                <w:pPr>
                  <w:rPr>
                    <w:lang w:val="en-US"/>
                  </w:rPr>
                </w:pPr>
                <w:sdt>
                  <w:sdtPr>
                    <w:rPr>
                      <w:lang w:val="en-US"/>
                    </w:rPr>
                    <w:id w:val="1467706848"/>
                    <w:citation/>
                  </w:sdtPr>
                  <w:sdtEndPr/>
                  <w:sdtContent>
                    <w:r w:rsidR="002F63A5">
                      <w:rPr>
                        <w:lang w:val="en-US"/>
                      </w:rPr>
                      <w:fldChar w:fldCharType="begin"/>
                    </w:r>
                    <w:r w:rsidR="002F63A5">
                      <w:rPr>
                        <w:lang w:val="en-US"/>
                      </w:rPr>
                      <w:instrText xml:space="preserve"> CITATION App81 \l 1033 </w:instrText>
                    </w:r>
                    <w:r w:rsidR="002F63A5">
                      <w:rPr>
                        <w:lang w:val="en-US"/>
                      </w:rPr>
                      <w:fldChar w:fldCharType="separate"/>
                    </w:r>
                    <w:r w:rsidR="002F63A5" w:rsidRPr="002F63A5">
                      <w:rPr>
                        <w:noProof/>
                        <w:lang w:val="en-US"/>
                      </w:rPr>
                      <w:t>(Appleby, Trends in Recent Brazilian Piano Music)</w:t>
                    </w:r>
                    <w:r w:rsidR="002F63A5">
                      <w:rPr>
                        <w:lang w:val="en-US"/>
                      </w:rPr>
                      <w:fldChar w:fldCharType="end"/>
                    </w:r>
                  </w:sdtContent>
                </w:sdt>
              </w:p>
              <w:p w14:paraId="47542E66" w14:textId="3E1DF443" w:rsidR="00FF2955" w:rsidRDefault="00825366" w:rsidP="00AB4E35">
                <w:sdt>
                  <w:sdtPr>
                    <w:id w:val="-1550913323"/>
                    <w:citation/>
                  </w:sdtPr>
                  <w:sdtEndPr/>
                  <w:sdtContent>
                    <w:r w:rsidR="00FF2955">
                      <w:fldChar w:fldCharType="begin"/>
                    </w:r>
                    <w:r w:rsidR="00FF2955">
                      <w:rPr>
                        <w:lang w:val="en-US"/>
                      </w:rPr>
                      <w:instrText xml:space="preserve"> CITATION App85 \l 1033 </w:instrText>
                    </w:r>
                    <w:r w:rsidR="00FF2955">
                      <w:fldChar w:fldCharType="separate"/>
                    </w:r>
                    <w:r w:rsidR="00FF2955" w:rsidRPr="00FF2955">
                      <w:rPr>
                        <w:noProof/>
                        <w:lang w:val="en-US"/>
                      </w:rPr>
                      <w:t>(Appleby, La Música de Brasil)</w:t>
                    </w:r>
                    <w:r w:rsidR="00FF2955">
                      <w:fldChar w:fldCharType="end"/>
                    </w:r>
                  </w:sdtContent>
                </w:sdt>
              </w:p>
              <w:p w14:paraId="3B2DD5B1" w14:textId="6F2A3CAC" w:rsidR="00FF2955" w:rsidRDefault="00825366" w:rsidP="00B14285">
                <w:sdt>
                  <w:sdtPr>
                    <w:id w:val="-180048429"/>
                    <w:citation/>
                  </w:sdtPr>
                  <w:sdtEndPr/>
                  <w:sdtContent>
                    <w:r w:rsidR="00FF2955">
                      <w:fldChar w:fldCharType="begin"/>
                    </w:r>
                    <w:r w:rsidR="00FF2955">
                      <w:rPr>
                        <w:lang w:val="en-US"/>
                      </w:rPr>
                      <w:instrText xml:space="preserve"> CITATION Are87 \l 1033 </w:instrText>
                    </w:r>
                    <w:r w:rsidR="00FF2955">
                      <w:fldChar w:fldCharType="separate"/>
                    </w:r>
                    <w:r w:rsidR="00FF2955" w:rsidRPr="00FF2955">
                      <w:rPr>
                        <w:noProof/>
                        <w:lang w:val="en-US"/>
                      </w:rPr>
                      <w:t>(Aretz)</w:t>
                    </w:r>
                    <w:r w:rsidR="00FF2955">
                      <w:fldChar w:fldCharType="end"/>
                    </w:r>
                  </w:sdtContent>
                </w:sdt>
              </w:p>
              <w:p w14:paraId="49D88074" w14:textId="2965FA5C" w:rsidR="00255E05" w:rsidRDefault="00825366" w:rsidP="00B14285">
                <w:pPr>
                  <w:rPr>
                    <w:rFonts w:cs="Times-Roman"/>
                  </w:rPr>
                </w:pPr>
                <w:sdt>
                  <w:sdtPr>
                    <w:rPr>
                      <w:rFonts w:cs="Times-Roman"/>
                    </w:rPr>
                    <w:id w:val="854235907"/>
                    <w:citation/>
                  </w:sdtPr>
                  <w:sdtEndPr/>
                  <w:sdtContent>
                    <w:r w:rsidR="00255E05">
                      <w:rPr>
                        <w:rFonts w:cs="Times-Roman"/>
                      </w:rPr>
                      <w:fldChar w:fldCharType="begin"/>
                    </w:r>
                    <w:r w:rsidR="00255E05">
                      <w:rPr>
                        <w:rFonts w:cs="Times-Roman"/>
                        <w:lang w:val="en-US"/>
                      </w:rPr>
                      <w:instrText xml:space="preserve"> CITATION Are77 \l 1033 </w:instrText>
                    </w:r>
                    <w:r w:rsidR="00255E05">
                      <w:rPr>
                        <w:rFonts w:cs="Times-Roman"/>
                      </w:rPr>
                      <w:fldChar w:fldCharType="separate"/>
                    </w:r>
                    <w:r w:rsidR="00255E05" w:rsidRPr="00255E05">
                      <w:rPr>
                        <w:rFonts w:cs="Times-Roman"/>
                        <w:noProof/>
                        <w:lang w:val="en-US"/>
                      </w:rPr>
                      <w:t>(Aretz, Amérique Latine dans en Musique)</w:t>
                    </w:r>
                    <w:r w:rsidR="00255E05">
                      <w:rPr>
                        <w:rFonts w:cs="Times-Roman"/>
                      </w:rPr>
                      <w:fldChar w:fldCharType="end"/>
                    </w:r>
                  </w:sdtContent>
                </w:sdt>
              </w:p>
              <w:p w14:paraId="4EF79930" w14:textId="5B26231A" w:rsidR="00255E05" w:rsidRDefault="00825366" w:rsidP="00B14285">
                <w:sdt>
                  <w:sdtPr>
                    <w:id w:val="1400863207"/>
                    <w:citation/>
                  </w:sdtPr>
                  <w:sdtEndPr/>
                  <w:sdtContent>
                    <w:r w:rsidR="00255E05">
                      <w:fldChar w:fldCharType="begin"/>
                    </w:r>
                    <w:r w:rsidR="00255E05">
                      <w:rPr>
                        <w:lang w:val="en-US"/>
                      </w:rPr>
                      <w:instrText xml:space="preserve"> CITATION Bar08 \l 1033 </w:instrText>
                    </w:r>
                    <w:r w:rsidR="00255E05">
                      <w:fldChar w:fldCharType="separate"/>
                    </w:r>
                    <w:r w:rsidR="00255E05" w:rsidRPr="00255E05">
                      <w:rPr>
                        <w:noProof/>
                        <w:lang w:val="en-US"/>
                      </w:rPr>
                      <w:t>(Barret)</w:t>
                    </w:r>
                    <w:r w:rsidR="00255E05">
                      <w:fldChar w:fldCharType="end"/>
                    </w:r>
                  </w:sdtContent>
                </w:sdt>
              </w:p>
              <w:p w14:paraId="6351026E" w14:textId="3D9BADE2" w:rsidR="00255E05" w:rsidRDefault="00825366" w:rsidP="00B14285">
                <w:sdt>
                  <w:sdtPr>
                    <w:id w:val="1799482630"/>
                    <w:citation/>
                  </w:sdtPr>
                  <w:sdtEndPr/>
                  <w:sdtContent>
                    <w:r w:rsidR="00255E05">
                      <w:fldChar w:fldCharType="begin"/>
                    </w:r>
                    <w:r w:rsidR="00D06901">
                      <w:rPr>
                        <w:lang w:val="en-US"/>
                      </w:rPr>
                      <w:instrText xml:space="preserve">CITATION Bay80 \l 1033 </w:instrText>
                    </w:r>
                    <w:r w:rsidR="00255E05">
                      <w:fldChar w:fldCharType="separate"/>
                    </w:r>
                    <w:r w:rsidR="00D06901" w:rsidRPr="00D06901">
                      <w:rPr>
                        <w:noProof/>
                        <w:lang w:val="en-US"/>
                      </w:rPr>
                      <w:t>(Bayle)</w:t>
                    </w:r>
                    <w:r w:rsidR="00255E05">
                      <w:fldChar w:fldCharType="end"/>
                    </w:r>
                  </w:sdtContent>
                </w:sdt>
              </w:p>
              <w:p w14:paraId="2EE3168C" w14:textId="5A320417" w:rsidR="00D06901" w:rsidRDefault="00825366" w:rsidP="00B14285">
                <w:sdt>
                  <w:sdtPr>
                    <w:id w:val="1661192490"/>
                    <w:citation/>
                  </w:sdtPr>
                  <w:sdtEndPr/>
                  <w:sdtContent>
                    <w:r w:rsidR="00D06901">
                      <w:fldChar w:fldCharType="begin"/>
                    </w:r>
                    <w:r w:rsidR="00D06901">
                      <w:rPr>
                        <w:lang w:val="en-US"/>
                      </w:rPr>
                      <w:instrText xml:space="preserve"> CITATION Bos93 \l 1033 </w:instrText>
                    </w:r>
                    <w:r w:rsidR="00D06901">
                      <w:fldChar w:fldCharType="separate"/>
                    </w:r>
                    <w:r w:rsidR="00D06901" w:rsidRPr="00D06901">
                      <w:rPr>
                        <w:noProof/>
                        <w:lang w:val="en-US"/>
                      </w:rPr>
                      <w:t>(Bosseur)</w:t>
                    </w:r>
                    <w:r w:rsidR="00D06901">
                      <w:fldChar w:fldCharType="end"/>
                    </w:r>
                  </w:sdtContent>
                </w:sdt>
              </w:p>
              <w:p w14:paraId="7D66452F" w14:textId="6EF4EBC1" w:rsidR="00D06901" w:rsidRDefault="00825366" w:rsidP="00B14285">
                <w:sdt>
                  <w:sdtPr>
                    <w:id w:val="1030070317"/>
                    <w:citation/>
                  </w:sdtPr>
                  <w:sdtEndPr/>
                  <w:sdtContent>
                    <w:r w:rsidR="00D06901">
                      <w:fldChar w:fldCharType="begin"/>
                    </w:r>
                    <w:r w:rsidR="00D06901">
                      <w:rPr>
                        <w:lang w:val="en-US"/>
                      </w:rPr>
                      <w:instrText xml:space="preserve"> CITATION Car75 \l 1033 </w:instrText>
                    </w:r>
                    <w:r w:rsidR="00D06901">
                      <w:fldChar w:fldCharType="separate"/>
                    </w:r>
                    <w:r w:rsidR="00D06901" w:rsidRPr="00D06901">
                      <w:rPr>
                        <w:noProof/>
                        <w:lang w:val="en-US"/>
                      </w:rPr>
                      <w:t>(Carvalho)</w:t>
                    </w:r>
                    <w:r w:rsidR="00D06901">
                      <w:fldChar w:fldCharType="end"/>
                    </w:r>
                  </w:sdtContent>
                </w:sdt>
              </w:p>
              <w:p w14:paraId="6780F6EE" w14:textId="1431600F" w:rsidR="00D06901" w:rsidRDefault="00825366" w:rsidP="00B14285">
                <w:sdt>
                  <w:sdtPr>
                    <w:id w:val="-1729760346"/>
                    <w:citation/>
                  </w:sdtPr>
                  <w:sdtEndPr/>
                  <w:sdtContent>
                    <w:r w:rsidR="00D06901">
                      <w:fldChar w:fldCharType="begin"/>
                    </w:r>
                    <w:r w:rsidR="00D06901">
                      <w:rPr>
                        <w:lang w:val="en-US"/>
                      </w:rPr>
                      <w:instrText xml:space="preserve"> CITATION Cre94 \l 1033 </w:instrText>
                    </w:r>
                    <w:r w:rsidR="00D06901">
                      <w:fldChar w:fldCharType="separate"/>
                    </w:r>
                    <w:r w:rsidR="00D06901" w:rsidRPr="00D06901">
                      <w:rPr>
                        <w:noProof/>
                        <w:lang w:val="en-US"/>
                      </w:rPr>
                      <w:t>(Creux)</w:t>
                    </w:r>
                    <w:r w:rsidR="00D06901">
                      <w:fldChar w:fldCharType="end"/>
                    </w:r>
                  </w:sdtContent>
                </w:sdt>
              </w:p>
              <w:p w14:paraId="0F6CB1FE" w14:textId="250FC4EA" w:rsidR="00E76A27" w:rsidRPr="00227EC4" w:rsidRDefault="00825366" w:rsidP="00B14285">
                <w:sdt>
                  <w:sdtPr>
                    <w:id w:val="1843812163"/>
                    <w:citation/>
                  </w:sdtPr>
                  <w:sdtEndPr/>
                  <w:sdtContent>
                    <w:r w:rsidR="00D06901">
                      <w:fldChar w:fldCharType="begin"/>
                    </w:r>
                    <w:r w:rsidR="00D06901">
                      <w:rPr>
                        <w:lang w:val="en-US"/>
                      </w:rPr>
                      <w:instrText xml:space="preserve"> CITATION Del04 \l 1033 </w:instrText>
                    </w:r>
                    <w:r w:rsidR="00D06901">
                      <w:fldChar w:fldCharType="separate"/>
                    </w:r>
                    <w:r w:rsidR="00D06901" w:rsidRPr="00D06901">
                      <w:rPr>
                        <w:noProof/>
                        <w:lang w:val="en-US"/>
                      </w:rPr>
                      <w:t>(Del Pino)</w:t>
                    </w:r>
                    <w:r w:rsidR="00D06901">
                      <w:fldChar w:fldCharType="end"/>
                    </w:r>
                  </w:sdtContent>
                </w:sdt>
              </w:p>
              <w:p w14:paraId="6855490E" w14:textId="4E0AD33A" w:rsidR="00D06901" w:rsidRDefault="00825366" w:rsidP="00B14285">
                <w:pPr>
                  <w:rPr>
                    <w:lang w:val="en-US"/>
                  </w:rPr>
                </w:pPr>
                <w:sdt>
                  <w:sdtPr>
                    <w:rPr>
                      <w:lang w:val="en-US"/>
                    </w:rPr>
                    <w:id w:val="-236171409"/>
                    <w:citation/>
                  </w:sdtPr>
                  <w:sdtEndPr/>
                  <w:sdtContent>
                    <w:r w:rsidR="00D06901">
                      <w:rPr>
                        <w:lang w:val="en-US"/>
                      </w:rPr>
                      <w:fldChar w:fldCharType="begin"/>
                    </w:r>
                    <w:r w:rsidR="00D06901">
                      <w:rPr>
                        <w:lang w:val="en-US"/>
                      </w:rPr>
                      <w:instrText xml:space="preserve"> CITATION Del87 \l 1033 </w:instrText>
                    </w:r>
                    <w:r w:rsidR="00D06901">
                      <w:rPr>
                        <w:lang w:val="en-US"/>
                      </w:rPr>
                      <w:fldChar w:fldCharType="separate"/>
                    </w:r>
                    <w:r w:rsidR="00D06901" w:rsidRPr="00D06901">
                      <w:rPr>
                        <w:noProof/>
                        <w:lang w:val="en-US"/>
                      </w:rPr>
                      <w:t>(Delalande)</w:t>
                    </w:r>
                    <w:r w:rsidR="00D06901">
                      <w:rPr>
                        <w:lang w:val="en-US"/>
                      </w:rPr>
                      <w:fldChar w:fldCharType="end"/>
                    </w:r>
                  </w:sdtContent>
                </w:sdt>
              </w:p>
              <w:p w14:paraId="669CD412" w14:textId="1C53DC9D" w:rsidR="00D06901" w:rsidRDefault="00825366" w:rsidP="00B14285">
                <w:pPr>
                  <w:rPr>
                    <w:lang w:val="en-US"/>
                  </w:rPr>
                </w:pPr>
                <w:sdt>
                  <w:sdtPr>
                    <w:rPr>
                      <w:lang w:val="en-US"/>
                    </w:rPr>
                    <w:id w:val="-2120210721"/>
                    <w:citation/>
                  </w:sdtPr>
                  <w:sdtEndPr/>
                  <w:sdtContent>
                    <w:r w:rsidR="00D06901">
                      <w:rPr>
                        <w:lang w:val="en-US"/>
                      </w:rPr>
                      <w:fldChar w:fldCharType="begin"/>
                    </w:r>
                    <w:r w:rsidR="00D06901">
                      <w:rPr>
                        <w:lang w:val="en-US"/>
                      </w:rPr>
                      <w:instrText xml:space="preserve"> CITATION Dib88 \l 1033 </w:instrText>
                    </w:r>
                    <w:r w:rsidR="00D06901">
                      <w:rPr>
                        <w:lang w:val="en-US"/>
                      </w:rPr>
                      <w:fldChar w:fldCharType="separate"/>
                    </w:r>
                    <w:r w:rsidR="00D06901" w:rsidRPr="00D06901">
                      <w:rPr>
                        <w:noProof/>
                        <w:lang w:val="en-US"/>
                      </w:rPr>
                      <w:t>(Dibelius)</w:t>
                    </w:r>
                    <w:r w:rsidR="00D06901">
                      <w:rPr>
                        <w:lang w:val="en-US"/>
                      </w:rPr>
                      <w:fldChar w:fldCharType="end"/>
                    </w:r>
                  </w:sdtContent>
                </w:sdt>
              </w:p>
              <w:p w14:paraId="78173333" w14:textId="01EC2B56" w:rsidR="005D6859" w:rsidRDefault="00825366" w:rsidP="00B14285">
                <w:sdt>
                  <w:sdtPr>
                    <w:id w:val="-1331596533"/>
                    <w:citation/>
                  </w:sdtPr>
                  <w:sdtEndPr/>
                  <w:sdtContent>
                    <w:r w:rsidR="005D6859">
                      <w:fldChar w:fldCharType="begin"/>
                    </w:r>
                    <w:r w:rsidR="005D6859">
                      <w:rPr>
                        <w:lang w:val="en-US"/>
                      </w:rPr>
                      <w:instrText xml:space="preserve"> CITATION Dou04 \l 1033 </w:instrText>
                    </w:r>
                    <w:r w:rsidR="005D6859">
                      <w:fldChar w:fldCharType="separate"/>
                    </w:r>
                    <w:r w:rsidR="005D6859" w:rsidRPr="005D6859">
                      <w:rPr>
                        <w:noProof/>
                        <w:lang w:val="en-US"/>
                      </w:rPr>
                      <w:t>(Dourado)</w:t>
                    </w:r>
                    <w:r w:rsidR="005D6859">
                      <w:fldChar w:fldCharType="end"/>
                    </w:r>
                  </w:sdtContent>
                </w:sdt>
              </w:p>
              <w:p w14:paraId="6C2C2D3E" w14:textId="7875DC60" w:rsidR="005D6859" w:rsidRDefault="00825366" w:rsidP="00B14285">
                <w:sdt>
                  <w:sdtPr>
                    <w:id w:val="982045595"/>
                    <w:citation/>
                  </w:sdtPr>
                  <w:sdtEndPr/>
                  <w:sdtContent>
                    <w:r w:rsidR="005D6859">
                      <w:fldChar w:fldCharType="begin"/>
                    </w:r>
                    <w:r w:rsidR="005D6859">
                      <w:rPr>
                        <w:lang w:val="en-US"/>
                      </w:rPr>
                      <w:instrText xml:space="preserve"> CITATION Ell77 \l 1033 </w:instrText>
                    </w:r>
                    <w:r w:rsidR="005D6859">
                      <w:fldChar w:fldCharType="separate"/>
                    </w:r>
                    <w:r w:rsidR="005D6859" w:rsidRPr="005D6859">
                      <w:rPr>
                        <w:noProof/>
                        <w:lang w:val="en-US"/>
                      </w:rPr>
                      <w:t>(Ellmerich)</w:t>
                    </w:r>
                    <w:r w:rsidR="005D6859">
                      <w:fldChar w:fldCharType="end"/>
                    </w:r>
                  </w:sdtContent>
                </w:sdt>
              </w:p>
              <w:p w14:paraId="6297DC14" w14:textId="7EF59180" w:rsidR="005D6859" w:rsidRDefault="00825366" w:rsidP="00B14285">
                <w:sdt>
                  <w:sdtPr>
                    <w:id w:val="2143536539"/>
                    <w:citation/>
                  </w:sdtPr>
                  <w:sdtEndPr/>
                  <w:sdtContent>
                    <w:r w:rsidR="005D6859">
                      <w:fldChar w:fldCharType="begin"/>
                    </w:r>
                    <w:r w:rsidR="005D6859">
                      <w:rPr>
                        <w:lang w:val="en-US"/>
                      </w:rPr>
                      <w:instrText xml:space="preserve"> CITATION Fer75 \l 1033 </w:instrText>
                    </w:r>
                    <w:r w:rsidR="005D6859">
                      <w:fldChar w:fldCharType="separate"/>
                    </w:r>
                    <w:r w:rsidR="005D6859" w:rsidRPr="005D6859">
                      <w:rPr>
                        <w:noProof/>
                        <w:lang w:val="en-US"/>
                      </w:rPr>
                      <w:t>(Ferreira)</w:t>
                    </w:r>
                    <w:r w:rsidR="005D6859">
                      <w:fldChar w:fldCharType="end"/>
                    </w:r>
                  </w:sdtContent>
                </w:sdt>
              </w:p>
              <w:p w14:paraId="2506377E" w14:textId="7A40611A" w:rsidR="00E76A27" w:rsidRPr="00227EC4" w:rsidRDefault="00825366" w:rsidP="00B14285">
                <w:sdt>
                  <w:sdtPr>
                    <w:id w:val="1184178373"/>
                    <w:citation/>
                  </w:sdtPr>
                  <w:sdtEndPr/>
                  <w:sdtContent>
                    <w:r w:rsidR="005D6859">
                      <w:fldChar w:fldCharType="begin"/>
                    </w:r>
                    <w:r w:rsidR="005D6859">
                      <w:rPr>
                        <w:lang w:val="en-US"/>
                      </w:rPr>
                      <w:instrText xml:space="preserve"> CITATION Fer73 \l 1033 </w:instrText>
                    </w:r>
                    <w:r w:rsidR="005D6859">
                      <w:fldChar w:fldCharType="separate"/>
                    </w:r>
                    <w:r w:rsidR="005D6859" w:rsidRPr="005D6859">
                      <w:rPr>
                        <w:noProof/>
                        <w:lang w:val="en-US"/>
                      </w:rPr>
                      <w:t>(P. A. Ferreira)</w:t>
                    </w:r>
                    <w:r w:rsidR="005D6859">
                      <w:fldChar w:fldCharType="end"/>
                    </w:r>
                  </w:sdtContent>
                </w:sdt>
              </w:p>
              <w:p w14:paraId="5984465B" w14:textId="0013A6D3" w:rsidR="005D6859" w:rsidRDefault="00825366" w:rsidP="00B14285">
                <w:sdt>
                  <w:sdtPr>
                    <w:id w:val="-1520852646"/>
                    <w:citation/>
                  </w:sdtPr>
                  <w:sdtEndPr/>
                  <w:sdtContent>
                    <w:r w:rsidR="005D6859">
                      <w:fldChar w:fldCharType="begin"/>
                    </w:r>
                    <w:r w:rsidR="005D6859">
                      <w:rPr>
                        <w:lang w:val="en-US"/>
                      </w:rPr>
                      <w:instrText xml:space="preserve"> CITATION Fon76 \l 1033 </w:instrText>
                    </w:r>
                    <w:r w:rsidR="005D6859">
                      <w:fldChar w:fldCharType="separate"/>
                    </w:r>
                    <w:r w:rsidR="005D6859" w:rsidRPr="005D6859">
                      <w:rPr>
                        <w:noProof/>
                        <w:lang w:val="en-US"/>
                      </w:rPr>
                      <w:t>(Fonseca)</w:t>
                    </w:r>
                    <w:r w:rsidR="005D6859">
                      <w:fldChar w:fldCharType="end"/>
                    </w:r>
                  </w:sdtContent>
                </w:sdt>
              </w:p>
              <w:p w14:paraId="7DF4F242" w14:textId="5594A27B" w:rsidR="005D6859" w:rsidRDefault="00825366" w:rsidP="00B14285">
                <w:pPr>
                  <w:rPr>
                    <w:lang w:val="en-US"/>
                  </w:rPr>
                </w:pPr>
                <w:sdt>
                  <w:sdtPr>
                    <w:rPr>
                      <w:lang w:val="en-US"/>
                    </w:rPr>
                    <w:id w:val="-1141497070"/>
                    <w:citation/>
                  </w:sdtPr>
                  <w:sdtEndPr/>
                  <w:sdtContent>
                    <w:r w:rsidR="005D6859">
                      <w:rPr>
                        <w:lang w:val="en-US"/>
                      </w:rPr>
                      <w:fldChar w:fldCharType="begin"/>
                    </w:r>
                    <w:r w:rsidR="005D6859">
                      <w:rPr>
                        <w:lang w:val="en-US"/>
                      </w:rPr>
                      <w:instrText xml:space="preserve"> CITATION Gan97 \l 1033 </w:instrText>
                    </w:r>
                    <w:r w:rsidR="005D6859">
                      <w:rPr>
                        <w:lang w:val="en-US"/>
                      </w:rPr>
                      <w:fldChar w:fldCharType="separate"/>
                    </w:r>
                    <w:r w:rsidR="005D6859" w:rsidRPr="005D6859">
                      <w:rPr>
                        <w:noProof/>
                        <w:lang w:val="en-US"/>
                      </w:rPr>
                      <w:t>(Gandelman)</w:t>
                    </w:r>
                    <w:r w:rsidR="005D6859">
                      <w:rPr>
                        <w:lang w:val="en-US"/>
                      </w:rPr>
                      <w:fldChar w:fldCharType="end"/>
                    </w:r>
                  </w:sdtContent>
                </w:sdt>
              </w:p>
              <w:p w14:paraId="4B3BFB67" w14:textId="222E43DA" w:rsidR="00E76A27" w:rsidRPr="00227EC4" w:rsidRDefault="00825366" w:rsidP="00B14285">
                <w:pPr>
                  <w:rPr>
                    <w:lang w:val="en-US"/>
                  </w:rPr>
                </w:pPr>
                <w:sdt>
                  <w:sdtPr>
                    <w:rPr>
                      <w:lang w:val="en-US"/>
                    </w:rPr>
                    <w:id w:val="-452790452"/>
                    <w:citation/>
                  </w:sdtPr>
                  <w:sdtEndPr/>
                  <w:sdtContent>
                    <w:r w:rsidR="005D6859">
                      <w:rPr>
                        <w:lang w:val="en-US"/>
                      </w:rPr>
                      <w:fldChar w:fldCharType="begin"/>
                    </w:r>
                    <w:r w:rsidR="005D6859">
                      <w:rPr>
                        <w:lang w:val="en-US"/>
                      </w:rPr>
                      <w:instrText xml:space="preserve"> CITATION Has82 \l 1033 </w:instrText>
                    </w:r>
                    <w:r w:rsidR="005D6859">
                      <w:rPr>
                        <w:lang w:val="en-US"/>
                      </w:rPr>
                      <w:fldChar w:fldCharType="separate"/>
                    </w:r>
                    <w:r w:rsidR="005D6859" w:rsidRPr="005D6859">
                      <w:rPr>
                        <w:noProof/>
                        <w:lang w:val="en-US"/>
                      </w:rPr>
                      <w:t>(Hast)</w:t>
                    </w:r>
                    <w:r w:rsidR="005D6859">
                      <w:rPr>
                        <w:lang w:val="en-US"/>
                      </w:rPr>
                      <w:fldChar w:fldCharType="end"/>
                    </w:r>
                  </w:sdtContent>
                </w:sdt>
              </w:p>
              <w:p w14:paraId="57288777" w14:textId="57898ABB" w:rsidR="00E76A27" w:rsidRPr="00227EC4" w:rsidRDefault="00825366" w:rsidP="00B14285">
                <w:sdt>
                  <w:sdtPr>
                    <w:id w:val="951746901"/>
                    <w:citation/>
                  </w:sdtPr>
                  <w:sdtEndPr/>
                  <w:sdtContent>
                    <w:r w:rsidR="005D6859">
                      <w:fldChar w:fldCharType="begin"/>
                    </w:r>
                    <w:r w:rsidR="005D6859">
                      <w:rPr>
                        <w:lang w:val="en-US"/>
                      </w:rPr>
                      <w:instrText xml:space="preserve"> CITATION Her83 \l 1033 </w:instrText>
                    </w:r>
                    <w:r w:rsidR="005D6859">
                      <w:fldChar w:fldCharType="separate"/>
                    </w:r>
                    <w:r w:rsidR="005D6859" w:rsidRPr="005D6859">
                      <w:rPr>
                        <w:noProof/>
                        <w:lang w:val="en-US"/>
                      </w:rPr>
                      <w:t>(Hermil)</w:t>
                    </w:r>
                    <w:r w:rsidR="005D6859">
                      <w:fldChar w:fldCharType="end"/>
                    </w:r>
                  </w:sdtContent>
                </w:sdt>
              </w:p>
              <w:p w14:paraId="25D0738A" w14:textId="6229D7D5" w:rsidR="005D6859" w:rsidRDefault="00825366" w:rsidP="00B14285">
                <w:sdt>
                  <w:sdtPr>
                    <w:id w:val="-546453892"/>
                    <w:citation/>
                  </w:sdtPr>
                  <w:sdtEndPr/>
                  <w:sdtContent>
                    <w:r w:rsidR="005D6859">
                      <w:fldChar w:fldCharType="begin"/>
                    </w:r>
                    <w:r w:rsidR="005D6859">
                      <w:rPr>
                        <w:lang w:val="en-US"/>
                      </w:rPr>
                      <w:instrText xml:space="preserve"> CITATION Hon76 \l 1033 </w:instrText>
                    </w:r>
                    <w:r w:rsidR="005D6859">
                      <w:fldChar w:fldCharType="separate"/>
                    </w:r>
                    <w:r w:rsidR="005D6859" w:rsidRPr="005D6859">
                      <w:rPr>
                        <w:noProof/>
                        <w:lang w:val="en-US"/>
                      </w:rPr>
                      <w:t>(Honegger)</w:t>
                    </w:r>
                    <w:r w:rsidR="005D6859">
                      <w:fldChar w:fldCharType="end"/>
                    </w:r>
                  </w:sdtContent>
                </w:sdt>
              </w:p>
              <w:p w14:paraId="2BA640AB" w14:textId="55EC8048" w:rsidR="00BD4B2E" w:rsidRDefault="00825366" w:rsidP="00B14285">
                <w:pPr>
                  <w:rPr>
                    <w:lang w:val="en-US"/>
                  </w:rPr>
                </w:pPr>
                <w:sdt>
                  <w:sdtPr>
                    <w:rPr>
                      <w:lang w:val="en-US"/>
                    </w:rPr>
                    <w:id w:val="-236868854"/>
                    <w:citation/>
                  </w:sdtPr>
                  <w:sdtEndPr/>
                  <w:sdtContent>
                    <w:r w:rsidR="00BD4B2E">
                      <w:rPr>
                        <w:lang w:val="en-US"/>
                      </w:rPr>
                      <w:fldChar w:fldCharType="begin"/>
                    </w:r>
                    <w:r w:rsidR="00BD4B2E">
                      <w:rPr>
                        <w:lang w:val="en-US"/>
                      </w:rPr>
                      <w:instrText xml:space="preserve"> CITATION Hor84 \l 1033 </w:instrText>
                    </w:r>
                    <w:r w:rsidR="00BD4B2E">
                      <w:rPr>
                        <w:lang w:val="en-US"/>
                      </w:rPr>
                      <w:fldChar w:fldCharType="separate"/>
                    </w:r>
                    <w:r w:rsidR="00BD4B2E" w:rsidRPr="00BD4B2E">
                      <w:rPr>
                        <w:noProof/>
                        <w:lang w:val="en-US"/>
                      </w:rPr>
                      <w:t>(Horta)</w:t>
                    </w:r>
                    <w:r w:rsidR="00BD4B2E">
                      <w:rPr>
                        <w:lang w:val="en-US"/>
                      </w:rPr>
                      <w:fldChar w:fldCharType="end"/>
                    </w:r>
                  </w:sdtContent>
                </w:sdt>
              </w:p>
              <w:p w14:paraId="2DA7A242" w14:textId="764F3CD2" w:rsidR="00BD4B2E" w:rsidRDefault="00825366" w:rsidP="00B14285">
                <w:sdt>
                  <w:sdtPr>
                    <w:id w:val="854380267"/>
                    <w:citation/>
                  </w:sdtPr>
                  <w:sdtEndPr/>
                  <w:sdtContent>
                    <w:r w:rsidR="00BD4B2E">
                      <w:fldChar w:fldCharType="begin"/>
                    </w:r>
                    <w:r w:rsidR="00BD4B2E">
                      <w:rPr>
                        <w:lang w:val="en-US"/>
                      </w:rPr>
                      <w:instrText xml:space="preserve"> CITATION Koe94 \l 1033 </w:instrText>
                    </w:r>
                    <w:r w:rsidR="00BD4B2E">
                      <w:fldChar w:fldCharType="separate"/>
                    </w:r>
                    <w:r w:rsidR="00BD4B2E" w:rsidRPr="00BD4B2E">
                      <w:rPr>
                        <w:noProof/>
                        <w:lang w:val="en-US"/>
                      </w:rPr>
                      <w:t>(Koenigsbeck)</w:t>
                    </w:r>
                    <w:r w:rsidR="00BD4B2E">
                      <w:fldChar w:fldCharType="end"/>
                    </w:r>
                  </w:sdtContent>
                </w:sdt>
              </w:p>
              <w:p w14:paraId="5269BE75" w14:textId="4EB3B33E" w:rsidR="00BD4B2E" w:rsidRDefault="00825366" w:rsidP="00B14285">
                <w:pPr>
                  <w:rPr>
                    <w:lang w:val="en-US"/>
                  </w:rPr>
                </w:pPr>
                <w:sdt>
                  <w:sdtPr>
                    <w:rPr>
                      <w:lang w:val="en-US"/>
                    </w:rPr>
                    <w:id w:val="-796989789"/>
                    <w:citation/>
                  </w:sdtPr>
                  <w:sdtEndPr/>
                  <w:sdtContent>
                    <w:r w:rsidR="00BD4B2E">
                      <w:rPr>
                        <w:lang w:val="en-US"/>
                      </w:rPr>
                      <w:fldChar w:fldCharType="begin"/>
                    </w:r>
                    <w:r w:rsidR="00BD4B2E">
                      <w:rPr>
                        <w:lang w:val="en-US"/>
                      </w:rPr>
                      <w:instrText xml:space="preserve"> CITATION Lam92 \l 1033 </w:instrText>
                    </w:r>
                    <w:r w:rsidR="00BD4B2E">
                      <w:rPr>
                        <w:lang w:val="en-US"/>
                      </w:rPr>
                      <w:fldChar w:fldCharType="separate"/>
                    </w:r>
                    <w:r w:rsidR="00BD4B2E" w:rsidRPr="00BD4B2E">
                      <w:rPr>
                        <w:noProof/>
                        <w:lang w:val="en-US"/>
                      </w:rPr>
                      <w:t>(Lamarque)</w:t>
                    </w:r>
                    <w:r w:rsidR="00BD4B2E">
                      <w:rPr>
                        <w:lang w:val="en-US"/>
                      </w:rPr>
                      <w:fldChar w:fldCharType="end"/>
                    </w:r>
                  </w:sdtContent>
                </w:sdt>
              </w:p>
              <w:p w14:paraId="61B06558" w14:textId="228818AC" w:rsidR="00BD4B2E" w:rsidRDefault="00825366" w:rsidP="00B14285">
                <w:pPr>
                  <w:rPr>
                    <w:lang w:val="en-US"/>
                  </w:rPr>
                </w:pPr>
                <w:sdt>
                  <w:sdtPr>
                    <w:rPr>
                      <w:lang w:val="en-US"/>
                    </w:rPr>
                    <w:id w:val="741601162"/>
                    <w:citation/>
                  </w:sdtPr>
                  <w:sdtEndPr/>
                  <w:sdtContent>
                    <w:r w:rsidR="00BD4B2E">
                      <w:rPr>
                        <w:lang w:val="en-US"/>
                      </w:rPr>
                      <w:fldChar w:fldCharType="begin"/>
                    </w:r>
                    <w:r w:rsidR="00BD4B2E">
                      <w:rPr>
                        <w:lang w:val="en-US"/>
                      </w:rPr>
                      <w:instrText xml:space="preserve"> CITATION Lit77 \l 1033 </w:instrText>
                    </w:r>
                    <w:r w:rsidR="00BD4B2E">
                      <w:rPr>
                        <w:lang w:val="en-US"/>
                      </w:rPr>
                      <w:fldChar w:fldCharType="separate"/>
                    </w:r>
                    <w:r w:rsidR="00BD4B2E" w:rsidRPr="00BD4B2E">
                      <w:rPr>
                        <w:noProof/>
                        <w:lang w:val="en-US"/>
                      </w:rPr>
                      <w:t>(Litt)</w:t>
                    </w:r>
                    <w:r w:rsidR="00BD4B2E">
                      <w:rPr>
                        <w:lang w:val="en-US"/>
                      </w:rPr>
                      <w:fldChar w:fldCharType="end"/>
                    </w:r>
                  </w:sdtContent>
                </w:sdt>
              </w:p>
              <w:p w14:paraId="3C4085CA" w14:textId="0951BBAE" w:rsidR="00E76A27" w:rsidRPr="00227EC4" w:rsidRDefault="00825366" w:rsidP="00B14285">
                <w:pPr>
                  <w:rPr>
                    <w:lang w:val="en-US"/>
                  </w:rPr>
                </w:pPr>
                <w:sdt>
                  <w:sdtPr>
                    <w:rPr>
                      <w:lang w:val="en-US"/>
                    </w:rPr>
                    <w:id w:val="-88394810"/>
                    <w:citation/>
                  </w:sdtPr>
                  <w:sdtEndPr/>
                  <w:sdtContent>
                    <w:r w:rsidR="00BD4B2E">
                      <w:rPr>
                        <w:lang w:val="en-US"/>
                      </w:rPr>
                      <w:fldChar w:fldCharType="begin"/>
                    </w:r>
                    <w:r w:rsidR="00BD4B2E">
                      <w:rPr>
                        <w:lang w:val="en-US"/>
                      </w:rPr>
                      <w:instrText xml:space="preserve"> CITATION Lit771 \l 1033 </w:instrText>
                    </w:r>
                    <w:r w:rsidR="00BD4B2E">
                      <w:rPr>
                        <w:lang w:val="en-US"/>
                      </w:rPr>
                      <w:fldChar w:fldCharType="separate"/>
                    </w:r>
                    <w:r w:rsidR="00BD4B2E" w:rsidRPr="00BD4B2E">
                      <w:rPr>
                        <w:noProof/>
                        <w:lang w:val="en-US"/>
                      </w:rPr>
                      <w:t>(Litt, Men of Achievement)</w:t>
                    </w:r>
                    <w:r w:rsidR="00BD4B2E">
                      <w:rPr>
                        <w:lang w:val="en-US"/>
                      </w:rPr>
                      <w:fldChar w:fldCharType="end"/>
                    </w:r>
                  </w:sdtContent>
                </w:sdt>
              </w:p>
              <w:p w14:paraId="32D7EE60" w14:textId="5B117E95" w:rsidR="00F815F4" w:rsidRDefault="00825366" w:rsidP="00B14285">
                <w:pPr>
                  <w:rPr>
                    <w:lang w:val="en-US"/>
                  </w:rPr>
                </w:pPr>
                <w:sdt>
                  <w:sdtPr>
                    <w:rPr>
                      <w:lang w:val="en-US"/>
                    </w:rPr>
                    <w:id w:val="-972445744"/>
                    <w:citation/>
                  </w:sdtPr>
                  <w:sdtEndPr/>
                  <w:sdtContent>
                    <w:r w:rsidR="00F815F4">
                      <w:rPr>
                        <w:lang w:val="en-US"/>
                      </w:rPr>
                      <w:fldChar w:fldCharType="begin"/>
                    </w:r>
                    <w:r w:rsidR="00F815F4">
                      <w:rPr>
                        <w:lang w:val="en-US"/>
                      </w:rPr>
                      <w:instrText xml:space="preserve"> CITATION Lit79 \l 1033 </w:instrText>
                    </w:r>
                    <w:r w:rsidR="00F815F4">
                      <w:rPr>
                        <w:lang w:val="en-US"/>
                      </w:rPr>
                      <w:fldChar w:fldCharType="separate"/>
                    </w:r>
                    <w:r w:rsidR="00F815F4" w:rsidRPr="00F815F4">
                      <w:rPr>
                        <w:noProof/>
                        <w:lang w:val="en-US"/>
                      </w:rPr>
                      <w:t>(Litt, Men &amp; Women of Distinction (8th edition))</w:t>
                    </w:r>
                    <w:r w:rsidR="00F815F4">
                      <w:rPr>
                        <w:lang w:val="en-US"/>
                      </w:rPr>
                      <w:fldChar w:fldCharType="end"/>
                    </w:r>
                  </w:sdtContent>
                </w:sdt>
              </w:p>
              <w:p w14:paraId="5243E378" w14:textId="37EC7B34" w:rsidR="00F815F4" w:rsidRDefault="00825366" w:rsidP="00B14285">
                <w:pPr>
                  <w:rPr>
                    <w:lang w:val="en-US"/>
                  </w:rPr>
                </w:pPr>
                <w:sdt>
                  <w:sdtPr>
                    <w:rPr>
                      <w:lang w:val="en-US"/>
                    </w:rPr>
                    <w:id w:val="-1728903266"/>
                    <w:citation/>
                  </w:sdtPr>
                  <w:sdtEndPr/>
                  <w:sdtContent>
                    <w:r w:rsidR="00F815F4">
                      <w:rPr>
                        <w:lang w:val="en-US"/>
                      </w:rPr>
                      <w:fldChar w:fldCharType="begin"/>
                    </w:r>
                    <w:r w:rsidR="00F815F4">
                      <w:rPr>
                        <w:lang w:val="en-US"/>
                      </w:rPr>
                      <w:instrText xml:space="preserve"> CITATION Lit80 \l 1033 </w:instrText>
                    </w:r>
                    <w:r w:rsidR="00F815F4">
                      <w:rPr>
                        <w:lang w:val="en-US"/>
                      </w:rPr>
                      <w:fldChar w:fldCharType="separate"/>
                    </w:r>
                    <w:r w:rsidR="00F815F4" w:rsidRPr="00F815F4">
                      <w:rPr>
                        <w:noProof/>
                        <w:lang w:val="en-US"/>
                      </w:rPr>
                      <w:t>(Litt, Dictionary of International Biography)</w:t>
                    </w:r>
                    <w:r w:rsidR="00F815F4">
                      <w:rPr>
                        <w:lang w:val="en-US"/>
                      </w:rPr>
                      <w:fldChar w:fldCharType="end"/>
                    </w:r>
                  </w:sdtContent>
                </w:sdt>
              </w:p>
              <w:p w14:paraId="582576F4" w14:textId="59308893" w:rsidR="00F815F4" w:rsidRDefault="00825366" w:rsidP="00B14285">
                <w:sdt>
                  <w:sdtPr>
                    <w:id w:val="-1955555411"/>
                    <w:citation/>
                  </w:sdtPr>
                  <w:sdtEndPr/>
                  <w:sdtContent>
                    <w:r w:rsidR="00F815F4">
                      <w:fldChar w:fldCharType="begin"/>
                    </w:r>
                    <w:r w:rsidR="00F815F4">
                      <w:rPr>
                        <w:lang w:val="en-US"/>
                      </w:rPr>
                      <w:instrText xml:space="preserve"> CITATION Man75 \l 1033 </w:instrText>
                    </w:r>
                    <w:r w:rsidR="00F815F4">
                      <w:fldChar w:fldCharType="separate"/>
                    </w:r>
                    <w:r w:rsidR="00F815F4" w:rsidRPr="00F815F4">
                      <w:rPr>
                        <w:noProof/>
                        <w:lang w:val="en-US"/>
                      </w:rPr>
                      <w:t>(Maneveau)</w:t>
                    </w:r>
                    <w:r w:rsidR="00F815F4">
                      <w:fldChar w:fldCharType="end"/>
                    </w:r>
                  </w:sdtContent>
                </w:sdt>
              </w:p>
              <w:p w14:paraId="42175DF7" w14:textId="61CFD53F" w:rsidR="00E76A27" w:rsidRPr="00227EC4" w:rsidRDefault="00825366" w:rsidP="00B14285">
                <w:sdt>
                  <w:sdtPr>
                    <w:id w:val="1700125054"/>
                    <w:citation/>
                  </w:sdtPr>
                  <w:sdtEndPr/>
                  <w:sdtContent>
                    <w:r w:rsidR="00F815F4">
                      <w:fldChar w:fldCharType="begin"/>
                    </w:r>
                    <w:r w:rsidR="00F815F4">
                      <w:rPr>
                        <w:lang w:val="en-US"/>
                      </w:rPr>
                      <w:instrText xml:space="preserve"> CITATION Mar85 \l 1033 </w:instrText>
                    </w:r>
                    <w:r w:rsidR="00F815F4">
                      <w:fldChar w:fldCharType="separate"/>
                    </w:r>
                    <w:r w:rsidR="00F815F4" w:rsidRPr="00F815F4">
                      <w:rPr>
                        <w:noProof/>
                        <w:lang w:val="en-US"/>
                      </w:rPr>
                      <w:t>(Marco)</w:t>
                    </w:r>
                    <w:r w:rsidR="00F815F4">
                      <w:fldChar w:fldCharType="end"/>
                    </w:r>
                  </w:sdtContent>
                </w:sdt>
              </w:p>
              <w:p w14:paraId="3257B6FA" w14:textId="3EF738C2" w:rsidR="00F815F4" w:rsidRDefault="00825366" w:rsidP="00B14285">
                <w:sdt>
                  <w:sdtPr>
                    <w:id w:val="-1849545250"/>
                    <w:citation/>
                  </w:sdtPr>
                  <w:sdtEndPr/>
                  <w:sdtContent>
                    <w:r w:rsidR="00F815F4">
                      <w:fldChar w:fldCharType="begin"/>
                    </w:r>
                    <w:r w:rsidR="00F815F4">
                      <w:rPr>
                        <w:lang w:val="en-US"/>
                      </w:rPr>
                      <w:instrText xml:space="preserve"> CITATION Mar \l 1033 </w:instrText>
                    </w:r>
                    <w:r w:rsidR="00F815F4">
                      <w:fldChar w:fldCharType="separate"/>
                    </w:r>
                    <w:r w:rsidR="00F815F4" w:rsidRPr="00F815F4">
                      <w:rPr>
                        <w:noProof/>
                        <w:lang w:val="en-US"/>
                      </w:rPr>
                      <w:t>(Marcondes)</w:t>
                    </w:r>
                    <w:r w:rsidR="00F815F4">
                      <w:fldChar w:fldCharType="end"/>
                    </w:r>
                  </w:sdtContent>
                </w:sdt>
              </w:p>
              <w:p w14:paraId="725889D0" w14:textId="732E26DB" w:rsidR="00F815F4" w:rsidRDefault="00825366" w:rsidP="00B14285">
                <w:sdt>
                  <w:sdtPr>
                    <w:id w:val="942503190"/>
                    <w:citation/>
                  </w:sdtPr>
                  <w:sdtEndPr/>
                  <w:sdtContent>
                    <w:r w:rsidR="00F815F4">
                      <w:fldChar w:fldCharType="begin"/>
                    </w:r>
                    <w:r w:rsidR="00F815F4">
                      <w:rPr>
                        <w:lang w:val="en-US"/>
                      </w:rPr>
                      <w:instrText xml:space="preserve"> CITATION Mar77 \l 1033 </w:instrText>
                    </w:r>
                    <w:r w:rsidR="00F815F4">
                      <w:fldChar w:fldCharType="separate"/>
                    </w:r>
                    <w:r w:rsidR="00F815F4" w:rsidRPr="00F815F4">
                      <w:rPr>
                        <w:noProof/>
                        <w:lang w:val="en-US"/>
                      </w:rPr>
                      <w:t>(Mariz)</w:t>
                    </w:r>
                    <w:r w:rsidR="00F815F4">
                      <w:fldChar w:fldCharType="end"/>
                    </w:r>
                  </w:sdtContent>
                </w:sdt>
              </w:p>
              <w:p w14:paraId="23BE3FE0" w14:textId="75B9F2AC" w:rsidR="00F815F4" w:rsidRDefault="00825366" w:rsidP="00B14285">
                <w:sdt>
                  <w:sdtPr>
                    <w:id w:val="-41293115"/>
                    <w:citation/>
                  </w:sdtPr>
                  <w:sdtEndPr/>
                  <w:sdtContent>
                    <w:r w:rsidR="00F815F4">
                      <w:fldChar w:fldCharType="begin"/>
                    </w:r>
                    <w:r w:rsidR="00F815F4">
                      <w:rPr>
                        <w:lang w:val="en-US"/>
                      </w:rPr>
                      <w:instrText xml:space="preserve"> CITATION Mar81 \l 1033 </w:instrText>
                    </w:r>
                    <w:r w:rsidR="00F815F4">
                      <w:fldChar w:fldCharType="separate"/>
                    </w:r>
                    <w:r w:rsidR="00F815F4" w:rsidRPr="00F815F4">
                      <w:rPr>
                        <w:noProof/>
                        <w:lang w:val="en-US"/>
                      </w:rPr>
                      <w:t>(Mariz, História da Música no Brasil)</w:t>
                    </w:r>
                    <w:r w:rsidR="00F815F4">
                      <w:fldChar w:fldCharType="end"/>
                    </w:r>
                  </w:sdtContent>
                </w:sdt>
              </w:p>
              <w:p w14:paraId="03227353" w14:textId="4B55583E" w:rsidR="00F815F4" w:rsidRDefault="00825366" w:rsidP="00B14285">
                <w:sdt>
                  <w:sdtPr>
                    <w:id w:val="1043801191"/>
                    <w:citation/>
                  </w:sdtPr>
                  <w:sdtEndPr/>
                  <w:sdtContent>
                    <w:r w:rsidR="00F815F4">
                      <w:fldChar w:fldCharType="begin"/>
                    </w:r>
                    <w:r w:rsidR="00F815F4">
                      <w:rPr>
                        <w:lang w:val="en-US"/>
                      </w:rPr>
                      <w:instrText xml:space="preserve"> CITATION Mar00 \l 1033 </w:instrText>
                    </w:r>
                    <w:r w:rsidR="00F815F4">
                      <w:fldChar w:fldCharType="separate"/>
                    </w:r>
                    <w:r w:rsidR="00F815F4" w:rsidRPr="00F815F4">
                      <w:rPr>
                        <w:noProof/>
                        <w:lang w:val="en-US"/>
                      </w:rPr>
                      <w:t>(Mariz, História da Música no Brasil (5th edition): ampliada e atualizada)</w:t>
                    </w:r>
                    <w:r w:rsidR="00F815F4">
                      <w:fldChar w:fldCharType="end"/>
                    </w:r>
                  </w:sdtContent>
                </w:sdt>
              </w:p>
              <w:p w14:paraId="27D3F2BB" w14:textId="7931D75C" w:rsidR="00E76A27" w:rsidRPr="00227EC4" w:rsidRDefault="00825366" w:rsidP="00B14285">
                <w:sdt>
                  <w:sdtPr>
                    <w:id w:val="-1114437707"/>
                    <w:citation/>
                  </w:sdtPr>
                  <w:sdtEndPr/>
                  <w:sdtContent>
                    <w:r w:rsidR="00F815F4">
                      <w:fldChar w:fldCharType="begin"/>
                    </w:r>
                    <w:r w:rsidR="00F815F4">
                      <w:rPr>
                        <w:lang w:val="en-US"/>
                      </w:rPr>
                      <w:instrText xml:space="preserve"> CITATION Mar831 \l 1033 </w:instrText>
                    </w:r>
                    <w:r w:rsidR="00F815F4">
                      <w:fldChar w:fldCharType="separate"/>
                    </w:r>
                    <w:r w:rsidR="00F815F4" w:rsidRPr="00F815F4">
                      <w:rPr>
                        <w:noProof/>
                        <w:lang w:val="en-US"/>
                      </w:rPr>
                      <w:t>(Mariz, Três Musicólogos Brasileiros: Mário de Andrade, Renato Almeida, Luiz Heitor Corrêa de Azevedo)</w:t>
                    </w:r>
                    <w:r w:rsidR="00F815F4">
                      <w:fldChar w:fldCharType="end"/>
                    </w:r>
                  </w:sdtContent>
                </w:sdt>
              </w:p>
              <w:p w14:paraId="2BDA9E47" w14:textId="718CDF43" w:rsidR="00E40C59" w:rsidRDefault="00825366" w:rsidP="00B14285">
                <w:sdt>
                  <w:sdtPr>
                    <w:id w:val="-560946048"/>
                    <w:citation/>
                  </w:sdtPr>
                  <w:sdtEndPr/>
                  <w:sdtContent>
                    <w:r w:rsidR="00E40C59">
                      <w:fldChar w:fldCharType="begin"/>
                    </w:r>
                    <w:r w:rsidR="00E40C59">
                      <w:rPr>
                        <w:lang w:val="en-US"/>
                      </w:rPr>
                      <w:instrText xml:space="preserve"> CITATION Mar851 \l 1033 </w:instrText>
                    </w:r>
                    <w:r w:rsidR="00E40C59">
                      <w:fldChar w:fldCharType="separate"/>
                    </w:r>
                    <w:r w:rsidR="00E40C59" w:rsidRPr="00E40C59">
                      <w:rPr>
                        <w:noProof/>
                        <w:lang w:val="en-US"/>
                      </w:rPr>
                      <w:t>(Mariz, História de la Música en el Brasil)</w:t>
                    </w:r>
                    <w:r w:rsidR="00E40C59">
                      <w:fldChar w:fldCharType="end"/>
                    </w:r>
                  </w:sdtContent>
                </w:sdt>
              </w:p>
              <w:p w14:paraId="54D4DDC2" w14:textId="666AF440" w:rsidR="00E76A27" w:rsidRPr="00227EC4" w:rsidRDefault="00825366" w:rsidP="00B14285">
                <w:sdt>
                  <w:sdtPr>
                    <w:id w:val="1543481834"/>
                    <w:citation/>
                  </w:sdtPr>
                  <w:sdtEndPr/>
                  <w:sdtContent>
                    <w:r w:rsidR="00E40C59">
                      <w:fldChar w:fldCharType="begin"/>
                    </w:r>
                    <w:r w:rsidR="00E40C59">
                      <w:rPr>
                        <w:lang w:val="en-US"/>
                      </w:rPr>
                      <w:instrText xml:space="preserve">CITATION Mar88 \l 1033 </w:instrText>
                    </w:r>
                    <w:r w:rsidR="00E40C59">
                      <w:fldChar w:fldCharType="separate"/>
                    </w:r>
                    <w:r w:rsidR="00E40C59" w:rsidRPr="00E40C59">
                      <w:rPr>
                        <w:noProof/>
                        <w:lang w:val="en-US"/>
                      </w:rPr>
                      <w:t>(Mariz, Dicionário Biográfico Musical (2nd edition))</w:t>
                    </w:r>
                    <w:r w:rsidR="00E40C59">
                      <w:fldChar w:fldCharType="end"/>
                    </w:r>
                  </w:sdtContent>
                </w:sdt>
              </w:p>
              <w:p w14:paraId="054C4A4D" w14:textId="19147768" w:rsidR="00E76A27" w:rsidRPr="00227EC4" w:rsidRDefault="00825366" w:rsidP="00B14285">
                <w:sdt>
                  <w:sdtPr>
                    <w:id w:val="1819375301"/>
                    <w:citation/>
                  </w:sdtPr>
                  <w:sdtEndPr/>
                  <w:sdtContent>
                    <w:r w:rsidR="00E40C59">
                      <w:fldChar w:fldCharType="begin"/>
                    </w:r>
                    <w:r w:rsidR="00E40C59">
                      <w:rPr>
                        <w:lang w:val="en-US"/>
                      </w:rPr>
                      <w:instrText xml:space="preserve"> CITATION Mar02 \l 1033 </w:instrText>
                    </w:r>
                    <w:r w:rsidR="00E40C59">
                      <w:fldChar w:fldCharType="separate"/>
                    </w:r>
                    <w:r w:rsidR="00E40C59" w:rsidRPr="00E40C59">
                      <w:rPr>
                        <w:noProof/>
                        <w:lang w:val="en-US"/>
                      </w:rPr>
                      <w:t>(Mariz, A Canção Brasileira de Câmara)</w:t>
                    </w:r>
                    <w:r w:rsidR="00E40C59">
                      <w:fldChar w:fldCharType="end"/>
                    </w:r>
                  </w:sdtContent>
                </w:sdt>
              </w:p>
              <w:p w14:paraId="3B7A07DC" w14:textId="1AEB4475" w:rsidR="00E76A27" w:rsidRPr="00227EC4" w:rsidRDefault="00825366" w:rsidP="00B14285">
                <w:sdt>
                  <w:sdtPr>
                    <w:id w:val="1451743637"/>
                    <w:citation/>
                  </w:sdtPr>
                  <w:sdtEndPr/>
                  <w:sdtContent>
                    <w:r w:rsidR="00E40C59">
                      <w:fldChar w:fldCharType="begin"/>
                    </w:r>
                    <w:r w:rsidR="00E40C59">
                      <w:rPr>
                        <w:lang w:val="en-US"/>
                      </w:rPr>
                      <w:instrText xml:space="preserve"> CITATION Mas78 \l 1033 </w:instrText>
                    </w:r>
                    <w:r w:rsidR="00E40C59">
                      <w:fldChar w:fldCharType="separate"/>
                    </w:r>
                    <w:r w:rsidR="00E40C59" w:rsidRPr="00E40C59">
                      <w:rPr>
                        <w:noProof/>
                        <w:lang w:val="en-US"/>
                      </w:rPr>
                      <w:t>(Massenkeil)</w:t>
                    </w:r>
                    <w:r w:rsidR="00E40C59">
                      <w:fldChar w:fldCharType="end"/>
                    </w:r>
                  </w:sdtContent>
                </w:sdt>
              </w:p>
              <w:p w14:paraId="2DA72CC4" w14:textId="1D7C78D4" w:rsidR="00E40C59" w:rsidRDefault="00825366" w:rsidP="00B14285">
                <w:sdt>
                  <w:sdtPr>
                    <w:id w:val="1280609328"/>
                    <w:citation/>
                  </w:sdtPr>
                  <w:sdtEndPr/>
                  <w:sdtContent>
                    <w:r w:rsidR="00E40C59">
                      <w:fldChar w:fldCharType="begin"/>
                    </w:r>
                    <w:r w:rsidR="00E40C59">
                      <w:rPr>
                        <w:lang w:val="en-US"/>
                      </w:rPr>
                      <w:instrText xml:space="preserve"> CITATION Med08 \l 1033 </w:instrText>
                    </w:r>
                    <w:r w:rsidR="00E40C59">
                      <w:fldChar w:fldCharType="separate"/>
                    </w:r>
                    <w:r w:rsidR="00E40C59" w:rsidRPr="00E40C59">
                      <w:rPr>
                        <w:noProof/>
                        <w:lang w:val="en-US"/>
                      </w:rPr>
                      <w:t>(Medaglia)</w:t>
                    </w:r>
                    <w:r w:rsidR="00E40C59">
                      <w:fldChar w:fldCharType="end"/>
                    </w:r>
                  </w:sdtContent>
                </w:sdt>
              </w:p>
              <w:p w14:paraId="478AFC25" w14:textId="04FA78D6" w:rsidR="00E76A27" w:rsidRPr="00227EC4" w:rsidRDefault="00825366" w:rsidP="00B14285">
                <w:sdt>
                  <w:sdtPr>
                    <w:id w:val="1912503765"/>
                    <w:citation/>
                  </w:sdtPr>
                  <w:sdtEndPr/>
                  <w:sdtContent>
                    <w:r w:rsidR="00E40C59">
                      <w:fldChar w:fldCharType="begin"/>
                    </w:r>
                    <w:r w:rsidR="00E40C59">
                      <w:rPr>
                        <w:lang w:val="en-US"/>
                      </w:rPr>
                      <w:instrText xml:space="preserve"> CITATION Mel77 \l 1033 </w:instrText>
                    </w:r>
                    <w:r w:rsidR="00E40C59">
                      <w:fldChar w:fldCharType="separate"/>
                    </w:r>
                    <w:r w:rsidR="00E40C59" w:rsidRPr="00E40C59">
                      <w:rPr>
                        <w:noProof/>
                        <w:lang w:val="en-US"/>
                      </w:rPr>
                      <w:t>(Mello)</w:t>
                    </w:r>
                    <w:r w:rsidR="00E40C59">
                      <w:fldChar w:fldCharType="end"/>
                    </w:r>
                  </w:sdtContent>
                </w:sdt>
              </w:p>
              <w:p w14:paraId="39F7FACC" w14:textId="1C71FA4C" w:rsidR="00E76A27" w:rsidRPr="00227EC4" w:rsidRDefault="00825366" w:rsidP="00B14285">
                <w:pPr>
                  <w:rPr>
                    <w:rFonts w:eastAsia="Verdana"/>
                  </w:rPr>
                </w:pPr>
                <w:sdt>
                  <w:sdtPr>
                    <w:rPr>
                      <w:rFonts w:eastAsia="Verdana"/>
                    </w:rPr>
                    <w:id w:val="-736560602"/>
                    <w:citation/>
                  </w:sdtPr>
                  <w:sdtEndPr/>
                  <w:sdtContent>
                    <w:r w:rsidR="00E40C59">
                      <w:rPr>
                        <w:rFonts w:eastAsia="Verdana"/>
                      </w:rPr>
                      <w:fldChar w:fldCharType="begin"/>
                    </w:r>
                    <w:r w:rsidR="00E40C59">
                      <w:rPr>
                        <w:rFonts w:eastAsia="Verdana"/>
                        <w:lang w:val="en-US"/>
                      </w:rPr>
                      <w:instrText xml:space="preserve"> CITATION Mic80 \l 1033 </w:instrText>
                    </w:r>
                    <w:r w:rsidR="00E40C59">
                      <w:rPr>
                        <w:rFonts w:eastAsia="Verdana"/>
                      </w:rPr>
                      <w:fldChar w:fldCharType="separate"/>
                    </w:r>
                    <w:r w:rsidR="00E40C59" w:rsidRPr="00E40C59">
                      <w:rPr>
                        <w:rFonts w:eastAsia="Verdana"/>
                        <w:noProof/>
                        <w:lang w:val="en-US"/>
                      </w:rPr>
                      <w:t>(Michalski)</w:t>
                    </w:r>
                    <w:r w:rsidR="00E40C59">
                      <w:rPr>
                        <w:rFonts w:eastAsia="Verdana"/>
                      </w:rPr>
                      <w:fldChar w:fldCharType="end"/>
                    </w:r>
                  </w:sdtContent>
                </w:sdt>
              </w:p>
              <w:p w14:paraId="795D3867" w14:textId="0CD09A3D" w:rsidR="00E76A27" w:rsidRPr="00227EC4" w:rsidRDefault="00825366" w:rsidP="00B14285">
                <w:sdt>
                  <w:sdtPr>
                    <w:id w:val="-1229690510"/>
                    <w:citation/>
                  </w:sdtPr>
                  <w:sdtEndPr/>
                  <w:sdtContent>
                    <w:r w:rsidR="009F71AC">
                      <w:fldChar w:fldCharType="begin"/>
                    </w:r>
                    <w:r w:rsidR="009F71AC">
                      <w:rPr>
                        <w:lang w:val="en-US"/>
                      </w:rPr>
                      <w:instrText xml:space="preserve"> CITATION Mor72 \l 1033 </w:instrText>
                    </w:r>
                    <w:r w:rsidR="009F71AC">
                      <w:fldChar w:fldCharType="separate"/>
                    </w:r>
                    <w:r w:rsidR="009F71AC" w:rsidRPr="009F71AC">
                      <w:rPr>
                        <w:noProof/>
                        <w:lang w:val="en-US"/>
                      </w:rPr>
                      <w:t>(Moraes)</w:t>
                    </w:r>
                    <w:r w:rsidR="009F71AC">
                      <w:fldChar w:fldCharType="end"/>
                    </w:r>
                  </w:sdtContent>
                </w:sdt>
              </w:p>
              <w:p w14:paraId="7F210E4B" w14:textId="1CD33B5E" w:rsidR="009F71AC" w:rsidRDefault="00825366" w:rsidP="00B14285">
                <w:sdt>
                  <w:sdtPr>
                    <w:id w:val="-1927567869"/>
                    <w:citation/>
                  </w:sdtPr>
                  <w:sdtEndPr/>
                  <w:sdtContent>
                    <w:r w:rsidR="009F71AC">
                      <w:fldChar w:fldCharType="begin"/>
                    </w:r>
                    <w:r w:rsidR="009F71AC">
                      <w:rPr>
                        <w:lang w:val="en-US"/>
                      </w:rPr>
                      <w:instrText xml:space="preserve"> CITATION Nev77 \l 1033 </w:instrText>
                    </w:r>
                    <w:r w:rsidR="009F71AC">
                      <w:fldChar w:fldCharType="separate"/>
                    </w:r>
                    <w:r w:rsidR="009F71AC" w:rsidRPr="009F71AC">
                      <w:rPr>
                        <w:noProof/>
                        <w:lang w:val="en-US"/>
                      </w:rPr>
                      <w:t>(Neves)</w:t>
                    </w:r>
                    <w:r w:rsidR="009F71AC">
                      <w:fldChar w:fldCharType="end"/>
                    </w:r>
                  </w:sdtContent>
                </w:sdt>
              </w:p>
              <w:p w14:paraId="0DB8FBC3" w14:textId="317FFACF" w:rsidR="00E76A27" w:rsidRPr="00227EC4" w:rsidRDefault="00825366" w:rsidP="00B14285">
                <w:sdt>
                  <w:sdtPr>
                    <w:id w:val="1557360035"/>
                    <w:citation/>
                  </w:sdtPr>
                  <w:sdtEndPr/>
                  <w:sdtContent>
                    <w:r w:rsidR="009F71AC">
                      <w:fldChar w:fldCharType="begin"/>
                    </w:r>
                    <w:r w:rsidR="009F71AC">
                      <w:rPr>
                        <w:lang w:val="en-US"/>
                      </w:rPr>
                      <w:instrText xml:space="preserve"> CITATION Pah95 \l 1033 </w:instrText>
                    </w:r>
                    <w:r w:rsidR="009F71AC">
                      <w:fldChar w:fldCharType="separate"/>
                    </w:r>
                    <w:r w:rsidR="009F71AC" w:rsidRPr="009F71AC">
                      <w:rPr>
                        <w:noProof/>
                        <w:lang w:val="en-US"/>
                      </w:rPr>
                      <w:t>(Pahlen)</w:t>
                    </w:r>
                    <w:r w:rsidR="009F71AC">
                      <w:fldChar w:fldCharType="end"/>
                    </w:r>
                  </w:sdtContent>
                </w:sdt>
              </w:p>
              <w:p w14:paraId="0C9F1A58" w14:textId="505561C5" w:rsidR="00E76A27" w:rsidRPr="00227EC4" w:rsidRDefault="00825366" w:rsidP="00B14285">
                <w:sdt>
                  <w:sdtPr>
                    <w:id w:val="-841240234"/>
                    <w:citation/>
                  </w:sdtPr>
                  <w:sdtEndPr/>
                  <w:sdtContent>
                    <w:r w:rsidR="009F71AC">
                      <w:fldChar w:fldCharType="begin"/>
                    </w:r>
                    <w:r w:rsidR="009F71AC">
                      <w:rPr>
                        <w:lang w:val="en-US"/>
                      </w:rPr>
                      <w:instrText xml:space="preserve"> CITATION Pan82 \l 1033 </w:instrText>
                    </w:r>
                    <w:r w:rsidR="009F71AC">
                      <w:fldChar w:fldCharType="separate"/>
                    </w:r>
                    <w:r w:rsidR="009F71AC" w:rsidRPr="009F71AC">
                      <w:rPr>
                        <w:noProof/>
                        <w:lang w:val="en-US"/>
                      </w:rPr>
                      <w:t>(Panepinto)</w:t>
                    </w:r>
                    <w:r w:rsidR="009F71AC">
                      <w:fldChar w:fldCharType="end"/>
                    </w:r>
                  </w:sdtContent>
                </w:sdt>
              </w:p>
              <w:p w14:paraId="189E8300" w14:textId="4974A0BD" w:rsidR="009F71AC" w:rsidRDefault="00825366" w:rsidP="00B14285">
                <w:sdt>
                  <w:sdtPr>
                    <w:id w:val="224572886"/>
                    <w:citation/>
                  </w:sdtPr>
                  <w:sdtEndPr/>
                  <w:sdtContent>
                    <w:r w:rsidR="009F71AC">
                      <w:fldChar w:fldCharType="begin"/>
                    </w:r>
                    <w:r w:rsidR="009F71AC">
                      <w:rPr>
                        <w:lang w:val="en-US"/>
                      </w:rPr>
                      <w:instrText xml:space="preserve"> CITATION Pei86 \l 1033 </w:instrText>
                    </w:r>
                    <w:r w:rsidR="009F71AC">
                      <w:fldChar w:fldCharType="separate"/>
                    </w:r>
                    <w:r w:rsidR="009F71AC" w:rsidRPr="009F71AC">
                      <w:rPr>
                        <w:noProof/>
                        <w:lang w:val="en-US"/>
                      </w:rPr>
                      <w:t>(Peixoto)</w:t>
                    </w:r>
                    <w:r w:rsidR="009F71AC">
                      <w:fldChar w:fldCharType="end"/>
                    </w:r>
                  </w:sdtContent>
                </w:sdt>
              </w:p>
              <w:p w14:paraId="12C76BE5" w14:textId="46A257CA" w:rsidR="00E76A27" w:rsidRPr="00227EC4" w:rsidRDefault="00825366" w:rsidP="00B14285">
                <w:sdt>
                  <w:sdtPr>
                    <w:id w:val="125282581"/>
                    <w:citation/>
                  </w:sdtPr>
                  <w:sdtEndPr/>
                  <w:sdtContent>
                    <w:r w:rsidR="009F71AC">
                      <w:fldChar w:fldCharType="begin"/>
                    </w:r>
                    <w:r w:rsidR="009F71AC">
                      <w:rPr>
                        <w:lang w:val="en-US"/>
                      </w:rPr>
                      <w:instrText xml:space="preserve"> CITATION Pér80 \l 1033 </w:instrText>
                    </w:r>
                    <w:r w:rsidR="009F71AC">
                      <w:fldChar w:fldCharType="separate"/>
                    </w:r>
                    <w:r w:rsidR="009F71AC" w:rsidRPr="009F71AC">
                      <w:rPr>
                        <w:noProof/>
                        <w:lang w:val="en-US"/>
                      </w:rPr>
                      <w:t>(Pérez)</w:t>
                    </w:r>
                    <w:r w:rsidR="009F71AC">
                      <w:fldChar w:fldCharType="end"/>
                    </w:r>
                  </w:sdtContent>
                </w:sdt>
                <w:r w:rsidR="00E76A27" w:rsidRPr="00227EC4">
                  <w:t xml:space="preserve"> </w:t>
                </w:r>
              </w:p>
              <w:p w14:paraId="0782F98D" w14:textId="7CDBCD85" w:rsidR="00E76A27" w:rsidRPr="00227EC4" w:rsidRDefault="00825366" w:rsidP="00B14285">
                <w:sdt>
                  <w:sdtPr>
                    <w:id w:val="-884254547"/>
                    <w:citation/>
                  </w:sdtPr>
                  <w:sdtEndPr/>
                  <w:sdtContent>
                    <w:r w:rsidR="009F71AC">
                      <w:fldChar w:fldCharType="begin"/>
                    </w:r>
                    <w:r w:rsidR="009F71AC">
                      <w:rPr>
                        <w:lang w:val="en-US"/>
                      </w:rPr>
                      <w:instrText xml:space="preserve"> CITATION Pér87 \l 1033 </w:instrText>
                    </w:r>
                    <w:r w:rsidR="009F71AC">
                      <w:fldChar w:fldCharType="separate"/>
                    </w:r>
                    <w:r w:rsidR="009F71AC" w:rsidRPr="009F71AC">
                      <w:rPr>
                        <w:noProof/>
                        <w:lang w:val="en-US"/>
                      </w:rPr>
                      <w:t>(Pérez, Diccionario de La Música y los Músicos)</w:t>
                    </w:r>
                    <w:r w:rsidR="009F71AC">
                      <w:fldChar w:fldCharType="end"/>
                    </w:r>
                  </w:sdtContent>
                </w:sdt>
              </w:p>
              <w:p w14:paraId="12056EE4" w14:textId="1CFFBE48" w:rsidR="009F71AC" w:rsidRDefault="00825366" w:rsidP="00B14285">
                <w:pPr>
                  <w:rPr>
                    <w:lang w:val="en-US"/>
                  </w:rPr>
                </w:pPr>
                <w:sdt>
                  <w:sdtPr>
                    <w:rPr>
                      <w:lang w:val="en-US"/>
                    </w:rPr>
                    <w:id w:val="-646433513"/>
                    <w:citation/>
                  </w:sdtPr>
                  <w:sdtEndPr/>
                  <w:sdtContent>
                    <w:r w:rsidR="009F71AC">
                      <w:rPr>
                        <w:lang w:val="en-US"/>
                      </w:rPr>
                      <w:fldChar w:fldCharType="begin"/>
                    </w:r>
                    <w:r w:rsidR="009F71AC">
                      <w:rPr>
                        <w:lang w:val="en-US"/>
                      </w:rPr>
                      <w:instrText xml:space="preserve"> CITATION Pon70 \l 1033 </w:instrText>
                    </w:r>
                    <w:r w:rsidR="009F71AC">
                      <w:rPr>
                        <w:lang w:val="en-US"/>
                      </w:rPr>
                      <w:fldChar w:fldCharType="separate"/>
                    </w:r>
                    <w:r w:rsidR="009F71AC" w:rsidRPr="009F71AC">
                      <w:rPr>
                        <w:noProof/>
                        <w:lang w:val="en-US"/>
                      </w:rPr>
                      <w:t>(Pontual)</w:t>
                    </w:r>
                    <w:r w:rsidR="009F71AC">
                      <w:rPr>
                        <w:lang w:val="en-US"/>
                      </w:rPr>
                      <w:fldChar w:fldCharType="end"/>
                    </w:r>
                  </w:sdtContent>
                </w:sdt>
              </w:p>
              <w:p w14:paraId="36E89902" w14:textId="4C11F77E" w:rsidR="009F71AC" w:rsidRDefault="00825366" w:rsidP="00B14285">
                <w:sdt>
                  <w:sdtPr>
                    <w:id w:val="-1924252578"/>
                    <w:citation/>
                  </w:sdtPr>
                  <w:sdtEndPr/>
                  <w:sdtContent>
                    <w:r w:rsidR="009F71AC">
                      <w:fldChar w:fldCharType="begin"/>
                    </w:r>
                    <w:r w:rsidR="009F71AC">
                      <w:rPr>
                        <w:lang w:val="en-US"/>
                      </w:rPr>
                      <w:instrText xml:space="preserve"> CITATION Rei76 \l 1033 </w:instrText>
                    </w:r>
                    <w:r w:rsidR="009F71AC">
                      <w:fldChar w:fldCharType="separate"/>
                    </w:r>
                    <w:r w:rsidR="009F71AC" w:rsidRPr="009F71AC">
                      <w:rPr>
                        <w:noProof/>
                        <w:lang w:val="en-US"/>
                      </w:rPr>
                      <w:t>(Reibel)</w:t>
                    </w:r>
                    <w:r w:rsidR="009F71AC">
                      <w:fldChar w:fldCharType="end"/>
                    </w:r>
                  </w:sdtContent>
                </w:sdt>
              </w:p>
              <w:p w14:paraId="2A95C126" w14:textId="02BB497D" w:rsidR="00E76A27" w:rsidRPr="00227EC4" w:rsidRDefault="00825366" w:rsidP="00B14285">
                <w:sdt>
                  <w:sdtPr>
                    <w:id w:val="1882286877"/>
                    <w:citation/>
                  </w:sdtPr>
                  <w:sdtEndPr/>
                  <w:sdtContent>
                    <w:r w:rsidR="009F71AC">
                      <w:fldChar w:fldCharType="begin"/>
                    </w:r>
                    <w:r w:rsidR="009F71AC">
                      <w:rPr>
                        <w:lang w:val="en-US"/>
                      </w:rPr>
                      <w:instrText xml:space="preserve"> CITATION Rei90 \l 1033 </w:instrText>
                    </w:r>
                    <w:r w:rsidR="009F71AC">
                      <w:fldChar w:fldCharType="separate"/>
                    </w:r>
                    <w:r w:rsidR="009F71AC" w:rsidRPr="009F71AC">
                      <w:rPr>
                        <w:noProof/>
                        <w:lang w:val="en-US"/>
                      </w:rPr>
                      <w:t>(Reis)</w:t>
                    </w:r>
                    <w:r w:rsidR="009F71AC">
                      <w:fldChar w:fldCharType="end"/>
                    </w:r>
                  </w:sdtContent>
                </w:sdt>
              </w:p>
              <w:p w14:paraId="4E1FA20D" w14:textId="54F54404" w:rsidR="00E76A27" w:rsidRPr="00227EC4" w:rsidRDefault="00825366" w:rsidP="00B14285">
                <w:sdt>
                  <w:sdtPr>
                    <w:id w:val="-594022684"/>
                    <w:citation/>
                  </w:sdtPr>
                  <w:sdtEndPr/>
                  <w:sdtContent>
                    <w:r w:rsidR="009F71AC">
                      <w:fldChar w:fldCharType="begin"/>
                    </w:r>
                    <w:r w:rsidR="009F71AC">
                      <w:rPr>
                        <w:lang w:val="en-US"/>
                      </w:rPr>
                      <w:instrText xml:space="preserve"> CITATION Rip88 \l 1033 </w:instrText>
                    </w:r>
                    <w:r w:rsidR="009F71AC">
                      <w:fldChar w:fldCharType="separate"/>
                    </w:r>
                    <w:r w:rsidR="009F71AC" w:rsidRPr="009F71AC">
                      <w:rPr>
                        <w:noProof/>
                        <w:lang w:val="en-US"/>
                      </w:rPr>
                      <w:t>(Ripper)</w:t>
                    </w:r>
                    <w:r w:rsidR="009F71AC">
                      <w:fldChar w:fldCharType="end"/>
                    </w:r>
                  </w:sdtContent>
                </w:sdt>
              </w:p>
              <w:p w14:paraId="32CEF5E1" w14:textId="2C6FA385" w:rsidR="009F71AC" w:rsidRDefault="00825366" w:rsidP="00B14285">
                <w:sdt>
                  <w:sdtPr>
                    <w:id w:val="-1874460783"/>
                    <w:citation/>
                  </w:sdtPr>
                  <w:sdtEndPr/>
                  <w:sdtContent>
                    <w:r w:rsidR="009F71AC">
                      <w:fldChar w:fldCharType="begin"/>
                    </w:r>
                    <w:r w:rsidR="009F71AC">
                      <w:rPr>
                        <w:lang w:val="en-US"/>
                      </w:rPr>
                      <w:instrText xml:space="preserve"> CITATION Sam09 \l 1033 </w:instrText>
                    </w:r>
                    <w:r w:rsidR="009F71AC">
                      <w:fldChar w:fldCharType="separate"/>
                    </w:r>
                    <w:r w:rsidR="009F71AC" w:rsidRPr="009F71AC">
                      <w:rPr>
                        <w:noProof/>
                        <w:lang w:val="en-US"/>
                      </w:rPr>
                      <w:t>(Sampaio)</w:t>
                    </w:r>
                    <w:r w:rsidR="009F71AC">
                      <w:fldChar w:fldCharType="end"/>
                    </w:r>
                  </w:sdtContent>
                </w:sdt>
              </w:p>
              <w:p w14:paraId="3018610C" w14:textId="7D6D27E1" w:rsidR="00E76A27" w:rsidRPr="00227EC4" w:rsidRDefault="00825366" w:rsidP="00B14285">
                <w:sdt>
                  <w:sdtPr>
                    <w:id w:val="-1193916505"/>
                    <w:citation/>
                  </w:sdtPr>
                  <w:sdtEndPr/>
                  <w:sdtContent>
                    <w:r w:rsidR="009F71AC">
                      <w:fldChar w:fldCharType="begin"/>
                    </w:r>
                    <w:r w:rsidR="009F71AC">
                      <w:rPr>
                        <w:lang w:val="en-US"/>
                      </w:rPr>
                      <w:instrText xml:space="preserve"> CITATION Ser11 \l 1033 </w:instrText>
                    </w:r>
                    <w:r w:rsidR="009F71AC">
                      <w:fldChar w:fldCharType="separate"/>
                    </w:r>
                    <w:r w:rsidR="009F71AC" w:rsidRPr="009F71AC">
                      <w:rPr>
                        <w:noProof/>
                        <w:lang w:val="en-US"/>
                      </w:rPr>
                      <w:t>(Serale)</w:t>
                    </w:r>
                    <w:r w:rsidR="009F71AC">
                      <w:fldChar w:fldCharType="end"/>
                    </w:r>
                  </w:sdtContent>
                </w:sdt>
              </w:p>
              <w:p w14:paraId="324FDCFB" w14:textId="359996D0" w:rsidR="00E76A27" w:rsidRPr="00227EC4" w:rsidRDefault="00825366" w:rsidP="00B14285">
                <w:sdt>
                  <w:sdtPr>
                    <w:id w:val="2106690158"/>
                    <w:citation/>
                  </w:sdtPr>
                  <w:sdtEndPr/>
                  <w:sdtContent>
                    <w:r w:rsidR="009F71AC">
                      <w:fldChar w:fldCharType="begin"/>
                    </w:r>
                    <w:r w:rsidR="009F71AC">
                      <w:rPr>
                        <w:lang w:val="en-US"/>
                      </w:rPr>
                      <w:instrText xml:space="preserve"> CITATION Tac85 \l 1033 </w:instrText>
                    </w:r>
                    <w:r w:rsidR="009F71AC">
                      <w:fldChar w:fldCharType="separate"/>
                    </w:r>
                    <w:r w:rsidR="009F71AC" w:rsidRPr="009F71AC">
                      <w:rPr>
                        <w:noProof/>
                        <w:lang w:val="en-US"/>
                      </w:rPr>
                      <w:t>(Tacuchian)</w:t>
                    </w:r>
                    <w:r w:rsidR="009F71AC">
                      <w:fldChar w:fldCharType="end"/>
                    </w:r>
                  </w:sdtContent>
                </w:sdt>
              </w:p>
              <w:p w14:paraId="656F5F70" w14:textId="1BABBAF1" w:rsidR="009F71AC" w:rsidRDefault="00825366" w:rsidP="00B14285">
                <w:sdt>
                  <w:sdtPr>
                    <w:id w:val="182246891"/>
                    <w:citation/>
                  </w:sdtPr>
                  <w:sdtEndPr/>
                  <w:sdtContent>
                    <w:r w:rsidR="009F71AC">
                      <w:fldChar w:fldCharType="begin"/>
                    </w:r>
                    <w:r w:rsidR="009F71AC">
                      <w:rPr>
                        <w:lang w:val="en-US"/>
                      </w:rPr>
                      <w:instrText xml:space="preserve"> CITATION Tac72 \l 1033 </w:instrText>
                    </w:r>
                    <w:r w:rsidR="009F71AC">
                      <w:fldChar w:fldCharType="separate"/>
                    </w:r>
                    <w:r w:rsidR="009F71AC" w:rsidRPr="009F71AC">
                      <w:rPr>
                        <w:noProof/>
                        <w:lang w:val="en-US"/>
                      </w:rPr>
                      <w:t>(Tacuchian, A Música de Vanguarda no Brasil: A Música Brasileira de Hoje no Estado da Guanabara)</w:t>
                    </w:r>
                    <w:r w:rsidR="009F71AC">
                      <w:fldChar w:fldCharType="end"/>
                    </w:r>
                  </w:sdtContent>
                </w:sdt>
              </w:p>
              <w:p w14:paraId="128341FF" w14:textId="4DC86462" w:rsidR="00E76A27" w:rsidRPr="00227EC4" w:rsidRDefault="00825366" w:rsidP="00B14285">
                <w:sdt>
                  <w:sdtPr>
                    <w:id w:val="492459246"/>
                    <w:citation/>
                  </w:sdtPr>
                  <w:sdtEndPr/>
                  <w:sdtContent>
                    <w:r w:rsidR="009F71AC">
                      <w:fldChar w:fldCharType="begin"/>
                    </w:r>
                    <w:r w:rsidR="009F71AC">
                      <w:rPr>
                        <w:lang w:val="en-US"/>
                      </w:rPr>
                      <w:instrText xml:space="preserve"> CITATION Tor78 \l 1033 </w:instrText>
                    </w:r>
                    <w:r w:rsidR="009F71AC">
                      <w:fldChar w:fldCharType="separate"/>
                    </w:r>
                    <w:r w:rsidR="009F71AC" w:rsidRPr="009F71AC">
                      <w:rPr>
                        <w:noProof/>
                        <w:lang w:val="en-US"/>
                      </w:rPr>
                      <w:t>(Torchia)</w:t>
                    </w:r>
                    <w:r w:rsidR="009F71AC">
                      <w:fldChar w:fldCharType="end"/>
                    </w:r>
                  </w:sdtContent>
                </w:sdt>
              </w:p>
              <w:p w14:paraId="68D46337" w14:textId="2A07C18C" w:rsidR="009F71AC" w:rsidRDefault="00825366" w:rsidP="00B14285">
                <w:pPr>
                  <w:rPr>
                    <w:rFonts w:eastAsia="Verdana"/>
                  </w:rPr>
                </w:pPr>
                <w:sdt>
                  <w:sdtPr>
                    <w:rPr>
                      <w:rFonts w:eastAsia="Verdana"/>
                    </w:rPr>
                    <w:id w:val="-1334450877"/>
                    <w:citation/>
                  </w:sdtPr>
                  <w:sdtEndPr/>
                  <w:sdtContent>
                    <w:r w:rsidR="009F71AC">
                      <w:rPr>
                        <w:rFonts w:eastAsia="Verdana"/>
                      </w:rPr>
                      <w:fldChar w:fldCharType="begin"/>
                    </w:r>
                    <w:r w:rsidR="009F71AC">
                      <w:rPr>
                        <w:rFonts w:eastAsia="Verdana"/>
                        <w:lang w:val="en-US"/>
                      </w:rPr>
                      <w:instrText xml:space="preserve"> CITATION Sch74 \l 1033 </w:instrText>
                    </w:r>
                    <w:r w:rsidR="009F71AC">
                      <w:rPr>
                        <w:rFonts w:eastAsia="Verdana"/>
                      </w:rPr>
                      <w:fldChar w:fldCharType="separate"/>
                    </w:r>
                    <w:r w:rsidR="009F71AC" w:rsidRPr="009F71AC">
                      <w:rPr>
                        <w:rFonts w:eastAsia="Verdana"/>
                        <w:noProof/>
                        <w:lang w:val="en-US"/>
                      </w:rPr>
                      <w:t>(Schaeffer)</w:t>
                    </w:r>
                    <w:r w:rsidR="009F71AC">
                      <w:rPr>
                        <w:rFonts w:eastAsia="Verdana"/>
                      </w:rPr>
                      <w:fldChar w:fldCharType="end"/>
                    </w:r>
                  </w:sdtContent>
                </w:sdt>
              </w:p>
              <w:p w14:paraId="68760A75" w14:textId="00FECD86" w:rsidR="009F71AC" w:rsidRDefault="00825366" w:rsidP="00B14285">
                <w:pPr>
                  <w:rPr>
                    <w:rFonts w:eastAsia="Verdana"/>
                  </w:rPr>
                </w:pPr>
                <w:sdt>
                  <w:sdtPr>
                    <w:rPr>
                      <w:rFonts w:eastAsia="Verdana"/>
                    </w:rPr>
                    <w:id w:val="381605596"/>
                    <w:citation/>
                  </w:sdtPr>
                  <w:sdtEndPr/>
                  <w:sdtContent>
                    <w:r w:rsidR="009F71AC">
                      <w:rPr>
                        <w:rFonts w:eastAsia="Verdana"/>
                      </w:rPr>
                      <w:fldChar w:fldCharType="begin"/>
                    </w:r>
                    <w:r w:rsidR="009F71AC">
                      <w:rPr>
                        <w:rFonts w:eastAsia="Verdana"/>
                        <w:lang w:val="en-US"/>
                      </w:rPr>
                      <w:instrText xml:space="preserve"> CITATION Val03 \l 1033 </w:instrText>
                    </w:r>
                    <w:r w:rsidR="009F71AC">
                      <w:rPr>
                        <w:rFonts w:eastAsia="Verdana"/>
                      </w:rPr>
                      <w:fldChar w:fldCharType="separate"/>
                    </w:r>
                    <w:r w:rsidR="009F71AC" w:rsidRPr="009F71AC">
                      <w:rPr>
                        <w:rFonts w:eastAsia="Verdana"/>
                        <w:noProof/>
                        <w:lang w:val="en-US"/>
                      </w:rPr>
                      <w:t>(Valle)</w:t>
                    </w:r>
                    <w:r w:rsidR="009F71AC">
                      <w:rPr>
                        <w:rFonts w:eastAsia="Verdana"/>
                      </w:rPr>
                      <w:fldChar w:fldCharType="end"/>
                    </w:r>
                  </w:sdtContent>
                </w:sdt>
              </w:p>
              <w:p w14:paraId="02AD0DFD" w14:textId="4C0646ED" w:rsidR="00E76A27" w:rsidRPr="00227EC4" w:rsidRDefault="00825366" w:rsidP="00B14285">
                <w:sdt>
                  <w:sdtPr>
                    <w:id w:val="-1881090401"/>
                    <w:citation/>
                  </w:sdtPr>
                  <w:sdtEndPr/>
                  <w:sdtContent>
                    <w:r w:rsidR="009F71AC">
                      <w:fldChar w:fldCharType="begin"/>
                    </w:r>
                    <w:r w:rsidR="009F71AC">
                      <w:rPr>
                        <w:lang w:val="en-US"/>
                      </w:rPr>
                      <w:instrText xml:space="preserve"> CITATION Val12 \l 1033 </w:instrText>
                    </w:r>
                    <w:r w:rsidR="009F71AC">
                      <w:fldChar w:fldCharType="separate"/>
                    </w:r>
                    <w:r w:rsidR="009F71AC" w:rsidRPr="009F71AC">
                      <w:rPr>
                        <w:noProof/>
                        <w:lang w:val="en-US"/>
                      </w:rPr>
                      <w:t>(R. Valle)</w:t>
                    </w:r>
                    <w:r w:rsidR="009F71AC">
                      <w:fldChar w:fldCharType="end"/>
                    </w:r>
                  </w:sdtContent>
                </w:sdt>
              </w:p>
              <w:p w14:paraId="43FE5B7B" w14:textId="25744414" w:rsidR="00E76A27" w:rsidRPr="00227EC4" w:rsidRDefault="00825366" w:rsidP="00B14285">
                <w:sdt>
                  <w:sdtPr>
                    <w:id w:val="-1620530654"/>
                    <w:citation/>
                  </w:sdtPr>
                  <w:sdtEndPr/>
                  <w:sdtContent>
                    <w:r w:rsidR="009F71AC">
                      <w:fldChar w:fldCharType="begin"/>
                    </w:r>
                    <w:r w:rsidR="009F71AC">
                      <w:rPr>
                        <w:lang w:val="en-US"/>
                      </w:rPr>
                      <w:instrText xml:space="preserve"> CITATION Enc71 \l 1033 </w:instrText>
                    </w:r>
                    <w:r w:rsidR="009F71AC">
                      <w:fldChar w:fldCharType="separate"/>
                    </w:r>
                    <w:r w:rsidR="009F71AC" w:rsidRPr="009F71AC">
                      <w:rPr>
                        <w:noProof/>
                        <w:lang w:val="en-US"/>
                      </w:rPr>
                      <w:t>(Enciclopédia Delta-Larousse)</w:t>
                    </w:r>
                    <w:r w:rsidR="009F71AC">
                      <w:fldChar w:fldCharType="end"/>
                    </w:r>
                  </w:sdtContent>
                </w:sdt>
              </w:p>
              <w:p w14:paraId="10085CD9" w14:textId="17A251F5" w:rsidR="00E76A27" w:rsidRPr="00227EC4" w:rsidRDefault="00825366" w:rsidP="00B14285">
                <w:sdt>
                  <w:sdtPr>
                    <w:id w:val="-1087612193"/>
                    <w:citation/>
                  </w:sdtPr>
                  <w:sdtEndPr/>
                  <w:sdtContent>
                    <w:r w:rsidR="009F71AC">
                      <w:fldChar w:fldCharType="begin"/>
                    </w:r>
                    <w:r w:rsidR="009F71AC">
                      <w:rPr>
                        <w:lang w:val="en-US"/>
                      </w:rPr>
                      <w:instrText xml:space="preserve"> CITATION Com70 \l 1033 </w:instrText>
                    </w:r>
                    <w:r w:rsidR="009F71AC">
                      <w:fldChar w:fldCharType="separate"/>
                    </w:r>
                    <w:r w:rsidR="009F71AC" w:rsidRPr="009F71AC">
                      <w:rPr>
                        <w:noProof/>
                        <w:lang w:val="en-US"/>
                      </w:rPr>
                      <w:t>(Composers of Americas)</w:t>
                    </w:r>
                    <w:r w:rsidR="009F71AC">
                      <w:fldChar w:fldCharType="end"/>
                    </w:r>
                  </w:sdtContent>
                </w:sdt>
              </w:p>
              <w:p w14:paraId="3E96B7DD" w14:textId="39CE2CD9" w:rsidR="00B82D73" w:rsidRDefault="00825366" w:rsidP="00B14285">
                <w:sdt>
                  <w:sdtPr>
                    <w:id w:val="1093434757"/>
                    <w:citation/>
                  </w:sdtPr>
                  <w:sdtEndPr/>
                  <w:sdtContent>
                    <w:r w:rsidR="00B82D73">
                      <w:fldChar w:fldCharType="begin"/>
                    </w:r>
                    <w:r w:rsidR="00B82D73">
                      <w:rPr>
                        <w:lang w:val="en-US"/>
                      </w:rPr>
                      <w:instrText xml:space="preserve"> CITATION Gro74 \l 1033 </w:instrText>
                    </w:r>
                    <w:r w:rsidR="00B82D73">
                      <w:fldChar w:fldCharType="separate"/>
                    </w:r>
                    <w:r w:rsidR="00B82D73" w:rsidRPr="00B82D73">
                      <w:rPr>
                        <w:noProof/>
                        <w:lang w:val="en-US"/>
                      </w:rPr>
                      <w:t>(Grove's Dictionary of Music and Musicians (6th edition))</w:t>
                    </w:r>
                    <w:r w:rsidR="00B82D73">
                      <w:fldChar w:fldCharType="end"/>
                    </w:r>
                  </w:sdtContent>
                </w:sdt>
              </w:p>
              <w:p w14:paraId="3EC4DC0C" w14:textId="1C07A238" w:rsidR="00E76A27" w:rsidRPr="00227EC4" w:rsidRDefault="00825366" w:rsidP="00B14285">
                <w:sdt>
                  <w:sdtPr>
                    <w:id w:val="574470934"/>
                    <w:citation/>
                  </w:sdtPr>
                  <w:sdtEndPr/>
                  <w:sdtContent>
                    <w:r w:rsidR="00B82D73">
                      <w:fldChar w:fldCharType="begin"/>
                    </w:r>
                    <w:r w:rsidR="00B82D73">
                      <w:rPr>
                        <w:lang w:val="en-US"/>
                      </w:rPr>
                      <w:instrText xml:space="preserve"> CITATION Soh74 \l 1033 </w:instrText>
                    </w:r>
                    <w:r w:rsidR="00B82D73">
                      <w:fldChar w:fldCharType="separate"/>
                    </w:r>
                    <w:r w:rsidR="00B82D73" w:rsidRPr="00B82D73">
                      <w:rPr>
                        <w:noProof/>
                        <w:lang w:val="en-US"/>
                      </w:rPr>
                      <w:t>(Sohlmans Musik Lexikon)</w:t>
                    </w:r>
                    <w:r w:rsidR="00B82D73">
                      <w:fldChar w:fldCharType="end"/>
                    </w:r>
                  </w:sdtContent>
                </w:sdt>
              </w:p>
              <w:p w14:paraId="14A50A5D" w14:textId="15B86803" w:rsidR="00B82D73" w:rsidRDefault="00825366" w:rsidP="00B14285">
                <w:sdt>
                  <w:sdtPr>
                    <w:id w:val="-2074812419"/>
                    <w:citation/>
                  </w:sdtPr>
                  <w:sdtEndPr/>
                  <w:sdtContent>
                    <w:r w:rsidR="00B82D73">
                      <w:fldChar w:fldCharType="begin"/>
                    </w:r>
                    <w:r w:rsidR="00B82D73">
                      <w:rPr>
                        <w:lang w:val="en-US"/>
                      </w:rPr>
                      <w:instrText xml:space="preserve"> CITATION Abr76 \l 1033 </w:instrText>
                    </w:r>
                    <w:r w:rsidR="00B82D73">
                      <w:fldChar w:fldCharType="separate"/>
                    </w:r>
                    <w:r w:rsidR="00B82D73" w:rsidRPr="00B82D73">
                      <w:rPr>
                        <w:noProof/>
                        <w:lang w:val="en-US"/>
                      </w:rPr>
                      <w:t>(Abril)</w:t>
                    </w:r>
                    <w:r w:rsidR="00B82D73">
                      <w:fldChar w:fldCharType="end"/>
                    </w:r>
                  </w:sdtContent>
                </w:sdt>
              </w:p>
              <w:p w14:paraId="27B65272" w14:textId="4648065D" w:rsidR="00B82D73" w:rsidRDefault="00825366" w:rsidP="00B14285">
                <w:sdt>
                  <w:sdtPr>
                    <w:id w:val="32230891"/>
                    <w:citation/>
                  </w:sdtPr>
                  <w:sdtEndPr/>
                  <w:sdtContent>
                    <w:r w:rsidR="00B82D73">
                      <w:fldChar w:fldCharType="begin"/>
                    </w:r>
                    <w:r w:rsidR="00B82D73">
                      <w:rPr>
                        <w:lang w:val="en-US"/>
                      </w:rPr>
                      <w:instrText xml:space="preserve"> CITATION Abr761 \l 1033 </w:instrText>
                    </w:r>
                    <w:r w:rsidR="00B82D73">
                      <w:fldChar w:fldCharType="separate"/>
                    </w:r>
                    <w:r w:rsidR="00B82D73" w:rsidRPr="00B82D73">
                      <w:rPr>
                        <w:noProof/>
                        <w:lang w:val="en-US"/>
                      </w:rPr>
                      <w:t>(Abril, Brazilian Art )</w:t>
                    </w:r>
                    <w:r w:rsidR="00B82D73">
                      <w:fldChar w:fldCharType="end"/>
                    </w:r>
                  </w:sdtContent>
                </w:sdt>
              </w:p>
              <w:p w14:paraId="5627AEA4" w14:textId="756E5A13" w:rsidR="00B82D73" w:rsidRDefault="00825366" w:rsidP="00B14285">
                <w:sdt>
                  <w:sdtPr>
                    <w:id w:val="-1673724135"/>
                    <w:citation/>
                  </w:sdtPr>
                  <w:sdtEndPr/>
                  <w:sdtContent>
                    <w:r w:rsidR="00B82D73">
                      <w:fldChar w:fldCharType="begin"/>
                    </w:r>
                    <w:r w:rsidR="00B82D73">
                      <w:rPr>
                        <w:lang w:val="en-US"/>
                      </w:rPr>
                      <w:instrText xml:space="preserve"> CITATION Abr762 \l 1033 </w:instrText>
                    </w:r>
                    <w:r w:rsidR="00B82D73">
                      <w:fldChar w:fldCharType="separate"/>
                    </w:r>
                    <w:r w:rsidR="00B82D73" w:rsidRPr="00B82D73">
                      <w:rPr>
                        <w:noProof/>
                        <w:lang w:val="en-US"/>
                      </w:rPr>
                      <w:t>(Abril, L'Art Brésilien)</w:t>
                    </w:r>
                    <w:r w:rsidR="00B82D73">
                      <w:fldChar w:fldCharType="end"/>
                    </w:r>
                  </w:sdtContent>
                </w:sdt>
              </w:p>
              <w:p w14:paraId="3AB82D70" w14:textId="43298955" w:rsidR="00B82D73" w:rsidRDefault="00825366" w:rsidP="00B14285">
                <w:sdt>
                  <w:sdtPr>
                    <w:id w:val="-2123765702"/>
                    <w:citation/>
                  </w:sdtPr>
                  <w:sdtEndPr/>
                  <w:sdtContent>
                    <w:r w:rsidR="00B82D73">
                      <w:fldChar w:fldCharType="begin"/>
                    </w:r>
                    <w:r w:rsidR="00B82D73">
                      <w:rPr>
                        <w:lang w:val="en-US"/>
                      </w:rPr>
                      <w:instrText xml:space="preserve"> CITATION Abr763 \l 1033 </w:instrText>
                    </w:r>
                    <w:r w:rsidR="00B82D73">
                      <w:fldChar w:fldCharType="separate"/>
                    </w:r>
                    <w:r w:rsidR="00B82D73" w:rsidRPr="00B82D73">
                      <w:rPr>
                        <w:noProof/>
                        <w:lang w:val="en-US"/>
                      </w:rPr>
                      <w:t>(Abril, Arte Brasileira (1st edition))</w:t>
                    </w:r>
                    <w:r w:rsidR="00B82D73">
                      <w:fldChar w:fldCharType="end"/>
                    </w:r>
                  </w:sdtContent>
                </w:sdt>
              </w:p>
              <w:p w14:paraId="5AE1022D" w14:textId="08B3E90D" w:rsidR="00B82D73" w:rsidRDefault="00825366" w:rsidP="00B14285">
                <w:sdt>
                  <w:sdtPr>
                    <w:id w:val="-1226606232"/>
                    <w:citation/>
                  </w:sdtPr>
                  <w:sdtEndPr/>
                  <w:sdtContent>
                    <w:r w:rsidR="00B82D73">
                      <w:fldChar w:fldCharType="begin"/>
                    </w:r>
                    <w:r w:rsidR="00B82D73">
                      <w:rPr>
                        <w:lang w:val="en-US"/>
                      </w:rPr>
                      <w:instrText xml:space="preserve"> CITATION Enc77 \l 1033 </w:instrText>
                    </w:r>
                    <w:r w:rsidR="00B82D73">
                      <w:fldChar w:fldCharType="separate"/>
                    </w:r>
                    <w:r w:rsidR="00B82D73" w:rsidRPr="00B82D73">
                      <w:rPr>
                        <w:noProof/>
                        <w:lang w:val="en-US"/>
                      </w:rPr>
                      <w:t>(Enciclopédia da Música Brasileira erudita folclórica popular)</w:t>
                    </w:r>
                    <w:r w:rsidR="00B82D73">
                      <w:fldChar w:fldCharType="end"/>
                    </w:r>
                  </w:sdtContent>
                </w:sdt>
              </w:p>
              <w:p w14:paraId="7A48FABC" w14:textId="69235CC5" w:rsidR="00E76A27" w:rsidRPr="00227EC4" w:rsidRDefault="00825366" w:rsidP="00B14285">
                <w:sdt>
                  <w:sdtPr>
                    <w:id w:val="-679196072"/>
                    <w:citation/>
                  </w:sdtPr>
                  <w:sdtEndPr/>
                  <w:sdtContent>
                    <w:r w:rsidR="00B82D73">
                      <w:fldChar w:fldCharType="begin"/>
                    </w:r>
                    <w:r w:rsidR="00B82D73">
                      <w:rPr>
                        <w:lang w:val="en-US"/>
                      </w:rPr>
                      <w:instrText xml:space="preserve"> CITATION Fun74 \l 1033 </w:instrText>
                    </w:r>
                    <w:r w:rsidR="00B82D73">
                      <w:fldChar w:fldCharType="separate"/>
                    </w:r>
                    <w:r w:rsidR="00B82D73" w:rsidRPr="00B82D73">
                      <w:rPr>
                        <w:noProof/>
                        <w:lang w:val="en-US"/>
                      </w:rPr>
                      <w:t>(Frio)</w:t>
                    </w:r>
                    <w:r w:rsidR="00B82D73">
                      <w:fldChar w:fldCharType="end"/>
                    </w:r>
                  </w:sdtContent>
                </w:sdt>
              </w:p>
              <w:p w14:paraId="559E16CB" w14:textId="03F25231" w:rsidR="00B82D73" w:rsidRDefault="00825366" w:rsidP="00B14285">
                <w:pPr>
                  <w:rPr>
                    <w:rFonts w:cs="New York"/>
                  </w:rPr>
                </w:pPr>
                <w:sdt>
                  <w:sdtPr>
                    <w:rPr>
                      <w:rFonts w:cs="New York"/>
                    </w:rPr>
                    <w:id w:val="70325962"/>
                    <w:citation/>
                  </w:sdtPr>
                  <w:sdtEndPr/>
                  <w:sdtContent>
                    <w:r w:rsidR="00B82D73">
                      <w:rPr>
                        <w:rFonts w:cs="New York"/>
                      </w:rPr>
                      <w:fldChar w:fldCharType="begin"/>
                    </w:r>
                    <w:r w:rsidR="00B82D73">
                      <w:rPr>
                        <w:rFonts w:cs="New York"/>
                        <w:lang w:val="en-US"/>
                      </w:rPr>
                      <w:instrText xml:space="preserve"> CITATION Ven05 \l 1033 </w:instrText>
                    </w:r>
                    <w:r w:rsidR="00B82D73">
                      <w:rPr>
                        <w:rFonts w:cs="New York"/>
                      </w:rPr>
                      <w:fldChar w:fldCharType="separate"/>
                    </w:r>
                    <w:r w:rsidR="00B82D73" w:rsidRPr="00B82D73">
                      <w:rPr>
                        <w:rFonts w:cs="New York"/>
                        <w:noProof/>
                        <w:lang w:val="en-US"/>
                      </w:rPr>
                      <w:t>(Ventura)</w:t>
                    </w:r>
                    <w:r w:rsidR="00B82D73">
                      <w:rPr>
                        <w:rFonts w:cs="New York"/>
                      </w:rPr>
                      <w:fldChar w:fldCharType="end"/>
                    </w:r>
                  </w:sdtContent>
                </w:sdt>
              </w:p>
              <w:p w14:paraId="5F62DAC4" w14:textId="42A6AE7D" w:rsidR="009A39B6" w:rsidRDefault="00825366" w:rsidP="00B14285">
                <w:sdt>
                  <w:sdtPr>
                    <w:id w:val="-2062096227"/>
                    <w:citation/>
                  </w:sdtPr>
                  <w:sdtEndPr/>
                  <w:sdtContent>
                    <w:r w:rsidR="009A39B6">
                      <w:fldChar w:fldCharType="begin"/>
                    </w:r>
                    <w:r w:rsidR="009A39B6">
                      <w:rPr>
                        <w:lang w:val="en-US"/>
                      </w:rPr>
                      <w:instrText xml:space="preserve"> CITATION Ver08 \l 1033 </w:instrText>
                    </w:r>
                    <w:r w:rsidR="009A39B6">
                      <w:fldChar w:fldCharType="separate"/>
                    </w:r>
                    <w:r w:rsidR="009A39B6" w:rsidRPr="009A39B6">
                      <w:rPr>
                        <w:noProof/>
                        <w:lang w:val="en-US"/>
                      </w:rPr>
                      <w:t>(Vertamatti)</w:t>
                    </w:r>
                    <w:r w:rsidR="009A39B6">
                      <w:fldChar w:fldCharType="end"/>
                    </w:r>
                  </w:sdtContent>
                </w:sdt>
              </w:p>
              <w:p w14:paraId="63759E06" w14:textId="670BECA5" w:rsidR="003235A7" w:rsidRDefault="00825366" w:rsidP="00B14285">
                <w:sdt>
                  <w:sdtPr>
                    <w:id w:val="-1145887847"/>
                    <w:citation/>
                  </w:sdtPr>
                  <w:sdtEndPr/>
                  <w:sdtContent>
                    <w:r w:rsidR="000A640B" w:rsidRPr="00B14285">
                      <w:fldChar w:fldCharType="begin"/>
                    </w:r>
                    <w:r w:rsidR="000A640B" w:rsidRPr="00B14285">
                      <w:instrText xml:space="preserve"> CITATION Zei76 \l 1033 </w:instrText>
                    </w:r>
                    <w:r w:rsidR="000A640B" w:rsidRPr="00B14285">
                      <w:fldChar w:fldCharType="separate"/>
                    </w:r>
                    <w:r w:rsidR="000A640B" w:rsidRPr="00B14285">
                      <w:t>(Zeiringer)</w:t>
                    </w:r>
                    <w:r w:rsidR="000A640B" w:rsidRPr="00B14285">
                      <w:fldChar w:fldCharType="end"/>
                    </w:r>
                  </w:sdtContent>
                </w:sdt>
              </w:p>
            </w:sdtContent>
          </w:sdt>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B74BCC" w:rsidRDefault="00B74BCC" w:rsidP="007A0D55">
      <w:pPr>
        <w:spacing w:after="0" w:line="240" w:lineRule="auto"/>
      </w:pPr>
      <w:r>
        <w:separator/>
      </w:r>
    </w:p>
  </w:endnote>
  <w:endnote w:type="continuationSeparator" w:id="0">
    <w:p w14:paraId="378E258A" w14:textId="77777777" w:rsidR="00B74BCC" w:rsidRDefault="00B74BC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Roman">
    <w:altName w:val="Times"/>
    <w:panose1 w:val="00000000000000000000"/>
    <w:charset w:val="4D"/>
    <w:family w:val="swiss"/>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New York">
    <w:panose1 w:val="00000000000000000000"/>
    <w:charset w:val="4D"/>
    <w:family w:val="roman"/>
    <w:notTrueType/>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B74BCC" w:rsidRDefault="00B74BCC" w:rsidP="007A0D55">
      <w:pPr>
        <w:spacing w:after="0" w:line="240" w:lineRule="auto"/>
      </w:pPr>
      <w:r>
        <w:separator/>
      </w:r>
    </w:p>
  </w:footnote>
  <w:footnote w:type="continuationSeparator" w:id="0">
    <w:p w14:paraId="5FEA30A3" w14:textId="77777777" w:rsidR="00B74BCC" w:rsidRDefault="00B74BC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B74BCC" w:rsidRDefault="00B74BC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B74BCC" w:rsidRDefault="00B74BC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1E5D"/>
    <w:rsid w:val="0000443E"/>
    <w:rsid w:val="00032559"/>
    <w:rsid w:val="00052040"/>
    <w:rsid w:val="000A640B"/>
    <w:rsid w:val="000B25AE"/>
    <w:rsid w:val="000B55AB"/>
    <w:rsid w:val="000C6136"/>
    <w:rsid w:val="000D24DC"/>
    <w:rsid w:val="000D5CCE"/>
    <w:rsid w:val="00101B2E"/>
    <w:rsid w:val="00116FA0"/>
    <w:rsid w:val="001247D1"/>
    <w:rsid w:val="0015114C"/>
    <w:rsid w:val="001A1A1A"/>
    <w:rsid w:val="001A21F3"/>
    <w:rsid w:val="001A2537"/>
    <w:rsid w:val="001A6A06"/>
    <w:rsid w:val="001F273A"/>
    <w:rsid w:val="00210C03"/>
    <w:rsid w:val="002162E2"/>
    <w:rsid w:val="002219DA"/>
    <w:rsid w:val="00225C5A"/>
    <w:rsid w:val="00230B10"/>
    <w:rsid w:val="00234353"/>
    <w:rsid w:val="00244BB0"/>
    <w:rsid w:val="00246FC8"/>
    <w:rsid w:val="00255E05"/>
    <w:rsid w:val="002A0A0D"/>
    <w:rsid w:val="002B0B37"/>
    <w:rsid w:val="002C5534"/>
    <w:rsid w:val="002F63A5"/>
    <w:rsid w:val="0030662D"/>
    <w:rsid w:val="003235A7"/>
    <w:rsid w:val="00336DB4"/>
    <w:rsid w:val="003677B6"/>
    <w:rsid w:val="00382032"/>
    <w:rsid w:val="003D3579"/>
    <w:rsid w:val="003E2795"/>
    <w:rsid w:val="003F0D73"/>
    <w:rsid w:val="00416CAE"/>
    <w:rsid w:val="00462DBE"/>
    <w:rsid w:val="00464699"/>
    <w:rsid w:val="00483379"/>
    <w:rsid w:val="00487BC5"/>
    <w:rsid w:val="00496888"/>
    <w:rsid w:val="004A7476"/>
    <w:rsid w:val="004E5896"/>
    <w:rsid w:val="00513EE6"/>
    <w:rsid w:val="00531C46"/>
    <w:rsid w:val="00534F8F"/>
    <w:rsid w:val="00590035"/>
    <w:rsid w:val="005B177E"/>
    <w:rsid w:val="005B3921"/>
    <w:rsid w:val="005D3CBD"/>
    <w:rsid w:val="005D6859"/>
    <w:rsid w:val="005F26D7"/>
    <w:rsid w:val="005F5450"/>
    <w:rsid w:val="00602F9F"/>
    <w:rsid w:val="00603048"/>
    <w:rsid w:val="00620BD1"/>
    <w:rsid w:val="0066084F"/>
    <w:rsid w:val="00690A10"/>
    <w:rsid w:val="00696F1C"/>
    <w:rsid w:val="00697D7C"/>
    <w:rsid w:val="006B2F1E"/>
    <w:rsid w:val="006D0412"/>
    <w:rsid w:val="007411B9"/>
    <w:rsid w:val="007446E7"/>
    <w:rsid w:val="007556D8"/>
    <w:rsid w:val="00763B3C"/>
    <w:rsid w:val="00780D95"/>
    <w:rsid w:val="00780DC7"/>
    <w:rsid w:val="00790B45"/>
    <w:rsid w:val="007A0D55"/>
    <w:rsid w:val="007B3377"/>
    <w:rsid w:val="007D05F1"/>
    <w:rsid w:val="007E5F44"/>
    <w:rsid w:val="00821DE3"/>
    <w:rsid w:val="00825366"/>
    <w:rsid w:val="00833A79"/>
    <w:rsid w:val="00846CE1"/>
    <w:rsid w:val="008734BB"/>
    <w:rsid w:val="008765D7"/>
    <w:rsid w:val="00890BA7"/>
    <w:rsid w:val="008A3713"/>
    <w:rsid w:val="008A5B87"/>
    <w:rsid w:val="008C2D74"/>
    <w:rsid w:val="008E4481"/>
    <w:rsid w:val="009073C7"/>
    <w:rsid w:val="00922950"/>
    <w:rsid w:val="00982C49"/>
    <w:rsid w:val="009A39B6"/>
    <w:rsid w:val="009A7264"/>
    <w:rsid w:val="009C2A00"/>
    <w:rsid w:val="009D1606"/>
    <w:rsid w:val="009E18A1"/>
    <w:rsid w:val="009E4326"/>
    <w:rsid w:val="009E73D7"/>
    <w:rsid w:val="009F4EAF"/>
    <w:rsid w:val="009F71AC"/>
    <w:rsid w:val="00A05EDD"/>
    <w:rsid w:val="00A11F6F"/>
    <w:rsid w:val="00A210C7"/>
    <w:rsid w:val="00A27D2C"/>
    <w:rsid w:val="00A30C2E"/>
    <w:rsid w:val="00A56E14"/>
    <w:rsid w:val="00A67526"/>
    <w:rsid w:val="00A76FD9"/>
    <w:rsid w:val="00A87DDE"/>
    <w:rsid w:val="00A95400"/>
    <w:rsid w:val="00AB436D"/>
    <w:rsid w:val="00AB4E35"/>
    <w:rsid w:val="00AC7645"/>
    <w:rsid w:val="00AD089D"/>
    <w:rsid w:val="00AD2F24"/>
    <w:rsid w:val="00AD4844"/>
    <w:rsid w:val="00B14285"/>
    <w:rsid w:val="00B219AE"/>
    <w:rsid w:val="00B33145"/>
    <w:rsid w:val="00B41F8A"/>
    <w:rsid w:val="00B574C9"/>
    <w:rsid w:val="00B74BCC"/>
    <w:rsid w:val="00B82D73"/>
    <w:rsid w:val="00BA2268"/>
    <w:rsid w:val="00BC39C9"/>
    <w:rsid w:val="00BD4B2E"/>
    <w:rsid w:val="00BE5BF7"/>
    <w:rsid w:val="00BF40E1"/>
    <w:rsid w:val="00C13261"/>
    <w:rsid w:val="00C27FAB"/>
    <w:rsid w:val="00C358D4"/>
    <w:rsid w:val="00C42665"/>
    <w:rsid w:val="00C53375"/>
    <w:rsid w:val="00C6296B"/>
    <w:rsid w:val="00C6449B"/>
    <w:rsid w:val="00C9415A"/>
    <w:rsid w:val="00CB5611"/>
    <w:rsid w:val="00CC586D"/>
    <w:rsid w:val="00CC7CA7"/>
    <w:rsid w:val="00CF1542"/>
    <w:rsid w:val="00CF3EC5"/>
    <w:rsid w:val="00D06901"/>
    <w:rsid w:val="00D21A3A"/>
    <w:rsid w:val="00D656DA"/>
    <w:rsid w:val="00D83300"/>
    <w:rsid w:val="00D93F86"/>
    <w:rsid w:val="00DC6B48"/>
    <w:rsid w:val="00DF01B0"/>
    <w:rsid w:val="00E02FB1"/>
    <w:rsid w:val="00E33029"/>
    <w:rsid w:val="00E40C59"/>
    <w:rsid w:val="00E443E5"/>
    <w:rsid w:val="00E76A27"/>
    <w:rsid w:val="00E85A05"/>
    <w:rsid w:val="00E95829"/>
    <w:rsid w:val="00EA606C"/>
    <w:rsid w:val="00EB0C8C"/>
    <w:rsid w:val="00EB51FD"/>
    <w:rsid w:val="00EB77DB"/>
    <w:rsid w:val="00ED139F"/>
    <w:rsid w:val="00EE4E25"/>
    <w:rsid w:val="00EF74F7"/>
    <w:rsid w:val="00F10CC3"/>
    <w:rsid w:val="00F169A1"/>
    <w:rsid w:val="00F32B95"/>
    <w:rsid w:val="00F36937"/>
    <w:rsid w:val="00F60F53"/>
    <w:rsid w:val="00F71492"/>
    <w:rsid w:val="00F815F4"/>
    <w:rsid w:val="00FA1925"/>
    <w:rsid w:val="00FA7170"/>
    <w:rsid w:val="00FB11DE"/>
    <w:rsid w:val="00FB589A"/>
    <w:rsid w:val="00FB7317"/>
    <w:rsid w:val="00FD2512"/>
    <w:rsid w:val="00FF295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852C547203B2E4794C9D852199EDACE"/>
        <w:category>
          <w:name w:val="General"/>
          <w:gallery w:val="placeholder"/>
        </w:category>
        <w:types>
          <w:type w:val="bbPlcHdr"/>
        </w:types>
        <w:behaviors>
          <w:behavior w:val="content"/>
        </w:behaviors>
        <w:guid w:val="{43A84842-E844-3240-804B-04CF2179EBB7}"/>
      </w:docPartPr>
      <w:docPartBody>
        <w:p w:rsidR="00985B12" w:rsidRDefault="00985B12">
          <w:pPr>
            <w:pStyle w:val="7852C547203B2E4794C9D852199EDAC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6A5E997C1365D42B8FFAD6F82FAF0E3"/>
        <w:category>
          <w:name w:val="General"/>
          <w:gallery w:val="placeholder"/>
        </w:category>
        <w:types>
          <w:type w:val="bbPlcHdr"/>
        </w:types>
        <w:behaviors>
          <w:behavior w:val="content"/>
        </w:behaviors>
        <w:guid w:val="{F1AE2A10-1BD2-EF45-B2DE-48F8FFA1F328}"/>
      </w:docPartPr>
      <w:docPartBody>
        <w:p w:rsidR="00985B12" w:rsidRDefault="00985B12">
          <w:pPr>
            <w:pStyle w:val="A6A5E997C1365D42B8FFAD6F82FAF0E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Roman">
    <w:altName w:val="Times"/>
    <w:panose1 w:val="00000000000000000000"/>
    <w:charset w:val="4D"/>
    <w:family w:val="swiss"/>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New York">
    <w:panose1 w:val="00000000000000000000"/>
    <w:charset w:val="4D"/>
    <w:family w:val="roman"/>
    <w:notTrueType/>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5C49C9"/>
    <w:rsid w:val="00954A73"/>
    <w:rsid w:val="00985B12"/>
    <w:rsid w:val="00A73A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Ama09</b:Tag>
    <b:SourceType>Book</b:SourceType>
    <b:Guid>{18C0A495-5FAB-7642-B622-F010E16BB87F}</b:Guid>
    <b:Title>Ativismo Sinfônico: O protesto político nas obras orquestrais de Jorge Antunes</b:Title>
    <b:Publisher>Recife</b:Publisher>
    <b:Year>2009</b:Year>
    <b:Comments>http://ativismosinfonico.wordpress.com</b:Comments>
    <b:Author>
      <b:Author>
        <b:NameList>
          <b:Person>
            <b:Last>Amaral</b:Last>
            <b:First>Carlos</b:First>
            <b:Middle>Eduardo</b:Middle>
          </b:Person>
        </b:NameList>
      </b:Author>
    </b:Author>
    <b:RefOrder>1</b:RefOrder>
  </b:Source>
  <b:Source>
    <b:Tag>Ama091</b:Tag>
    <b:SourceType>JournalArticle</b:SourceType>
    <b:Guid>{87C275CA-1294-554C-ACC0-C7F4D55C034A}</b:Guid>
    <b:Author>
      <b:Author>
        <b:NameList>
          <b:Person>
            <b:Last>Amaral</b:Last>
            <b:First>Carlos</b:First>
            <b:Middle>Eduardo</b:Middle>
          </b:Person>
        </b:NameList>
      </b:Author>
    </b:Author>
    <b:Title>Os Estudos Culturais e a mediação na música clássica</b:Title>
    <b:Publisher>Recife: Programa de Pós-Graduação em Comunicação, Universidade Federal de Pernambuco</b:Publisher>
    <b:Year>2009</b:Year>
    <b:Volume>11</b:Volume>
    <b:JournalName>Ícone</b:JournalName>
    <b:Month>July</b:Month>
    <b:Issue>1</b:Issue>
    <b:RefOrder>2</b:RefOrder>
  </b:Source>
  <b:Source>
    <b:Tag>App831</b:Tag>
    <b:SourceType>Book</b:SourceType>
    <b:Guid>{0E7F80B0-EB05-2D4F-9377-5644A0DA8184}</b:Guid>
    <b:Title>The Music of Brasil</b:Title>
    <b:Publisher>U of Texas</b:Publisher>
    <b:City>Austin</b:City>
    <b:Year>1983</b:Year>
    <b:Author>
      <b:Author>
        <b:NameList>
          <b:Person>
            <b:Last>Appleby</b:Last>
            <b:First>David</b:First>
            <b:Middle>P.</b:Middle>
          </b:Person>
        </b:NameList>
      </b:Author>
    </b:Author>
    <b:StateProvince>Texas</b:StateProvince>
    <b:RefOrder>3</b:RefOrder>
  </b:Source>
  <b:Source>
    <b:Tag>App81</b:Tag>
    <b:SourceType>JournalArticle</b:SourceType>
    <b:Guid>{881249CA-0959-154A-AB40-402F0AAB7924}</b:Guid>
    <b:Title>Trends in Recent Brazilian Piano Music</b:Title>
    <b:Publisher>U of Texas P</b:Publisher>
    <b:Year>1981</b:Year>
    <b:Volume>2</b:Volume>
    <b:Author>
      <b:Author>
        <b:NameList>
          <b:Person>
            <b:Last>Appleby</b:Last>
            <b:First>David</b:First>
            <b:Middle>P.</b:Middle>
          </b:Person>
        </b:NameList>
      </b:Author>
    </b:Author>
    <b:JournalName>Latin American Music Review</b:JournalName>
    <b:Month>Spring</b:Month>
    <b:Issue>1</b:Issue>
    <b:RefOrder>4</b:RefOrder>
  </b:Source>
  <b:Source>
    <b:Tag>App85</b:Tag>
    <b:SourceType>Book</b:SourceType>
    <b:Guid>{3B38F3F6-E494-0B47-AD14-077D79A37161}</b:Guid>
    <b:Author>
      <b:Author>
        <b:NameList>
          <b:Person>
            <b:Last>Appleby</b:Last>
            <b:First>David</b:First>
            <b:Middle>P.</b:Middle>
          </b:Person>
        </b:NameList>
      </b:Author>
    </b:Author>
    <b:Title>La Música de Brasil</b:Title>
    <b:Publisher>Fondo de Cultura Económica</b:Publisher>
    <b:Year>1985</b:Year>
    <b:CountryRegion>Mexico</b:CountryRegion>
    <b:RefOrder>5</b:RefOrder>
  </b:Source>
  <b:Source>
    <b:Tag>Are87</b:Tag>
    <b:SourceType>BookSection</b:SourceType>
    <b:Guid>{4509350B-6E81-6841-B2C7-0C6478391BD5}</b:Guid>
    <b:Title>América Latina en su Música</b:Title>
    <b:StateProvince>SA</b:StateProvince>
    <b:CountryRegion>México</b:CountryRegion>
    <b:Publisher>Siglo Veintiuno Editores</b:Publisher>
    <b:Year>1987</b:Year>
    <b:Pages>62; 192; 215</b:Pages>
    <b:Author>
      <b:Author>
        <b:NameList>
          <b:Person>
            <b:Last>Aretz</b:Last>
            <b:First>Isabel</b:First>
          </b:Person>
        </b:NameList>
      </b:Author>
    </b:Author>
    <b:RefOrder>6</b:RefOrder>
  </b:Source>
  <b:Source>
    <b:Tag>Are77</b:Tag>
    <b:SourceType>Book</b:SourceType>
    <b:Guid>{6A1B7034-BD03-144B-AB90-A27EC6EB0BD5}</b:Guid>
    <b:Title>Amérique Latine dans en Musique</b:Title>
    <b:City>Paris</b:City>
    <b:CountryRegion>France</b:CountryRegion>
    <b:Publisher>UNESCO</b:Publisher>
    <b:Year>1977</b:Year>
    <b:Author>
      <b:Author>
        <b:NameList>
          <b:Person>
            <b:Last>Aretz</b:Last>
            <b:First>Isabel</b:First>
          </b:Person>
        </b:NameList>
      </b:Author>
    </b:Author>
    <b:RefOrder>7</b:RefOrder>
  </b:Source>
  <b:Source>
    <b:Tag>Bar08</b:Tag>
    <b:SourceType>JournalArticle</b:SourceType>
    <b:Guid>{3F454586-DD5F-884A-A0B9-DF0CBF958311}</b:Guid>
    <b:Title>One book at a time: The art and craft of conserving the library's rare materials</b:Title>
    <b:Year>2008</b:Year>
    <b:Volume>33</b:Volume>
    <b:Comments>http://www-legacy.library.northwestern.edu/news/footnotes/footnotes-su-2008.pdf</b:Comments>
    <b:Author>
      <b:Author>
        <b:NameList>
          <b:Person>
            <b:Last>Barret</b:Last>
            <b:First>Nina</b:First>
          </b:Person>
        </b:NameList>
      </b:Author>
    </b:Author>
    <b:JournalName>Footnotes</b:JournalName>
    <b:Month>Summer</b:Month>
    <b:Issue>2</b:Issue>
    <b:RefOrder>8</b:RefOrder>
  </b:Source>
  <b:Source>
    <b:Tag>Bos93</b:Tag>
    <b:SourceType>Book</b:SourceType>
    <b:Guid>{441722CE-E4CA-6E49-ABC8-D1D2CD7D8862}</b:Guid>
    <b:Author>
      <b:Author>
        <b:NameList>
          <b:Person>
            <b:Last>Bosseur</b:Last>
            <b:First>Dominique</b:First>
            <b:Middle>and Jean-Yves</b:Middle>
          </b:Person>
        </b:NameList>
      </b:Author>
    </b:Author>
    <b:Title>Révolutions Musicales: La musique contemporaine depuis 1945</b:Title>
    <b:Publisher>Minerve</b:Publisher>
    <b:City>Paris</b:City>
    <b:Year>1993</b:Year>
    <b:CountryRegion>France</b:CountryRegion>
    <b:RefOrder>10</b:RefOrder>
  </b:Source>
  <b:Source>
    <b:Tag>Bay80</b:Tag>
    <b:SourceType>Book</b:SourceType>
    <b:Guid>{D18937AC-57ED-A14A-8FEE-88418254C093}</b:Guid>
    <b:Author>
      <b:Author>
        <b:NameList>
          <b:Person>
            <b:Last>Bayle</b:Last>
            <b:First>François</b:First>
          </b:Person>
        </b:NameList>
      </b:Author>
    </b:Author>
    <b:Title>Répertoire Acousmatique 1948-1980</b:Title>
    <b:JournalName>Institut National de l Áudiovisuel</b:JournalName>
    <b:Publisher>GRM</b:Publisher>
    <b:City>Paris</b:City>
    <b:Year>1980</b:Year>
    <b:RefOrder>9</b:RefOrder>
  </b:Source>
  <b:Source>
    <b:Tag>Car75</b:Tag>
    <b:SourceType>Book</b:SourceType>
    <b:Guid>{E0BF8CFB-6A13-7F4E-B8DA-534201DF95F5}</b:Guid>
    <b:Author>
      <b:Author>
        <b:NameList>
          <b:Person>
            <b:Last>Carvalho</b:Last>
            <b:First>Eleazar</b:First>
            <b:Middle>de</b:Middle>
          </b:Person>
        </b:NameList>
      </b:Author>
    </b:Author>
    <b:Title>Internacionalidade: Encontro com a Música Brasileira da Prefeitura do Município de São Paulo</b:Title>
    <b:Publisher>Municipal de Cultura</b:Publisher>
    <b:Year>1975</b:Year>
    <b:Pages>63-99</b:Pages>
    <b:RefOrder>11</b:RefOrder>
  </b:Source>
  <b:Source>
    <b:Tag>Cre94</b:Tag>
    <b:SourceType>Book</b:SourceType>
    <b:Guid>{0B950E21-ACD6-3342-856D-213A58EFE663}</b:Guid>
    <b:Author>
      <b:Author>
        <b:NameList>
          <b:Person>
            <b:Last>Creux</b:Last>
            <b:First>Doret,</b:First>
            <b:Middle>Latinova, and François</b:Middle>
          </b:Person>
        </b:NameList>
      </b:Author>
    </b:Author>
    <b:Title>Répertoire de Piano Contemporain</b:Title>
    <b:City>Génève</b:City>
    <b:Publisher>Papillon</b:Publisher>
    <b:Year>1994</b:Year>
    <b:RefOrder>12</b:RefOrder>
  </b:Source>
  <b:Source>
    <b:Tag>Del04</b:Tag>
    <b:SourceType>Film</b:SourceType>
    <b:Guid>{1164EAFF-59E0-0C4C-86A2-5B2CA92F7A9E}</b:Guid>
    <b:Title>Maestro Jorge Antunes: Polêmica e modernidade </b:Title>
    <b:Author>
      <b:Director>
        <b:NameList>
          <b:Person>
            <b:Last>Del Pino</b:Last>
            <b:First>Carlos</b:First>
          </b:Person>
        </b:NameList>
      </b:Director>
    </b:Author>
    <b:ProductionCompany>Ministério da Cultura; DocTV 2; TV Cultura</b:ProductionCompany>
    <b:Year>2004</b:Year>
    <b:Comments>Documentary film (55 minutes)</b:Comments>
    <b:RefOrder>13</b:RefOrder>
  </b:Source>
  <b:Source>
    <b:Tag>Del87</b:Tag>
    <b:SourceType>BookSection</b:SourceType>
    <b:Guid>{4ECD466F-2467-8E40-9D00-3337BF4EFB05}</b:Guid>
    <b:Title>Recherche Musicale au GRM</b:Title>
    <b:CountryRegion>France</b:CountryRegion>
    <b:Year>1987</b:Year>
    <b:Author>
      <b:Author>
        <b:NameList>
          <b:Person>
            <b:Last>Delalande</b:Last>
            <b:First>Michel</b:First>
            <b:Middle>Chion and François</b:Middle>
          </b:Person>
        </b:NameList>
      </b:Author>
    </b:Author>
    <b:BookTitle>La Revue Musicale</b:BookTitle>
    <b:City>Paris</b:City>
    <b:Pages>394-97</b:Pages>
    <b:RefOrder>14</b:RefOrder>
  </b:Source>
  <b:Source>
    <b:Tag>Dib88</b:Tag>
    <b:SourceType>Book</b:SourceType>
    <b:Guid>{AF7D5515-5FC6-2547-B697-5BD2DE2B50EC}</b:Guid>
    <b:Title>Moderne Musik: 1965-1985</b:Title>
    <b:City>München-Zürich</b:City>
    <b:Publisher>Serie Piper</b:Publisher>
    <b:Year>1988</b:Year>
    <b:Volume>2</b:Volume>
    <b:Author>
      <b:Author>
        <b:NameList>
          <b:Person>
            <b:Last>Dibelius</b:Last>
            <b:First>Ulrich</b:First>
          </b:Person>
        </b:NameList>
      </b:Author>
    </b:Author>
    <b:RefOrder>15</b:RefOrder>
  </b:Source>
  <b:Source>
    <b:Tag>Dou04</b:Tag>
    <b:SourceType>Book</b:SourceType>
    <b:Guid>{DAF5E7F1-A908-054E-93B9-55AFE5EB83EA}</b:Guid>
    <b:Title>Dicionário de termos e expressões da música</b:Title>
    <b:City>São Paulo</b:City>
    <b:Publisher>Editora 34 Ltda</b:Publisher>
    <b:Year>2004</b:Year>
    <b:Pages>215</b:Pages>
    <b:Author>
      <b:Author>
        <b:NameList>
          <b:Person>
            <b:Last>Dourado</b:Last>
            <b:First>Henrique</b:First>
            <b:Middle>Autran</b:Middle>
          </b:Person>
        </b:NameList>
      </b:Author>
    </b:Author>
    <b:RefOrder>16</b:RefOrder>
  </b:Source>
  <b:Source>
    <b:Tag>Ell77</b:Tag>
    <b:SourceType>Book</b:SourceType>
    <b:Guid>{194B4241-9692-BC4E-B328-51AD62CAEFFF}</b:Guid>
    <b:Author>
      <b:Author>
        <b:NameList>
          <b:Person>
            <b:Last>Ellmerich</b:Last>
            <b:First>Luis</b:First>
          </b:Person>
        </b:NameList>
      </b:Author>
    </b:Author>
    <b:Title>História da Música (4th edition)</b:Title>
    <b:Publisher>Fermata do Brasil</b:Publisher>
    <b:Year>1977</b:Year>
    <b:RefOrder>17</b:RefOrder>
  </b:Source>
  <b:Source>
    <b:Tag>Fer75</b:Tag>
    <b:SourceType>Book</b:SourceType>
    <b:Guid>{58C840A6-929C-E048-A0FD-B618B9A76966}</b:Guid>
    <b:Author>
      <b:Author>
        <b:NameList>
          <b:Person>
            <b:Last>Ferreira</b:Last>
            <b:First>Aurélio</b:First>
            <b:Middle>Buarque de Holanda</b:Middle>
          </b:Person>
        </b:NameList>
      </b:Author>
    </b:Author>
    <b:Title>Novo Dicionário da Língua Portuguesa (1st edition)</b:Title>
    <b:Publisher>Editora Nova Fronteira</b:Publisher>
    <b:Year>1975</b:Year>
    <b:RefOrder>18</b:RefOrder>
  </b:Source>
  <b:Source>
    <b:Tag>Fer73</b:Tag>
    <b:SourceType>Book</b:SourceType>
    <b:Guid>{66F8368C-3901-EA45-8D98-11D68FE35E5D}</b:Guid>
    <b:Author>
      <b:Author>
        <b:NameList>
          <b:Person>
            <b:Last>Ferreira</b:Last>
            <b:First>Paulo</b:First>
            <b:Middle>Afonso de Moura</b:Middle>
          </b:Person>
        </b:NameList>
      </b:Author>
    </b:Author>
    <b:Title>Neue Brasilianische Klaviermusik</b:Title>
    <b:City>München</b:City>
    <b:Publisher>Gerig</b:Publisher>
    <b:Year>1973</b:Year>
    <b:Volume>2</b:Volume>
    <b:Pages>13-14</b:Pages>
    <b:RefOrder>19</b:RefOrder>
  </b:Source>
  <b:Source>
    <b:Tag>Fon76</b:Tag>
    <b:SourceType>Book</b:SourceType>
    <b:Guid>{C646F395-ACBA-E647-92CE-C4369CE77A13}</b:Guid>
    <b:Author>
      <b:Author>
        <b:NameList>
          <b:Person>
            <b:Last>Fonseca</b:Last>
            <b:First>Edson</b:First>
            <b:Middle>Nery da</b:Middle>
          </b:Person>
        </b:NameList>
      </b:Author>
    </b:Author>
    <b:Title>Distrito Federal: Coleção Nosso Brasil</b:Title>
    <b:City>Rio de Janeiro</b:City>
    <b:Publisher>Bloch Edirores AS</b:Publisher>
    <b:Year>1976</b:Year>
    <b:RefOrder>20</b:RefOrder>
  </b:Source>
  <b:Source>
    <b:Tag>Gan97</b:Tag>
    <b:SourceType>Book</b:SourceType>
    <b:Guid>{5A83DCAD-895C-814F-8B2C-0DECFA8EACCC}</b:Guid>
    <b:Author>
      <b:Author>
        <b:NameList>
          <b:Person>
            <b:Last>Gandelman</b:Last>
            <b:First>Salomea</b:First>
          </b:Person>
        </b:NameList>
      </b:Author>
    </b:Author>
    <b:Title>36 Compositores Brasileiros: Obras para piano (1950 – 1980)</b:Title>
    <b:City>Rio de Janeiro</b:City>
    <b:Publisher>Funarte &amp; Relume Dumará</b:Publisher>
    <b:Year>1997</b:Year>
    <b:Pages>49-51</b:Pages>
    <b:RefOrder>21</b:RefOrder>
  </b:Source>
  <b:Source>
    <b:Tag>Has82</b:Tag>
    <b:SourceType>Book</b:SourceType>
    <b:Guid>{51377944-E3B9-0740-99EC-FEDF7113E492}</b:Guid>
    <b:Author>
      <b:Author>
        <b:NameList>
          <b:Person>
            <b:Last>Hast</b:Last>
            <b:First>A.S.</b:First>
          </b:Person>
        </b:NameList>
      </b:Author>
    </b:Author>
    <b:Title>Who's Who in the World (6th edition)</b:Title>
    <b:City>Chicago</b:City>
    <b:Year>1982</b:Year>
    <b:RefOrder>22</b:RefOrder>
  </b:Source>
  <b:Source>
    <b:Tag>Her83</b:Tag>
    <b:SourceType>Book</b:SourceType>
    <b:Guid>{6CD35F78-65E5-C040-BEC8-2881818DD7FB}</b:Guid>
    <b:Author>
      <b:Author>
        <b:NameList>
          <b:Person>
            <b:Last>Hermil</b:Last>
            <b:First>Héléne</b:First>
          </b:Person>
        </b:NameList>
      </b:Author>
    </b:Author>
    <b:Title>Musique Répertoire: 10,000 Compositeurs du XIIe au XXe Siècle</b:Title>
    <b:City>Paris</b:City>
    <b:CountryRegion>France</b:CountryRegion>
    <b:Publisher>G.R.E.M.</b:Publisher>
    <b:Year>1983</b:Year>
    <b:Pages>42; 567</b:Pages>
    <b:RefOrder>23</b:RefOrder>
  </b:Source>
  <b:Source>
    <b:Tag>Hon76</b:Tag>
    <b:SourceType>Book</b:SourceType>
    <b:Guid>{13301A2E-114C-414D-AD99-ABD563FA8A59}</b:Guid>
    <b:Author>
      <b:Author>
        <b:NameList>
          <b:Person>
            <b:Last>Honegger</b:Last>
            <b:First>Marc</b:First>
          </b:Person>
        </b:NameList>
      </b:Author>
    </b:Author>
    <b:Title>Dictionnaire de La Musique</b:Title>
    <b:City>Paris</b:City>
    <b:CountryRegion>France</b:CountryRegion>
    <b:Publisher>Bordas</b:Publisher>
    <b:Year>1976</b:Year>
    <b:RefOrder>24</b:RefOrder>
  </b:Source>
  <b:Source>
    <b:Tag>Hor84</b:Tag>
    <b:SourceType>Book</b:SourceType>
    <b:Guid>{C794E17A-A095-AC40-8D22-B1801B3961D2}</b:Guid>
    <b:Author>
      <b:Author>
        <b:NameList>
          <b:Person>
            <b:Last>Horta</b:Last>
            <b:First>Alan</b:First>
            <b:Middle>Isaacs, Elizabeth Martin, and Luis Paulo</b:Middle>
          </b:Person>
        </b:NameList>
      </b:Author>
    </b:Author>
    <b:Title>Dicionário de Música Zahar</b:Title>
    <b:City>Rio de Janeiro</b:City>
    <b:Publisher>Zahar Editores</b:Publisher>
    <b:Year>1984</b:Year>
    <b:Pages>16</b:Pages>
    <b:RefOrder>25</b:RefOrder>
  </b:Source>
  <b:Source>
    <b:Tag>Koe94</b:Tag>
    <b:SourceType>Book</b:SourceType>
    <b:Guid>{BADAC229-3D3F-284B-9613-53EA964A9232}</b:Guid>
    <b:Author>
      <b:Author>
        <b:NameList>
          <b:Person>
            <b:Last>Koenigsbeck</b:Last>
            <b:First>Bodo</b:First>
          </b:Person>
        </b:NameList>
      </b:Author>
    </b:Author>
    <b:Title>Bassoon Bibliography</b:Title>
    <b:City>Monteux</b:City>
    <b:CountryRegion>France</b:CountryRegion>
    <b:Publisher>Musica Rara</b:Publisher>
    <b:Year>1994</b:Year>
    <b:RefOrder>26</b:RefOrder>
  </b:Source>
  <b:Source>
    <b:Tag>Lam92</b:Tag>
    <b:SourceType>Book</b:SourceType>
    <b:Guid>{0CA93AFE-BEE9-4442-B49B-2D35FDAB1B91}</b:Guid>
    <b:Author>
      <b:Author>
        <b:NameList>
          <b:Person>
            <b:Last>Lamarque</b:Last>
            <b:First>Lúcio</b:First>
          </b:Person>
        </b:NameList>
      </b:Author>
      <b:Editor>
        <b:NameList>
          <b:Person>
            <b:Last>Garzanti</b:Last>
          </b:Person>
        </b:NameList>
      </b:Editor>
    </b:Author>
    <b:Title>Encyclopédie de La Musique</b:Title>
    <b:City>Milão</b:City>
    <b:CountryRegion>Itália</b:CountryRegion>
    <b:Publisher>La Pochothèque</b:Publisher>
    <b:Year>1992</b:Year>
    <b:RefOrder>27</b:RefOrder>
  </b:Source>
  <b:Source>
    <b:Tag>Lit77</b:Tag>
    <b:SourceType>Book</b:SourceType>
    <b:Guid>{F6813494-6715-0B4C-9962-78BC3A309B00}</b:Guid>
    <b:Author>
      <b:Author>
        <b:NameList>
          <b:Person>
            <b:Last>Litt</b:Last>
            <b:First>Ernest</b:First>
            <b:Middle>Kay D.</b:Middle>
          </b:Person>
        </b:NameList>
      </b:Author>
    </b:Author>
    <b:Title>Who's Who in Music (8th edition)</b:Title>
    <b:City>Cambridge</b:City>
    <b:CountryRegion>England</b:CountryRegion>
    <b:Publisher>International Biographical Centre</b:Publisher>
    <b:Year>1977</b:Year>
    <b:Comments>
		</b:Comments>
    <b:RefOrder>28</b:RefOrder>
  </b:Source>
  <b:Source>
    <b:Tag>Lit771</b:Tag>
    <b:SourceType>Book</b:SourceType>
    <b:Guid>{A1C627DC-FD11-E846-96AE-8242C3E852C0}</b:Guid>
    <b:Author>
      <b:Author>
        <b:NameList>
          <b:Person>
            <b:Last>Litt</b:Last>
            <b:First>Ernest</b:First>
            <b:Middle>Kay D.</b:Middle>
          </b:Person>
        </b:NameList>
      </b:Author>
    </b:Author>
    <b:Title>Men of Achievement</b:Title>
    <b:City>Cambridge</b:City>
    <b:CountryRegion>England</b:CountryRegion>
    <b:Publisher>International Biographical Centre</b:Publisher>
    <b:Year>1977</b:Year>
    <b:RefOrder>29</b:RefOrder>
  </b:Source>
  <b:Source>
    <b:Tag>Lit79</b:Tag>
    <b:SourceType>Book</b:SourceType>
    <b:Guid>{C70B2CD3-FB71-8C44-9E79-9F73AF51BFE9}</b:Guid>
    <b:Author>
      <b:Author>
        <b:NameList>
          <b:Person>
            <b:Last>Litt</b:Last>
            <b:First>Ernest</b:First>
            <b:Middle>Kay D.</b:Middle>
          </b:Person>
        </b:NameList>
      </b:Author>
    </b:Author>
    <b:Title>Men &amp; Women of Distinction (8th edition)</b:Title>
    <b:City>Cambridge</b:City>
    <b:CountryRegion>England</b:CountryRegion>
    <b:Publisher>International Biographical Centre</b:Publisher>
    <b:Year>1979</b:Year>
    <b:RefOrder>30</b:RefOrder>
  </b:Source>
  <b:Source>
    <b:Tag>Lit80</b:Tag>
    <b:SourceType>Book</b:SourceType>
    <b:Guid>{5358EF3B-4B76-9945-A341-31C6F3A55682}</b:Guid>
    <b:Author>
      <b:Author>
        <b:NameList>
          <b:Person>
            <b:Last>Litt</b:Last>
            <b:First>Ernest</b:First>
            <b:Middle>Kay D.</b:Middle>
          </b:Person>
        </b:NameList>
      </b:Author>
    </b:Author>
    <b:Title>Dictionary of International Biography</b:Title>
    <b:City>Cambridge</b:City>
    <b:CountryRegion>England</b:CountryRegion>
    <b:Publisher>International Biographical Centre</b:Publisher>
    <b:Year>1979-80</b:Year>
    <b:Volume>XVI</b:Volume>
    <b:RefOrder>31</b:RefOrder>
  </b:Source>
  <b:Source>
    <b:Tag>Man75</b:Tag>
    <b:SourceType>Book</b:SourceType>
    <b:Guid>{6317C2A7-5A9E-5A45-9114-C2D529B0D395}</b:Guid>
    <b:Author>
      <b:Author>
        <b:NameList>
          <b:Person>
            <b:Last>Maneveau</b:Last>
            <b:First>Guy</b:First>
          </b:Person>
        </b:NameList>
      </b:Author>
    </b:Author>
    <b:Title>Musique et Education</b:Title>
    <b:City>Paris</b:City>
    <b:CountryRegion>France</b:CountryRegion>
    <b:Publisher>Edisud</b:Publisher>
    <b:Year>1975</b:Year>
    <b:Comments>, </b:Comments>
    <b:RefOrder>32</b:RefOrder>
  </b:Source>
  <b:Source>
    <b:Tag>Mar85</b:Tag>
    <b:SourceType>BookSection</b:SourceType>
    <b:Guid>{A7698154-DB79-9C4C-9734-16B0C2A54F1B}</b:Guid>
    <b:Author>
      <b:Author>
        <b:NameList>
          <b:Person>
            <b:Last>Marco</b:Last>
            <b:First>Conrado</b:First>
            <b:Middle>Silva de</b:Middle>
          </b:Person>
        </b:NameList>
      </b:Author>
    </b:Author>
    <b:Title>Música Eletroacústica na América Latina</b:Title>
    <b:Publisher>UFBa</b:Publisher>
    <b:Year>1985</b:Year>
    <b:BookTitle>ART 013</b:BookTitle>
    <b:RefOrder>33</b:RefOrder>
  </b:Source>
  <b:Source>
    <b:Tag>Mar</b:Tag>
    <b:SourceType>JournalArticle</b:SourceType>
    <b:Guid>{6F2A197A-2963-E445-8F5F-EC804AF3B2B8}</b:Guid>
    <b:Title>O Acaso e o Aleatório na Produção do Artista Brasileiro</b:Title>
    <b:Volume>5</b:Volume>
    <b:Pages>68-69</b:Pages>
    <b:Author>
      <b:Author>
        <b:NameList>
          <b:Person>
            <b:Last>Marcondes</b:Last>
            <b:First>Geny</b:First>
          </b:Person>
        </b:NameList>
      </b:Author>
    </b:Author>
    <b:JournalName>Cultura</b:JournalName>
    <b:Issue>18</b:Issue>
    <b:RefOrder>34</b:RefOrder>
  </b:Source>
  <b:Source>
    <b:Tag>Mar77</b:Tag>
    <b:SourceType>Book</b:SourceType>
    <b:Guid>{8CF9C0B0-47C2-3845-973E-36A5D7DB9D09}</b:Guid>
    <b:Author>
      <b:Author>
        <b:NameList>
          <b:Person>
            <b:Last>Mariz</b:Last>
            <b:First>Vasco</b:First>
          </b:Person>
        </b:NameList>
      </b:Author>
    </b:Author>
    <b:Title>A Canção Brasileira, Erudita, Folclórica, Popular</b:Title>
    <b:Publisher>Civilização Brasileira</b:Publisher>
    <b:City>Rio de Janeiro</b:City>
    <b:Year>1977</b:Year>
    <b:CountryRegion>Brazil</b:CountryRegion>
    <b:RefOrder>35</b:RefOrder>
  </b:Source>
  <b:Source>
    <b:Tag>Mar81</b:Tag>
    <b:SourceType>Book</b:SourceType>
    <b:Guid>{8B1E697F-BAB8-3545-8D93-AB64D3A983AC}</b:Guid>
    <b:Author>
      <b:Author>
        <b:NameList>
          <b:Person>
            <b:Last>Mariz</b:Last>
            <b:First>Vasco</b:First>
          </b:Person>
        </b:NameList>
      </b:Author>
    </b:Author>
    <b:Title>História da Música no Brasil</b:Title>
    <b:City>Rio de Janeiro</b:City>
    <b:Publisher>Civilização Brasileira/INL-MEC</b:Publisher>
    <b:Year>1981</b:Year>
    <b:RefOrder>36</b:RefOrder>
  </b:Source>
  <b:Source>
    <b:Tag>Mar00</b:Tag>
    <b:SourceType>Book</b:SourceType>
    <b:Guid>{8A7CBEE1-F1E5-BC4A-BBC6-F60584F4C61E}</b:Guid>
    <b:Author>
      <b:Author>
        <b:NameList>
          <b:Person>
            <b:Last>Mariz</b:Last>
            <b:First>Vasco</b:First>
          </b:Person>
        </b:NameList>
      </b:Author>
    </b:Author>
    <b:Title>História da Música no Brasil (5th edition): ampliada e atualizada</b:Title>
    <b:City>Rio de Janeiro</b:City>
    <b:Publisher>Editora Nova Fronteira</b:Publisher>
    <b:Year>2000</b:Year>
    <b:RefOrder>37</b:RefOrder>
  </b:Source>
  <b:Source>
    <b:Tag>Mar831</b:Tag>
    <b:SourceType>Book</b:SourceType>
    <b:Guid>{B3A7D1D2-0358-354D-BAEF-2DDF6BA69B64}</b:Guid>
    <b:Author>
      <b:Author>
        <b:NameList>
          <b:Person>
            <b:Last>Mariz</b:Last>
            <b:First>Vasco</b:First>
          </b:Person>
        </b:NameList>
      </b:Author>
    </b:Author>
    <b:Title>Três Musicólogos Brasileiros: Mário de Andrade, Renato Almeida, Luiz Heitor Corrêa de Azevedo</b:Title>
    <b:City>Rio de Janeiro</b:City>
    <b:CountryRegion>Brazil</b:CountryRegion>
    <b:Publisher>Civilização Brasileira/INL-MEC</b:Publisher>
    <b:Year>1983</b:Year>
    <b:RefOrder>38</b:RefOrder>
  </b:Source>
  <b:Source>
    <b:Tag>Mar851</b:Tag>
    <b:SourceType>Book</b:SourceType>
    <b:Guid>{627F913E-24A1-E54F-A212-02BB38C329E7}</b:Guid>
    <b:Author>
      <b:Author>
        <b:NameList>
          <b:Person>
            <b:Last>Mariz</b:Last>
            <b:First>Vasco</b:First>
          </b:Person>
        </b:NameList>
      </b:Author>
    </b:Author>
    <b:Title>História de la Música en el Brasil</b:Title>
    <b:City>Lima</b:City>
    <b:CountryRegion>Peru</b:CountryRegion>
    <b:Publisher>Centro de Estudios Brasileños</b:Publisher>
    <b:Year>1985</b:Year>
    <b:RefOrder>39</b:RefOrder>
  </b:Source>
  <b:Source>
    <b:Tag>Mar88</b:Tag>
    <b:SourceType>Book</b:SourceType>
    <b:Guid>{B90F748D-33E0-7047-8144-FCC2B7BE29EF}</b:Guid>
    <b:Author>
      <b:Author>
        <b:NameList>
          <b:Person>
            <b:Last>Mariz</b:Last>
            <b:First>Vasco</b:First>
          </b:Person>
        </b:NameList>
      </b:Author>
    </b:Author>
    <b:Title>Dicionário Biográfico Musical (2nd edition)</b:Title>
    <b:Publisher>Philobiblion</b:Publisher>
    <b:Year>1988</b:Year>
    <b:City>Rio de Janeiro</b:City>
    <b:RefOrder>40</b:RefOrder>
  </b:Source>
  <b:Source>
    <b:Tag>Mar02</b:Tag>
    <b:SourceType>Book</b:SourceType>
    <b:Guid>{809534A5-95ED-D848-BBF8-847282DEED5E}</b:Guid>
    <b:Author>
      <b:Author>
        <b:NameList>
          <b:Person>
            <b:Last>Mariz</b:Last>
            <b:First>Vasco</b:First>
          </b:Person>
        </b:NameList>
      </b:Author>
    </b:Author>
    <b:Title>A Canção Brasileira de Câmara</b:Title>
    <b:City>Rio de Janeiro</b:City>
    <b:Publisher>Livaria Francisco Alves Editora</b:Publisher>
    <b:Year>2002</b:Year>
    <b:RefOrder>41</b:RefOrder>
  </b:Source>
  <b:Source>
    <b:Tag>Mas78</b:Tag>
    <b:SourceType>Book</b:SourceType>
    <b:Guid>{0DDB99C4-E0BC-FD47-A1B1-672D2D2C4421}</b:Guid>
    <b:Author>
      <b:Author>
        <b:NameList>
          <b:Person>
            <b:Last>Massenkeil</b:Last>
            <b:First>Günther</b:First>
          </b:Person>
        </b:NameList>
      </b:Author>
      <b:Editor>
        <b:NameList>
          <b:Person>
            <b:Last>Herder</b:Last>
            <b:First>Verlag</b:First>
          </b:Person>
        </b:NameList>
      </b:Editor>
    </b:Author>
    <b:Title>Das Grosse Lexikon der Musik</b:Title>
    <b:Publisher>Freiburg im Breisgau</b:Publisher>
    <b:Year>1978</b:Year>
    <b:RefOrder>42</b:RefOrder>
  </b:Source>
  <b:Source>
    <b:Tag>Med08</b:Tag>
    <b:SourceType>Book</b:SourceType>
    <b:Guid>{156BC6A5-F7C4-6B48-BBD9-6A2223299736}</b:Guid>
    <b:Author>
      <b:Author>
        <b:NameList>
          <b:Person>
            <b:Last>Medaglia</b:Last>
            <b:First>Julio</b:First>
          </b:Person>
        </b:NameList>
      </b:Author>
    </b:Author>
    <b:Title>Música, Maestro! Do canto gregorianoa ao sintetizador</b:Title>
    <b:City>São Paulo</b:City>
    <b:Publisher>Editora Globo</b:Publisher>
    <b:Year>2008</b:Year>
    <b:Pages>264-65</b:Pages>
    <b:RefOrder>43</b:RefOrder>
  </b:Source>
  <b:Source>
    <b:Tag>Mel77</b:Tag>
    <b:SourceType>Book</b:SourceType>
    <b:Guid>{81CD83A9-E5B2-DA48-ADCD-63F404792700}</b:Guid>
    <b:Author>
      <b:Author>
        <b:NameList>
          <b:Person>
            <b:Last>Mello</b:Last>
            <b:First>J.</b:First>
            <b:Middle>E. Homem de</b:Middle>
          </b:Person>
        </b:NameList>
      </b:Author>
    </b:Author>
    <b:Title>Enciclopédia da Música Brasileira</b:Title>
    <b:City>São Paulo</b:City>
    <b:Publisher>Art Editora Ltda</b:Publisher>
    <b:Year>1977</b:Year>
    <b:RefOrder>44</b:RefOrder>
  </b:Source>
  <b:Source>
    <b:Tag>Mic80</b:Tag>
    <b:SourceType>Book</b:SourceType>
    <b:Guid>{94D9C0B2-4FFF-124E-8864-ABBF49D13AA0}</b:Guid>
    <b:Author>
      <b:Author>
        <b:NameList>
          <b:Person>
            <b:Last>Michalski</b:Last>
            <b:First>Yan</b:First>
          </b:Person>
        </b:NameList>
      </b:Author>
      <b:Editor>
        <b:NameList>
          <b:Person>
            <b:Last>Livraria</b:Last>
            <b:First>Ilha</b:First>
          </b:Person>
        </b:NameList>
      </b:Editor>
    </b:Author>
    <b:Title>Praia do Flamengo</b:Title>
    <b:City>Rio de Janeiro</b:City>
    <b:Publisher>Revista Ensaio/Teatro</b:Publisher>
    <b:Year>1980</b:Year>
    <b:Volume>3</b:Volume>
    <b:RefOrder>45</b:RefOrder>
  </b:Source>
  <b:Source>
    <b:Tag>Mor72</b:Tag>
    <b:SourceType>Book</b:SourceType>
    <b:Guid>{9D7464AF-E961-8F41-B156-94366F99C36A}</b:Guid>
    <b:Author>
      <b:Author>
        <b:NameList>
          <b:Person>
            <b:Last>Moraes</b:Last>
            <b:First>Emanuel</b:First>
            <b:Middle>de</b:Middle>
          </b:Person>
        </b:NameList>
      </b:Author>
    </b:Author>
    <b:Title>De Homero a João-da-Silva</b:Title>
    <b:City>Rio de Janeiro</b:City>
    <b:Publisher>Editorial Tormes</b:Publisher>
    <b:Year>1972</b:Year>
    <b:RefOrder>46</b:RefOrder>
  </b:Source>
  <b:Source>
    <b:Tag>Nev77</b:Tag>
    <b:SourceType>Book</b:SourceType>
    <b:Guid>{84A9329B-5C1D-6C45-AF71-D1BEFF307EFB}</b:Guid>
    <b:Author>
      <b:Author>
        <b:NameList>
          <b:Person>
            <b:Last>Neves</b:Last>
            <b:First>José</b:First>
            <b:Middle>Maria</b:Middle>
          </b:Person>
        </b:NameList>
      </b:Author>
    </b:Author>
    <b:Title>Música Contemporânea Brasileira</b:Title>
    <b:City>São Paulo</b:City>
    <b:Publisher>Ricordi</b:Publisher>
    <b:Year>1977</b:Year>
    <b:RefOrder>47</b:RefOrder>
  </b:Source>
  <b:Source>
    <b:Tag>Pah95</b:Tag>
    <b:SourceType>Book</b:SourceType>
    <b:Guid>{8F1504FC-66E5-0E4A-AEB2-7D46D1474923}</b:Guid>
    <b:Author>
      <b:Author>
        <b:NameList>
          <b:Person>
            <b:Last>Pahlen</b:Last>
            <b:First>Kurt</b:First>
          </b:Person>
        </b:NameList>
      </b:Author>
    </b:Author>
    <b:Title>Nova História Universal da Música</b:Title>
    <b:City>São Paulo</b:City>
    <b:Publisher>Melhoramentos</b:Publisher>
    <b:Year>1995</b:Year>
    <b:RefOrder>48</b:RefOrder>
  </b:Source>
  <b:Source>
    <b:Tag>Pan82</b:Tag>
    <b:SourceType>Book</b:SourceType>
    <b:Guid>{C8C97812-F859-394F-B8F7-90862FC5C248}</b:Guid>
    <b:Author>
      <b:Author>
        <b:NameList>
          <b:Person>
            <b:Last>Panepinto</b:Last>
            <b:First>Nicolò</b:First>
          </b:Person>
        </b:NameList>
      </b:Author>
    </b:Author>
    <b:Title>Personaggi Contemporanei</b:Title>
    <b:City>Parma</b:City>
    <b:Publisher>Accademia Italia delle Arti e del Lavoro</b:Publisher>
    <b:Year>1982</b:Year>
    <b:RefOrder>49</b:RefOrder>
  </b:Source>
  <b:Source>
    <b:Tag>Pei86</b:Tag>
    <b:SourceType>Book</b:SourceType>
    <b:Guid>{3587234C-4217-E749-8323-7DD36779587D}</b:Guid>
    <b:Author>
      <b:Author>
        <b:NameList>
          <b:Person>
            <b:Last>Peixoto</b:Last>
            <b:First>Fernando</b:First>
          </b:Person>
        </b:NameList>
      </b:Author>
    </b:Author>
    <b:Title>Ópera e Encenação</b:Title>
    <b:City>Rio de Janeiro</b:City>
    <b:Publisher>Paz e Terra</b:Publisher>
    <b:Year>1986</b:Year>
    <b:RefOrder>50</b:RefOrder>
  </b:Source>
  <b:Source>
    <b:Tag>Pér80</b:Tag>
    <b:SourceType>Book</b:SourceType>
    <b:Guid>{3E49A00F-02F2-AD49-80E4-1FDBBE9DFB6B}</b:Guid>
    <b:Author>
      <b:Author>
        <b:NameList>
          <b:Person>
            <b:Last>Pérez</b:Last>
            <b:First>Mariano</b:First>
          </b:Person>
        </b:NameList>
      </b:Author>
    </b:Author>
    <b:Title>El Universo de La Musica</b:Title>
    <b:City>Madrid</b:City>
    <b:Publisher>Sociedad General Española de Libreria AS</b:Publisher>
    <b:Year>1980</b:Year>
    <b:Pages>708</b:Pages>
    <b:RefOrder>51</b:RefOrder>
  </b:Source>
  <b:Source>
    <b:Tag>Pér87</b:Tag>
    <b:SourceType>Book</b:SourceType>
    <b:Guid>{993450C7-8B4F-AC44-91F2-672F62080658}</b:Guid>
    <b:Author>
      <b:Author>
        <b:NameList>
          <b:Person>
            <b:Last>Pérez</b:Last>
            <b:First>Mariano</b:First>
          </b:Person>
        </b:NameList>
      </b:Author>
    </b:Author>
    <b:Title>Diccionario de La Música y los Músicos</b:Title>
    <b:City>Madrid</b:City>
    <b:Publisher>Edic. Istmo</b:Publisher>
    <b:Year>1987</b:Year>
    <b:Pages>65</b:Pages>
    <b:RefOrder>52</b:RefOrder>
  </b:Source>
  <b:Source>
    <b:Tag>Pon70</b:Tag>
    <b:SourceType>Book</b:SourceType>
    <b:Guid>{BC5E707E-DEF1-974E-9EF8-8DC910622870}</b:Guid>
    <b:Author>
      <b:Author>
        <b:NameList>
          <b:Person>
            <b:Last>Pontual</b:Last>
            <b:First>Roberto</b:First>
          </b:Person>
        </b:NameList>
      </b:Author>
    </b:Author>
    <b:Title>Dicionário de Artes Plásticas do Brasil</b:Title>
    <b:City>Rio de Janeiro</b:City>
    <b:Publisher>Editora Civilização Brasileira</b:Publisher>
    <b:Year>1970</b:Year>
    <b:RefOrder>53</b:RefOrder>
  </b:Source>
  <b:Source>
    <b:Tag>Rei76</b:Tag>
    <b:SourceType>Book</b:SourceType>
    <b:Guid>{E939CEE5-ED5F-634D-BB22-B7D7B884BE41}</b:Guid>
    <b:Author>
      <b:Author>
        <b:NameList>
          <b:Person>
            <b:Last>Reibel</b:Last>
            <b:First>Michel</b:First>
            <b:Middle>Chion ET Guy</b:Middle>
          </b:Person>
        </b:NameList>
      </b:Author>
    </b:Author>
    <b:Title>Les Musiques Electroacoustiques</b:Title>
    <b:City>Paris</b:City>
    <b:CountryRegion>France</b:CountryRegion>
    <b:Publisher>Editions Edisud</b:Publisher>
    <b:Year>1976</b:Year>
    <b:RefOrder>54</b:RefOrder>
  </b:Source>
  <b:Source>
    <b:Tag>Rei90</b:Tag>
    <b:SourceType>Book</b:SourceType>
    <b:Guid>{4F8D0283-B6AD-434F-A1A8-DF54009B8FC0}</b:Guid>
    <b:Author>
      <b:Author>
        <b:NameList>
          <b:Person>
            <b:Last>Reis</b:Last>
            <b:First>Sandra</b:First>
            <b:Middle>Loureiro de Freitas</b:Middle>
          </b:Person>
        </b:NameList>
      </b:Author>
    </b:Author>
    <b:Title>Educação Artística, Introdução à História da Arte</b:Title>
    <b:City>Belo Horizonte</b:City>
    <b:Publisher>UFMG</b:Publisher>
    <b:Year>1990</b:Year>
    <b:Pages>102</b:Pages>
    <b:Comments>, </b:Comments>
    <b:RefOrder>55</b:RefOrder>
  </b:Source>
  <b:Source>
    <b:Tag>Rip88</b:Tag>
    <b:SourceType>Book</b:SourceType>
    <b:Guid>{0F2EABE0-3961-D241-862D-04495B3C5A42}</b:Guid>
    <b:Author>
      <b:Author>
        <b:NameList>
          <b:Person>
            <b:Last>Ripper</b:Last>
            <b:First>João</b:First>
            <b:Middle>Guilherme</b:Middle>
          </b:Person>
        </b:NameList>
      </b:Author>
    </b:Author>
    <b:Title>Música Brasileira para Orquestra: Catálogo Geral</b:Title>
    <b:City>Rio de Janeiro</b:City>
    <b:Publisher>Funarte/INM</b:Publisher>
    <b:Year>1988</b:Year>
    <b:Pages>85-87</b:Pages>
    <b:RefOrder>56</b:RefOrder>
  </b:Source>
  <b:Source>
    <b:Tag>Sam09</b:Tag>
    <b:SourceType>Book</b:SourceType>
    <b:Guid>{BAF32AFA-E7AC-034C-9E3A-E9B5D4E34F3D}</b:Guid>
    <b:Author>
      <b:Author>
        <b:NameList>
          <b:Person>
            <b:Last>Sampaio</b:Last>
            <b:First>João</b:First>
            <b:Middle>Luiz</b:Middle>
          </b:Person>
        </b:NameList>
      </b:Author>
    </b:Author>
    <b:Title>Ópera à brasileira</b:Title>
    <b:City>São Paulo</b:City>
    <b:Publisher>Algol Editora</b:Publisher>
    <b:Year>2009</b:Year>
    <b:RefOrder>57</b:RefOrder>
  </b:Source>
  <b:Source>
    <b:Tag>Ser11</b:Tag>
    <b:SourceType>Book</b:SourceType>
    <b:Guid>{9C8FCF97-CB2E-4A4E-85FA-F3938B894512}</b:Guid>
    <b:Author>
      <b:Author>
        <b:NameList>
          <b:Person>
            <b:Last>Serale</b:Last>
            <b:First>Daniel</b:First>
            <b:Middle>Osvaldo</b:Middle>
          </b:Person>
        </b:NameList>
      </b:Author>
      <b:Editor>
        <b:NameList>
          <b:Person>
            <b:Last>Mestrado</b:Last>
            <b:First>Tese</b:First>
            <b:Middle>de</b:Middle>
          </b:Person>
        </b:NameList>
      </b:Editor>
    </b:Author>
    <b:Title>Performance no teatro instrumental: O repertório brasileiro para um percussionista</b:Title>
    <b:City>Rio de Janeiro</b:City>
    <b:Publisher>UFRJ</b:Publisher>
    <b:Year>2011</b:Year>
    <b:RefOrder>58</b:RefOrder>
  </b:Source>
  <b:Source>
    <b:Tag>Tac85</b:Tag>
    <b:SourceType>Book</b:SourceType>
    <b:Guid>{F7A01351-4983-814B-8A66-A798ABEE3619}</b:Guid>
    <b:Author>
      <b:Author>
        <b:NameList>
          <b:Person>
            <b:Last>Tacuchian</b:Last>
            <b:First>Ricardo</b:First>
          </b:Person>
        </b:NameList>
      </b:Author>
    </b:Author>
    <b:Title>O Terceiro Mundo Afina sua Música</b:Title>
    <b:City>Rio de Janeiro</b:City>
    <b:Publisher>Revista do Brasil</b:Publisher>
    <b:Year>1985</b:Year>
    <b:Volume>3</b:Volume>
    <b:Pages>138-143</b:Pages>
    <b:RefOrder>59</b:RefOrder>
  </b:Source>
  <b:Source>
    <b:Tag>Tac72</b:Tag>
    <b:SourceType>Book</b:SourceType>
    <b:Guid>{AA90220C-39CE-B049-B65F-975C9370E65A}</b:Guid>
    <b:Author>
      <b:Author>
        <b:NameList>
          <b:Person>
            <b:Last>Tacuchian</b:Last>
            <b:First>Ricardo</b:First>
          </b:Person>
        </b:NameList>
      </b:Author>
    </b:Author>
    <b:Title>A Música de Vanguarda no Brasil: A Música Brasileira de Hoje no Estado da Guanabara</b:Title>
    <b:Publisher>Escola de Música: Universidade Federal do Rio de Janeiro</b:Publisher>
    <b:Year>1972</b:Year>
    <b:RefOrder>60</b:RefOrder>
  </b:Source>
  <b:Source>
    <b:Tag>Tor78</b:Tag>
    <b:SourceType>Book</b:SourceType>
    <b:Guid>{1C805098-0BA3-6C49-84BC-A6D411B33D64}</b:Guid>
    <b:Author>
      <b:Author>
        <b:NameList>
          <b:Person>
            <b:Last>Torchia</b:Last>
            <b:First>Odette</b:First>
            <b:Middle>Ferreira Campanhã e Antonio</b:Middle>
          </b:Person>
        </b:NameList>
      </b:Author>
    </b:Author>
    <b:Title>Música e Conjunto de Câmara (1st edition)</b:Title>
    <b:City>São Paulo</b:City>
    <b:Publisher>Ricordi Brasileira</b:Publisher>
    <b:Year>1978</b:Year>
    <b:RefOrder>61</b:RefOrder>
  </b:Source>
  <b:Source>
    <b:Tag>Sch74</b:Tag>
    <b:SourceType>Book</b:SourceType>
    <b:Guid>{339CAFF1-FFF1-E14D-A97A-BBB1AD9B62FA}</b:Guid>
    <b:Author>
      <b:Author>
        <b:NameList>
          <b:Person>
            <b:Last>Schaeffer</b:Last>
            <b:First>Pierre</b:First>
          </b:Person>
        </b:NameList>
      </b:Author>
    </b:Author>
    <b:Title>La Musique Concrète (2nd edition)</b:Title>
    <b:Publisher>Presses Universitaires de France: CollectionQue sais-je?</b:Publisher>
    <b:Year>1974</b:Year>
    <b:RefOrder>62</b:RefOrder>
  </b:Source>
  <b:Source>
    <b:Tag>Val03</b:Tag>
    <b:SourceType>Book</b:SourceType>
    <b:Guid>{76E7FDEA-8970-1F43-BE6A-D49B31863EE5}</b:Guid>
    <b:Author>
      <b:Author>
        <b:NameList>
          <b:Person>
            <b:Last>Valle</b:Last>
            <b:First>Gerson</b:First>
          </b:Person>
        </b:NameList>
      </b:Author>
    </b:Author>
    <b:Title>Jorge Antunes: Uma trajetória de arte e política</b:Title>
    <b:City>Brasília</b:City>
    <b:Publisher>Sistrum Edições Musicais</b:Publisher>
    <b:Year>2003</b:Year>
    <b:Pages>366</b:Pages>
    <b:RefOrder>63</b:RefOrder>
  </b:Source>
  <b:Source>
    <b:Tag>Val12</b:Tag>
    <b:SourceType>Book</b:SourceType>
    <b:Guid>{9A39DF3A-DD18-5C47-9B85-51815877DC84}</b:Guid>
    <b:Author>
      <b:Author>
        <b:NameList>
          <b:Person>
            <b:Last>Valle</b:Last>
            <b:First>Ruy</b:First>
          </b:Person>
        </b:NameList>
      </b:Author>
    </b:Author>
    <b:Title>Brasília, seus pioneiros, sua história</b:Title>
    <b:City>Brasília</b:City>
    <b:Publisher>Editora Thesaurus</b:Publisher>
    <b:Year>2012</b:Year>
    <b:Pages>58-60</b:Pages>
    <b:RefOrder>64</b:RefOrder>
  </b:Source>
  <b:Source>
    <b:Tag>Enc71</b:Tag>
    <b:SourceType>Book</b:SourceType>
    <b:Guid>{A039DF2C-D33F-384D-BA9E-C0F96C2D7747}</b:Guid>
    <b:Title>Enciclopédia Delta-Larousse</b:Title>
    <b:City>Rio de Janeiro</b:City>
    <b:Publisher>Editora Delta</b:Publisher>
    <b:Year>1971</b:Year>
    <b:RefOrder>65</b:RefOrder>
  </b:Source>
  <b:Source>
    <b:Tag>Com70</b:Tag>
    <b:SourceType>Book</b:SourceType>
    <b:Guid>{80BFEE8B-3F8D-8D43-8F05-C4026B3A7EA9}</b:Guid>
    <b:Title>Composers of Americas</b:Title>
    <b:City>Washington</b:City>
    <b:StateProvince>D.C.</b:StateProvince>
    <b:Publisher>Organización de los Estados Americanos</b:Publisher>
    <b:Year>1970</b:Year>
    <b:Volume>16</b:Volume>
    <b:RefOrder>66</b:RefOrder>
  </b:Source>
  <b:Source>
    <b:Tag>Gro74</b:Tag>
    <b:SourceType>Book</b:SourceType>
    <b:Guid>{12CF007C-FEDA-2140-B675-6D8BEF14D120}</b:Guid>
    <b:Title>Grove's Dictionary of Music and Musicians (6th edition)</b:Title>
    <b:City>London</b:City>
    <b:Publisher>Eseguintes-Macmillan</b:Publisher>
    <b:Year>1974</b:Year>
    <b:RefOrder>67</b:RefOrder>
  </b:Source>
  <b:Source>
    <b:Tag>Soh74</b:Tag>
    <b:SourceType>Book</b:SourceType>
    <b:Guid>{D7D2133B-F0F8-C644-A3D5-BA21CFA5125A}</b:Guid>
    <b:Title>Sohlmans Musik Lexikon</b:Title>
    <b:Publisher>Suécia</b:Publisher>
    <b:Year>1974</b:Year>
    <b:RefOrder>68</b:RefOrder>
  </b:Source>
  <b:Source>
    <b:Tag>Abr76</b:Tag>
    <b:SourceType>Book</b:SourceType>
    <b:Guid>{04F685CE-ABB7-C549-9AE2-FEB176E7148A}</b:Guid>
    <b:Title>El Arte Brasileño: Traducción de Augusto Salvo</b:Title>
    <b:Publisher>Ministério das Relações Exteriores do Brasil</b:Publisher>
    <b:Year>1976</b:Year>
    <b:Author>
      <b:Editor>
        <b:NameList>
          <b:Person>
            <b:Last>Abril</b:Last>
          </b:Person>
        </b:NameList>
      </b:Editor>
    </b:Author>
    <b:RefOrder>69</b:RefOrder>
  </b:Source>
  <b:Source>
    <b:Tag>Abr761</b:Tag>
    <b:SourceType>Book</b:SourceType>
    <b:Guid>{1C126B32-9326-D94A-9CD7-610B9B074873}</b:Guid>
    <b:Title>Brazilian Art </b:Title>
    <b:Publisher>Ministério das Relações Exteriores do Brasil</b:Publisher>
    <b:Year>1976</b:Year>
    <b:Author>
      <b:Editor>
        <b:NameList>
          <b:Person>
            <b:Last>Abril</b:Last>
          </b:Person>
        </b:NameList>
      </b:Editor>
      <b:Translator>
        <b:NameList>
          <b:Person>
            <b:Last>Lagnado</b:Last>
            <b:First>Dagmar</b:First>
          </b:Person>
        </b:NameList>
      </b:Translator>
    </b:Author>
    <b:RefOrder>70</b:RefOrder>
  </b:Source>
  <b:Source>
    <b:Tag>Abr762</b:Tag>
    <b:SourceType>Book</b:SourceType>
    <b:Guid>{F6710F52-FC0F-5846-8FD9-BC6DE1480574}</b:Guid>
    <b:Title>L'Art Brésilien</b:Title>
    <b:Publisher>Ministério das Relações Exteriores do Brasil</b:Publisher>
    <b:Year>1976</b:Year>
    <b:Author>
      <b:Editor>
        <b:NameList>
          <b:Person>
            <b:Last>Abril</b:Last>
          </b:Person>
        </b:NameList>
      </b:Editor>
      <b:Translator>
        <b:NameList>
          <b:Person>
            <b:Last>Verdejo</b:Last>
            <b:First>Claude</b:First>
            <b:Middle>Lépine et Luis R.</b:Middle>
          </b:Person>
        </b:NameList>
      </b:Translator>
    </b:Author>
    <b:RefOrder>71</b:RefOrder>
  </b:Source>
  <b:Source>
    <b:Tag>Abr763</b:Tag>
    <b:SourceType>Book</b:SourceType>
    <b:Guid>{92791EEC-4C5F-AE48-82BE-3A01542D1EBC}</b:Guid>
    <b:Title>Arte Brasileira (1st edition)</b:Title>
    <b:Publisher>Ministério das Relações Exteriores do Brasil</b:Publisher>
    <b:Year>1976</b:Year>
    <b:Author>
      <b:Editor>
        <b:NameList>
          <b:Person>
            <b:Last>Abril</b:Last>
          </b:Person>
        </b:NameList>
      </b:Editor>
    </b:Author>
    <b:RefOrder>72</b:RefOrder>
  </b:Source>
  <b:Source>
    <b:Tag>Enc77</b:Tag>
    <b:SourceType>Book</b:SourceType>
    <b:Guid>{29574310-4367-0D45-BC75-B32C7F4E9F2C}</b:Guid>
    <b:Title>Enciclopédia da Música Brasileira erudita folclórica popular</b:Title>
    <b:City>São Paulo</b:City>
    <b:Publisher>Art Editora Ltda</b:Publisher>
    <b:Year>1977</b:Year>
    <b:RefOrder>73</b:RefOrder>
  </b:Source>
  <b:Source>
    <b:Tag>Fun74</b:Tag>
    <b:SourceType>Book</b:SourceType>
    <b:Guid>{1E53D461-AFFF-CC4E-888A-203F224E0565}</b:Guid>
    <b:Title>Music in Brazil: Now </b:Title>
    <b:City>Brasília</b:City>
    <b:Publisher>Ministério das Relações Exteriores: Departamento Cultural</b:Publisher>
    <b:Year>1974</b:Year>
    <b:Author>
      <b:Editor>
        <b:NameList>
          <b:Person>
            <b:Last>Frio</b:Last>
            <b:First>Fundação</b:First>
            <b:Middle>Visconde de Cabo</b:Middle>
          </b:Person>
        </b:NameList>
      </b:Editor>
    </b:Author>
    <b:RefOrder>74</b:RefOrder>
  </b:Source>
  <b:Source>
    <b:Tag>Ven05</b:Tag>
    <b:SourceType>Book</b:SourceType>
    <b:Guid>{BF6CC5F5-B684-7447-9F3F-3A41A9DA9985}</b:Guid>
    <b:Author>
      <b:Author>
        <b:NameList>
          <b:Person>
            <b:Last>Ventura</b:Last>
            <b:First>Ricardo</b:First>
          </b:Person>
        </b:NameList>
      </b:Author>
    </b:Author>
    <b:Title>O Instituto Villa-Lobos e a Música Popular</b:Title>
    <b:Publisher>UniRio</b:Publisher>
    <b:Year>2005</b:Year>
    <b:Comments>http://brazilianmusic.com/articles/ventura-ivl.html </b:Comments>
    <b:RefOrder>75</b:RefOrder>
  </b:Source>
  <b:Source>
    <b:Tag>Ver08</b:Tag>
    <b:SourceType>Book</b:SourceType>
    <b:Guid>{2D415A66-5277-5344-97AF-152283E81D58}</b:Guid>
    <b:Author>
      <b:Author>
        <b:NameList>
          <b:Person>
            <b:Last>Vertamatti</b:Last>
            <b:First>Leila</b:First>
            <b:Middle>Rosa Gonçalves</b:Middle>
          </b:Person>
        </b:NameList>
      </b:Author>
    </b:Author>
    <b:Title>Ampliando o repertório do coro infanto-juvenilum estudo de repertório inserido em uma nova estética</b:Title>
    <b:City>São Paulo</b:City>
    <b:Publisher>Editora da Unesp/Funarte</b:Publisher>
    <b:Year>2008</b:Year>
    <b:RefOrder>76</b:RefOrder>
  </b:Source>
  <b:Source>
    <b:Tag>Zei76</b:Tag>
    <b:SourceType>Book</b:SourceType>
    <b:Guid>{F3E079AC-0C48-2844-9477-14F7AD8D59CE}</b:Guid>
    <b:Author>
      <b:Author>
        <b:NameList>
          <b:Person>
            <b:Last>Zeiringer</b:Last>
            <b:First>Franz</b:First>
          </b:Person>
        </b:NameList>
      </b:Author>
    </b:Author>
    <b:Title>Literatur für Viola</b:Title>
    <b:City>Hartherg</b:City>
    <b:CountryRegion>Austria</b:CountryRegion>
    <b:Publisher>Verlag Julius Schönwetter Jun</b:Publisher>
    <b:Year>1976</b:Year>
    <b:Pages>141</b:Pages>
    <b:RefOrder>77</b:RefOrder>
  </b:Source>
</b:Sources>
</file>

<file path=customXml/itemProps1.xml><?xml version="1.0" encoding="utf-8"?>
<ds:datastoreItem xmlns:ds="http://schemas.openxmlformats.org/officeDocument/2006/customXml" ds:itemID="{7FC21E00-AAF1-6641-8F44-86253A460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186</TotalTime>
  <Pages>5</Pages>
  <Words>1837</Words>
  <Characters>10471</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74</cp:revision>
  <dcterms:created xsi:type="dcterms:W3CDTF">2014-05-31T03:50:00Z</dcterms:created>
  <dcterms:modified xsi:type="dcterms:W3CDTF">2014-06-08T22:30:00Z</dcterms:modified>
</cp:coreProperties>
</file>