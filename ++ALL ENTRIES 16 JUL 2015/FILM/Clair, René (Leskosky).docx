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1A7D21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CFA393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8E19CFD10A11E4284F057F6D881B33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1667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D2DA2C64E7D7441956524BCB525839D"/>
            </w:placeholder>
            <w:text/>
          </w:sdtPr>
          <w:sdtEndPr/>
          <w:sdtContent>
            <w:tc>
              <w:tcPr>
                <w:tcW w:w="2073" w:type="dxa"/>
              </w:tcPr>
              <w:p w14:paraId="4774D69F" w14:textId="77777777" w:rsidR="00B574C9" w:rsidRDefault="00CB4C76" w:rsidP="00CB4C76">
                <w:r>
                  <w:t>Richard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62C270CCA602B4CAF6E59B90C499EC9"/>
            </w:placeholder>
            <w:text/>
          </w:sdtPr>
          <w:sdtEndPr/>
          <w:sdtContent>
            <w:tc>
              <w:tcPr>
                <w:tcW w:w="2551" w:type="dxa"/>
              </w:tcPr>
              <w:p w14:paraId="685A611C" w14:textId="77777777" w:rsidR="00B574C9" w:rsidRDefault="00CB4C76" w:rsidP="00CB4C76">
                <w:r>
                  <w:t>J.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93936DA8A1DB04CBD5996EB34D2E3C7"/>
            </w:placeholder>
            <w:text/>
          </w:sdtPr>
          <w:sdtEndPr/>
          <w:sdtContent>
            <w:tc>
              <w:tcPr>
                <w:tcW w:w="2642" w:type="dxa"/>
              </w:tcPr>
              <w:p w14:paraId="6E4C56B8" w14:textId="77777777" w:rsidR="00B574C9" w:rsidRDefault="00CB4C76" w:rsidP="00CB4C76">
                <w:proofErr w:type="spellStart"/>
                <w:r>
                  <w:t>Leskosky</w:t>
                </w:r>
                <w:proofErr w:type="spellEnd"/>
              </w:p>
            </w:tc>
          </w:sdtContent>
        </w:sdt>
      </w:tr>
      <w:tr w:rsidR="00B574C9" w14:paraId="731C891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E33C94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21153DC12494D48B9C648EBB4990D4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3BE35A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F40034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C3210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F2D04A338EFAC438A6524E98A6C96E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0D7BB79" w14:textId="77777777" w:rsidR="00B574C9" w:rsidRDefault="00CB4C76" w:rsidP="00CB4C76">
                <w:r>
                  <w:t>University of Illinois at Urbana-Champaign</w:t>
                </w:r>
              </w:p>
            </w:tc>
          </w:sdtContent>
        </w:sdt>
      </w:tr>
    </w:tbl>
    <w:p w14:paraId="65CB5B7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E7AA3E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581C54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93D9A46" w14:textId="77777777" w:rsidTr="003F0D73">
        <w:sdt>
          <w:sdtPr>
            <w:alias w:val="Article headword"/>
            <w:tag w:val="articleHeadword"/>
            <w:id w:val="-361440020"/>
            <w:placeholder>
              <w:docPart w:val="F5BBBF122117B94796439EE2E55A80B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1EE2CE8" w14:textId="77777777" w:rsidR="003F0D73" w:rsidRPr="00FB589A" w:rsidRDefault="00CB4C76" w:rsidP="00CB4C76">
                <w:pPr>
                  <w:rPr>
                    <w:b/>
                  </w:rPr>
                </w:pPr>
                <w:r w:rsidRPr="00CB4C76">
                  <w:t>Clair, René (1898-1985)</w:t>
                </w:r>
              </w:p>
            </w:tc>
          </w:sdtContent>
        </w:sdt>
      </w:tr>
      <w:tr w:rsidR="00464699" w14:paraId="06A94600" w14:textId="77777777" w:rsidTr="007821B0">
        <w:sdt>
          <w:sdtPr>
            <w:alias w:val="Variant headwords"/>
            <w:tag w:val="variantHeadwords"/>
            <w:id w:val="173464402"/>
            <w:placeholder>
              <w:docPart w:val="07F8A00FF41D894A8ACE7A487AAC4F5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5428A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4349BF" w14:textId="77777777" w:rsidTr="003F0D73">
        <w:sdt>
          <w:sdtPr>
            <w:alias w:val="Abstract"/>
            <w:tag w:val="abstract"/>
            <w:id w:val="-635871867"/>
            <w:placeholder>
              <w:docPart w:val="7910FFBD2A9ADB4AB832C892C477482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EF169D" w14:textId="77777777" w:rsidR="00E85A05" w:rsidRPr="00CB4C76" w:rsidRDefault="00CB4C76" w:rsidP="00E85A05">
                <w:pPr>
                  <w:rPr>
                    <w:rFonts w:eastAsia="Times New Roman"/>
                    <w:sz w:val="24"/>
                    <w:szCs w:val="24"/>
                  </w:rPr>
                </w:pPr>
                <w:r w:rsidRPr="001D2D10">
                  <w:t xml:space="preserve">Filmmaker, novelist, and critic René Clair (original name René-Lucien </w:t>
                </w:r>
                <w:proofErr w:type="spellStart"/>
                <w:r w:rsidRPr="001D2D10">
                  <w:t>Chomette</w:t>
                </w:r>
                <w:proofErr w:type="spellEnd"/>
                <w:r w:rsidRPr="001D2D10">
                  <w:t xml:space="preserve">) </w:t>
                </w:r>
                <w:r w:rsidRPr="001D2D10">
                  <w:rPr>
                    <w:rFonts w:eastAsia="Times New Roman"/>
                  </w:rPr>
                  <w:t xml:space="preserve">was one of the foremost French film directors of the 1920s and 1930s. His first film, </w:t>
                </w:r>
                <w:r w:rsidRPr="001D2D10">
                  <w:rPr>
                    <w:i/>
                  </w:rPr>
                  <w:t xml:space="preserve">Paris qui </w:t>
                </w:r>
                <w:proofErr w:type="spellStart"/>
                <w:r w:rsidRPr="001D2D10">
                  <w:rPr>
                    <w:i/>
                  </w:rPr>
                  <w:t>dort</w:t>
                </w:r>
                <w:proofErr w:type="spellEnd"/>
                <w:r w:rsidRPr="001D2D10">
                  <w:t xml:space="preserve"> (</w:t>
                </w:r>
                <w:r w:rsidRPr="001D2D10">
                  <w:rPr>
                    <w:i/>
                  </w:rPr>
                  <w:t>The Crazy Ray</w:t>
                </w:r>
                <w:r w:rsidRPr="001D2D10">
                  <w:t xml:space="preserve">, 1923) combined surrealism and science fiction and generated images of a Paris frozen in time. His second, </w:t>
                </w:r>
                <w:r w:rsidRPr="001D2D10">
                  <w:rPr>
                    <w:i/>
                  </w:rPr>
                  <w:t>Entr’acte</w:t>
                </w:r>
                <w:r w:rsidRPr="001D2D10">
                  <w:t xml:space="preserve"> (1924), </w:t>
                </w:r>
                <w:proofErr w:type="gramStart"/>
                <w:r w:rsidRPr="001D2D10">
                  <w:t>created to be shown</w:t>
                </w:r>
                <w:proofErr w:type="gramEnd"/>
                <w:r w:rsidRPr="001D2D10">
                  <w:t xml:space="preserve"> between the acts of Francis </w:t>
                </w:r>
                <w:proofErr w:type="spellStart"/>
                <w:r w:rsidRPr="001D2D10">
                  <w:t>Picabia’s</w:t>
                </w:r>
                <w:proofErr w:type="spellEnd"/>
                <w:r w:rsidRPr="001D2D10">
                  <w:t xml:space="preserve"> Dada ballet </w:t>
                </w:r>
                <w:proofErr w:type="spellStart"/>
                <w:r w:rsidRPr="001D2D10">
                  <w:rPr>
                    <w:i/>
                  </w:rPr>
                  <w:t>Relache</w:t>
                </w:r>
                <w:proofErr w:type="spellEnd"/>
                <w:r w:rsidRPr="001D2D10">
                  <w:t xml:space="preserve">, became the epitome of Dadaist film with its innovative comedy and random images. His lyrical Eiffel Tower documentary, </w:t>
                </w:r>
                <w:r w:rsidRPr="001D2D10">
                  <w:rPr>
                    <w:i/>
                  </w:rPr>
                  <w:t>La Tour</w:t>
                </w:r>
                <w:r w:rsidRPr="001D2D10">
                  <w:t xml:space="preserve"> (</w:t>
                </w:r>
                <w:r w:rsidRPr="001D2D10">
                  <w:rPr>
                    <w:i/>
                  </w:rPr>
                  <w:t>The Tower</w:t>
                </w:r>
                <w:r w:rsidRPr="001D2D10">
                  <w:t xml:space="preserve">, 1928), presents an impressionistic montage of the structure’s details. Clair’s silent features, such as </w:t>
                </w:r>
                <w:r w:rsidRPr="001D2D10">
                  <w:rPr>
                    <w:i/>
                  </w:rPr>
                  <w:t xml:space="preserve">Un Chapeau de </w:t>
                </w:r>
                <w:proofErr w:type="spellStart"/>
                <w:r w:rsidRPr="001D2D10">
                  <w:rPr>
                    <w:i/>
                  </w:rPr>
                  <w:t>paille</w:t>
                </w:r>
                <w:proofErr w:type="spellEnd"/>
                <w:r w:rsidRPr="001D2D10">
                  <w:rPr>
                    <w:i/>
                  </w:rPr>
                  <w:t xml:space="preserve"> </w:t>
                </w:r>
                <w:proofErr w:type="spellStart"/>
                <w:r w:rsidRPr="001D2D10">
                  <w:rPr>
                    <w:i/>
                  </w:rPr>
                  <w:t>d’Italie</w:t>
                </w:r>
                <w:proofErr w:type="spellEnd"/>
                <w:r w:rsidRPr="001D2D10">
                  <w:rPr>
                    <w:i/>
                  </w:rPr>
                  <w:t xml:space="preserve"> </w:t>
                </w:r>
                <w:r w:rsidRPr="001D2D10">
                  <w:t>(</w:t>
                </w:r>
                <w:r w:rsidRPr="001D2D10">
                  <w:rPr>
                    <w:i/>
                  </w:rPr>
                  <w:t>An Italian Straw Hat</w:t>
                </w:r>
                <w:r w:rsidRPr="001D2D10">
                  <w:t xml:space="preserve">, 1927), achieved international renown, and he dominated the early sound period with </w:t>
                </w:r>
                <w:r w:rsidRPr="001D2D10">
                  <w:rPr>
                    <w:i/>
                  </w:rPr>
                  <w:t xml:space="preserve">Sous les </w:t>
                </w:r>
                <w:proofErr w:type="spellStart"/>
                <w:r w:rsidRPr="001D2D10">
                  <w:rPr>
                    <w:i/>
                  </w:rPr>
                  <w:t>toits</w:t>
                </w:r>
                <w:proofErr w:type="spellEnd"/>
                <w:r w:rsidRPr="001D2D10">
                  <w:rPr>
                    <w:i/>
                  </w:rPr>
                  <w:t xml:space="preserve"> de Paris </w:t>
                </w:r>
                <w:r w:rsidRPr="001D2D10">
                  <w:t>(</w:t>
                </w:r>
                <w:r w:rsidRPr="001D2D10">
                  <w:rPr>
                    <w:i/>
                  </w:rPr>
                  <w:t>Under the Roofs of Paris</w:t>
                </w:r>
                <w:r w:rsidRPr="001D2D10">
                  <w:t xml:space="preserve">, 1930) and </w:t>
                </w:r>
                <w:r w:rsidRPr="001D2D10">
                  <w:rPr>
                    <w:i/>
                  </w:rPr>
                  <w:t xml:space="preserve">A nous la </w:t>
                </w:r>
                <w:proofErr w:type="spellStart"/>
                <w:r w:rsidRPr="001D2D10">
                  <w:rPr>
                    <w:i/>
                  </w:rPr>
                  <w:t>liberté</w:t>
                </w:r>
                <w:proofErr w:type="spellEnd"/>
                <w:r w:rsidRPr="001D2D10">
                  <w:rPr>
                    <w:i/>
                  </w:rPr>
                  <w:t xml:space="preserve"> </w:t>
                </w:r>
                <w:r w:rsidRPr="001D2D10">
                  <w:t xml:space="preserve">(1931). The latter’s sophisticated use of diegetic and non-diegetic sound demonstrated a profound mastery of the new technology. Its surrealism-tinged take on capitalism arguably influenced sections of Chaplin’s </w:t>
                </w:r>
                <w:r w:rsidRPr="001D2D10">
                  <w:rPr>
                    <w:i/>
                  </w:rPr>
                  <w:t>Modern Times</w:t>
                </w:r>
                <w:r w:rsidRPr="001D2D10">
                  <w:t xml:space="preserve"> (1936). A recurring Clair theme concerns his protagonist achieving wealth and then losing it but nonetheless (</w:t>
                </w:r>
                <w:proofErr w:type="gramStart"/>
                <w:r w:rsidRPr="001D2D10">
                  <w:t>re)gaining</w:t>
                </w:r>
                <w:proofErr w:type="gramEnd"/>
                <w:r w:rsidRPr="001D2D10">
                  <w:t xml:space="preserve"> happiness. Clair’s career continued with comedies and fantasies in England and America and a post-war return to France, but his critical standing never regained its 1930s’ heights, partly due to the biases of </w:t>
                </w:r>
                <w:r w:rsidRPr="001D2D10">
                  <w:rPr>
                    <w:i/>
                  </w:rPr>
                  <w:t>nouvelle vague</w:t>
                </w:r>
                <w:r w:rsidRPr="001D2D10">
                  <w:t xml:space="preserve"> (French New Wave) critics.  </w:t>
                </w:r>
              </w:p>
            </w:tc>
          </w:sdtContent>
        </w:sdt>
      </w:tr>
      <w:tr w:rsidR="003F0D73" w14:paraId="1ADF1DD6" w14:textId="77777777" w:rsidTr="003F0D73">
        <w:sdt>
          <w:sdtPr>
            <w:alias w:val="Article text"/>
            <w:tag w:val="articleText"/>
            <w:id w:val="634067588"/>
            <w:placeholder>
              <w:docPart w:val="BBFB518D9B50104C9C4B3DDD3750EC1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EAD8BB" w14:textId="77777777" w:rsidR="00CF5A50" w:rsidRDefault="00CB4C76" w:rsidP="00C27FAB">
                <w:r w:rsidRPr="001D2D10">
                  <w:t xml:space="preserve">Filmmaker, novelist, and critic René Clair (original name René-Lucien </w:t>
                </w:r>
                <w:proofErr w:type="spellStart"/>
                <w:r w:rsidRPr="001D2D10">
                  <w:t>Chomette</w:t>
                </w:r>
                <w:proofErr w:type="spellEnd"/>
                <w:r w:rsidRPr="001D2D10">
                  <w:t xml:space="preserve">) </w:t>
                </w:r>
                <w:r w:rsidRPr="001D2D10">
                  <w:rPr>
                    <w:rFonts w:eastAsia="Times New Roman"/>
                  </w:rPr>
                  <w:t xml:space="preserve">was one of the foremost French film directors of the 1920s and 1930s. His first film, </w:t>
                </w:r>
                <w:r w:rsidRPr="001D2D10">
                  <w:rPr>
                    <w:i/>
                  </w:rPr>
                  <w:t xml:space="preserve">Paris qui </w:t>
                </w:r>
                <w:proofErr w:type="spellStart"/>
                <w:r w:rsidRPr="001D2D10">
                  <w:rPr>
                    <w:i/>
                  </w:rPr>
                  <w:t>dort</w:t>
                </w:r>
                <w:proofErr w:type="spellEnd"/>
                <w:r w:rsidRPr="001D2D10">
                  <w:t xml:space="preserve"> (</w:t>
                </w:r>
                <w:r w:rsidRPr="001D2D10">
                  <w:rPr>
                    <w:i/>
                  </w:rPr>
                  <w:t>The Crazy Ray</w:t>
                </w:r>
                <w:r w:rsidRPr="001D2D10">
                  <w:t xml:space="preserve">, 1923) combined surrealism and science fiction and generated images of a Paris frozen in time. His second, </w:t>
                </w:r>
                <w:r w:rsidRPr="001D2D10">
                  <w:rPr>
                    <w:i/>
                  </w:rPr>
                  <w:t>Entr’acte</w:t>
                </w:r>
                <w:r w:rsidRPr="001D2D10">
                  <w:t xml:space="preserve"> (1924), </w:t>
                </w:r>
                <w:proofErr w:type="gramStart"/>
                <w:r w:rsidRPr="001D2D10">
                  <w:t>created to be shown</w:t>
                </w:r>
                <w:proofErr w:type="gramEnd"/>
                <w:r w:rsidRPr="001D2D10">
                  <w:t xml:space="preserve"> between the acts of Francis </w:t>
                </w:r>
                <w:proofErr w:type="spellStart"/>
                <w:r w:rsidRPr="001D2D10">
                  <w:t>Picabia’s</w:t>
                </w:r>
                <w:proofErr w:type="spellEnd"/>
                <w:r w:rsidRPr="001D2D10">
                  <w:t xml:space="preserve"> Dada ballet </w:t>
                </w:r>
                <w:proofErr w:type="spellStart"/>
                <w:r w:rsidRPr="001D2D10">
                  <w:rPr>
                    <w:i/>
                  </w:rPr>
                  <w:t>Relache</w:t>
                </w:r>
                <w:proofErr w:type="spellEnd"/>
                <w:r w:rsidRPr="001D2D10">
                  <w:t xml:space="preserve">, became the epitome of Dadaist film with its innovative comedy and random images. His lyrical Eiffel Tower documentary, </w:t>
                </w:r>
                <w:r w:rsidRPr="001D2D10">
                  <w:rPr>
                    <w:i/>
                  </w:rPr>
                  <w:t>La Tour</w:t>
                </w:r>
                <w:r w:rsidRPr="001D2D10">
                  <w:t xml:space="preserve"> (</w:t>
                </w:r>
                <w:r w:rsidRPr="001D2D10">
                  <w:rPr>
                    <w:i/>
                  </w:rPr>
                  <w:t>The Tower</w:t>
                </w:r>
                <w:r w:rsidRPr="001D2D10">
                  <w:t xml:space="preserve">, 1928), presents an impressionistic montage of the structure’s details. Clair’s silent features, such as </w:t>
                </w:r>
                <w:r w:rsidRPr="001D2D10">
                  <w:rPr>
                    <w:i/>
                  </w:rPr>
                  <w:t xml:space="preserve">Un Chapeau de </w:t>
                </w:r>
                <w:proofErr w:type="spellStart"/>
                <w:r w:rsidRPr="001D2D10">
                  <w:rPr>
                    <w:i/>
                  </w:rPr>
                  <w:t>paille</w:t>
                </w:r>
                <w:proofErr w:type="spellEnd"/>
                <w:r w:rsidRPr="001D2D10">
                  <w:rPr>
                    <w:i/>
                  </w:rPr>
                  <w:t xml:space="preserve"> </w:t>
                </w:r>
                <w:proofErr w:type="spellStart"/>
                <w:r w:rsidRPr="001D2D10">
                  <w:rPr>
                    <w:i/>
                  </w:rPr>
                  <w:t>d’Italie</w:t>
                </w:r>
                <w:proofErr w:type="spellEnd"/>
                <w:r w:rsidRPr="001D2D10">
                  <w:rPr>
                    <w:i/>
                  </w:rPr>
                  <w:t xml:space="preserve"> </w:t>
                </w:r>
                <w:r w:rsidRPr="001D2D10">
                  <w:t>(</w:t>
                </w:r>
                <w:r w:rsidRPr="001D2D10">
                  <w:rPr>
                    <w:i/>
                  </w:rPr>
                  <w:t>An Italian Straw Hat</w:t>
                </w:r>
                <w:r w:rsidRPr="001D2D10">
                  <w:t xml:space="preserve">, 1927), achieved international renown, and he dominated the early sound period with </w:t>
                </w:r>
                <w:r w:rsidRPr="001D2D10">
                  <w:rPr>
                    <w:i/>
                  </w:rPr>
                  <w:t xml:space="preserve">Sous les </w:t>
                </w:r>
                <w:proofErr w:type="spellStart"/>
                <w:r w:rsidRPr="001D2D10">
                  <w:rPr>
                    <w:i/>
                  </w:rPr>
                  <w:t>toits</w:t>
                </w:r>
                <w:proofErr w:type="spellEnd"/>
                <w:r w:rsidRPr="001D2D10">
                  <w:rPr>
                    <w:i/>
                  </w:rPr>
                  <w:t xml:space="preserve"> de Paris </w:t>
                </w:r>
                <w:r w:rsidRPr="001D2D10">
                  <w:t>(</w:t>
                </w:r>
                <w:r w:rsidRPr="001D2D10">
                  <w:rPr>
                    <w:i/>
                  </w:rPr>
                  <w:t>Under the Roofs of Paris</w:t>
                </w:r>
                <w:r w:rsidRPr="001D2D10">
                  <w:t xml:space="preserve">, 1930) and </w:t>
                </w:r>
                <w:r w:rsidRPr="001D2D10">
                  <w:rPr>
                    <w:i/>
                  </w:rPr>
                  <w:t xml:space="preserve">A nous la </w:t>
                </w:r>
                <w:proofErr w:type="spellStart"/>
                <w:r w:rsidRPr="001D2D10">
                  <w:rPr>
                    <w:i/>
                  </w:rPr>
                  <w:t>liberté</w:t>
                </w:r>
                <w:proofErr w:type="spellEnd"/>
                <w:r w:rsidRPr="001D2D10">
                  <w:rPr>
                    <w:i/>
                  </w:rPr>
                  <w:t xml:space="preserve"> </w:t>
                </w:r>
                <w:r w:rsidRPr="001D2D10">
                  <w:t xml:space="preserve">(1931). The latter’s sophisticated use of diegetic and non-diegetic sound demonstrated a profound mastery of the new technology. Its surrealism-tinged take on capitalism arguably influenced sections of Chaplin’s </w:t>
                </w:r>
                <w:r w:rsidRPr="001D2D10">
                  <w:rPr>
                    <w:i/>
                  </w:rPr>
                  <w:t>Modern Times</w:t>
                </w:r>
                <w:r w:rsidRPr="001D2D10">
                  <w:t xml:space="preserve"> (1936). A recurring Clair theme concerns his protagonist achieving wealth and then losing it but nonetheless (</w:t>
                </w:r>
                <w:proofErr w:type="gramStart"/>
                <w:r w:rsidRPr="001D2D10">
                  <w:t>re)gaining</w:t>
                </w:r>
                <w:proofErr w:type="gramEnd"/>
                <w:r w:rsidRPr="001D2D10">
                  <w:t xml:space="preserve"> happiness. Clair’s career continued with comedies and fantasies in England and America and a post-war return to France, but his critical standing never regained its 1930s’ heights, partly due to the biases of </w:t>
                </w:r>
                <w:r w:rsidRPr="001D2D10">
                  <w:rPr>
                    <w:i/>
                  </w:rPr>
                  <w:t>nouvelle vague</w:t>
                </w:r>
                <w:r w:rsidRPr="001D2D10">
                  <w:t xml:space="preserve"> (French New Wave) critics. </w:t>
                </w:r>
              </w:p>
              <w:p w14:paraId="1D9EA088" w14:textId="77777777" w:rsidR="00CF5A50" w:rsidRDefault="00CF5A50" w:rsidP="00C27FAB"/>
              <w:p w14:paraId="7F6815C9" w14:textId="77777777" w:rsidR="00CF5A50" w:rsidRDefault="00CF5A50" w:rsidP="00C5400F">
                <w:pPr>
                  <w:keepNext/>
                </w:pPr>
                <w:r>
                  <w:t xml:space="preserve">Link: </w:t>
                </w:r>
                <w:r>
                  <w:rPr>
                    <w:i/>
                  </w:rPr>
                  <w:t>Entr’acte</w:t>
                </w:r>
                <w:r w:rsidR="00CB4C76" w:rsidRPr="001D2D10">
                  <w:t xml:space="preserve"> </w:t>
                </w:r>
                <w:r>
                  <w:t xml:space="preserve">on </w:t>
                </w:r>
                <w:proofErr w:type="spellStart"/>
                <w:r>
                  <w:t>UbuWeb</w:t>
                </w:r>
                <w:proofErr w:type="spellEnd"/>
              </w:p>
              <w:p w14:paraId="5718B98D" w14:textId="3D7FEB3C" w:rsidR="00CF5A50" w:rsidRDefault="00CF5A50" w:rsidP="00C5400F">
                <w:pPr>
                  <w:pStyle w:val="Caption"/>
                  <w:spacing w:after="0"/>
                </w:pPr>
                <w:r>
                  <w:t xml:space="preserve">Figure </w:t>
                </w:r>
                <w:r w:rsidR="00C5400F">
                  <w:fldChar w:fldCharType="begin"/>
                </w:r>
                <w:r w:rsidR="00C5400F">
                  <w:instrText xml:space="preserve"> SEQ Figure \* ARABIC </w:instrText>
                </w:r>
                <w:r w:rsidR="00C5400F">
                  <w:fldChar w:fldCharType="separate"/>
                </w:r>
                <w:r>
                  <w:rPr>
                    <w:noProof/>
                  </w:rPr>
                  <w:t>1</w:t>
                </w:r>
                <w:r w:rsidR="00C5400F">
                  <w:rPr>
                    <w:noProof/>
                  </w:rPr>
                  <w:fldChar w:fldCharType="end"/>
                </w:r>
                <w:r>
                  <w:t xml:space="preserve"> The film </w:t>
                </w:r>
                <w:proofErr w:type="spellStart"/>
                <w:r>
                  <w:rPr>
                    <w:i/>
                  </w:rPr>
                  <w:t>Entracte</w:t>
                </w:r>
                <w:proofErr w:type="spellEnd"/>
                <w:r>
                  <w:rPr>
                    <w:i/>
                  </w:rPr>
                  <w:t>.</w:t>
                </w:r>
              </w:p>
              <w:p w14:paraId="5970ED84" w14:textId="06EAF93C" w:rsidR="00CB4C76" w:rsidRDefault="00CB4C76" w:rsidP="00C5400F"/>
              <w:p w14:paraId="3AF6E675" w14:textId="61A56D31" w:rsidR="00CF5A50" w:rsidRDefault="00CF5A50" w:rsidP="00C5400F">
                <w:pPr>
                  <w:rPr>
                    <w:rStyle w:val="Hyperlink"/>
                  </w:rPr>
                </w:pPr>
                <w:r>
                  <w:lastRenderedPageBreak/>
                  <w:t xml:space="preserve">Source: </w:t>
                </w:r>
                <w:hyperlink r:id="rId9" w:history="1">
                  <w:r w:rsidRPr="00CF5A50">
                    <w:rPr>
                      <w:rStyle w:val="Hyperlink"/>
                    </w:rPr>
                    <w:t>http://www.ubu.com/film/clair_entracte.html</w:t>
                  </w:r>
                </w:hyperlink>
              </w:p>
              <w:p w14:paraId="2ECD2291" w14:textId="77777777" w:rsidR="00CF5A50" w:rsidRPr="001D2D10" w:rsidRDefault="00CF5A50" w:rsidP="00C5400F"/>
              <w:p w14:paraId="4D35AAAF" w14:textId="77777777" w:rsidR="00CF5A50" w:rsidRDefault="00CF5A50" w:rsidP="00C5400F">
                <w:pPr>
                  <w:keepNext/>
                </w:pPr>
                <w:r>
                  <w:rPr>
                    <w:sz w:val="24"/>
                    <w:szCs w:val="24"/>
                  </w:rPr>
                  <w:t xml:space="preserve">Link: </w:t>
                </w:r>
                <w:r>
                  <w:rPr>
                    <w:i/>
                    <w:sz w:val="24"/>
                    <w:szCs w:val="24"/>
                  </w:rPr>
                  <w:t xml:space="preserve">Paris qui </w:t>
                </w:r>
                <w:proofErr w:type="spellStart"/>
                <w:r>
                  <w:rPr>
                    <w:i/>
                    <w:sz w:val="24"/>
                    <w:szCs w:val="24"/>
                  </w:rPr>
                  <w:t>dort</w:t>
                </w:r>
                <w:proofErr w:type="spellEnd"/>
                <w:r>
                  <w:rPr>
                    <w:i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 xml:space="preserve">on </w:t>
                </w:r>
                <w:proofErr w:type="spellStart"/>
                <w:r>
                  <w:rPr>
                    <w:sz w:val="24"/>
                    <w:szCs w:val="24"/>
                  </w:rPr>
                  <w:t>UbuWeb</w:t>
                </w:r>
                <w:proofErr w:type="spellEnd"/>
              </w:p>
              <w:p w14:paraId="1EE1E7D9" w14:textId="6362902F" w:rsidR="00CF5A50" w:rsidRDefault="00CF5A50" w:rsidP="00C5400F">
                <w:pPr>
                  <w:pStyle w:val="Caption"/>
                  <w:spacing w:after="0"/>
                </w:pPr>
                <w:r>
                  <w:t xml:space="preserve">Figure </w:t>
                </w:r>
                <w:r w:rsidR="00C5400F">
                  <w:fldChar w:fldCharType="begin"/>
                </w:r>
                <w:r w:rsidR="00C5400F">
                  <w:instrText xml:space="preserve"> SEQ Figure \* ARABIC </w:instrText>
                </w:r>
                <w:r w:rsidR="00C5400F">
                  <w:fldChar w:fldCharType="separate"/>
                </w:r>
                <w:r>
                  <w:rPr>
                    <w:noProof/>
                  </w:rPr>
                  <w:t>2</w:t>
                </w:r>
                <w:r w:rsidR="00C5400F">
                  <w:rPr>
                    <w:noProof/>
                  </w:rPr>
                  <w:fldChar w:fldCharType="end"/>
                </w:r>
                <w:r>
                  <w:t xml:space="preserve"> The film </w:t>
                </w:r>
                <w:r>
                  <w:rPr>
                    <w:i/>
                  </w:rPr>
                  <w:t xml:space="preserve">Paris qui </w:t>
                </w:r>
                <w:proofErr w:type="spellStart"/>
                <w:r>
                  <w:rPr>
                    <w:i/>
                  </w:rPr>
                  <w:t>dort</w:t>
                </w:r>
                <w:proofErr w:type="spellEnd"/>
                <w:r>
                  <w:t>.</w:t>
                </w:r>
              </w:p>
              <w:p w14:paraId="5C54C595" w14:textId="553A9634" w:rsidR="00CB4C76" w:rsidRDefault="00CF5A50" w:rsidP="00C5400F">
                <w:pPr>
                  <w:rPr>
                    <w:rStyle w:val="Hyperlink"/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Source: </w:t>
                </w:r>
                <w:hyperlink r:id="rId10" w:history="1">
                  <w:r w:rsidRPr="002961EC">
                    <w:rPr>
                      <w:rStyle w:val="Hyperlink"/>
                      <w:sz w:val="24"/>
                      <w:szCs w:val="24"/>
                    </w:rPr>
                    <w:t>http://www.ubu.com/film/clair_paris.html</w:t>
                  </w:r>
                </w:hyperlink>
              </w:p>
              <w:p w14:paraId="795EFB4C" w14:textId="77777777" w:rsidR="00CF5A50" w:rsidRPr="00CF5A50" w:rsidRDefault="00CF5A50" w:rsidP="00C27FAB">
                <w:pPr>
                  <w:rPr>
                    <w:sz w:val="24"/>
                    <w:szCs w:val="24"/>
                  </w:rPr>
                </w:pPr>
              </w:p>
              <w:p w14:paraId="3B2CBCCC" w14:textId="77777777" w:rsidR="00CB4C76" w:rsidRPr="002961EC" w:rsidRDefault="00CB4C76" w:rsidP="00CB4C76">
                <w:pPr>
                  <w:pStyle w:val="Heading1"/>
                  <w:outlineLvl w:val="0"/>
                </w:pPr>
                <w:r>
                  <w:t xml:space="preserve">Selected </w:t>
                </w:r>
                <w:r w:rsidRPr="002961EC">
                  <w:t>Filmography</w:t>
                </w:r>
                <w:r>
                  <w:t>:</w:t>
                </w:r>
              </w:p>
              <w:p w14:paraId="3E53A584" w14:textId="77777777" w:rsidR="00CB4C76" w:rsidRPr="001D2D10" w:rsidRDefault="00CB4C76" w:rsidP="00CB4C76">
                <w:pPr>
                  <w:rPr>
                    <w:i/>
                  </w:rPr>
                </w:pPr>
                <w:r w:rsidRPr="001D2D10">
                  <w:rPr>
                    <w:i/>
                  </w:rPr>
                  <w:t xml:space="preserve">Paris qui </w:t>
                </w:r>
                <w:proofErr w:type="spellStart"/>
                <w:r w:rsidRPr="001D2D10">
                  <w:rPr>
                    <w:i/>
                  </w:rPr>
                  <w:t>dort</w:t>
                </w:r>
                <w:proofErr w:type="spellEnd"/>
                <w:r w:rsidRPr="001D2D10">
                  <w:rPr>
                    <w:i/>
                  </w:rPr>
                  <w:t xml:space="preserve"> </w:t>
                </w:r>
                <w:r w:rsidRPr="001D2D10">
                  <w:t>[</w:t>
                </w:r>
                <w:r w:rsidRPr="001D2D10">
                  <w:rPr>
                    <w:i/>
                  </w:rPr>
                  <w:t>The Crazy Ray</w:t>
                </w:r>
                <w:r w:rsidRPr="001D2D10">
                  <w:t>] or [</w:t>
                </w:r>
                <w:r w:rsidRPr="001D2D10">
                  <w:rPr>
                    <w:i/>
                  </w:rPr>
                  <w:t>At 3:25</w:t>
                </w:r>
                <w:r w:rsidRPr="001D2D10">
                  <w:t xml:space="preserve">] (1923) </w:t>
                </w:r>
              </w:p>
              <w:p w14:paraId="2A0196C4" w14:textId="77777777" w:rsidR="00CB4C76" w:rsidRPr="001D2D10" w:rsidRDefault="00CB4C76" w:rsidP="00CB4C76">
                <w:pPr>
                  <w:rPr>
                    <w:i/>
                  </w:rPr>
                </w:pPr>
                <w:r w:rsidRPr="001D2D10">
                  <w:rPr>
                    <w:i/>
                  </w:rPr>
                  <w:t xml:space="preserve">Entr’acte </w:t>
                </w:r>
                <w:r w:rsidRPr="001D2D10">
                  <w:t>(1924)</w:t>
                </w:r>
              </w:p>
              <w:p w14:paraId="1A01A091" w14:textId="77777777" w:rsidR="00CB4C76" w:rsidRPr="001D2D10" w:rsidRDefault="00CB4C76" w:rsidP="00CB4C76">
                <w:pPr>
                  <w:rPr>
                    <w:i/>
                  </w:rPr>
                </w:pPr>
                <w:r w:rsidRPr="001D2D10">
                  <w:rPr>
                    <w:i/>
                  </w:rPr>
                  <w:t xml:space="preserve">Un Chapeau de </w:t>
                </w:r>
                <w:proofErr w:type="spellStart"/>
                <w:r w:rsidRPr="001D2D10">
                  <w:rPr>
                    <w:i/>
                  </w:rPr>
                  <w:t>paille</w:t>
                </w:r>
                <w:proofErr w:type="spellEnd"/>
                <w:r w:rsidRPr="001D2D10">
                  <w:rPr>
                    <w:i/>
                  </w:rPr>
                  <w:t xml:space="preserve"> </w:t>
                </w:r>
                <w:proofErr w:type="spellStart"/>
                <w:r w:rsidRPr="001D2D10">
                  <w:rPr>
                    <w:i/>
                  </w:rPr>
                  <w:t>d’Italie</w:t>
                </w:r>
                <w:proofErr w:type="spellEnd"/>
                <w:r w:rsidRPr="001D2D10">
                  <w:rPr>
                    <w:i/>
                  </w:rPr>
                  <w:t xml:space="preserve"> </w:t>
                </w:r>
                <w:r w:rsidRPr="001D2D10">
                  <w:t>[</w:t>
                </w:r>
                <w:r w:rsidRPr="001D2D10">
                  <w:rPr>
                    <w:i/>
                  </w:rPr>
                  <w:t>An Italian Straw Hat</w:t>
                </w:r>
                <w:r w:rsidRPr="001D2D10">
                  <w:t>] (1927)</w:t>
                </w:r>
              </w:p>
              <w:p w14:paraId="4B799977" w14:textId="77777777" w:rsidR="00CB4C76" w:rsidRPr="001D2D10" w:rsidRDefault="00CB4C76" w:rsidP="00CB4C76">
                <w:pPr>
                  <w:rPr>
                    <w:i/>
                  </w:rPr>
                </w:pPr>
                <w:r w:rsidRPr="001D2D10">
                  <w:rPr>
                    <w:i/>
                  </w:rPr>
                  <w:t>La Tour</w:t>
                </w:r>
                <w:r w:rsidRPr="001D2D10">
                  <w:t xml:space="preserve"> [</w:t>
                </w:r>
                <w:r w:rsidRPr="001D2D10">
                  <w:rPr>
                    <w:i/>
                  </w:rPr>
                  <w:t>The Tower</w:t>
                </w:r>
                <w:r w:rsidRPr="001D2D10">
                  <w:t>] (1928)</w:t>
                </w:r>
              </w:p>
              <w:p w14:paraId="13014C51" w14:textId="77777777" w:rsidR="00CB4C76" w:rsidRPr="001D2D10" w:rsidRDefault="00CB4C76" w:rsidP="00CB4C76">
                <w:pPr>
                  <w:rPr>
                    <w:i/>
                  </w:rPr>
                </w:pPr>
                <w:r w:rsidRPr="001D2D10">
                  <w:rPr>
                    <w:i/>
                  </w:rPr>
                  <w:t xml:space="preserve">Sous les </w:t>
                </w:r>
                <w:proofErr w:type="spellStart"/>
                <w:r w:rsidRPr="001D2D10">
                  <w:rPr>
                    <w:i/>
                  </w:rPr>
                  <w:t>toits</w:t>
                </w:r>
                <w:proofErr w:type="spellEnd"/>
                <w:r w:rsidRPr="001D2D10">
                  <w:rPr>
                    <w:i/>
                  </w:rPr>
                  <w:t xml:space="preserve"> de Paris</w:t>
                </w:r>
                <w:r w:rsidRPr="001D2D10">
                  <w:t xml:space="preserve"> [</w:t>
                </w:r>
                <w:r w:rsidRPr="001D2D10">
                  <w:rPr>
                    <w:i/>
                  </w:rPr>
                  <w:t>Under the Roofs of Paris</w:t>
                </w:r>
                <w:r w:rsidRPr="001D2D10">
                  <w:t>] (1930)</w:t>
                </w:r>
              </w:p>
              <w:p w14:paraId="33D969FC" w14:textId="77777777" w:rsidR="00CB4C76" w:rsidRPr="001D2D10" w:rsidRDefault="00CB4C76" w:rsidP="00CB4C76">
                <w:pPr>
                  <w:rPr>
                    <w:i/>
                  </w:rPr>
                </w:pPr>
                <w:r w:rsidRPr="001D2D10">
                  <w:rPr>
                    <w:i/>
                  </w:rPr>
                  <w:t xml:space="preserve">Le Million </w:t>
                </w:r>
                <w:r w:rsidRPr="001D2D10">
                  <w:t>(1931)</w:t>
                </w:r>
              </w:p>
              <w:p w14:paraId="36C3C8FB" w14:textId="77777777" w:rsidR="00CB4C76" w:rsidRPr="001D2D10" w:rsidRDefault="00CB4C76" w:rsidP="00CB4C76">
                <w:pPr>
                  <w:rPr>
                    <w:i/>
                  </w:rPr>
                </w:pPr>
                <w:r w:rsidRPr="001D2D10">
                  <w:rPr>
                    <w:i/>
                  </w:rPr>
                  <w:t xml:space="preserve">A nous la </w:t>
                </w:r>
                <w:proofErr w:type="spellStart"/>
                <w:r w:rsidRPr="001D2D10">
                  <w:rPr>
                    <w:i/>
                  </w:rPr>
                  <w:t>liberté</w:t>
                </w:r>
                <w:proofErr w:type="spellEnd"/>
                <w:r w:rsidRPr="001D2D10">
                  <w:rPr>
                    <w:i/>
                  </w:rPr>
                  <w:t xml:space="preserve"> </w:t>
                </w:r>
                <w:r w:rsidRPr="001D2D10">
                  <w:t>(1931)</w:t>
                </w:r>
              </w:p>
              <w:p w14:paraId="10021642" w14:textId="77777777" w:rsidR="00CB4C76" w:rsidRPr="001D2D10" w:rsidRDefault="00CB4C76" w:rsidP="00CB4C76">
                <w:pPr>
                  <w:rPr>
                    <w:i/>
                  </w:rPr>
                </w:pPr>
                <w:r w:rsidRPr="001D2D10">
                  <w:rPr>
                    <w:i/>
                  </w:rPr>
                  <w:t xml:space="preserve">Le </w:t>
                </w:r>
                <w:proofErr w:type="spellStart"/>
                <w:r w:rsidRPr="001D2D10">
                  <w:rPr>
                    <w:i/>
                  </w:rPr>
                  <w:t>dernier</w:t>
                </w:r>
                <w:proofErr w:type="spellEnd"/>
                <w:r w:rsidRPr="001D2D10">
                  <w:rPr>
                    <w:i/>
                  </w:rPr>
                  <w:t xml:space="preserve"> </w:t>
                </w:r>
                <w:proofErr w:type="spellStart"/>
                <w:r w:rsidRPr="001D2D10">
                  <w:rPr>
                    <w:i/>
                  </w:rPr>
                  <w:t>milliardaire</w:t>
                </w:r>
                <w:proofErr w:type="spellEnd"/>
                <w:r w:rsidRPr="001D2D10">
                  <w:rPr>
                    <w:i/>
                  </w:rPr>
                  <w:t xml:space="preserve"> </w:t>
                </w:r>
                <w:r w:rsidRPr="001D2D10">
                  <w:t>(1934)</w:t>
                </w:r>
              </w:p>
              <w:p w14:paraId="3B1CA9FC" w14:textId="77777777" w:rsidR="00CB4C76" w:rsidRPr="001D2D10" w:rsidRDefault="00CB4C76" w:rsidP="00CB4C76">
                <w:pPr>
                  <w:rPr>
                    <w:i/>
                  </w:rPr>
                </w:pPr>
                <w:r w:rsidRPr="001D2D10">
                  <w:rPr>
                    <w:i/>
                  </w:rPr>
                  <w:t xml:space="preserve">The Ghost Goes West </w:t>
                </w:r>
                <w:r w:rsidRPr="001D2D10">
                  <w:t>(1935)</w:t>
                </w:r>
              </w:p>
              <w:p w14:paraId="55B1F160" w14:textId="77777777" w:rsidR="00CB4C76" w:rsidRPr="001D2D10" w:rsidRDefault="00CB4C76" w:rsidP="00CB4C76">
                <w:pPr>
                  <w:rPr>
                    <w:i/>
                  </w:rPr>
                </w:pPr>
                <w:r w:rsidRPr="001D2D10">
                  <w:rPr>
                    <w:i/>
                  </w:rPr>
                  <w:t xml:space="preserve">I Married a Witch </w:t>
                </w:r>
                <w:r w:rsidRPr="001D2D10">
                  <w:t>(1942)</w:t>
                </w:r>
                <w:bookmarkStart w:id="0" w:name="_GoBack"/>
                <w:bookmarkEnd w:id="0"/>
              </w:p>
              <w:p w14:paraId="2685DEFF" w14:textId="77777777" w:rsidR="00CB4C76" w:rsidRPr="001D2D10" w:rsidRDefault="00CB4C76" w:rsidP="00CB4C76">
                <w:pPr>
                  <w:rPr>
                    <w:i/>
                  </w:rPr>
                </w:pPr>
                <w:r w:rsidRPr="001D2D10">
                  <w:rPr>
                    <w:i/>
                  </w:rPr>
                  <w:t xml:space="preserve">It Happened Tomorrow </w:t>
                </w:r>
                <w:r w:rsidRPr="001D2D10">
                  <w:t>(1944)</w:t>
                </w:r>
              </w:p>
              <w:p w14:paraId="78C89E6C" w14:textId="77777777" w:rsidR="00CB4C76" w:rsidRPr="001D2D10" w:rsidRDefault="00CB4C76" w:rsidP="00CB4C76">
                <w:pPr>
                  <w:rPr>
                    <w:i/>
                  </w:rPr>
                </w:pPr>
                <w:r w:rsidRPr="001D2D10">
                  <w:rPr>
                    <w:i/>
                  </w:rPr>
                  <w:t xml:space="preserve">Le Silence </w:t>
                </w:r>
                <w:proofErr w:type="spellStart"/>
                <w:r w:rsidRPr="001D2D10">
                  <w:rPr>
                    <w:i/>
                  </w:rPr>
                  <w:t>est</w:t>
                </w:r>
                <w:proofErr w:type="spellEnd"/>
                <w:r w:rsidRPr="001D2D10">
                  <w:rPr>
                    <w:i/>
                  </w:rPr>
                  <w:t xml:space="preserve"> </w:t>
                </w:r>
                <w:proofErr w:type="spellStart"/>
                <w:r w:rsidRPr="001D2D10">
                  <w:rPr>
                    <w:i/>
                  </w:rPr>
                  <w:t>d’or</w:t>
                </w:r>
                <w:proofErr w:type="spellEnd"/>
                <w:r w:rsidRPr="001D2D10">
                  <w:rPr>
                    <w:i/>
                  </w:rPr>
                  <w:t xml:space="preserve"> </w:t>
                </w:r>
                <w:r w:rsidRPr="001D2D10">
                  <w:t>(1947)</w:t>
                </w:r>
              </w:p>
              <w:p w14:paraId="43728182" w14:textId="77777777" w:rsidR="003F0D73" w:rsidRPr="00CB4C76" w:rsidRDefault="00CB4C76" w:rsidP="00C27FAB">
                <w:pPr>
                  <w:rPr>
                    <w:sz w:val="24"/>
                    <w:szCs w:val="24"/>
                  </w:rPr>
                </w:pPr>
                <w:r w:rsidRPr="001D2D10">
                  <w:rPr>
                    <w:i/>
                  </w:rPr>
                  <w:t xml:space="preserve">La </w:t>
                </w:r>
                <w:proofErr w:type="spellStart"/>
                <w:r w:rsidRPr="001D2D10">
                  <w:rPr>
                    <w:i/>
                  </w:rPr>
                  <w:t>Beauté</w:t>
                </w:r>
                <w:proofErr w:type="spellEnd"/>
                <w:r w:rsidRPr="001D2D10">
                  <w:rPr>
                    <w:i/>
                  </w:rPr>
                  <w:t xml:space="preserve"> du </w:t>
                </w:r>
                <w:proofErr w:type="spellStart"/>
                <w:r w:rsidRPr="001D2D10">
                  <w:rPr>
                    <w:i/>
                  </w:rPr>
                  <w:t>diable</w:t>
                </w:r>
                <w:proofErr w:type="spellEnd"/>
                <w:r w:rsidRPr="001D2D10">
                  <w:rPr>
                    <w:i/>
                  </w:rPr>
                  <w:t xml:space="preserve"> </w:t>
                </w:r>
                <w:r w:rsidRPr="001D2D10">
                  <w:t>(1950)</w:t>
                </w:r>
              </w:p>
            </w:tc>
          </w:sdtContent>
        </w:sdt>
      </w:tr>
      <w:tr w:rsidR="003235A7" w14:paraId="7891F6C4" w14:textId="77777777" w:rsidTr="003235A7">
        <w:tc>
          <w:tcPr>
            <w:tcW w:w="9016" w:type="dxa"/>
          </w:tcPr>
          <w:p w14:paraId="7C886AC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FE6BC5605BF9F45A0F72E672EF44171"/>
              </w:placeholder>
            </w:sdtPr>
            <w:sdtEndPr/>
            <w:sdtContent>
              <w:p w14:paraId="1874BABF" w14:textId="77777777" w:rsidR="00CB4C76" w:rsidRPr="001D2D10" w:rsidRDefault="00C5400F" w:rsidP="00CB4C76">
                <w:sdt>
                  <w:sdtPr>
                    <w:id w:val="180015557"/>
                    <w:citation/>
                  </w:sdtPr>
                  <w:sdtEndPr/>
                  <w:sdtContent>
                    <w:r w:rsidR="00CB4C76" w:rsidRPr="001D2D10">
                      <w:fldChar w:fldCharType="begin"/>
                    </w:r>
                    <w:r w:rsidR="00CB4C76" w:rsidRPr="001D2D10">
                      <w:rPr>
                        <w:lang w:val="en-US"/>
                      </w:rPr>
                      <w:instrText xml:space="preserve"> CITATION Dal86 \l 1033 </w:instrText>
                    </w:r>
                    <w:r w:rsidR="00CB4C76" w:rsidRPr="001D2D10">
                      <w:fldChar w:fldCharType="separate"/>
                    </w:r>
                    <w:r w:rsidR="00CB4C76" w:rsidRPr="001D2D10">
                      <w:rPr>
                        <w:noProof/>
                        <w:lang w:val="en-US"/>
                      </w:rPr>
                      <w:t xml:space="preserve"> (Dale)</w:t>
                    </w:r>
                    <w:r w:rsidR="00CB4C76" w:rsidRPr="001D2D10">
                      <w:fldChar w:fldCharType="end"/>
                    </w:r>
                  </w:sdtContent>
                </w:sdt>
              </w:p>
              <w:p w14:paraId="512CE742" w14:textId="77777777" w:rsidR="00CB4C76" w:rsidRPr="001D2D10" w:rsidRDefault="00CB4C76" w:rsidP="00CB4C76"/>
              <w:p w14:paraId="42B0BFD2" w14:textId="77777777" w:rsidR="00CB4C76" w:rsidRPr="001D2D10" w:rsidRDefault="00C5400F" w:rsidP="00CB4C76">
                <w:sdt>
                  <w:sdtPr>
                    <w:id w:val="-1051005632"/>
                    <w:citation/>
                  </w:sdtPr>
                  <w:sdtEndPr/>
                  <w:sdtContent>
                    <w:r w:rsidR="00CB4C76" w:rsidRPr="001D2D10">
                      <w:fldChar w:fldCharType="begin"/>
                    </w:r>
                    <w:r w:rsidR="00CB4C76" w:rsidRPr="001D2D10">
                      <w:rPr>
                        <w:lang w:val="en-US"/>
                      </w:rPr>
                      <w:instrText xml:space="preserve"> CITATION Dal861 \l 1033 </w:instrText>
                    </w:r>
                    <w:r w:rsidR="00CB4C76" w:rsidRPr="001D2D10">
                      <w:fldChar w:fldCharType="separate"/>
                    </w:r>
                    <w:r w:rsidR="00CB4C76" w:rsidRPr="001D2D10">
                      <w:rPr>
                        <w:noProof/>
                        <w:lang w:val="en-US"/>
                      </w:rPr>
                      <w:t>(Dale, The Films of René Clair, Volume II: Documentation)</w:t>
                    </w:r>
                    <w:r w:rsidR="00CB4C76" w:rsidRPr="001D2D10">
                      <w:fldChar w:fldCharType="end"/>
                    </w:r>
                  </w:sdtContent>
                </w:sdt>
              </w:p>
              <w:p w14:paraId="11BBA3E6" w14:textId="77777777" w:rsidR="00CB4C76" w:rsidRPr="001D2D10" w:rsidRDefault="00CB4C76" w:rsidP="00CB4C76"/>
              <w:p w14:paraId="668B6267" w14:textId="77777777" w:rsidR="00CB4C76" w:rsidRPr="001D2D10" w:rsidRDefault="00C5400F" w:rsidP="00CB4C76">
                <w:sdt>
                  <w:sdtPr>
                    <w:id w:val="299970607"/>
                    <w:citation/>
                  </w:sdtPr>
                  <w:sdtEndPr/>
                  <w:sdtContent>
                    <w:r w:rsidR="00CB4C76" w:rsidRPr="001D2D10">
                      <w:fldChar w:fldCharType="begin"/>
                    </w:r>
                    <w:r w:rsidR="00CB4C76" w:rsidRPr="001D2D10">
                      <w:rPr>
                        <w:lang w:val="en-US"/>
                      </w:rPr>
                      <w:instrText xml:space="preserve"> CITATION Gre85 \l 1033 </w:instrText>
                    </w:r>
                    <w:r w:rsidR="00CB4C76" w:rsidRPr="001D2D10">
                      <w:fldChar w:fldCharType="separate"/>
                    </w:r>
                    <w:r w:rsidR="00CB4C76" w:rsidRPr="001D2D10">
                      <w:rPr>
                        <w:noProof/>
                        <w:lang w:val="en-US"/>
                      </w:rPr>
                      <w:t>(Greene)</w:t>
                    </w:r>
                    <w:r w:rsidR="00CB4C76" w:rsidRPr="001D2D10">
                      <w:fldChar w:fldCharType="end"/>
                    </w:r>
                  </w:sdtContent>
                </w:sdt>
              </w:p>
              <w:p w14:paraId="0C4AFDEF" w14:textId="77777777" w:rsidR="00CB4C76" w:rsidRPr="001D2D10" w:rsidRDefault="00CB4C76" w:rsidP="00CB4C76"/>
              <w:p w14:paraId="33FC7E9C" w14:textId="77777777" w:rsidR="003235A7" w:rsidRDefault="00C5400F" w:rsidP="00FB11DE">
                <w:sdt>
                  <w:sdtPr>
                    <w:id w:val="2020339446"/>
                    <w:citation/>
                  </w:sdtPr>
                  <w:sdtEndPr/>
                  <w:sdtContent>
                    <w:r w:rsidR="00CB4C76" w:rsidRPr="001D2D10">
                      <w:fldChar w:fldCharType="begin"/>
                    </w:r>
                    <w:r w:rsidR="00CB4C76" w:rsidRPr="001D2D10">
                      <w:rPr>
                        <w:lang w:val="en-US"/>
                      </w:rPr>
                      <w:instrText xml:space="preserve"> CITATION McG80 \l 1033 </w:instrText>
                    </w:r>
                    <w:r w:rsidR="00CB4C76" w:rsidRPr="001D2D10">
                      <w:fldChar w:fldCharType="separate"/>
                    </w:r>
                    <w:r w:rsidR="00CB4C76" w:rsidRPr="001D2D10">
                      <w:rPr>
                        <w:noProof/>
                        <w:lang w:val="en-US"/>
                      </w:rPr>
                      <w:t>(McGerr)</w:t>
                    </w:r>
                    <w:r w:rsidR="00CB4C76" w:rsidRPr="001D2D10">
                      <w:fldChar w:fldCharType="end"/>
                    </w:r>
                  </w:sdtContent>
                </w:sdt>
              </w:p>
            </w:sdtContent>
          </w:sdt>
        </w:tc>
      </w:tr>
    </w:tbl>
    <w:p w14:paraId="12B4C414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04F0F6" w14:textId="77777777" w:rsidR="00CB4C76" w:rsidRDefault="00CB4C76" w:rsidP="007A0D55">
      <w:pPr>
        <w:spacing w:after="0" w:line="240" w:lineRule="auto"/>
      </w:pPr>
      <w:r>
        <w:separator/>
      </w:r>
    </w:p>
  </w:endnote>
  <w:endnote w:type="continuationSeparator" w:id="0">
    <w:p w14:paraId="1DA9ED18" w14:textId="77777777" w:rsidR="00CB4C76" w:rsidRDefault="00CB4C7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D2E4F2" w14:textId="77777777" w:rsidR="00CB4C76" w:rsidRDefault="00CB4C76" w:rsidP="007A0D55">
      <w:pPr>
        <w:spacing w:after="0" w:line="240" w:lineRule="auto"/>
      </w:pPr>
      <w:r>
        <w:separator/>
      </w:r>
    </w:p>
  </w:footnote>
  <w:footnote w:type="continuationSeparator" w:id="0">
    <w:p w14:paraId="09EE10AE" w14:textId="77777777" w:rsidR="00CB4C76" w:rsidRDefault="00CB4C7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6A6C4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728A40B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C7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D2D10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5400F"/>
    <w:rsid w:val="00C6296B"/>
    <w:rsid w:val="00CB4C76"/>
    <w:rsid w:val="00CC586D"/>
    <w:rsid w:val="00CF1542"/>
    <w:rsid w:val="00CF3EC5"/>
    <w:rsid w:val="00CF5A50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5E2F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4C7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C7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CF5A5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5A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4C7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C7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CF5A5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5A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ubu.com/film/clair_entracte.html" TargetMode="External"/><Relationship Id="rId10" Type="http://schemas.openxmlformats.org/officeDocument/2006/relationships/hyperlink" Target="http://www.ubu.com/film/clair_pari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E19CFD10A11E4284F057F6D881B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D94EC-7160-2C45-A1F7-B64E2E9A8D79}"/>
      </w:docPartPr>
      <w:docPartBody>
        <w:p w:rsidR="00D95206" w:rsidRDefault="00D95206">
          <w:pPr>
            <w:pStyle w:val="48E19CFD10A11E4284F057F6D881B33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D2DA2C64E7D7441956524BCB5258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03B4A-1CC4-9943-BDF8-2E8EA6717498}"/>
      </w:docPartPr>
      <w:docPartBody>
        <w:p w:rsidR="00D95206" w:rsidRDefault="00D95206">
          <w:pPr>
            <w:pStyle w:val="3D2DA2C64E7D7441956524BCB525839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62C270CCA602B4CAF6E59B90C499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6E7F8-49F9-894E-BFCD-35EF3852DE92}"/>
      </w:docPartPr>
      <w:docPartBody>
        <w:p w:rsidR="00D95206" w:rsidRDefault="00D95206">
          <w:pPr>
            <w:pStyle w:val="E62C270CCA602B4CAF6E59B90C499EC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93936DA8A1DB04CBD5996EB34D2E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B4CD5-1964-024F-9264-EB2FBDC8831F}"/>
      </w:docPartPr>
      <w:docPartBody>
        <w:p w:rsidR="00D95206" w:rsidRDefault="00D95206">
          <w:pPr>
            <w:pStyle w:val="C93936DA8A1DB04CBD5996EB34D2E3C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21153DC12494D48B9C648EBB4990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35D7F-0481-714B-B283-EE21ED0CC494}"/>
      </w:docPartPr>
      <w:docPartBody>
        <w:p w:rsidR="00D95206" w:rsidRDefault="00D95206">
          <w:pPr>
            <w:pStyle w:val="221153DC12494D48B9C648EBB4990D4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F2D04A338EFAC438A6524E98A6C9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56DBE-D7BF-E345-992A-6495E8B3BE1B}"/>
      </w:docPartPr>
      <w:docPartBody>
        <w:p w:rsidR="00D95206" w:rsidRDefault="00D95206">
          <w:pPr>
            <w:pStyle w:val="7F2D04A338EFAC438A6524E98A6C96E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5BBBF122117B94796439EE2E55A8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71A67-3450-4640-888A-5099DF8FC106}"/>
      </w:docPartPr>
      <w:docPartBody>
        <w:p w:rsidR="00D95206" w:rsidRDefault="00D95206">
          <w:pPr>
            <w:pStyle w:val="F5BBBF122117B94796439EE2E55A80B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7F8A00FF41D894A8ACE7A487AAC4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6D62A-A734-484D-8E9E-4A5E72C1922E}"/>
      </w:docPartPr>
      <w:docPartBody>
        <w:p w:rsidR="00D95206" w:rsidRDefault="00D95206">
          <w:pPr>
            <w:pStyle w:val="07F8A00FF41D894A8ACE7A487AAC4F5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910FFBD2A9ADB4AB832C892C4774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1CDAC-DB57-6E43-8B1A-B9E623FAAF51}"/>
      </w:docPartPr>
      <w:docPartBody>
        <w:p w:rsidR="00D95206" w:rsidRDefault="00D95206">
          <w:pPr>
            <w:pStyle w:val="7910FFBD2A9ADB4AB832C892C477482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BFB518D9B50104C9C4B3DDD3750E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FFB1D-19DF-B549-99A9-D2EA83711C5E}"/>
      </w:docPartPr>
      <w:docPartBody>
        <w:p w:rsidR="00D95206" w:rsidRDefault="00D95206">
          <w:pPr>
            <w:pStyle w:val="BBFB518D9B50104C9C4B3DDD3750EC1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FE6BC5605BF9F45A0F72E672EF44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C4FCF-2CE5-C142-A664-AF049D57E5CF}"/>
      </w:docPartPr>
      <w:docPartBody>
        <w:p w:rsidR="00D95206" w:rsidRDefault="00D95206">
          <w:pPr>
            <w:pStyle w:val="CFE6BC5605BF9F45A0F72E672EF4417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206"/>
    <w:rsid w:val="00D9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E19CFD10A11E4284F057F6D881B334">
    <w:name w:val="48E19CFD10A11E4284F057F6D881B334"/>
  </w:style>
  <w:style w:type="paragraph" w:customStyle="1" w:styleId="3D2DA2C64E7D7441956524BCB525839D">
    <w:name w:val="3D2DA2C64E7D7441956524BCB525839D"/>
  </w:style>
  <w:style w:type="paragraph" w:customStyle="1" w:styleId="E62C270CCA602B4CAF6E59B90C499EC9">
    <w:name w:val="E62C270CCA602B4CAF6E59B90C499EC9"/>
  </w:style>
  <w:style w:type="paragraph" w:customStyle="1" w:styleId="C93936DA8A1DB04CBD5996EB34D2E3C7">
    <w:name w:val="C93936DA8A1DB04CBD5996EB34D2E3C7"/>
  </w:style>
  <w:style w:type="paragraph" w:customStyle="1" w:styleId="221153DC12494D48B9C648EBB4990D46">
    <w:name w:val="221153DC12494D48B9C648EBB4990D46"/>
  </w:style>
  <w:style w:type="paragraph" w:customStyle="1" w:styleId="7F2D04A338EFAC438A6524E98A6C96E4">
    <w:name w:val="7F2D04A338EFAC438A6524E98A6C96E4"/>
  </w:style>
  <w:style w:type="paragraph" w:customStyle="1" w:styleId="F5BBBF122117B94796439EE2E55A80B6">
    <w:name w:val="F5BBBF122117B94796439EE2E55A80B6"/>
  </w:style>
  <w:style w:type="paragraph" w:customStyle="1" w:styleId="07F8A00FF41D894A8ACE7A487AAC4F58">
    <w:name w:val="07F8A00FF41D894A8ACE7A487AAC4F58"/>
  </w:style>
  <w:style w:type="paragraph" w:customStyle="1" w:styleId="7910FFBD2A9ADB4AB832C892C4774823">
    <w:name w:val="7910FFBD2A9ADB4AB832C892C4774823"/>
  </w:style>
  <w:style w:type="paragraph" w:customStyle="1" w:styleId="BBFB518D9B50104C9C4B3DDD3750EC11">
    <w:name w:val="BBFB518D9B50104C9C4B3DDD3750EC11"/>
  </w:style>
  <w:style w:type="paragraph" w:customStyle="1" w:styleId="CFE6BC5605BF9F45A0F72E672EF44171">
    <w:name w:val="CFE6BC5605BF9F45A0F72E672EF4417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E19CFD10A11E4284F057F6D881B334">
    <w:name w:val="48E19CFD10A11E4284F057F6D881B334"/>
  </w:style>
  <w:style w:type="paragraph" w:customStyle="1" w:styleId="3D2DA2C64E7D7441956524BCB525839D">
    <w:name w:val="3D2DA2C64E7D7441956524BCB525839D"/>
  </w:style>
  <w:style w:type="paragraph" w:customStyle="1" w:styleId="E62C270CCA602B4CAF6E59B90C499EC9">
    <w:name w:val="E62C270CCA602B4CAF6E59B90C499EC9"/>
  </w:style>
  <w:style w:type="paragraph" w:customStyle="1" w:styleId="C93936DA8A1DB04CBD5996EB34D2E3C7">
    <w:name w:val="C93936DA8A1DB04CBD5996EB34D2E3C7"/>
  </w:style>
  <w:style w:type="paragraph" w:customStyle="1" w:styleId="221153DC12494D48B9C648EBB4990D46">
    <w:name w:val="221153DC12494D48B9C648EBB4990D46"/>
  </w:style>
  <w:style w:type="paragraph" w:customStyle="1" w:styleId="7F2D04A338EFAC438A6524E98A6C96E4">
    <w:name w:val="7F2D04A338EFAC438A6524E98A6C96E4"/>
  </w:style>
  <w:style w:type="paragraph" w:customStyle="1" w:styleId="F5BBBF122117B94796439EE2E55A80B6">
    <w:name w:val="F5BBBF122117B94796439EE2E55A80B6"/>
  </w:style>
  <w:style w:type="paragraph" w:customStyle="1" w:styleId="07F8A00FF41D894A8ACE7A487AAC4F58">
    <w:name w:val="07F8A00FF41D894A8ACE7A487AAC4F58"/>
  </w:style>
  <w:style w:type="paragraph" w:customStyle="1" w:styleId="7910FFBD2A9ADB4AB832C892C4774823">
    <w:name w:val="7910FFBD2A9ADB4AB832C892C4774823"/>
  </w:style>
  <w:style w:type="paragraph" w:customStyle="1" w:styleId="BBFB518D9B50104C9C4B3DDD3750EC11">
    <w:name w:val="BBFB518D9B50104C9C4B3DDD3750EC11"/>
  </w:style>
  <w:style w:type="paragraph" w:customStyle="1" w:styleId="CFE6BC5605BF9F45A0F72E672EF44171">
    <w:name w:val="CFE6BC5605BF9F45A0F72E672EF441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Dal86</b:Tag>
    <b:SourceType>Book</b:SourceType>
    <b:Guid>{9AE7826C-52FF-764A-BDA3-E1C05ECB9295}</b:Guid>
    <b:Author>
      <b:Author>
        <b:NameList>
          <b:Person>
            <b:Last>Dale</b:Last>
            <b:First>R.</b:First>
            <b:Middle>C.</b:Middle>
          </b:Person>
        </b:NameList>
      </b:Author>
    </b:Author>
    <b:Title>The Films of René Clair, Volume I: Exposition and Analysis</b:Title>
    <b:City>Metuchen</b:City>
    <b:Publisher>The Scarecrow Press, Inc. </b:Publisher>
    <b:Year>1986</b:Year>
    <b:RefOrder>1</b:RefOrder>
  </b:Source>
  <b:Source>
    <b:Tag>Dal861</b:Tag>
    <b:SourceType>Book</b:SourceType>
    <b:Guid>{F9C8C238-F51C-F448-A4ED-182EC82880F1}</b:Guid>
    <b:Author>
      <b:Author>
        <b:NameList>
          <b:Person>
            <b:Last>Dale</b:Last>
            <b:First>R.</b:First>
            <b:Middle>C.</b:Middle>
          </b:Person>
        </b:NameList>
      </b:Author>
    </b:Author>
    <b:Title>The Films of René Clair, Volume II: Documentation</b:Title>
    <b:City>Metuchen</b:City>
    <b:Publisher>The Scarecrow Press, Inc.</b:Publisher>
    <b:Year>1986</b:Year>
    <b:RefOrder>2</b:RefOrder>
  </b:Source>
  <b:Source>
    <b:Tag>Gre85</b:Tag>
    <b:SourceType>Book</b:SourceType>
    <b:Guid>{CAF02CF1-CFE0-1B49-850C-E753500CA503}</b:Guid>
    <b:Author>
      <b:Author>
        <b:NameList>
          <b:Person>
            <b:Last>Greene</b:Last>
            <b:First>N.</b:First>
          </b:Person>
        </b:NameList>
      </b:Author>
    </b:Author>
    <b:Title>René Clair: a guide to references and resources</b:Title>
    <b:City>Boston</b:City>
    <b:Publisher>G. K. Hall &amp; Co. </b:Publisher>
    <b:Year>1985</b:Year>
    <b:RefOrder>3</b:RefOrder>
  </b:Source>
  <b:Source>
    <b:Tag>McG80</b:Tag>
    <b:SourceType>Book</b:SourceType>
    <b:Guid>{01E8842D-7986-5E41-B7EC-B92447986DD4}</b:Guid>
    <b:Author>
      <b:Author>
        <b:NameList>
          <b:Person>
            <b:Last>McGerr</b:Last>
            <b:First>C.</b:First>
          </b:Person>
        </b:NameList>
      </b:Author>
    </b:Author>
    <b:Title>René Clair</b:Title>
    <b:City>Boston</b:City>
    <b:Publisher>Twayne Publishers</b:Publisher>
    <b:Year>1980</b:Year>
    <b:RefOrder>4</b:RefOrder>
  </b:Source>
</b:Sources>
</file>

<file path=customXml/itemProps1.xml><?xml version="1.0" encoding="utf-8"?>
<ds:datastoreItem xmlns:ds="http://schemas.openxmlformats.org/officeDocument/2006/customXml" ds:itemID="{C3C40494-C120-7146-90F2-FBDEF446E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</TotalTime>
  <Pages>2</Pages>
  <Words>627</Words>
  <Characters>3577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4</cp:revision>
  <dcterms:created xsi:type="dcterms:W3CDTF">2015-05-10T11:55:00Z</dcterms:created>
  <dcterms:modified xsi:type="dcterms:W3CDTF">2015-07-04T17:21:00Z</dcterms:modified>
</cp:coreProperties>
</file>