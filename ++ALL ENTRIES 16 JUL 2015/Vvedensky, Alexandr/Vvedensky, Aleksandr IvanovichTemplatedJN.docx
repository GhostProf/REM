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417191" w14:textId="77777777" w:rsidTr="00922950">
        <w:tc>
          <w:tcPr>
            <w:tcW w:w="491" w:type="dxa"/>
            <w:vMerge w:val="restart"/>
            <w:shd w:val="clear" w:color="auto" w:fill="A6A6A6" w:themeFill="background1" w:themeFillShade="A6"/>
            <w:textDirection w:val="btLr"/>
          </w:tcPr>
          <w:p w14:paraId="0AC004C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DF9685FCC4CAC42B6878ECBA4DB3E3B"/>
            </w:placeholder>
            <w:showingPlcHdr/>
            <w:dropDownList>
              <w:listItem w:displayText="Dr." w:value="Dr."/>
              <w:listItem w:displayText="Prof." w:value="Prof."/>
            </w:dropDownList>
          </w:sdtPr>
          <w:sdtContent>
            <w:tc>
              <w:tcPr>
                <w:tcW w:w="1259" w:type="dxa"/>
              </w:tcPr>
              <w:p w14:paraId="03841D2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99AE8C5E8F6144C9A8839622A6E287A"/>
            </w:placeholder>
            <w:text/>
          </w:sdtPr>
          <w:sdtContent>
            <w:tc>
              <w:tcPr>
                <w:tcW w:w="2073" w:type="dxa"/>
              </w:tcPr>
              <w:p w14:paraId="7E5E8F31" w14:textId="77777777" w:rsidR="00B574C9" w:rsidRDefault="003B6005" w:rsidP="003B6005">
                <w:proofErr w:type="spellStart"/>
                <w:r w:rsidRPr="009D193B">
                  <w:rPr>
                    <w:lang w:val="ru-RU"/>
                  </w:rPr>
                  <w:t>Anthony</w:t>
                </w:r>
                <w:proofErr w:type="spellEnd"/>
              </w:p>
            </w:tc>
          </w:sdtContent>
        </w:sdt>
        <w:sdt>
          <w:sdtPr>
            <w:alias w:val="Middle name"/>
            <w:tag w:val="authorMiddleName"/>
            <w:id w:val="-2076034781"/>
            <w:placeholder>
              <w:docPart w:val="E0E0D6D4B9C7D044B413A4A51A538A90"/>
            </w:placeholder>
            <w:showingPlcHdr/>
            <w:text/>
          </w:sdtPr>
          <w:sdtContent>
            <w:tc>
              <w:tcPr>
                <w:tcW w:w="2551" w:type="dxa"/>
              </w:tcPr>
              <w:p w14:paraId="0CA855F2" w14:textId="77777777" w:rsidR="00B574C9" w:rsidRDefault="00B574C9" w:rsidP="003B6005">
                <w:r>
                  <w:rPr>
                    <w:rStyle w:val="PlaceholderText"/>
                  </w:rPr>
                  <w:t>[Middle name]</w:t>
                </w:r>
              </w:p>
            </w:tc>
          </w:sdtContent>
        </w:sdt>
        <w:sdt>
          <w:sdtPr>
            <w:alias w:val="Last name"/>
            <w:tag w:val="authorLastName"/>
            <w:id w:val="-1088529830"/>
            <w:placeholder>
              <w:docPart w:val="5339549DA5E67A49B7F70765A7FEBCEB"/>
            </w:placeholder>
            <w:text/>
          </w:sdtPr>
          <w:sdtContent>
            <w:tc>
              <w:tcPr>
                <w:tcW w:w="2642" w:type="dxa"/>
              </w:tcPr>
              <w:p w14:paraId="30F5E43B" w14:textId="77777777" w:rsidR="00B574C9" w:rsidRDefault="003B6005" w:rsidP="003B6005">
                <w:proofErr w:type="spellStart"/>
                <w:r w:rsidRPr="00023906">
                  <w:rPr>
                    <w:rFonts w:eastAsiaTheme="minorEastAsia"/>
                    <w:sz w:val="24"/>
                    <w:szCs w:val="24"/>
                    <w:lang w:val="ru-RU" w:eastAsia="ja-JP"/>
                  </w:rPr>
                  <w:t>Anemone</w:t>
                </w:r>
                <w:proofErr w:type="spellEnd"/>
              </w:p>
            </w:tc>
          </w:sdtContent>
        </w:sdt>
      </w:tr>
      <w:tr w:rsidR="00B574C9" w14:paraId="38DF20A4" w14:textId="77777777" w:rsidTr="001A6A06">
        <w:trPr>
          <w:trHeight w:val="986"/>
        </w:trPr>
        <w:tc>
          <w:tcPr>
            <w:tcW w:w="491" w:type="dxa"/>
            <w:vMerge/>
            <w:shd w:val="clear" w:color="auto" w:fill="A6A6A6" w:themeFill="background1" w:themeFillShade="A6"/>
          </w:tcPr>
          <w:p w14:paraId="3DAEA21D" w14:textId="77777777" w:rsidR="00B574C9" w:rsidRPr="001A6A06" w:rsidRDefault="00B574C9" w:rsidP="00CF1542">
            <w:pPr>
              <w:jc w:val="center"/>
              <w:rPr>
                <w:b/>
                <w:color w:val="FFFFFF" w:themeColor="background1"/>
              </w:rPr>
            </w:pPr>
          </w:p>
        </w:tc>
        <w:sdt>
          <w:sdtPr>
            <w:alias w:val="Biography"/>
            <w:tag w:val="authorBiography"/>
            <w:id w:val="938807824"/>
            <w:placeholder>
              <w:docPart w:val="0FFBC8BCF58A974B9E71CD1507168119"/>
            </w:placeholder>
            <w:showingPlcHdr/>
          </w:sdtPr>
          <w:sdtContent>
            <w:tc>
              <w:tcPr>
                <w:tcW w:w="8525" w:type="dxa"/>
                <w:gridSpan w:val="4"/>
              </w:tcPr>
              <w:p w14:paraId="6F8E1596" w14:textId="77777777" w:rsidR="00B574C9" w:rsidRDefault="00B574C9" w:rsidP="00922950">
                <w:r>
                  <w:rPr>
                    <w:rStyle w:val="PlaceholderText"/>
                  </w:rPr>
                  <w:t>[Enter your biography]</w:t>
                </w:r>
              </w:p>
            </w:tc>
          </w:sdtContent>
        </w:sdt>
      </w:tr>
      <w:tr w:rsidR="00B574C9" w14:paraId="33D4ED5A" w14:textId="77777777" w:rsidTr="001A6A06">
        <w:trPr>
          <w:trHeight w:val="986"/>
        </w:trPr>
        <w:tc>
          <w:tcPr>
            <w:tcW w:w="491" w:type="dxa"/>
            <w:vMerge/>
            <w:shd w:val="clear" w:color="auto" w:fill="A6A6A6" w:themeFill="background1" w:themeFillShade="A6"/>
          </w:tcPr>
          <w:p w14:paraId="62F404E0" w14:textId="77777777" w:rsidR="00B574C9" w:rsidRPr="001A6A06" w:rsidRDefault="00B574C9" w:rsidP="00CF1542">
            <w:pPr>
              <w:jc w:val="center"/>
              <w:rPr>
                <w:b/>
                <w:color w:val="FFFFFF" w:themeColor="background1"/>
              </w:rPr>
            </w:pPr>
          </w:p>
        </w:tc>
        <w:sdt>
          <w:sdtPr>
            <w:alias w:val="Affiliation"/>
            <w:tag w:val="affiliation"/>
            <w:id w:val="2012937915"/>
            <w:placeholder>
              <w:docPart w:val="B754F15631DC8642B64114C532FBB3A1"/>
            </w:placeholder>
            <w:showingPlcHdr/>
            <w:text/>
          </w:sdtPr>
          <w:sdtContent>
            <w:tc>
              <w:tcPr>
                <w:tcW w:w="8525" w:type="dxa"/>
                <w:gridSpan w:val="4"/>
              </w:tcPr>
              <w:p w14:paraId="466BE249" w14:textId="77777777" w:rsidR="00B574C9" w:rsidRDefault="00B574C9" w:rsidP="00B574C9">
                <w:r>
                  <w:rPr>
                    <w:rStyle w:val="PlaceholderText"/>
                  </w:rPr>
                  <w:t>[Enter the institution with which you are affiliated]</w:t>
                </w:r>
              </w:p>
            </w:tc>
          </w:sdtContent>
        </w:sdt>
      </w:tr>
    </w:tbl>
    <w:p w14:paraId="0AA25F9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3F5729BB" w14:textId="77777777" w:rsidTr="00244BB0">
        <w:tc>
          <w:tcPr>
            <w:tcW w:w="9016" w:type="dxa"/>
            <w:shd w:val="clear" w:color="auto" w:fill="A6A6A6" w:themeFill="background1" w:themeFillShade="A6"/>
            <w:tcMar>
              <w:top w:w="113" w:type="dxa"/>
              <w:bottom w:w="113" w:type="dxa"/>
            </w:tcMar>
          </w:tcPr>
          <w:p w14:paraId="123967F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9E4AF3" w14:textId="77777777" w:rsidTr="003F0D73">
        <w:sdt>
          <w:sdtPr>
            <w:alias w:val="Article headword"/>
            <w:tag w:val="articleHeadword"/>
            <w:id w:val="-361440020"/>
            <w:placeholder>
              <w:docPart w:val="9D8FC483059E2C43811765CC71934ED9"/>
            </w:placeholder>
            <w:text/>
          </w:sdtPr>
          <w:sdtContent>
            <w:tc>
              <w:tcPr>
                <w:tcW w:w="9016" w:type="dxa"/>
                <w:tcMar>
                  <w:top w:w="113" w:type="dxa"/>
                  <w:bottom w:w="113" w:type="dxa"/>
                </w:tcMar>
              </w:tcPr>
              <w:p w14:paraId="0DE8B617" w14:textId="77777777" w:rsidR="003F0D73" w:rsidRPr="00FB589A" w:rsidRDefault="003B6005" w:rsidP="003B6005">
                <w:pPr>
                  <w:rPr>
                    <w:b/>
                  </w:rPr>
                </w:pPr>
                <w:proofErr w:type="spellStart"/>
                <w:r w:rsidRPr="003B6005">
                  <w:rPr>
                    <w:lang w:val="en-US"/>
                  </w:rPr>
                  <w:t>Vvedensky</w:t>
                </w:r>
                <w:proofErr w:type="spellEnd"/>
                <w:r w:rsidRPr="003B6005">
                  <w:rPr>
                    <w:lang w:val="en-US"/>
                  </w:rPr>
                  <w:t xml:space="preserve">, </w:t>
                </w:r>
                <w:proofErr w:type="spellStart"/>
                <w:r w:rsidRPr="003B6005">
                  <w:rPr>
                    <w:lang w:val="en-US"/>
                  </w:rPr>
                  <w:t>Aleksandr</w:t>
                </w:r>
                <w:proofErr w:type="spellEnd"/>
                <w:r w:rsidRPr="003B6005">
                  <w:rPr>
                    <w:lang w:val="en-US"/>
                  </w:rPr>
                  <w:t xml:space="preserve"> </w:t>
                </w:r>
                <w:proofErr w:type="spellStart"/>
                <w:r w:rsidRPr="003B6005">
                  <w:rPr>
                    <w:lang w:val="en-US"/>
                  </w:rPr>
                  <w:t>Ivanovich</w:t>
                </w:r>
                <w:proofErr w:type="spellEnd"/>
                <w:r w:rsidRPr="003B6005">
                  <w:rPr>
                    <w:lang w:val="en-US"/>
                  </w:rPr>
                  <w:t xml:space="preserve"> (1904-41)</w:t>
                </w:r>
              </w:p>
            </w:tc>
          </w:sdtContent>
        </w:sdt>
      </w:tr>
      <w:tr w:rsidR="00464699" w14:paraId="66385BB9" w14:textId="77777777" w:rsidTr="00AC33C9">
        <w:sdt>
          <w:sdtPr>
            <w:alias w:val="Variant headwords"/>
            <w:tag w:val="variantHeadwords"/>
            <w:id w:val="173464402"/>
            <w:placeholder>
              <w:docPart w:val="F4655793A7593B499C2B22D20521FF08"/>
            </w:placeholder>
          </w:sdtPr>
          <w:sdtContent>
            <w:tc>
              <w:tcPr>
                <w:tcW w:w="9016" w:type="dxa"/>
                <w:tcMar>
                  <w:top w:w="113" w:type="dxa"/>
                  <w:bottom w:w="113" w:type="dxa"/>
                </w:tcMar>
              </w:tcPr>
              <w:p w14:paraId="5AAE27C3" w14:textId="252CC826" w:rsidR="00464699" w:rsidRDefault="005B6A59" w:rsidP="00464699">
                <w:r>
                  <w:t>(</w:t>
                </w:r>
                <w:r w:rsidR="003B6005">
                  <w:rPr>
                    <w:lang w:val="en-US"/>
                  </w:rPr>
                  <w:t>ВВЕДЕНСКИЙ, АЛЕКСАНДР ИВАНОВИЧ</w:t>
                </w:r>
                <w:r>
                  <w:rPr>
                    <w:lang w:val="en-US"/>
                  </w:rPr>
                  <w:t>) (</w:t>
                </w:r>
                <w:proofErr w:type="spellStart"/>
                <w:r>
                  <w:rPr>
                    <w:lang w:val="en-US"/>
                  </w:rPr>
                  <w:t>Vvedenskii</w:t>
                </w:r>
                <w:proofErr w:type="spellEnd"/>
                <w:r>
                  <w:rPr>
                    <w:lang w:val="en-US"/>
                  </w:rPr>
                  <w:t>, Alexander)</w:t>
                </w:r>
              </w:p>
            </w:tc>
          </w:sdtContent>
        </w:sdt>
      </w:tr>
      <w:tr w:rsidR="00E85A05" w14:paraId="6E6A014E" w14:textId="77777777" w:rsidTr="003F0D73">
        <w:sdt>
          <w:sdtPr>
            <w:alias w:val="Abstract"/>
            <w:tag w:val="abstract"/>
            <w:id w:val="-635871867"/>
            <w:placeholder>
              <w:docPart w:val="E1DBB875257A4C42B4A7B213ED2E4DCC"/>
            </w:placeholder>
          </w:sdtPr>
          <w:sdtContent>
            <w:tc>
              <w:tcPr>
                <w:tcW w:w="9016" w:type="dxa"/>
                <w:tcMar>
                  <w:top w:w="113" w:type="dxa"/>
                  <w:bottom w:w="113" w:type="dxa"/>
                </w:tcMar>
              </w:tcPr>
              <w:p w14:paraId="1B23BA07" w14:textId="77777777" w:rsidR="003B6005" w:rsidRPr="003B6005" w:rsidRDefault="003B6005" w:rsidP="003B6005">
                <w:r w:rsidRPr="003B6005">
                  <w:t xml:space="preserve">Known during his lifetime as a failed avant-garde poet who went on to a successful, if minor, career as a children's writer, </w:t>
                </w:r>
                <w:proofErr w:type="spellStart"/>
                <w:r w:rsidRPr="003B6005">
                  <w:t>Vvedensky</w:t>
                </w:r>
                <w:proofErr w:type="spellEnd"/>
                <w:r w:rsidRPr="003B6005">
                  <w:t xml:space="preserve"> is today acknowledged one of the most important voices of the Leningrad poetic avant-garde in the late 1920s and 1930s. A co-founder of t</w:t>
                </w:r>
                <w:r>
                  <w:t xml:space="preserve">he short-lived but influential </w:t>
                </w:r>
                <w:proofErr w:type="spellStart"/>
                <w:r w:rsidRPr="003B6005">
                  <w:rPr>
                    <w:i/>
                  </w:rPr>
                  <w:t>Obedinenie</w:t>
                </w:r>
                <w:proofErr w:type="spellEnd"/>
                <w:r w:rsidRPr="003B6005">
                  <w:rPr>
                    <w:i/>
                  </w:rPr>
                  <w:t xml:space="preserve"> </w:t>
                </w:r>
                <w:proofErr w:type="spellStart"/>
                <w:r w:rsidRPr="003B6005">
                  <w:rPr>
                    <w:i/>
                  </w:rPr>
                  <w:t>real'nogo</w:t>
                </w:r>
                <w:proofErr w:type="spellEnd"/>
                <w:r w:rsidRPr="003B6005">
                  <w:rPr>
                    <w:i/>
                  </w:rPr>
                  <w:t xml:space="preserve"> </w:t>
                </w:r>
                <w:proofErr w:type="spellStart"/>
                <w:proofErr w:type="gramStart"/>
                <w:r w:rsidRPr="003B6005">
                  <w:rPr>
                    <w:i/>
                  </w:rPr>
                  <w:t>iskussta</w:t>
                </w:r>
                <w:proofErr w:type="spellEnd"/>
                <w:r w:rsidRPr="003B6005">
                  <w:t xml:space="preserve"> </w:t>
                </w:r>
                <w:r>
                  <w:t>,</w:t>
                </w:r>
                <w:proofErr w:type="gramEnd"/>
                <w:r w:rsidRPr="003B6005">
                  <w:t xml:space="preserve"> or OBERIU (The Association for Real Art), </w:t>
                </w:r>
                <w:proofErr w:type="spellStart"/>
                <w:r w:rsidRPr="003B6005">
                  <w:t>Vvedensky</w:t>
                </w:r>
                <w:proofErr w:type="spellEnd"/>
                <w:r w:rsidRPr="003B6005">
                  <w:t xml:space="preserve"> is one of the creators of Russia's first literature of the Absurd. Starting from the premise that language and logic were unable to convey the truth of reality, </w:t>
                </w:r>
                <w:proofErr w:type="spellStart"/>
                <w:r w:rsidRPr="003B6005">
                  <w:t>Vvedensky</w:t>
                </w:r>
                <w:proofErr w:type="spellEnd"/>
                <w:r w:rsidRPr="003B6005">
                  <w:t xml:space="preserve"> rejected the traditional conventions of Russian poetry and sought the key to human cognition in the concept of the absurd (</w:t>
                </w:r>
                <w:proofErr w:type="spellStart"/>
                <w:r w:rsidRPr="003B6005">
                  <w:t>bessmyslitsa</w:t>
                </w:r>
                <w:proofErr w:type="spellEnd"/>
                <w:r w:rsidRPr="003B6005">
                  <w:t xml:space="preserve">). Profoundly out of synch with the philosophical values and literary norms of emerging Stalinist culture and hounded by an increasingly hostile critical establishment, </w:t>
                </w:r>
                <w:proofErr w:type="spellStart"/>
                <w:r w:rsidRPr="003B6005">
                  <w:t>Vvedensky</w:t>
                </w:r>
                <w:proofErr w:type="spellEnd"/>
                <w:r w:rsidRPr="003B6005">
                  <w:t xml:space="preserve"> was arrested in 1931 and again in 1941, when he died in the custody of the NKVD.  After his arrest and death, most of his manuscripts, tragically, were destroyed, and he was almost completely forgotten until the 1970s, when the process of returning his legacy to the history of Russian literature began.  </w:t>
                </w:r>
              </w:p>
              <w:p w14:paraId="44A44EA6" w14:textId="77777777" w:rsidR="00E85A05" w:rsidRDefault="00E85A05" w:rsidP="00E85A05"/>
            </w:tc>
          </w:sdtContent>
        </w:sdt>
      </w:tr>
      <w:tr w:rsidR="003F0D73" w14:paraId="2446B051" w14:textId="77777777" w:rsidTr="003F0D73">
        <w:sdt>
          <w:sdtPr>
            <w:alias w:val="Article text"/>
            <w:tag w:val="articleText"/>
            <w:id w:val="634067588"/>
            <w:placeholder>
              <w:docPart w:val="0B57344AFBBCD1479A4367DF18B00A83"/>
            </w:placeholder>
          </w:sdtPr>
          <w:sdtContent>
            <w:tc>
              <w:tcPr>
                <w:tcW w:w="9016" w:type="dxa"/>
                <w:tcMar>
                  <w:top w:w="113" w:type="dxa"/>
                  <w:bottom w:w="113" w:type="dxa"/>
                </w:tcMar>
              </w:tcPr>
              <w:p w14:paraId="73C106B8" w14:textId="77777777" w:rsidR="003B6005" w:rsidRPr="003B6005" w:rsidRDefault="003B6005" w:rsidP="003B6005">
                <w:r w:rsidRPr="003B6005">
                  <w:t xml:space="preserve">Known during his lifetime as a failed avant-garde poet who went on to a successful, if minor, career as a children's writer, </w:t>
                </w:r>
                <w:proofErr w:type="spellStart"/>
                <w:r w:rsidRPr="003B6005">
                  <w:t>Vvedensky</w:t>
                </w:r>
                <w:proofErr w:type="spellEnd"/>
                <w:r w:rsidRPr="003B6005">
                  <w:t xml:space="preserve"> is today acknowledged one of the most important voices of the Leningrad poetic avant-garde in the late 1920s and 1930s. A co-founder of t</w:t>
                </w:r>
                <w:r>
                  <w:t xml:space="preserve">he short-lived but influential </w:t>
                </w:r>
                <w:proofErr w:type="spellStart"/>
                <w:r w:rsidRPr="003B6005">
                  <w:rPr>
                    <w:i/>
                  </w:rPr>
                  <w:t>Obedinenie</w:t>
                </w:r>
                <w:proofErr w:type="spellEnd"/>
                <w:r w:rsidRPr="003B6005">
                  <w:rPr>
                    <w:i/>
                  </w:rPr>
                  <w:t xml:space="preserve"> </w:t>
                </w:r>
                <w:proofErr w:type="spellStart"/>
                <w:r w:rsidRPr="003B6005">
                  <w:rPr>
                    <w:i/>
                  </w:rPr>
                  <w:t>real'nogo</w:t>
                </w:r>
                <w:proofErr w:type="spellEnd"/>
                <w:r w:rsidRPr="003B6005">
                  <w:rPr>
                    <w:i/>
                  </w:rPr>
                  <w:t xml:space="preserve"> </w:t>
                </w:r>
                <w:proofErr w:type="spellStart"/>
                <w:proofErr w:type="gramStart"/>
                <w:r w:rsidRPr="003B6005">
                  <w:rPr>
                    <w:i/>
                  </w:rPr>
                  <w:t>iskussta</w:t>
                </w:r>
                <w:proofErr w:type="spellEnd"/>
                <w:r w:rsidRPr="003B6005">
                  <w:t xml:space="preserve"> </w:t>
                </w:r>
                <w:r>
                  <w:t>,</w:t>
                </w:r>
                <w:proofErr w:type="gramEnd"/>
                <w:r w:rsidRPr="003B6005">
                  <w:t xml:space="preserve"> or OBERIU (The Association for Real Art), </w:t>
                </w:r>
                <w:proofErr w:type="spellStart"/>
                <w:r w:rsidRPr="003B6005">
                  <w:t>Vvedensky</w:t>
                </w:r>
                <w:proofErr w:type="spellEnd"/>
                <w:r w:rsidRPr="003B6005">
                  <w:t xml:space="preserve"> is one of the creators of Russia's first literature of the Absurd. Starting from the premise that language and logic were unable to convey the truth of reality, </w:t>
                </w:r>
                <w:proofErr w:type="spellStart"/>
                <w:r w:rsidRPr="003B6005">
                  <w:t>Vvedensky</w:t>
                </w:r>
                <w:proofErr w:type="spellEnd"/>
                <w:r w:rsidRPr="003B6005">
                  <w:t xml:space="preserve"> rejected the traditional conventions of Russian poetry and sought the key to human cognition in the concept of the absurd (</w:t>
                </w:r>
                <w:proofErr w:type="spellStart"/>
                <w:r w:rsidRPr="003B6005">
                  <w:t>bessmyslitsa</w:t>
                </w:r>
                <w:proofErr w:type="spellEnd"/>
                <w:r w:rsidRPr="003B6005">
                  <w:t xml:space="preserve">). Profoundly out of synch with the philosophical values and literary norms of emerging Stalinist culture and hounded by an increasingly hostile critical establishment, </w:t>
                </w:r>
                <w:proofErr w:type="spellStart"/>
                <w:r w:rsidRPr="003B6005">
                  <w:t>Vvedensky</w:t>
                </w:r>
                <w:proofErr w:type="spellEnd"/>
                <w:r w:rsidRPr="003B6005">
                  <w:t xml:space="preserve"> was arrested in 1931 and again in 1941, when he died in the custody of the NKVD.  After his arrest and death, most of his manuscripts, tragically, were destroyed, and he was almost completely forgotten until the 1970s, when the process of returning his legacy to the history of Russian literature began.  </w:t>
                </w:r>
              </w:p>
              <w:p w14:paraId="4F2BA493" w14:textId="77777777" w:rsidR="003B6005" w:rsidRPr="009D193B" w:rsidRDefault="003B6005" w:rsidP="003B6005">
                <w:pPr>
                  <w:rPr>
                    <w:rFonts w:ascii="Times New Roman" w:hAnsi="Times New Roman" w:cs="Times New Roman"/>
                    <w:lang w:val="ru-RU"/>
                  </w:rPr>
                </w:pPr>
                <w:bookmarkStart w:id="0" w:name="_GoBack"/>
                <w:bookmarkEnd w:id="0"/>
              </w:p>
              <w:p w14:paraId="58556C40" w14:textId="77777777" w:rsidR="003B6005" w:rsidRDefault="003B6005" w:rsidP="003B6005">
                <w:r>
                  <w:t xml:space="preserve"> [File: </w:t>
                </w:r>
                <w:r w:rsidRPr="009D193B">
                  <w:t>Vvedensky</w:t>
                </w:r>
                <w:r>
                  <w:t>.jpg]</w:t>
                </w:r>
              </w:p>
              <w:p w14:paraId="6026ACB6" w14:textId="77777777" w:rsidR="003B6005" w:rsidRDefault="003B6005" w:rsidP="003B6005"/>
              <w:p w14:paraId="46BCBDAD" w14:textId="77777777" w:rsidR="003B6005" w:rsidRDefault="003B6005" w:rsidP="003B6005">
                <w:pPr>
                  <w:pStyle w:val="Caption"/>
                  <w:keepNext/>
                </w:pPr>
                <w:r>
                  <w:t xml:space="preserve">Figure </w:t>
                </w:r>
                <w:fldSimple w:instr=" SEQ Figure \* ARABIC ">
                  <w:r>
                    <w:rPr>
                      <w:noProof/>
                    </w:rPr>
                    <w:t>1</w:t>
                  </w:r>
                </w:fldSimple>
                <w:r>
                  <w:t xml:space="preserve"> </w:t>
                </w:r>
                <w:proofErr w:type="spellStart"/>
                <w:r w:rsidRPr="009D193B">
                  <w:t>Aleksandr</w:t>
                </w:r>
                <w:proofErr w:type="spellEnd"/>
                <w:r w:rsidRPr="009D193B">
                  <w:t xml:space="preserve"> </w:t>
                </w:r>
                <w:proofErr w:type="spellStart"/>
                <w:r w:rsidRPr="009D193B">
                  <w:t>Ivanovich</w:t>
                </w:r>
                <w:proofErr w:type="spellEnd"/>
                <w:r>
                  <w:t xml:space="preserve"> </w:t>
                </w:r>
                <w:proofErr w:type="spellStart"/>
                <w:r>
                  <w:t>Vvedensky</w:t>
                </w:r>
                <w:proofErr w:type="spellEnd"/>
              </w:p>
              <w:p w14:paraId="51C55D7A" w14:textId="77777777" w:rsidR="003B6005" w:rsidRDefault="003B6005" w:rsidP="00C27FAB">
                <w:pPr>
                  <w:rPr>
                    <w:rFonts w:ascii="Times New Roman" w:hAnsi="Times New Roman" w:cs="Times New Roman"/>
                  </w:rPr>
                </w:pPr>
              </w:p>
              <w:p w14:paraId="50A6A64D" w14:textId="532DB9BD" w:rsidR="003F0D73" w:rsidRDefault="003B6005" w:rsidP="00C27FAB">
                <w:hyperlink r:id="rId9" w:history="1">
                  <w:r w:rsidRPr="007F65E7">
                    <w:rPr>
                      <w:rStyle w:val="Hyperlink"/>
                    </w:rPr>
                    <w:t>https://ru.wikipedia.org/wiki/%D0%92%D0%B2%D0%B5%D0%B4%D0%B5%D0%BD%D1%81%D0%BA%D0%B8%D0</w:t>
                  </w:r>
                  <w:r w:rsidRPr="007F65E7">
                    <w:rPr>
                      <w:rStyle w:val="Hyperlink"/>
                    </w:rPr>
                    <w:t>%</w:t>
                  </w:r>
                  <w:r w:rsidRPr="007F65E7">
                    <w:rPr>
                      <w:rStyle w:val="Hyperlink"/>
                    </w:rPr>
                    <w:t>B9,_%D0%90%D0%BB%D0%B5%D0%BA%D1%81%D0%B0%D0%BD%D0%B4%D1%80_%D0%98%D0%B2%D0%B0%D0%BD%D0%BE%D0%B2%D0%B8%D1%87_%28%D0%BF%D0%BE%D</w:t>
                  </w:r>
                  <w:r w:rsidRPr="007F65E7">
                    <w:rPr>
                      <w:rStyle w:val="Hyperlink"/>
                    </w:rPr>
                    <w:lastRenderedPageBreak/>
                    <w:t>1%8D%D1%82%29</w:t>
                  </w:r>
                </w:hyperlink>
              </w:p>
            </w:tc>
          </w:sdtContent>
        </w:sdt>
      </w:tr>
      <w:tr w:rsidR="003235A7" w14:paraId="52F2F09B" w14:textId="77777777" w:rsidTr="003235A7">
        <w:tc>
          <w:tcPr>
            <w:tcW w:w="9016" w:type="dxa"/>
          </w:tcPr>
          <w:p w14:paraId="46E6CCD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18C3FBDBD23EA4F9FC77347E389C29C"/>
              </w:placeholder>
            </w:sdtPr>
            <w:sdtContent>
              <w:p w14:paraId="6ED20E05" w14:textId="77777777" w:rsidR="00A53EF1" w:rsidRDefault="00A53EF1" w:rsidP="00A53EF1">
                <w:sdt>
                  <w:sdtPr>
                    <w:id w:val="-619687402"/>
                    <w:citation/>
                  </w:sdtPr>
                  <w:sdtContent>
                    <w:r>
                      <w:fldChar w:fldCharType="begin"/>
                    </w:r>
                    <w:r>
                      <w:rPr>
                        <w:lang w:val="en-US"/>
                      </w:rPr>
                      <w:instrText xml:space="preserve"> CITATION Ich06 \l 1033 </w:instrText>
                    </w:r>
                    <w:r>
                      <w:fldChar w:fldCharType="separate"/>
                    </w:r>
                    <w:r>
                      <w:rPr>
                        <w:noProof/>
                        <w:lang w:val="en-US"/>
                      </w:rPr>
                      <w:t xml:space="preserve"> (Ichen and Kudriavstsev)</w:t>
                    </w:r>
                    <w:r>
                      <w:fldChar w:fldCharType="end"/>
                    </w:r>
                  </w:sdtContent>
                </w:sdt>
              </w:p>
              <w:p w14:paraId="76DEB7B1" w14:textId="77777777" w:rsidR="00A53EF1" w:rsidRDefault="00A53EF1" w:rsidP="00A53EF1">
                <w:sdt>
                  <w:sdtPr>
                    <w:id w:val="654189598"/>
                    <w:citation/>
                  </w:sdtPr>
                  <w:sdtContent>
                    <w:r>
                      <w:fldChar w:fldCharType="begin"/>
                    </w:r>
                    <w:r>
                      <w:rPr>
                        <w:lang w:val="en-US"/>
                      </w:rPr>
                      <w:instrText xml:space="preserve"> CITATION Nak82 \l 1033 </w:instrText>
                    </w:r>
                    <w:r>
                      <w:fldChar w:fldCharType="separate"/>
                    </w:r>
                    <w:r>
                      <w:rPr>
                        <w:noProof/>
                        <w:lang w:val="en-US"/>
                      </w:rPr>
                      <w:t>(Nakhimovsky)</w:t>
                    </w:r>
                    <w:r>
                      <w:fldChar w:fldCharType="end"/>
                    </w:r>
                  </w:sdtContent>
                </w:sdt>
              </w:p>
              <w:p w14:paraId="3D4E0BFB" w14:textId="77777777" w:rsidR="00A53EF1" w:rsidRDefault="00A53EF1" w:rsidP="00A53EF1">
                <w:sdt>
                  <w:sdtPr>
                    <w:id w:val="-87852513"/>
                    <w:citation/>
                  </w:sdtPr>
                  <w:sdtContent>
                    <w:r>
                      <w:fldChar w:fldCharType="begin"/>
                    </w:r>
                    <w:r>
                      <w:rPr>
                        <w:lang w:val="en-US"/>
                      </w:rPr>
                      <w:instrText xml:space="preserve"> CITATION Ost06 \l 1033 </w:instrText>
                    </w:r>
                    <w:r>
                      <w:fldChar w:fldCharType="separate"/>
                    </w:r>
                    <w:r>
                      <w:rPr>
                        <w:noProof/>
                        <w:lang w:val="en-US"/>
                      </w:rPr>
                      <w:t>(Ostashevsky)</w:t>
                    </w:r>
                    <w:r>
                      <w:fldChar w:fldCharType="end"/>
                    </w:r>
                  </w:sdtContent>
                </w:sdt>
              </w:p>
              <w:p w14:paraId="4EA464F9" w14:textId="77777777" w:rsidR="00A53EF1" w:rsidRDefault="00A53EF1" w:rsidP="00A53EF1">
                <w:sdt>
                  <w:sdtPr>
                    <w:id w:val="880294020"/>
                    <w:citation/>
                  </w:sdtPr>
                  <w:sdtContent>
                    <w:r>
                      <w:fldChar w:fldCharType="begin"/>
                    </w:r>
                    <w:r>
                      <w:rPr>
                        <w:lang w:val="en-US"/>
                      </w:rPr>
                      <w:instrText xml:space="preserve"> CITATION Rob97 \l 1033 </w:instrText>
                    </w:r>
                    <w:r>
                      <w:fldChar w:fldCharType="separate"/>
                    </w:r>
                    <w:r>
                      <w:rPr>
                        <w:noProof/>
                        <w:lang w:val="en-US"/>
                      </w:rPr>
                      <w:t>(Roberts)</w:t>
                    </w:r>
                    <w:r>
                      <w:fldChar w:fldCharType="end"/>
                    </w:r>
                  </w:sdtContent>
                </w:sdt>
              </w:p>
              <w:p w14:paraId="6D430A5E" w14:textId="77777777" w:rsidR="00A53EF1" w:rsidRDefault="00A53EF1" w:rsidP="00A53EF1">
                <w:sdt>
                  <w:sdtPr>
                    <w:id w:val="604311948"/>
                    <w:citation/>
                  </w:sdtPr>
                  <w:sdtContent>
                    <w:r>
                      <w:fldChar w:fldCharType="begin"/>
                    </w:r>
                    <w:r>
                      <w:rPr>
                        <w:lang w:val="en-US"/>
                      </w:rPr>
                      <w:instrText xml:space="preserve"> CITATION Val07 \l 1033 </w:instrText>
                    </w:r>
                    <w:r>
                      <w:fldChar w:fldCharType="separate"/>
                    </w:r>
                    <w:r>
                      <w:rPr>
                        <w:noProof/>
                        <w:lang w:val="en-US"/>
                      </w:rPr>
                      <w:t>(Valieva)</w:t>
                    </w:r>
                    <w:r>
                      <w:fldChar w:fldCharType="end"/>
                    </w:r>
                  </w:sdtContent>
                </w:sdt>
              </w:p>
              <w:p w14:paraId="4D4ED5E0" w14:textId="77777777" w:rsidR="00A53EF1" w:rsidRDefault="00A53EF1" w:rsidP="00A53EF1">
                <w:sdt>
                  <w:sdtPr>
                    <w:id w:val="-1755887893"/>
                    <w:citation/>
                  </w:sdtPr>
                  <w:sdtContent>
                    <w:r>
                      <w:fldChar w:fldCharType="begin"/>
                    </w:r>
                    <w:r>
                      <w:rPr>
                        <w:lang w:val="en-US"/>
                      </w:rPr>
                      <w:instrText xml:space="preserve"> CITATION Vve11 \l 1033 </w:instrText>
                    </w:r>
                    <w:r>
                      <w:fldChar w:fldCharType="separate"/>
                    </w:r>
                    <w:r>
                      <w:rPr>
                        <w:noProof/>
                        <w:lang w:val="en-US"/>
                      </w:rPr>
                      <w:t>(Vvedenskii)</w:t>
                    </w:r>
                    <w:r>
                      <w:fldChar w:fldCharType="end"/>
                    </w:r>
                  </w:sdtContent>
                </w:sdt>
              </w:p>
              <w:p w14:paraId="71E3E40B" w14:textId="77777777" w:rsidR="00A53EF1" w:rsidRDefault="00A53EF1" w:rsidP="00A53EF1">
                <w:sdt>
                  <w:sdtPr>
                    <w:id w:val="-1944065925"/>
                    <w:citation/>
                  </w:sdtPr>
                  <w:sdtContent>
                    <w:r>
                      <w:fldChar w:fldCharType="begin"/>
                    </w:r>
                    <w:r>
                      <w:rPr>
                        <w:lang w:val="en-US"/>
                      </w:rPr>
                      <w:instrText xml:space="preserve"> CITATION Sbo \l 1033 </w:instrText>
                    </w:r>
                    <w:r>
                      <w:fldChar w:fldCharType="separate"/>
                    </w:r>
                    <w:r>
                      <w:rPr>
                        <w:noProof/>
                        <w:lang w:val="en-US"/>
                      </w:rPr>
                      <w:t>(Vvedenskiĭ, Lipavskiĭ and Druskin)</w:t>
                    </w:r>
                    <w:r>
                      <w:fldChar w:fldCharType="end"/>
                    </w:r>
                  </w:sdtContent>
                </w:sdt>
              </w:p>
              <w:p w14:paraId="1F9B44A8" w14:textId="77777777" w:rsidR="00A53EF1" w:rsidRDefault="00A53EF1" w:rsidP="00A53EF1">
                <w:sdt>
                  <w:sdtPr>
                    <w:id w:val="-608507646"/>
                    <w:citation/>
                  </w:sdtPr>
                  <w:sdtContent>
                    <w:r>
                      <w:fldChar w:fldCharType="begin"/>
                    </w:r>
                    <w:r>
                      <w:rPr>
                        <w:lang w:val="en-US"/>
                      </w:rPr>
                      <w:instrText xml:space="preserve"> CITATION Vve93 \l 1033 </w:instrText>
                    </w:r>
                    <w:r>
                      <w:fldChar w:fldCharType="separate"/>
                    </w:r>
                    <w:r>
                      <w:rPr>
                        <w:noProof/>
                        <w:lang w:val="en-US"/>
                      </w:rPr>
                      <w:t>(A. I. Vvedensky, Polnoe sobranie sochinenii)</w:t>
                    </w:r>
                    <w:r>
                      <w:fldChar w:fldCharType="end"/>
                    </w:r>
                  </w:sdtContent>
                </w:sdt>
              </w:p>
              <w:p w14:paraId="72E3F898" w14:textId="77777777" w:rsidR="00A53EF1" w:rsidRDefault="00A53EF1" w:rsidP="00A53EF1">
                <w:sdt>
                  <w:sdtPr>
                    <w:id w:val="-261992713"/>
                    <w:citation/>
                  </w:sdtPr>
                  <w:sdtContent>
                    <w:r>
                      <w:fldChar w:fldCharType="begin"/>
                    </w:r>
                    <w:r>
                      <w:rPr>
                        <w:lang w:val="en-US"/>
                      </w:rPr>
                      <w:instrText xml:space="preserve"> CITATION Vve13 \l 1033 </w:instrText>
                    </w:r>
                    <w:r>
                      <w:fldChar w:fldCharType="separate"/>
                    </w:r>
                    <w:r>
                      <w:rPr>
                        <w:noProof/>
                        <w:lang w:val="en-US"/>
                      </w:rPr>
                      <w:t>(A. I. Vvedensky, An Invitation for Me to Think)</w:t>
                    </w:r>
                    <w:r>
                      <w:fldChar w:fldCharType="end"/>
                    </w:r>
                  </w:sdtContent>
                </w:sdt>
              </w:p>
              <w:p w14:paraId="144D7C35" w14:textId="77777777" w:rsidR="00A53EF1" w:rsidRDefault="00A53EF1" w:rsidP="00A53EF1">
                <w:sdt>
                  <w:sdtPr>
                    <w:id w:val="-1169011496"/>
                    <w:citation/>
                  </w:sdtPr>
                  <w:sdtContent>
                    <w:r>
                      <w:fldChar w:fldCharType="begin"/>
                    </w:r>
                    <w:r>
                      <w:rPr>
                        <w:lang w:val="en-US"/>
                      </w:rPr>
                      <w:instrText xml:space="preserve"> CITATION Vve84 \l 1033 </w:instrText>
                    </w:r>
                    <w:r>
                      <w:fldChar w:fldCharType="separate"/>
                    </w:r>
                    <w:r>
                      <w:rPr>
                        <w:noProof/>
                        <w:lang w:val="en-US"/>
                      </w:rPr>
                      <w:t>(A. I. Vvedensky, Polnoe Sobranie Sochinenii)</w:t>
                    </w:r>
                    <w:r>
                      <w:fldChar w:fldCharType="end"/>
                    </w:r>
                  </w:sdtContent>
                </w:sdt>
              </w:p>
              <w:p w14:paraId="50910176" w14:textId="77777777" w:rsidR="00A53EF1" w:rsidRDefault="00A53EF1" w:rsidP="00A53EF1">
                <w:sdt>
                  <w:sdtPr>
                    <w:id w:val="-605888931"/>
                    <w:citation/>
                  </w:sdtPr>
                  <w:sdtContent>
                    <w:r>
                      <w:fldChar w:fldCharType="begin"/>
                    </w:r>
                    <w:r>
                      <w:rPr>
                        <w:lang w:val="en-US"/>
                      </w:rPr>
                      <w:instrText xml:space="preserve"> CITATION Vve02 \l 1033 </w:instrText>
                    </w:r>
                    <w:r>
                      <w:fldChar w:fldCharType="separate"/>
                    </w:r>
                    <w:r>
                      <w:rPr>
                        <w:noProof/>
                        <w:lang w:val="en-US"/>
                      </w:rPr>
                      <w:t>(A. I. Vvedensky, The Grey Notebook)</w:t>
                    </w:r>
                    <w:r>
                      <w:fldChar w:fldCharType="end"/>
                    </w:r>
                  </w:sdtContent>
                </w:sdt>
              </w:p>
              <w:p w14:paraId="1F4C7360" w14:textId="73104BF1" w:rsidR="003235A7" w:rsidRDefault="00A53EF1" w:rsidP="00A53EF1">
                <w:sdt>
                  <w:sdtPr>
                    <w:id w:val="-1115127151"/>
                    <w:citation/>
                  </w:sdtPr>
                  <w:sdtContent>
                    <w:r>
                      <w:fldChar w:fldCharType="begin"/>
                    </w:r>
                    <w:r>
                      <w:rPr>
                        <w:lang w:val="en-US"/>
                      </w:rPr>
                      <w:instrText xml:space="preserve"> CITATION Vve87 \l 1033 </w:instrText>
                    </w:r>
                    <w:r>
                      <w:fldChar w:fldCharType="separate"/>
                    </w:r>
                    <w:r>
                      <w:rPr>
                        <w:noProof/>
                        <w:lang w:val="en-US"/>
                      </w:rPr>
                      <w:t>(Vvedensky and Kharms)</w:t>
                    </w:r>
                    <w:r>
                      <w:fldChar w:fldCharType="end"/>
                    </w:r>
                  </w:sdtContent>
                </w:sdt>
              </w:p>
            </w:sdtContent>
          </w:sdt>
        </w:tc>
      </w:tr>
    </w:tbl>
    <w:p w14:paraId="4D05562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AADCE" w14:textId="77777777" w:rsidR="00E92CE5" w:rsidRDefault="00E92CE5" w:rsidP="007A0D55">
      <w:pPr>
        <w:spacing w:after="0" w:line="240" w:lineRule="auto"/>
      </w:pPr>
      <w:r>
        <w:separator/>
      </w:r>
    </w:p>
  </w:endnote>
  <w:endnote w:type="continuationSeparator" w:id="0">
    <w:p w14:paraId="4161E5D4" w14:textId="77777777" w:rsidR="00E92CE5" w:rsidRDefault="00E92C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61870" w14:textId="77777777" w:rsidR="00E92CE5" w:rsidRDefault="00E92CE5" w:rsidP="007A0D55">
      <w:pPr>
        <w:spacing w:after="0" w:line="240" w:lineRule="auto"/>
      </w:pPr>
      <w:r>
        <w:separator/>
      </w:r>
    </w:p>
  </w:footnote>
  <w:footnote w:type="continuationSeparator" w:id="0">
    <w:p w14:paraId="7F627101" w14:textId="77777777" w:rsidR="00E92CE5" w:rsidRDefault="00E92CE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604E7" w14:textId="77777777" w:rsidR="00E92CE5" w:rsidRDefault="00E92CE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36DC2D" w14:textId="77777777" w:rsidR="00E92CE5" w:rsidRDefault="00E92CE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005"/>
    <w:rsid w:val="00032559"/>
    <w:rsid w:val="0003756A"/>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6005"/>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6A59"/>
    <w:rsid w:val="005F1252"/>
    <w:rsid w:val="005F26D7"/>
    <w:rsid w:val="005F5450"/>
    <w:rsid w:val="006679E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3EF1"/>
    <w:rsid w:val="00A54263"/>
    <w:rsid w:val="00A76FD9"/>
    <w:rsid w:val="00AB436D"/>
    <w:rsid w:val="00AC33C9"/>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2CE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96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60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005"/>
    <w:rPr>
      <w:rFonts w:ascii="Lucida Grande" w:hAnsi="Lucida Grande" w:cs="Lucida Grande"/>
      <w:sz w:val="18"/>
      <w:szCs w:val="18"/>
    </w:rPr>
  </w:style>
  <w:style w:type="character" w:styleId="Hyperlink">
    <w:name w:val="Hyperlink"/>
    <w:basedOn w:val="DefaultParagraphFont"/>
    <w:uiPriority w:val="99"/>
    <w:semiHidden/>
    <w:rsid w:val="003B6005"/>
    <w:rPr>
      <w:color w:val="0563C1" w:themeColor="hyperlink"/>
      <w:u w:val="single"/>
    </w:rPr>
  </w:style>
  <w:style w:type="paragraph" w:styleId="Caption">
    <w:name w:val="caption"/>
    <w:basedOn w:val="Normal"/>
    <w:next w:val="Normal"/>
    <w:uiPriority w:val="35"/>
    <w:semiHidden/>
    <w:qFormat/>
    <w:rsid w:val="003B6005"/>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5B6A5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60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005"/>
    <w:rPr>
      <w:rFonts w:ascii="Lucida Grande" w:hAnsi="Lucida Grande" w:cs="Lucida Grande"/>
      <w:sz w:val="18"/>
      <w:szCs w:val="18"/>
    </w:rPr>
  </w:style>
  <w:style w:type="character" w:styleId="Hyperlink">
    <w:name w:val="Hyperlink"/>
    <w:basedOn w:val="DefaultParagraphFont"/>
    <w:uiPriority w:val="99"/>
    <w:semiHidden/>
    <w:rsid w:val="003B6005"/>
    <w:rPr>
      <w:color w:val="0563C1" w:themeColor="hyperlink"/>
      <w:u w:val="single"/>
    </w:rPr>
  </w:style>
  <w:style w:type="paragraph" w:styleId="Caption">
    <w:name w:val="caption"/>
    <w:basedOn w:val="Normal"/>
    <w:next w:val="Normal"/>
    <w:uiPriority w:val="35"/>
    <w:semiHidden/>
    <w:qFormat/>
    <w:rsid w:val="003B6005"/>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5B6A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ru.wikipedia.org/wiki/%D0%92%D0%B2%D0%B5%D0%B4%D0%B5%D0%BD%D1%81%D0%BA%D0%B8%D0%B9,_%D0%90%D0%BB%D0%B5%D0%BA%D1%81%D0%B0%D0%BD%D0%B4%D1%80_%D0%98%D0%B2%D0%B0%D0%BD%D0%BE%D0%B2%D0%B8%D1%87_%28%D0%BF%D0%BE%D1%8D%D1%82%29"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F9685FCC4CAC42B6878ECBA4DB3E3B"/>
        <w:category>
          <w:name w:val="General"/>
          <w:gallery w:val="placeholder"/>
        </w:category>
        <w:types>
          <w:type w:val="bbPlcHdr"/>
        </w:types>
        <w:behaviors>
          <w:behavior w:val="content"/>
        </w:behaviors>
        <w:guid w:val="{FEF5882A-4880-3B48-8F1C-618473E1A7EB}"/>
      </w:docPartPr>
      <w:docPartBody>
        <w:p w:rsidR="00000000" w:rsidRDefault="004E117A">
          <w:pPr>
            <w:pStyle w:val="ADF9685FCC4CAC42B6878ECBA4DB3E3B"/>
          </w:pPr>
          <w:r w:rsidRPr="00CC586D">
            <w:rPr>
              <w:rStyle w:val="PlaceholderText"/>
              <w:b/>
              <w:color w:val="FFFFFF" w:themeColor="background1"/>
            </w:rPr>
            <w:t>[Salutation]</w:t>
          </w:r>
        </w:p>
      </w:docPartBody>
    </w:docPart>
    <w:docPart>
      <w:docPartPr>
        <w:name w:val="399AE8C5E8F6144C9A8839622A6E287A"/>
        <w:category>
          <w:name w:val="General"/>
          <w:gallery w:val="placeholder"/>
        </w:category>
        <w:types>
          <w:type w:val="bbPlcHdr"/>
        </w:types>
        <w:behaviors>
          <w:behavior w:val="content"/>
        </w:behaviors>
        <w:guid w:val="{510A036E-FCCC-BC4E-9AED-6D1B5A2002C0}"/>
      </w:docPartPr>
      <w:docPartBody>
        <w:p w:rsidR="00000000" w:rsidRDefault="004E117A">
          <w:pPr>
            <w:pStyle w:val="399AE8C5E8F6144C9A8839622A6E287A"/>
          </w:pPr>
          <w:r>
            <w:rPr>
              <w:rStyle w:val="PlaceholderText"/>
            </w:rPr>
            <w:t>[First name]</w:t>
          </w:r>
        </w:p>
      </w:docPartBody>
    </w:docPart>
    <w:docPart>
      <w:docPartPr>
        <w:name w:val="E0E0D6D4B9C7D044B413A4A51A538A90"/>
        <w:category>
          <w:name w:val="General"/>
          <w:gallery w:val="placeholder"/>
        </w:category>
        <w:types>
          <w:type w:val="bbPlcHdr"/>
        </w:types>
        <w:behaviors>
          <w:behavior w:val="content"/>
        </w:behaviors>
        <w:guid w:val="{8B3C6FD0-9247-2D4E-9C36-86E081A7659D}"/>
      </w:docPartPr>
      <w:docPartBody>
        <w:p w:rsidR="00000000" w:rsidRDefault="004E117A">
          <w:pPr>
            <w:pStyle w:val="E0E0D6D4B9C7D044B413A4A51A538A90"/>
          </w:pPr>
          <w:r>
            <w:rPr>
              <w:rStyle w:val="PlaceholderText"/>
            </w:rPr>
            <w:t>[Middle name]</w:t>
          </w:r>
        </w:p>
      </w:docPartBody>
    </w:docPart>
    <w:docPart>
      <w:docPartPr>
        <w:name w:val="5339549DA5E67A49B7F70765A7FEBCEB"/>
        <w:category>
          <w:name w:val="General"/>
          <w:gallery w:val="placeholder"/>
        </w:category>
        <w:types>
          <w:type w:val="bbPlcHdr"/>
        </w:types>
        <w:behaviors>
          <w:behavior w:val="content"/>
        </w:behaviors>
        <w:guid w:val="{0760A9B5-FE52-664A-BBA8-D53E16EFE257}"/>
      </w:docPartPr>
      <w:docPartBody>
        <w:p w:rsidR="00000000" w:rsidRDefault="004E117A">
          <w:pPr>
            <w:pStyle w:val="5339549DA5E67A49B7F70765A7FEBCEB"/>
          </w:pPr>
          <w:r>
            <w:rPr>
              <w:rStyle w:val="PlaceholderText"/>
            </w:rPr>
            <w:t>[Last name]</w:t>
          </w:r>
        </w:p>
      </w:docPartBody>
    </w:docPart>
    <w:docPart>
      <w:docPartPr>
        <w:name w:val="0FFBC8BCF58A974B9E71CD1507168119"/>
        <w:category>
          <w:name w:val="General"/>
          <w:gallery w:val="placeholder"/>
        </w:category>
        <w:types>
          <w:type w:val="bbPlcHdr"/>
        </w:types>
        <w:behaviors>
          <w:behavior w:val="content"/>
        </w:behaviors>
        <w:guid w:val="{45586DD3-E6D5-A747-9C1C-C57807DFD1B1}"/>
      </w:docPartPr>
      <w:docPartBody>
        <w:p w:rsidR="00000000" w:rsidRDefault="004E117A">
          <w:pPr>
            <w:pStyle w:val="0FFBC8BCF58A974B9E71CD1507168119"/>
          </w:pPr>
          <w:r>
            <w:rPr>
              <w:rStyle w:val="PlaceholderText"/>
            </w:rPr>
            <w:t>[Enter your biography]</w:t>
          </w:r>
        </w:p>
      </w:docPartBody>
    </w:docPart>
    <w:docPart>
      <w:docPartPr>
        <w:name w:val="B754F15631DC8642B64114C532FBB3A1"/>
        <w:category>
          <w:name w:val="General"/>
          <w:gallery w:val="placeholder"/>
        </w:category>
        <w:types>
          <w:type w:val="bbPlcHdr"/>
        </w:types>
        <w:behaviors>
          <w:behavior w:val="content"/>
        </w:behaviors>
        <w:guid w:val="{74C56B6A-26C1-7E42-B681-E27A91575F67}"/>
      </w:docPartPr>
      <w:docPartBody>
        <w:p w:rsidR="00000000" w:rsidRDefault="004E117A">
          <w:pPr>
            <w:pStyle w:val="B754F15631DC8642B64114C532FBB3A1"/>
          </w:pPr>
          <w:r>
            <w:rPr>
              <w:rStyle w:val="PlaceholderText"/>
            </w:rPr>
            <w:t>[Enter the institution with which you are affiliated]</w:t>
          </w:r>
        </w:p>
      </w:docPartBody>
    </w:docPart>
    <w:docPart>
      <w:docPartPr>
        <w:name w:val="9D8FC483059E2C43811765CC71934ED9"/>
        <w:category>
          <w:name w:val="General"/>
          <w:gallery w:val="placeholder"/>
        </w:category>
        <w:types>
          <w:type w:val="bbPlcHdr"/>
        </w:types>
        <w:behaviors>
          <w:behavior w:val="content"/>
        </w:behaviors>
        <w:guid w:val="{FBFCCBDC-8C69-224B-B69E-D181629523E0}"/>
      </w:docPartPr>
      <w:docPartBody>
        <w:p w:rsidR="00000000" w:rsidRDefault="004E117A">
          <w:pPr>
            <w:pStyle w:val="9D8FC483059E2C43811765CC71934ED9"/>
          </w:pPr>
          <w:r w:rsidRPr="00EF74F7">
            <w:rPr>
              <w:b/>
              <w:color w:val="808080" w:themeColor="background1" w:themeShade="80"/>
            </w:rPr>
            <w:t>[Enter the headword for your article]</w:t>
          </w:r>
        </w:p>
      </w:docPartBody>
    </w:docPart>
    <w:docPart>
      <w:docPartPr>
        <w:name w:val="F4655793A7593B499C2B22D20521FF08"/>
        <w:category>
          <w:name w:val="General"/>
          <w:gallery w:val="placeholder"/>
        </w:category>
        <w:types>
          <w:type w:val="bbPlcHdr"/>
        </w:types>
        <w:behaviors>
          <w:behavior w:val="content"/>
        </w:behaviors>
        <w:guid w:val="{43EA0E96-F007-FE4A-99DF-A0DA2BF35D91}"/>
      </w:docPartPr>
      <w:docPartBody>
        <w:p w:rsidR="00000000" w:rsidRDefault="004E117A">
          <w:pPr>
            <w:pStyle w:val="F4655793A7593B499C2B22D20521FF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DBB875257A4C42B4A7B213ED2E4DCC"/>
        <w:category>
          <w:name w:val="General"/>
          <w:gallery w:val="placeholder"/>
        </w:category>
        <w:types>
          <w:type w:val="bbPlcHdr"/>
        </w:types>
        <w:behaviors>
          <w:behavior w:val="content"/>
        </w:behaviors>
        <w:guid w:val="{9D87C3EE-1412-AB47-BA50-CD413D52EC0E}"/>
      </w:docPartPr>
      <w:docPartBody>
        <w:p w:rsidR="00000000" w:rsidRDefault="004E117A">
          <w:pPr>
            <w:pStyle w:val="E1DBB875257A4C42B4A7B213ED2E4D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57344AFBBCD1479A4367DF18B00A83"/>
        <w:category>
          <w:name w:val="General"/>
          <w:gallery w:val="placeholder"/>
        </w:category>
        <w:types>
          <w:type w:val="bbPlcHdr"/>
        </w:types>
        <w:behaviors>
          <w:behavior w:val="content"/>
        </w:behaviors>
        <w:guid w:val="{31599F32-6035-A844-BD0C-F443F59863B2}"/>
      </w:docPartPr>
      <w:docPartBody>
        <w:p w:rsidR="00000000" w:rsidRDefault="004E117A">
          <w:pPr>
            <w:pStyle w:val="0B57344AFBBCD1479A4367DF18B00A8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18C3FBDBD23EA4F9FC77347E389C29C"/>
        <w:category>
          <w:name w:val="General"/>
          <w:gallery w:val="placeholder"/>
        </w:category>
        <w:types>
          <w:type w:val="bbPlcHdr"/>
        </w:types>
        <w:behaviors>
          <w:behavior w:val="content"/>
        </w:behaviors>
        <w:guid w:val="{D3C080FA-F35D-004C-8621-890D2A69D44F}"/>
      </w:docPartPr>
      <w:docPartBody>
        <w:p w:rsidR="00000000" w:rsidRDefault="004E117A">
          <w:pPr>
            <w:pStyle w:val="018C3FBDBD23EA4F9FC77347E389C29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DF9685FCC4CAC42B6878ECBA4DB3E3B">
    <w:name w:val="ADF9685FCC4CAC42B6878ECBA4DB3E3B"/>
  </w:style>
  <w:style w:type="paragraph" w:customStyle="1" w:styleId="399AE8C5E8F6144C9A8839622A6E287A">
    <w:name w:val="399AE8C5E8F6144C9A8839622A6E287A"/>
  </w:style>
  <w:style w:type="paragraph" w:customStyle="1" w:styleId="E0E0D6D4B9C7D044B413A4A51A538A90">
    <w:name w:val="E0E0D6D4B9C7D044B413A4A51A538A90"/>
  </w:style>
  <w:style w:type="paragraph" w:customStyle="1" w:styleId="5339549DA5E67A49B7F70765A7FEBCEB">
    <w:name w:val="5339549DA5E67A49B7F70765A7FEBCEB"/>
  </w:style>
  <w:style w:type="paragraph" w:customStyle="1" w:styleId="0FFBC8BCF58A974B9E71CD1507168119">
    <w:name w:val="0FFBC8BCF58A974B9E71CD1507168119"/>
  </w:style>
  <w:style w:type="paragraph" w:customStyle="1" w:styleId="B754F15631DC8642B64114C532FBB3A1">
    <w:name w:val="B754F15631DC8642B64114C532FBB3A1"/>
  </w:style>
  <w:style w:type="paragraph" w:customStyle="1" w:styleId="9D8FC483059E2C43811765CC71934ED9">
    <w:name w:val="9D8FC483059E2C43811765CC71934ED9"/>
  </w:style>
  <w:style w:type="paragraph" w:customStyle="1" w:styleId="F4655793A7593B499C2B22D20521FF08">
    <w:name w:val="F4655793A7593B499C2B22D20521FF08"/>
  </w:style>
  <w:style w:type="paragraph" w:customStyle="1" w:styleId="E1DBB875257A4C42B4A7B213ED2E4DCC">
    <w:name w:val="E1DBB875257A4C42B4A7B213ED2E4DCC"/>
  </w:style>
  <w:style w:type="paragraph" w:customStyle="1" w:styleId="0B57344AFBBCD1479A4367DF18B00A83">
    <w:name w:val="0B57344AFBBCD1479A4367DF18B00A83"/>
  </w:style>
  <w:style w:type="paragraph" w:customStyle="1" w:styleId="018C3FBDBD23EA4F9FC77347E389C29C">
    <w:name w:val="018C3FBDBD23EA4F9FC77347E389C2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DF9685FCC4CAC42B6878ECBA4DB3E3B">
    <w:name w:val="ADF9685FCC4CAC42B6878ECBA4DB3E3B"/>
  </w:style>
  <w:style w:type="paragraph" w:customStyle="1" w:styleId="399AE8C5E8F6144C9A8839622A6E287A">
    <w:name w:val="399AE8C5E8F6144C9A8839622A6E287A"/>
  </w:style>
  <w:style w:type="paragraph" w:customStyle="1" w:styleId="E0E0D6D4B9C7D044B413A4A51A538A90">
    <w:name w:val="E0E0D6D4B9C7D044B413A4A51A538A90"/>
  </w:style>
  <w:style w:type="paragraph" w:customStyle="1" w:styleId="5339549DA5E67A49B7F70765A7FEBCEB">
    <w:name w:val="5339549DA5E67A49B7F70765A7FEBCEB"/>
  </w:style>
  <w:style w:type="paragraph" w:customStyle="1" w:styleId="0FFBC8BCF58A974B9E71CD1507168119">
    <w:name w:val="0FFBC8BCF58A974B9E71CD1507168119"/>
  </w:style>
  <w:style w:type="paragraph" w:customStyle="1" w:styleId="B754F15631DC8642B64114C532FBB3A1">
    <w:name w:val="B754F15631DC8642B64114C532FBB3A1"/>
  </w:style>
  <w:style w:type="paragraph" w:customStyle="1" w:styleId="9D8FC483059E2C43811765CC71934ED9">
    <w:name w:val="9D8FC483059E2C43811765CC71934ED9"/>
  </w:style>
  <w:style w:type="paragraph" w:customStyle="1" w:styleId="F4655793A7593B499C2B22D20521FF08">
    <w:name w:val="F4655793A7593B499C2B22D20521FF08"/>
  </w:style>
  <w:style w:type="paragraph" w:customStyle="1" w:styleId="E1DBB875257A4C42B4A7B213ED2E4DCC">
    <w:name w:val="E1DBB875257A4C42B4A7B213ED2E4DCC"/>
  </w:style>
  <w:style w:type="paragraph" w:customStyle="1" w:styleId="0B57344AFBBCD1479A4367DF18B00A83">
    <w:name w:val="0B57344AFBBCD1479A4367DF18B00A83"/>
  </w:style>
  <w:style w:type="paragraph" w:customStyle="1" w:styleId="018C3FBDBD23EA4F9FC77347E389C29C">
    <w:name w:val="018C3FBDBD23EA4F9FC77347E389C2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Ich06</b:Tag>
    <b:SourceType>Book</b:SourceType>
    <b:Guid>{18629509-3654-BC4F-8516-BD0EF94D1C94}</b:Guid>
    <b:Title>Poet Aleksandr Vvedenskii: sbornik materialov</b:Title>
    <b:City>Belgrad</b:City>
    <b:Year>2006</b:Year>
    <b:Author>
      <b:Editor>
        <b:NameList>
          <b:Person>
            <b:Last>Ichen</b:Last>
            <b:First>Korneliia</b:First>
          </b:Person>
          <b:Person>
            <b:Last>Kudriavstsev</b:Last>
            <b:First>Sergeĭ </b:First>
          </b:Person>
        </b:NameList>
      </b:Editor>
    </b:Author>
    <b:Publisher>Gileia</b:Publisher>
    <b:RefOrder>1</b:RefOrder>
  </b:Source>
  <b:Source>
    <b:Tag>Sbo</b:Tag>
    <b:SourceType>Book</b:SourceType>
    <b:Guid>{0586A85D-B4AF-9245-B0DB-A0984F9C6889}</b:Guid>
    <b:Title>Sborishche druzej ostavlennykh sud'boiu»: A. V. Vvedenskii, L. Lipavskii, Ia. Druskin, D. Kharms, N. Oleinikov: «chinari» v tekstakh, dokumentakh i issledovaniiakh</b:Title>
    <b:City>Moscow</b:City>
    <b:BookTitle>'Chinari' v tekstakh, dokumentakh i issledovaniiakh</b:BookTitle>
    <b:Author>
      <b:Author>
        <b:NameList>
          <b:Person>
            <b:Last>Vvedenskiĭ</b:Last>
            <b:First>Aleksandr Ivanovich</b:First>
          </b:Person>
          <b:Person>
            <b:Last>Lipavskiĭ</b:Last>
            <b:First>Leonid</b:First>
          </b:Person>
          <b:Person>
            <b:Last>Druskin</b:Last>
            <b:First>Akov</b:First>
          </b:Person>
          <b:Person>
            <b:Last>Kharms</b:Last>
            <b:First>Daniil </b:First>
          </b:Person>
          <b:Person>
            <b:Last>Oleĭnikov</b:Last>
            <b:First>Nikolaĭ</b:First>
          </b:Person>
        </b:NameList>
      </b:Author>
    </b:Author>
    <b:Publisher>Ladomir</b:Publisher>
    <b:Year>1998</b:Year>
    <b:NumberVolumes>2</b:NumberVolumes>
    <b:RefOrder>7</b:RefOrder>
  </b:Source>
  <b:Source>
    <b:Tag>Rob97</b:Tag>
    <b:SourceType>Book</b:SourceType>
    <b:Guid>{F9F98475-E0FB-924D-AEB6-BFC03328FEB6}</b:Guid>
    <b:Title>The Last Soviet Avant-Garde: Oberiu--fact, Fiction, Metafiction</b:Title>
    <b:City>Cambridge</b:City>
    <b:Publisher>Cambridge UP</b:Publisher>
    <b:Year>1997</b:Year>
    <b:Author>
      <b:Author>
        <b:NameList>
          <b:Person>
            <b:Last>Roberts</b:Last>
            <b:First>Graham</b:First>
          </b:Person>
        </b:NameList>
      </b:Author>
    </b:Author>
    <b:RefOrder>4</b:RefOrder>
  </b:Source>
  <b:Source>
    <b:Tag>Nak82</b:Tag>
    <b:SourceType>Book</b:SourceType>
    <b:Guid>{72A5B998-BFAD-3240-A2D8-A6065CD0AF42}</b:Guid>
    <b:Title>Laughter in the Void: An Introduction to the Writings of Daniil Kharms and Alexander Vvedenskii</b:Title>
    <b:City>Wien</b:City>
    <b:Publisher>Wiener Slawistischer Alamanach</b:Publisher>
    <b:Year>1982</b:Year>
    <b:Author>
      <b:Author>
        <b:NameList>
          <b:Person>
            <b:Last>Nakhimovsky</b:Last>
            <b:Middle>S.</b:Middle>
            <b:First>Alice</b:First>
          </b:Person>
        </b:NameList>
      </b:Author>
    </b:Author>
    <b:RefOrder>2</b:RefOrder>
  </b:Source>
  <b:Source>
    <b:Tag>Val07</b:Tag>
    <b:SourceType>Book</b:SourceType>
    <b:Guid>{1AD48781-1E8C-2740-BF2F-C261C7FCA50B}</b:Guid>
    <b:Title>Igra v bessmyslitsu: poeticheskii mir Aleksandra Vvedenskogo</b:Title>
    <b:City>St. Petersburg</b:City>
    <b:Publisher>Bulanin</b:Publisher>
    <b:Year>2007</b:Year>
    <b:Author>
      <b:Author>
        <b:NameList>
          <b:Person>
            <b:Last>Valieva</b:Last>
            <b:First>Iuliia</b:First>
          </b:Person>
        </b:NameList>
      </b:Author>
    </b:Author>
    <b:RefOrder>5</b:RefOrder>
  </b:Source>
  <b:Source>
    <b:Tag>Vve11</b:Tag>
    <b:SourceType>Book</b:SourceType>
    <b:Guid>{E85B6125-2A1B-CC43-A248-53CCF905C3B6}</b:Guid>
    <b:Title>Всё / Vsë (Everything)</b:Title>
    <b:City>Moscow</b:City>
    <b:Publisher>OGI</b:Publisher>
    <b:Year>2011</b:Year>
    <b:Author>
      <b:Author>
        <b:NameList>
          <b:Person>
            <b:Last>Vvedenskii</b:Last>
            <b:First>Alexandr</b:First>
          </b:Person>
        </b:NameList>
      </b:Author>
    </b:Author>
    <b:RefOrder>6</b:RefOrder>
  </b:Source>
  <b:Source>
    <b:Tag>Ost06</b:Tag>
    <b:SourceType>Book</b:SourceType>
    <b:Guid>{8C8BB4B8-2BC3-3440-8FB7-AD65FF96B050}</b:Guid>
    <b:Title>OBERIU: An Anthology of Russian Absurdism</b:Title>
    <b:Publisher>Northwestern UP</b:Publisher>
    <b:Year>2006</b:Year>
    <b:Volume>Evanston</b:Volume>
    <b:Author>
      <b:Translator>
        <b:NameList>
          <b:Person>
            <b:Last>Ostashevsky</b:Last>
            <b:First>Eugene</b:First>
          </b:Person>
          <b:Person>
            <b:Last>Yankelevich</b:Last>
            <b:First>Matvei</b:First>
          </b:Person>
        </b:NameList>
      </b:Translator>
      <b:Editor>
        <b:NameList>
          <b:Person>
            <b:Last>Ostashevsky</b:Last>
            <b:First>Eugene</b:First>
          </b:Person>
        </b:NameList>
      </b:Editor>
    </b:Author>
    <b:RefOrder>3</b:RefOrder>
  </b:Source>
  <b:Source>
    <b:Tag>Vve93</b:Tag>
    <b:SourceType>Book</b:SourceType>
    <b:Guid>{6D9FE3B9-42D6-2643-9FC3-88B2802B43A9}</b:Guid>
    <b:Title>Polnoe sobranie sochinenii</b:Title>
    <b:City>Moscow</b:City>
    <b:Publisher>Gileia</b:Publisher>
    <b:Year>1993</b:Year>
    <b:Author>
      <b:Author>
        <b:NameList>
          <b:Person>
            <b:Last>Vvedensky</b:Last>
            <b:Middle>Ivanovich </b:Middle>
            <b:First>Aleksandr </b:First>
          </b:Person>
        </b:NameList>
      </b:Author>
      <b:Editor>
        <b:NameList>
          <b:Person>
            <b:Last>Meilakh</b:Last>
            <b:First>M.</b:First>
          </b:Person>
          <b:Person>
            <b:Last>Erl'</b:Last>
            <b:First>V.</b:First>
          </b:Person>
        </b:NameList>
      </b:Editor>
    </b:Author>
    <b:RefOrder>8</b:RefOrder>
  </b:Source>
  <b:Source>
    <b:Tag>Vve84</b:Tag>
    <b:SourceType>Book</b:SourceType>
    <b:Guid>{D05B4B8B-D8F6-FA46-B247-069E4C16BA62}</b:Guid>
    <b:Author>
      <b:Author>
        <b:NameList>
          <b:Person>
            <b:Last>Vvedensky</b:Last>
            <b:First>Aleksandr</b:First>
            <b:Middle>Ivanovich</b:Middle>
          </b:Person>
        </b:NameList>
      </b:Author>
      <b:Editor>
        <b:NameList>
          <b:Person>
            <b:Last>Meilakh</b:Last>
            <b:First>M.</b:First>
          </b:Person>
        </b:NameList>
      </b:Editor>
    </b:Author>
    <b:Title>Polnoe Sobranie Sochinenii</b:Title>
    <b:City>Ann Arbor</b:City>
    <b:Publisher>Ardis</b:Publisher>
    <b:Year>1980-84</b:Year>
    <b:NumberVolumes>2</b:NumberVolumes>
    <b:RefOrder>10</b:RefOrder>
  </b:Source>
  <b:Source>
    <b:Tag>Vve13</b:Tag>
    <b:SourceType>Book</b:SourceType>
    <b:Guid>{2ABC9229-8DFB-154D-B19B-D710BFB99E82}</b:Guid>
    <b:Author>
      <b:Author>
        <b:NameList>
          <b:Person>
            <b:Last>Vvedensky</b:Last>
            <b:First>Aleksandr</b:First>
            <b:Middle>Ivanovich</b:Middle>
          </b:Person>
        </b:NameList>
      </b:Author>
      <b:Translator>
        <b:NameList>
          <b:Person>
            <b:Last>Ostashevsky</b:Last>
            <b:First>Eugene</b:First>
          </b:Person>
          <b:Person>
            <b:Last>Yankelevich</b:Last>
            <b:First>Matvei</b:First>
          </b:Person>
        </b:NameList>
      </b:Translator>
    </b:Author>
    <b:Title>An Invitation for Me to Think</b:Title>
    <b:City>New York</b:City>
    <b:Publisher>NYRB</b:Publisher>
    <b:Year>2013</b:Year>
    <b:RefOrder>9</b:RefOrder>
  </b:Source>
  <b:Source>
    <b:Tag>Vve02</b:Tag>
    <b:SourceType>Book</b:SourceType>
    <b:Guid>{128F5192-46C0-7D4D-8E1B-5C3F3C6C78FE}</b:Guid>
    <b:Author>
      <b:Author>
        <b:NameList>
          <b:Person>
            <b:Last>Vvedensky</b:Last>
            <b:First>Aleksandr</b:First>
            <b:Middle>Ivanovich</b:Middle>
          </b:Person>
        </b:NameList>
      </b:Author>
      <b:Translator>
        <b:NameList>
          <b:Person>
            <b:Last>Yankelevich</b:Last>
            <b:First>Matvei</b:First>
          </b:Person>
        </b:NameList>
      </b:Translator>
    </b:Author>
    <b:Title>The Grey Notebook</b:Title>
    <b:City>New York</b:City>
    <b:Publisher>Ugly Duckling Press</b:Publisher>
    <b:Year>2002</b:Year>
    <b:RefOrder>11</b:RefOrder>
  </b:Source>
  <b:Source>
    <b:Tag>Vve87</b:Tag>
    <b:SourceType>Book</b:SourceType>
    <b:Guid>{A531F099-51E7-0640-991C-7EFDCA8BEB4E}</b:Guid>
    <b:Title>The Man with the Black Coat: Russia's Literature of the Absurd</b:Title>
    <b:City>Evanston</b:City>
    <b:Publisher>Northwestern UP</b:Publisher>
    <b:Year>1987</b:Year>
    <b:Author>
      <b:Author>
        <b:NameList>
          <b:Person>
            <b:Last>Vvedensky</b:Last>
            <b:First>Alexander</b:First>
          </b:Person>
          <b:Person>
            <b:Last>Kharms</b:Last>
            <b:First>Daniil</b:First>
          </b:Person>
        </b:NameList>
      </b:Author>
      <b:Translator>
        <b:NameList>
          <b:Person>
            <b:Last>Gibian</b:Last>
            <b:First>George</b:First>
          </b:Person>
        </b:NameList>
      </b:Translator>
      <b:Editor>
        <b:NameList>
          <b:Person>
            <b:Last>Gibian</b:Last>
            <b:First>George</b:First>
          </b:Person>
        </b:NameList>
      </b:Editor>
    </b:Author>
    <b:RefOrder>12</b:RefOrder>
  </b:Source>
</b:Sources>
</file>

<file path=customXml/itemProps1.xml><?xml version="1.0" encoding="utf-8"?>
<ds:datastoreItem xmlns:ds="http://schemas.openxmlformats.org/officeDocument/2006/customXml" ds:itemID="{50778821-9ADB-714C-8D25-B449536DF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579</Words>
  <Characters>3301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6</cp:revision>
  <dcterms:created xsi:type="dcterms:W3CDTF">2015-03-14T22:32:00Z</dcterms:created>
  <dcterms:modified xsi:type="dcterms:W3CDTF">2015-03-14T23:29:00Z</dcterms:modified>
</cp:coreProperties>
</file>