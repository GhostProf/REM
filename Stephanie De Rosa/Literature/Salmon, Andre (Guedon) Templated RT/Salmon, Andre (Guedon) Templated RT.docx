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CA38D5" w:rsidRDefault="00CA38D5" w:rsidP="00CA38D5">
            <w:pPr>
              <w:spacing w:after="0" w:line="240" w:lineRule="auto"/>
              <w:rPr>
                <w:color w:val="808080"/>
                <w:lang w:val="en-CA"/>
              </w:rPr>
            </w:pPr>
            <w:r>
              <w:rPr>
                <w:color w:val="808080"/>
              </w:rPr>
              <w:t>Cécile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CA38D5" w:rsidP="00837FE7">
            <w:pPr>
              <w:spacing w:after="0" w:line="240" w:lineRule="auto"/>
            </w:pPr>
            <w:r w:rsidRPr="00CA38D5">
              <w:rPr>
                <w:color w:val="808080"/>
              </w:rPr>
              <w:t>Guédon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CA38D5" w:rsidP="00837FE7">
            <w:pPr>
              <w:spacing w:after="0" w:line="240" w:lineRule="auto"/>
            </w:pPr>
            <w:r w:rsidRPr="00CA38D5">
              <w:rPr>
                <w:rStyle w:val="PlaceholderText"/>
              </w:rPr>
              <w:t>University of Groningen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BD0157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Salmon, André (1881-1969)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0B5F58" w:rsidP="00837FE7">
            <w:pPr>
              <w:spacing w:after="0" w:line="240" w:lineRule="auto"/>
              <w:rPr>
                <w:color w:val="000000"/>
              </w:rPr>
            </w:pPr>
            <w:r w:rsidRPr="00D17DB4">
              <w:rPr>
                <w:color w:val="000000"/>
              </w:rPr>
              <w:t xml:space="preserve">French poet and art critic. Associated with Guillaume Apollinaire and Max Jacob, he also developed a long-lasting friendship with Pablo Picasso. His first literary endeavour was inspired by pictorial Cubism, and promoted a new lyricism: </w:t>
            </w:r>
            <w:r w:rsidRPr="00D17DB4">
              <w:rPr>
                <w:i/>
                <w:color w:val="000000"/>
              </w:rPr>
              <w:t>Créances</w:t>
            </w:r>
            <w:r w:rsidRPr="00D17DB4">
              <w:rPr>
                <w:color w:val="000000"/>
              </w:rPr>
              <w:t xml:space="preserve"> (1905-1910) mixes fragments of Symbolist aesthetics with Modernist features, such as the insertion of non-literary materials within the text.</w:t>
            </w:r>
            <w:r w:rsidRPr="00D17DB4">
              <w:rPr>
                <w:i/>
                <w:color w:val="000000"/>
              </w:rPr>
              <w:t xml:space="preserve"> Carreaux</w:t>
            </w:r>
            <w:r w:rsidRPr="00D17DB4">
              <w:rPr>
                <w:color w:val="000000"/>
              </w:rPr>
              <w:t xml:space="preserve"> (1918-1921) shows more clearly a Cubist-inflected </w:t>
            </w:r>
            <w:r w:rsidRPr="00D17DB4">
              <w:rPr>
                <w:i/>
                <w:color w:val="000000"/>
              </w:rPr>
              <w:t>ars poetica</w:t>
            </w:r>
            <w:r w:rsidRPr="00D17DB4">
              <w:rPr>
                <w:color w:val="000000"/>
              </w:rPr>
              <w:t xml:space="preserve"> as it puts together collage-like fragments, making a liberal use of juxtaposition techniques and multiple voices while coupling free verse with alexandrine meter. He is also well-known for his art criticism in support of the </w:t>
            </w:r>
            <w:r w:rsidR="00F8175F">
              <w:rPr>
                <w:color w:val="000000"/>
              </w:rPr>
              <w:t>‘</w:t>
            </w:r>
            <w:r w:rsidRPr="00D17DB4">
              <w:rPr>
                <w:color w:val="000000"/>
              </w:rPr>
              <w:t>Bateau-Lavoir</w:t>
            </w:r>
            <w:r w:rsidR="00F8175F">
              <w:rPr>
                <w:color w:val="000000"/>
              </w:rPr>
              <w:t>’</w:t>
            </w:r>
            <w:r w:rsidRPr="00D17DB4">
              <w:rPr>
                <w:color w:val="000000"/>
              </w:rPr>
              <w:t xml:space="preserve"> generation of artists – in particular, through the journal </w:t>
            </w:r>
            <w:r w:rsidRPr="00D17DB4">
              <w:rPr>
                <w:i/>
                <w:color w:val="000000"/>
              </w:rPr>
              <w:t>Le Festin d’Esope</w:t>
            </w:r>
            <w:r w:rsidRPr="00D17DB4">
              <w:rPr>
                <w:color w:val="000000"/>
              </w:rPr>
              <w:t xml:space="preserve"> and with his pamphlets </w:t>
            </w:r>
            <w:r w:rsidRPr="00D17DB4">
              <w:rPr>
                <w:i/>
                <w:color w:val="000000"/>
              </w:rPr>
              <w:t>La Jeune peinture française</w:t>
            </w:r>
            <w:r w:rsidRPr="00D17DB4">
              <w:rPr>
                <w:color w:val="000000"/>
              </w:rPr>
              <w:t xml:space="preserve"> (1912), </w:t>
            </w:r>
            <w:r w:rsidRPr="00D17DB4">
              <w:rPr>
                <w:i/>
                <w:color w:val="000000"/>
              </w:rPr>
              <w:t>La Jeune sculpture française</w:t>
            </w:r>
            <w:r w:rsidRPr="00D17DB4">
              <w:rPr>
                <w:color w:val="000000"/>
              </w:rPr>
              <w:t xml:space="preserve"> (1918), </w:t>
            </w:r>
            <w:r w:rsidRPr="00D17DB4">
              <w:rPr>
                <w:i/>
                <w:color w:val="000000"/>
              </w:rPr>
              <w:t>L’art vivant</w:t>
            </w:r>
            <w:r w:rsidRPr="00D17DB4">
              <w:rPr>
                <w:color w:val="000000"/>
              </w:rPr>
              <w:t xml:space="preserve"> (1921).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D17DB4" w:rsidP="00837FE7">
            <w:pPr>
              <w:spacing w:after="0" w:line="240" w:lineRule="auto"/>
              <w:rPr>
                <w:color w:val="000000"/>
                <w:lang w:val="fr-FR"/>
              </w:rPr>
            </w:pPr>
            <w:r w:rsidRPr="00D17DB4">
              <w:rPr>
                <w:color w:val="000000"/>
              </w:rPr>
              <w:t xml:space="preserve">French poet and art critic. Associated with Guillaume Apollinaire and Max Jacob, he also developed a long-lasting friendship with Pablo Picasso. His first literary endeavour was inspired by pictorial Cubism, and promoted a new lyricism: </w:t>
            </w:r>
            <w:r w:rsidRPr="00D17DB4">
              <w:rPr>
                <w:i/>
                <w:color w:val="000000"/>
              </w:rPr>
              <w:t>Créances</w:t>
            </w:r>
            <w:r w:rsidRPr="00D17DB4">
              <w:rPr>
                <w:color w:val="000000"/>
              </w:rPr>
              <w:t xml:space="preserve"> (1905-1910) mixes fragments of Symbolist aesthetics with Modernist features, such as the insertion of non-literary materials within the text.</w:t>
            </w:r>
            <w:r w:rsidRPr="00D17DB4">
              <w:rPr>
                <w:i/>
                <w:color w:val="000000"/>
              </w:rPr>
              <w:t xml:space="preserve"> Carreaux</w:t>
            </w:r>
            <w:r w:rsidRPr="00D17DB4">
              <w:rPr>
                <w:color w:val="000000"/>
              </w:rPr>
              <w:t xml:space="preserve"> (1918-1921) shows more clearly a Cubist-inflected </w:t>
            </w:r>
            <w:r w:rsidRPr="00D17DB4">
              <w:rPr>
                <w:i/>
                <w:color w:val="000000"/>
              </w:rPr>
              <w:t>ars poetica</w:t>
            </w:r>
            <w:r w:rsidRPr="00D17DB4">
              <w:rPr>
                <w:color w:val="000000"/>
              </w:rPr>
              <w:t xml:space="preserve"> as it puts together collage-like fragments, making a liberal use of juxtaposition techniques and multiple voices while coupling free verse with alexandrine meter. He is also well-known for his art criticism in support of the </w:t>
            </w:r>
            <w:r w:rsidR="00F8175F">
              <w:rPr>
                <w:color w:val="000000"/>
              </w:rPr>
              <w:t>‘</w:t>
            </w:r>
            <w:r w:rsidRPr="00D17DB4">
              <w:rPr>
                <w:color w:val="000000"/>
              </w:rPr>
              <w:t>Bateau-Lavoir</w:t>
            </w:r>
            <w:r w:rsidR="00F8175F">
              <w:rPr>
                <w:color w:val="000000"/>
              </w:rPr>
              <w:t>’</w:t>
            </w:r>
            <w:r w:rsidRPr="00D17DB4">
              <w:rPr>
                <w:color w:val="000000"/>
              </w:rPr>
              <w:t xml:space="preserve"> generation of artists – in particular, through the journal </w:t>
            </w:r>
            <w:r w:rsidRPr="00D17DB4">
              <w:rPr>
                <w:i/>
                <w:color w:val="000000"/>
              </w:rPr>
              <w:t>Le Festin d’Esope</w:t>
            </w:r>
            <w:r w:rsidRPr="00D17DB4">
              <w:rPr>
                <w:color w:val="000000"/>
              </w:rPr>
              <w:t xml:space="preserve"> and with his pamphlets </w:t>
            </w:r>
            <w:r w:rsidRPr="00D17DB4">
              <w:rPr>
                <w:i/>
                <w:color w:val="000000"/>
              </w:rPr>
              <w:t>La Jeune peinture française</w:t>
            </w:r>
            <w:r w:rsidRPr="00D17DB4">
              <w:rPr>
                <w:color w:val="000000"/>
              </w:rPr>
              <w:t xml:space="preserve"> (1912), </w:t>
            </w:r>
            <w:r w:rsidRPr="00D17DB4">
              <w:rPr>
                <w:i/>
                <w:color w:val="000000"/>
              </w:rPr>
              <w:t>La Jeune sculpture française</w:t>
            </w:r>
            <w:r w:rsidRPr="00D17DB4">
              <w:rPr>
                <w:color w:val="000000"/>
              </w:rPr>
              <w:t xml:space="preserve"> (1918), </w:t>
            </w:r>
            <w:r w:rsidRPr="00D17DB4">
              <w:rPr>
                <w:i/>
                <w:color w:val="000000"/>
              </w:rPr>
              <w:t>L’art vivant</w:t>
            </w:r>
            <w:r w:rsidRPr="00D17DB4">
              <w:rPr>
                <w:color w:val="000000"/>
              </w:rPr>
              <w:t xml:space="preserve"> (1921). Apollinaire composed the famous: </w:t>
            </w:r>
            <w:r w:rsidR="00F8175F">
              <w:rPr>
                <w:color w:val="000000"/>
              </w:rPr>
              <w:t>‘</w:t>
            </w:r>
            <w:r w:rsidRPr="00D17DB4">
              <w:rPr>
                <w:color w:val="000000"/>
              </w:rPr>
              <w:t>Poème lu au mariage d’André Salmon</w:t>
            </w:r>
            <w:r w:rsidR="00F8175F">
              <w:rPr>
                <w:color w:val="000000"/>
              </w:rPr>
              <w:t>’</w:t>
            </w:r>
            <w:r w:rsidRPr="00D17DB4">
              <w:rPr>
                <w:color w:val="000000"/>
              </w:rPr>
              <w:t xml:space="preserve"> at the occasion of his wedding with Jeanne Salmon in 1909. His anthologies have been illustrated by Derain, Marie Laurencin, Modigliani and Picasso. </w:t>
            </w:r>
            <w:r w:rsidRPr="00D17DB4">
              <w:rPr>
                <w:color w:val="000000"/>
                <w:lang w:val="fr-FR"/>
              </w:rPr>
              <w:t>He was awarded in 1964 the Prix de l’Académie française de poésie.</w:t>
            </w:r>
          </w:p>
          <w:p w:rsidR="00D17DB4" w:rsidRDefault="00D17DB4" w:rsidP="00837FE7">
            <w:pPr>
              <w:spacing w:after="0" w:line="240" w:lineRule="auto"/>
              <w:rPr>
                <w:color w:val="000000"/>
                <w:lang w:val="fr-FR"/>
              </w:rPr>
            </w:pPr>
          </w:p>
          <w:p w:rsidR="00D17DB4" w:rsidRDefault="00D17DB4" w:rsidP="00483BB3">
            <w:pPr>
              <w:pStyle w:val="Heading1"/>
              <w:spacing w:after="0"/>
              <w:rPr>
                <w:lang w:val="fr-FR"/>
              </w:rPr>
            </w:pPr>
            <w:r>
              <w:rPr>
                <w:lang w:val="fr-FR"/>
              </w:rPr>
              <w:t>Selected Works</w:t>
            </w:r>
          </w:p>
          <w:p w:rsidR="00D17DB4" w:rsidRPr="00D17DB4" w:rsidRDefault="00D17DB4" w:rsidP="00D17DB4">
            <w:pPr>
              <w:spacing w:after="0" w:line="240" w:lineRule="auto"/>
              <w:rPr>
                <w:color w:val="000000"/>
                <w:lang w:val="fr-FR"/>
              </w:rPr>
            </w:pPr>
            <w:r w:rsidRPr="00D17DB4">
              <w:rPr>
                <w:color w:val="000000"/>
                <w:lang w:val="fr-FR"/>
              </w:rPr>
              <w:t xml:space="preserve">(1968) </w:t>
            </w:r>
            <w:r w:rsidRPr="00D17DB4">
              <w:rPr>
                <w:i/>
                <w:color w:val="000000"/>
                <w:lang w:val="fr-FR"/>
              </w:rPr>
              <w:t>Créances et carreaux</w:t>
            </w:r>
            <w:r w:rsidRPr="00D17DB4">
              <w:rPr>
                <w:color w:val="000000"/>
                <w:lang w:val="fr-FR"/>
              </w:rPr>
              <w:t>, Paris: Gallimard.</w:t>
            </w:r>
          </w:p>
          <w:p w:rsidR="00D17DB4" w:rsidRPr="00E06B87" w:rsidRDefault="00D17DB4" w:rsidP="00D17DB4">
            <w:pPr>
              <w:spacing w:after="0" w:line="240" w:lineRule="auto"/>
              <w:rPr>
                <w:color w:val="000000"/>
              </w:rPr>
            </w:pPr>
            <w:r w:rsidRPr="00D17DB4">
              <w:rPr>
                <w:color w:val="000000"/>
                <w:lang w:val="fr-FR"/>
              </w:rPr>
              <w:t xml:space="preserve">(1986) </w:t>
            </w:r>
            <w:r w:rsidRPr="00D17DB4">
              <w:rPr>
                <w:i/>
                <w:color w:val="000000"/>
                <w:lang w:val="fr-FR"/>
              </w:rPr>
              <w:t>Carreaux et autres poèmes</w:t>
            </w:r>
            <w:r w:rsidRPr="00D17DB4">
              <w:rPr>
                <w:color w:val="000000"/>
                <w:lang w:val="fr-FR"/>
              </w:rPr>
              <w:t>, Paris: Gallimard.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D17DB4" w:rsidRPr="00D17DB4" w:rsidRDefault="0059091A" w:rsidP="00D17DB4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1702900786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Ger91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59091A">
                  <w:rPr>
                    <w:noProof/>
                    <w:color w:val="000000"/>
                    <w:lang w:val="en-CA"/>
                  </w:rPr>
                  <w:t>(Gersh-Nešić)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  <w:p w:rsidR="00D17DB4" w:rsidRPr="00D17DB4" w:rsidRDefault="0059091A" w:rsidP="00D17DB4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1271435417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Ger051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59091A">
                  <w:rPr>
                    <w:noProof/>
                    <w:color w:val="000000"/>
                    <w:lang w:val="en-CA"/>
                  </w:rPr>
                  <w:t>(Gersh-Nešić, André Salmon on French Modern Art)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  <w:p w:rsidR="003235A7" w:rsidRPr="00D17DB4" w:rsidRDefault="0059091A" w:rsidP="00837FE7">
            <w:pPr>
              <w:spacing w:after="0" w:line="240" w:lineRule="auto"/>
              <w:rPr>
                <w:color w:val="000000"/>
                <w:lang w:val="fr-FR"/>
              </w:rPr>
            </w:pPr>
            <w:sdt>
              <w:sdtPr>
                <w:rPr>
                  <w:color w:val="000000"/>
                  <w:lang w:val="fr-FR"/>
                </w:rPr>
                <w:id w:val="1804959739"/>
                <w:citation/>
              </w:sdtPr>
              <w:sdtContent>
                <w:r>
                  <w:rPr>
                    <w:color w:val="000000"/>
                    <w:lang w:val="fr-FR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Goj09 \l 4105 </w:instrText>
                </w:r>
                <w:r>
                  <w:rPr>
                    <w:color w:val="000000"/>
                    <w:lang w:val="fr-FR"/>
                  </w:rPr>
                  <w:fldChar w:fldCharType="separate"/>
                </w:r>
                <w:r w:rsidRPr="0059091A">
                  <w:rPr>
                    <w:noProof/>
                    <w:color w:val="000000"/>
                    <w:lang w:val="en-CA"/>
                  </w:rPr>
                  <w:t>(Gojard)</w:t>
                </w:r>
                <w:r>
                  <w:rPr>
                    <w:color w:val="000000"/>
                    <w:lang w:val="fr-FR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B1A" w:rsidRDefault="000E0B1A" w:rsidP="007A0D55">
      <w:pPr>
        <w:spacing w:after="0" w:line="240" w:lineRule="auto"/>
      </w:pPr>
      <w:r>
        <w:separator/>
      </w:r>
    </w:p>
  </w:endnote>
  <w:endnote w:type="continuationSeparator" w:id="0">
    <w:p w:rsidR="000E0B1A" w:rsidRDefault="000E0B1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B1A" w:rsidRDefault="000E0B1A" w:rsidP="007A0D55">
      <w:pPr>
        <w:spacing w:after="0" w:line="240" w:lineRule="auto"/>
      </w:pPr>
      <w:r>
        <w:separator/>
      </w:r>
    </w:p>
  </w:footnote>
  <w:footnote w:type="continuationSeparator" w:id="0">
    <w:p w:rsidR="000E0B1A" w:rsidRDefault="000E0B1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D5"/>
    <w:rsid w:val="00032559"/>
    <w:rsid w:val="00052040"/>
    <w:rsid w:val="000B25AE"/>
    <w:rsid w:val="000B55AB"/>
    <w:rsid w:val="000B5F58"/>
    <w:rsid w:val="000D24DC"/>
    <w:rsid w:val="000E0B1A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4CD6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3BB3"/>
    <w:rsid w:val="00487BC5"/>
    <w:rsid w:val="00496888"/>
    <w:rsid w:val="004A7476"/>
    <w:rsid w:val="004E5896"/>
    <w:rsid w:val="00513EE6"/>
    <w:rsid w:val="00534F8F"/>
    <w:rsid w:val="00590035"/>
    <w:rsid w:val="0059091A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0157"/>
    <w:rsid w:val="00BE5BF7"/>
    <w:rsid w:val="00BF40E1"/>
    <w:rsid w:val="00C275A0"/>
    <w:rsid w:val="00C27FAB"/>
    <w:rsid w:val="00C358D4"/>
    <w:rsid w:val="00C6296B"/>
    <w:rsid w:val="00CA38D5"/>
    <w:rsid w:val="00CC586D"/>
    <w:rsid w:val="00CF1542"/>
    <w:rsid w:val="00CF3EC5"/>
    <w:rsid w:val="00D17DB4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175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691E5-0B7E-4D62-8284-9240B40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Ger91</b:Tag>
    <b:SourceType>Book</b:SourceType>
    <b:Guid>{312073BB-E602-4858-B6CC-241CDE116DE5}</b:Guid>
    <b:Title>The Early Criticism of André Salmon</b:Title>
    <b:Year>1991</b:Year>
    <b:City>New York</b:City>
    <b:Publisher>Garland</b:Publisher>
    <b:Author>
      <b:Author>
        <b:NameList>
          <b:Person>
            <b:Last>Gersh-Nešić</b:Last>
            <b:First>B.</b:First>
          </b:Person>
        </b:NameList>
      </b:Author>
    </b:Author>
    <b:RefOrder>1</b:RefOrder>
  </b:Source>
  <b:Source>
    <b:Tag>Ger051</b:Tag>
    <b:SourceType>Book</b:SourceType>
    <b:Guid>{9CD5900D-460B-41FF-AB62-5BF10DB34A8C}</b:Guid>
    <b:Title>André Salmon on French Modern Art</b:Title>
    <b:Year>2005</b:Year>
    <b:City>Cambridge</b:City>
    <b:Publisher>Cambridge University Press</b:Publisher>
    <b:Author>
      <b:Editor>
        <b:NameList>
          <b:Person>
            <b:Last>Gersh-Nešić</b:Last>
            <b:First>B.</b:First>
          </b:Person>
        </b:NameList>
      </b:Editor>
    </b:Author>
    <b:RefOrder>2</b:RefOrder>
  </b:Source>
  <b:Source>
    <b:Tag>Goj09</b:Tag>
    <b:SourceType>Book</b:SourceType>
    <b:Guid>{AFCDCAEB-E24E-4684-98D6-50C500AA769E}</b:Guid>
    <b:Author>
      <b:Author>
        <b:NameList>
          <b:Person>
            <b:Last>Gojard</b:Last>
            <b:First>J.</b:First>
          </b:Person>
        </b:NameList>
      </b:Author>
    </b:Author>
    <b:Title>Max Jacob et André Salmon: Correspondance 1905-1944</b:Title>
    <b:Year>2009</b:Year>
    <b:City>Paris</b:City>
    <b:Publisher>Gallimard</b:Publisher>
    <b:RefOrder>3</b:RefOrder>
  </b:Source>
</b:Sources>
</file>

<file path=customXml/itemProps1.xml><?xml version="1.0" encoding="utf-8"?>
<ds:datastoreItem xmlns:ds="http://schemas.openxmlformats.org/officeDocument/2006/customXml" ds:itemID="{01A77B89-04CD-452F-8E9C-069C12B6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5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7</cp:revision>
  <dcterms:created xsi:type="dcterms:W3CDTF">2016-07-05T02:05:00Z</dcterms:created>
  <dcterms:modified xsi:type="dcterms:W3CDTF">2016-07-15T22:58:00Z</dcterms:modified>
</cp:coreProperties>
</file>