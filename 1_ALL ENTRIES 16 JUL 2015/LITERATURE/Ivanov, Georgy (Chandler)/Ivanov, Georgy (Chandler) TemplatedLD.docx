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E489B0" w14:textId="77777777" w:rsidTr="00922950">
        <w:tc>
          <w:tcPr>
            <w:tcW w:w="491" w:type="dxa"/>
            <w:vMerge w:val="restart"/>
            <w:shd w:val="clear" w:color="auto" w:fill="A6A6A6" w:themeFill="background1" w:themeFillShade="A6"/>
            <w:textDirection w:val="btLr"/>
          </w:tcPr>
          <w:p w14:paraId="2236E8D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55EB5960D2A34D8E0613B429CAF7FE"/>
            </w:placeholder>
            <w:showingPlcHdr/>
            <w:dropDownList>
              <w:listItem w:displayText="Dr." w:value="Dr."/>
              <w:listItem w:displayText="Prof." w:value="Prof."/>
            </w:dropDownList>
          </w:sdtPr>
          <w:sdtEndPr/>
          <w:sdtContent>
            <w:tc>
              <w:tcPr>
                <w:tcW w:w="1259" w:type="dxa"/>
              </w:tcPr>
              <w:p w14:paraId="2F8F67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7DA23F1BD10A4594151CF49D2A31A9"/>
            </w:placeholder>
            <w:text/>
          </w:sdtPr>
          <w:sdtEndPr/>
          <w:sdtContent>
            <w:tc>
              <w:tcPr>
                <w:tcW w:w="2073" w:type="dxa"/>
              </w:tcPr>
              <w:p w14:paraId="2B7FD34F" w14:textId="77777777" w:rsidR="00B574C9" w:rsidRDefault="00462925" w:rsidP="00462925">
                <w:r>
                  <w:t>Robert</w:t>
                </w:r>
              </w:p>
            </w:tc>
          </w:sdtContent>
        </w:sdt>
        <w:sdt>
          <w:sdtPr>
            <w:alias w:val="Middle name"/>
            <w:tag w:val="authorMiddleName"/>
            <w:id w:val="-2076034781"/>
            <w:placeholder>
              <w:docPart w:val="F387184FE5FF3440937A3CEC045311D4"/>
            </w:placeholder>
            <w:showingPlcHdr/>
            <w:text/>
          </w:sdtPr>
          <w:sdtEndPr/>
          <w:sdtContent>
            <w:tc>
              <w:tcPr>
                <w:tcW w:w="2551" w:type="dxa"/>
              </w:tcPr>
              <w:p w14:paraId="61DA4A33" w14:textId="77777777" w:rsidR="00B574C9" w:rsidRDefault="00B574C9" w:rsidP="00922950">
                <w:r>
                  <w:rPr>
                    <w:rStyle w:val="PlaceholderText"/>
                  </w:rPr>
                  <w:t>[Middle name]</w:t>
                </w:r>
              </w:p>
            </w:tc>
          </w:sdtContent>
        </w:sdt>
        <w:sdt>
          <w:sdtPr>
            <w:alias w:val="Last name"/>
            <w:tag w:val="authorLastName"/>
            <w:id w:val="-1088529830"/>
            <w:placeholder>
              <w:docPart w:val="6E74DA6F866332479629140FC2BE4B18"/>
            </w:placeholder>
            <w:text/>
          </w:sdtPr>
          <w:sdtEndPr/>
          <w:sdtContent>
            <w:tc>
              <w:tcPr>
                <w:tcW w:w="2642" w:type="dxa"/>
              </w:tcPr>
              <w:p w14:paraId="0E5D71D4" w14:textId="77777777" w:rsidR="00B574C9" w:rsidRDefault="00462925" w:rsidP="00462925">
                <w:r>
                  <w:t>Chandler</w:t>
                </w:r>
              </w:p>
            </w:tc>
          </w:sdtContent>
        </w:sdt>
      </w:tr>
      <w:tr w:rsidR="00B574C9" w14:paraId="7F79D26A" w14:textId="77777777" w:rsidTr="001A6A06">
        <w:trPr>
          <w:trHeight w:val="986"/>
        </w:trPr>
        <w:tc>
          <w:tcPr>
            <w:tcW w:w="491" w:type="dxa"/>
            <w:vMerge/>
            <w:shd w:val="clear" w:color="auto" w:fill="A6A6A6" w:themeFill="background1" w:themeFillShade="A6"/>
          </w:tcPr>
          <w:p w14:paraId="2782FD34" w14:textId="77777777" w:rsidR="00B574C9" w:rsidRPr="001A6A06" w:rsidRDefault="00B574C9" w:rsidP="00CF1542">
            <w:pPr>
              <w:jc w:val="center"/>
              <w:rPr>
                <w:b/>
                <w:color w:val="FFFFFF" w:themeColor="background1"/>
              </w:rPr>
            </w:pPr>
          </w:p>
        </w:tc>
        <w:sdt>
          <w:sdtPr>
            <w:alias w:val="Biography"/>
            <w:tag w:val="authorBiography"/>
            <w:id w:val="938807824"/>
            <w:placeholder>
              <w:docPart w:val="DEAE2A7DBB39D54FB31984B7C110A558"/>
            </w:placeholder>
            <w:showingPlcHdr/>
          </w:sdtPr>
          <w:sdtEndPr/>
          <w:sdtContent>
            <w:tc>
              <w:tcPr>
                <w:tcW w:w="8525" w:type="dxa"/>
                <w:gridSpan w:val="4"/>
              </w:tcPr>
              <w:p w14:paraId="67388CAE" w14:textId="77777777" w:rsidR="00B574C9" w:rsidRDefault="00B574C9" w:rsidP="00922950">
                <w:r>
                  <w:rPr>
                    <w:rStyle w:val="PlaceholderText"/>
                  </w:rPr>
                  <w:t>[Enter your biography]</w:t>
                </w:r>
              </w:p>
            </w:tc>
          </w:sdtContent>
        </w:sdt>
      </w:tr>
      <w:tr w:rsidR="00B574C9" w14:paraId="669D5A25" w14:textId="77777777" w:rsidTr="001A6A06">
        <w:trPr>
          <w:trHeight w:val="986"/>
        </w:trPr>
        <w:tc>
          <w:tcPr>
            <w:tcW w:w="491" w:type="dxa"/>
            <w:vMerge/>
            <w:shd w:val="clear" w:color="auto" w:fill="A6A6A6" w:themeFill="background1" w:themeFillShade="A6"/>
          </w:tcPr>
          <w:p w14:paraId="7F8A193A" w14:textId="77777777" w:rsidR="00B574C9" w:rsidRPr="001A6A06" w:rsidRDefault="00B574C9" w:rsidP="00CF1542">
            <w:pPr>
              <w:jc w:val="center"/>
              <w:rPr>
                <w:b/>
                <w:color w:val="FFFFFF" w:themeColor="background1"/>
              </w:rPr>
            </w:pPr>
          </w:p>
        </w:tc>
        <w:sdt>
          <w:sdtPr>
            <w:alias w:val="Affiliation"/>
            <w:tag w:val="affiliation"/>
            <w:id w:val="2012937915"/>
            <w:placeholder>
              <w:docPart w:val="DE08DFAAD476B645A4891A8AE5BC7142"/>
            </w:placeholder>
            <w:text/>
          </w:sdtPr>
          <w:sdtEndPr/>
          <w:sdtContent>
            <w:tc>
              <w:tcPr>
                <w:tcW w:w="8525" w:type="dxa"/>
                <w:gridSpan w:val="4"/>
              </w:tcPr>
              <w:p w14:paraId="6FF6B57C" w14:textId="77777777" w:rsidR="00B574C9" w:rsidRDefault="00462925" w:rsidP="00462925">
                <w:r>
                  <w:t>Queen Mary, University of London</w:t>
                </w:r>
              </w:p>
            </w:tc>
          </w:sdtContent>
        </w:sdt>
      </w:tr>
    </w:tbl>
    <w:p w14:paraId="3D9820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289F48" w14:textId="77777777" w:rsidTr="00244BB0">
        <w:tc>
          <w:tcPr>
            <w:tcW w:w="9016" w:type="dxa"/>
            <w:shd w:val="clear" w:color="auto" w:fill="A6A6A6" w:themeFill="background1" w:themeFillShade="A6"/>
            <w:tcMar>
              <w:top w:w="113" w:type="dxa"/>
              <w:bottom w:w="113" w:type="dxa"/>
            </w:tcMar>
          </w:tcPr>
          <w:p w14:paraId="101AE7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423CC3" w14:textId="77777777" w:rsidTr="003F0D73">
        <w:sdt>
          <w:sdtPr>
            <w:rPr>
              <w:rFonts w:ascii="Calibri" w:hAnsi="Calibri"/>
            </w:rPr>
            <w:alias w:val="Article headword"/>
            <w:tag w:val="articleHeadword"/>
            <w:id w:val="-361440020"/>
            <w:placeholder>
              <w:docPart w:val="916E9F985E57A649AF3C333341DBB55C"/>
            </w:placeholder>
            <w:text/>
          </w:sdtPr>
          <w:sdtEndPr/>
          <w:sdtContent>
            <w:tc>
              <w:tcPr>
                <w:tcW w:w="9016" w:type="dxa"/>
                <w:tcMar>
                  <w:top w:w="113" w:type="dxa"/>
                  <w:bottom w:w="113" w:type="dxa"/>
                </w:tcMar>
              </w:tcPr>
              <w:p w14:paraId="78738856" w14:textId="77777777" w:rsidR="003F0D73" w:rsidRPr="00FB589A" w:rsidRDefault="00462925" w:rsidP="00462925">
                <w:pPr>
                  <w:rPr>
                    <w:b/>
                  </w:rPr>
                </w:pPr>
                <w:proofErr w:type="spellStart"/>
                <w:r w:rsidRPr="00462925">
                  <w:rPr>
                    <w:rFonts w:ascii="Calibri" w:hAnsi="Calibri"/>
                  </w:rPr>
                  <w:t>Ivanov</w:t>
                </w:r>
                <w:proofErr w:type="spellEnd"/>
                <w:r w:rsidRPr="00462925">
                  <w:rPr>
                    <w:rFonts w:ascii="Calibri" w:hAnsi="Calibri"/>
                  </w:rPr>
                  <w:t xml:space="preserve">, </w:t>
                </w:r>
                <w:proofErr w:type="spellStart"/>
                <w:r w:rsidRPr="00462925">
                  <w:rPr>
                    <w:rFonts w:ascii="Calibri" w:hAnsi="Calibri"/>
                  </w:rPr>
                  <w:t>Georgy</w:t>
                </w:r>
                <w:proofErr w:type="spellEnd"/>
                <w:r w:rsidRPr="00462925">
                  <w:rPr>
                    <w:rFonts w:ascii="Calibri" w:hAnsi="Calibri"/>
                  </w:rPr>
                  <w:t xml:space="preserve"> </w:t>
                </w:r>
                <w:proofErr w:type="spellStart"/>
                <w:r w:rsidRPr="00462925">
                  <w:rPr>
                    <w:rFonts w:ascii="Calibri" w:hAnsi="Calibri"/>
                  </w:rPr>
                  <w:t>Vladimirovich</w:t>
                </w:r>
                <w:proofErr w:type="spellEnd"/>
                <w:r w:rsidRPr="00462925">
                  <w:rPr>
                    <w:rFonts w:ascii="Calibri" w:hAnsi="Calibri"/>
                  </w:rPr>
                  <w:t xml:space="preserve"> </w:t>
                </w:r>
                <w:proofErr w:type="spellStart"/>
                <w:r w:rsidRPr="00462925">
                  <w:rPr>
                    <w:rFonts w:ascii="Calibri" w:hAnsi="Calibri"/>
                  </w:rPr>
                  <w:t>Ivanov</w:t>
                </w:r>
                <w:proofErr w:type="spellEnd"/>
                <w:r w:rsidRPr="00462925">
                  <w:rPr>
                    <w:rFonts w:ascii="Calibri" w:hAnsi="Calibri"/>
                  </w:rPr>
                  <w:t xml:space="preserve"> [</w:t>
                </w:r>
                <w:r w:rsidRPr="00462925">
                  <w:rPr>
                    <w:rFonts w:ascii="Calibri" w:eastAsiaTheme="minorEastAsia" w:hAnsi="Calibri"/>
                    <w:lang w:val="ru-RU" w:eastAsia="ja-JP"/>
                  </w:rPr>
                  <w:t>Иванов, Георгий Владимирович] (1894–1958)</w:t>
                </w:r>
              </w:p>
            </w:tc>
          </w:sdtContent>
        </w:sdt>
      </w:tr>
      <w:tr w:rsidR="00464699" w14:paraId="6CBCC0AF" w14:textId="77777777" w:rsidTr="00462925">
        <w:sdt>
          <w:sdtPr>
            <w:alias w:val="Variant headwords"/>
            <w:tag w:val="variantHeadwords"/>
            <w:id w:val="173464402"/>
            <w:placeholder>
              <w:docPart w:val="6117CD1EEA0E37458626A88D92AC3610"/>
            </w:placeholder>
            <w:showingPlcHdr/>
          </w:sdtPr>
          <w:sdtEndPr/>
          <w:sdtContent>
            <w:tc>
              <w:tcPr>
                <w:tcW w:w="9016" w:type="dxa"/>
                <w:tcMar>
                  <w:top w:w="113" w:type="dxa"/>
                  <w:bottom w:w="113" w:type="dxa"/>
                </w:tcMar>
              </w:tcPr>
              <w:p w14:paraId="1F21BF8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821E78" w14:textId="77777777" w:rsidTr="003F0D73">
        <w:sdt>
          <w:sdtPr>
            <w:alias w:val="Abstract"/>
            <w:tag w:val="abstract"/>
            <w:id w:val="-635871867"/>
            <w:placeholder>
              <w:docPart w:val="F92AE8BC7533404BBEE90CC9C62DC75C"/>
            </w:placeholder>
          </w:sdtPr>
          <w:sdtEndPr/>
          <w:sdtContent>
            <w:tc>
              <w:tcPr>
                <w:tcW w:w="9016" w:type="dxa"/>
                <w:tcMar>
                  <w:top w:w="113" w:type="dxa"/>
                  <w:bottom w:w="113" w:type="dxa"/>
                </w:tcMar>
              </w:tcPr>
              <w:p w14:paraId="2038DDFB" w14:textId="4B99894F" w:rsidR="00194548" w:rsidRDefault="00194548" w:rsidP="00194548">
                <w:r>
                  <w:t xml:space="preserve">Along with </w:t>
                </w:r>
                <w:proofErr w:type="spellStart"/>
                <w:r>
                  <w:t>Khodasevich</w:t>
                </w:r>
                <w:proofErr w:type="spellEnd"/>
                <w:r>
                  <w:t xml:space="preserve"> and </w:t>
                </w:r>
                <w:proofErr w:type="spellStart"/>
                <w:r>
                  <w:t>Tsvetaeva</w:t>
                </w:r>
                <w:proofErr w:type="spellEnd"/>
                <w:r>
                  <w:t xml:space="preserve">, </w:t>
                </w:r>
                <w:proofErr w:type="spellStart"/>
                <w:r>
                  <w:t>Georgy</w:t>
                </w:r>
                <w:proofErr w:type="spellEnd"/>
                <w:r>
                  <w:t xml:space="preserve"> </w:t>
                </w:r>
                <w:proofErr w:type="spellStart"/>
                <w:r>
                  <w:t>Ivanov</w:t>
                </w:r>
                <w:proofErr w:type="spellEnd"/>
                <w:r>
                  <w:t xml:space="preserve"> was one of the three great Russian poets of émigré Paris – and the most important representative of the so-called </w:t>
                </w:r>
                <w:bookmarkStart w:id="0" w:name="_GoBack"/>
                <w:r w:rsidR="00C4277D">
                  <w:t>‘</w:t>
                </w:r>
                <w:bookmarkEnd w:id="0"/>
                <w:r>
                  <w:t>Parisian Note</w:t>
                </w:r>
                <w:r w:rsidR="00C4277D">
                  <w:t>’</w:t>
                </w:r>
                <w:r>
                  <w:t>.</w:t>
                </w:r>
              </w:p>
              <w:p w14:paraId="40A8A8F2" w14:textId="77777777" w:rsidR="00B74786" w:rsidRDefault="00B74786" w:rsidP="00194548"/>
              <w:p w14:paraId="21661FB0" w14:textId="77777777" w:rsidR="00B74786" w:rsidRDefault="00B74786" w:rsidP="00B74786">
                <w:pPr>
                  <w:keepNext/>
                </w:pPr>
                <w:r>
                  <w:t>File: Ivanov.jpg</w:t>
                </w:r>
              </w:p>
              <w:p w14:paraId="65DA5942" w14:textId="77777777" w:rsidR="00B74786" w:rsidRDefault="00B74786" w:rsidP="00B74786">
                <w:pPr>
                  <w:pStyle w:val="Caption"/>
                </w:pPr>
                <w:r>
                  <w:t xml:space="preserve">Figure </w:t>
                </w:r>
                <w:r w:rsidR="00C4277D">
                  <w:fldChar w:fldCharType="begin"/>
                </w:r>
                <w:r w:rsidR="00C4277D">
                  <w:instrText xml:space="preserve"> SEQ Figure \* ARABIC </w:instrText>
                </w:r>
                <w:r w:rsidR="00C4277D">
                  <w:fldChar w:fldCharType="separate"/>
                </w:r>
                <w:r>
                  <w:rPr>
                    <w:noProof/>
                  </w:rPr>
                  <w:t>1</w:t>
                </w:r>
                <w:r w:rsidR="00C4277D">
                  <w:rPr>
                    <w:noProof/>
                  </w:rPr>
                  <w:fldChar w:fldCharType="end"/>
                </w:r>
                <w:r>
                  <w:t xml:space="preserve"> Portrait of </w:t>
                </w:r>
                <w:proofErr w:type="spellStart"/>
                <w:r>
                  <w:t>Georgy</w:t>
                </w:r>
                <w:proofErr w:type="spellEnd"/>
                <w:r>
                  <w:t xml:space="preserve"> </w:t>
                </w:r>
                <w:proofErr w:type="spellStart"/>
                <w:r>
                  <w:t>Ivanov</w:t>
                </w:r>
                <w:proofErr w:type="spellEnd"/>
              </w:p>
              <w:p w14:paraId="049F2D45" w14:textId="77777777" w:rsidR="00B74786" w:rsidRPr="00B74786" w:rsidRDefault="00B74786" w:rsidP="00B74786">
                <w:pPr>
                  <w:rPr>
                    <w:rFonts w:ascii="Calibri" w:hAnsi="Calibri"/>
                  </w:rPr>
                </w:pPr>
                <w:r>
                  <w:t>Source</w:t>
                </w:r>
                <w:r w:rsidRPr="00B74786">
                  <w:rPr>
                    <w:rFonts w:ascii="Calibri" w:hAnsi="Calibri"/>
                  </w:rPr>
                  <w:t xml:space="preserve">: </w:t>
                </w:r>
                <w:hyperlink r:id="rId9" w:history="1">
                  <w:r w:rsidRPr="00B74786">
                    <w:rPr>
                      <w:rFonts w:ascii="Calibri" w:hAnsi="Calibri" w:cs="Times"/>
                      <w:color w:val="386EFF"/>
                      <w:u w:val="single" w:color="386EFF"/>
                      <w:lang w:val="en-US"/>
                    </w:rPr>
                    <w:t>http://www.peremeny.ru/column/view/1078/</w:t>
                  </w:r>
                </w:hyperlink>
              </w:p>
              <w:p w14:paraId="69985FF2" w14:textId="77777777" w:rsidR="00194548" w:rsidRDefault="00194548" w:rsidP="00194548"/>
              <w:p w14:paraId="15A5A361" w14:textId="77777777" w:rsidR="00194548" w:rsidRDefault="00194548" w:rsidP="00194548">
                <w:pPr>
                  <w:ind w:left="-57"/>
                </w:pPr>
                <w:r w:rsidRPr="007101F1">
                  <w:t>As a young man</w:t>
                </w:r>
                <w:r>
                  <w:t xml:space="preserve"> in Petersburg</w:t>
                </w:r>
                <w:r w:rsidRPr="007101F1">
                  <w:t xml:space="preserve">, </w:t>
                </w:r>
                <w:r>
                  <w:t>he</w:t>
                </w:r>
                <w:r w:rsidRPr="007101F1">
                  <w:t xml:space="preserve"> </w:t>
                </w:r>
                <w:r>
                  <w:t>had been</w:t>
                </w:r>
                <w:r w:rsidRPr="007101F1">
                  <w:t xml:space="preserve"> </w:t>
                </w:r>
                <w:r>
                  <w:t>close to</w:t>
                </w:r>
                <w:r w:rsidRPr="007101F1">
                  <w:t xml:space="preserve"> the </w:t>
                </w:r>
                <w:proofErr w:type="spellStart"/>
                <w:r w:rsidRPr="007101F1">
                  <w:t>Acmeists</w:t>
                </w:r>
                <w:proofErr w:type="spellEnd"/>
                <w:r w:rsidRPr="007101F1">
                  <w:t xml:space="preserve">. </w:t>
                </w:r>
                <w:r>
                  <w:t xml:space="preserve"> </w:t>
                </w:r>
                <w:r>
                  <w:rPr>
                    <w:iCs/>
                  </w:rPr>
                  <w:t xml:space="preserve">For several years after settling in Paris with his wife, the poet and memoirist Irina </w:t>
                </w:r>
                <w:proofErr w:type="spellStart"/>
                <w:r>
                  <w:rPr>
                    <w:iCs/>
                  </w:rPr>
                  <w:t>Odoevtseva</w:t>
                </w:r>
                <w:proofErr w:type="spellEnd"/>
                <w:r>
                  <w:rPr>
                    <w:lang w:val="en-US"/>
                  </w:rPr>
                  <w:t>, he</w:t>
                </w:r>
                <w:r w:rsidRPr="007101F1">
                  <w:rPr>
                    <w:lang w:val="en-US"/>
                  </w:rPr>
                  <w:t xml:space="preserve"> </w:t>
                </w:r>
                <w:r>
                  <w:rPr>
                    <w:lang w:val="en-US"/>
                  </w:rPr>
                  <w:t>wrote little, but in</w:t>
                </w:r>
                <w:r w:rsidRPr="007101F1">
                  <w:rPr>
                    <w:lang w:val="en-US"/>
                  </w:rPr>
                  <w:t xml:space="preserve"> the early 1930s</w:t>
                </w:r>
                <w:r>
                  <w:rPr>
                    <w:lang w:val="en-US"/>
                  </w:rPr>
                  <w:t xml:space="preserve"> he began writing</w:t>
                </w:r>
                <w:r w:rsidRPr="007101F1">
                  <w:rPr>
                    <w:lang w:val="en-US"/>
                  </w:rPr>
                  <w:t xml:space="preserve"> </w:t>
                </w:r>
                <w:r>
                  <w:rPr>
                    <w:lang w:val="en-US"/>
                  </w:rPr>
                  <w:t xml:space="preserve">the poems by which he is remembered – </w:t>
                </w:r>
                <w:r>
                  <w:t xml:space="preserve">poems of brilliant despair that both anticipate Existentialism and look back to the French Symbolists, and to their Russian translator, </w:t>
                </w:r>
                <w:proofErr w:type="spellStart"/>
                <w:r>
                  <w:t>Innokenty</w:t>
                </w:r>
                <w:proofErr w:type="spellEnd"/>
                <w:r>
                  <w:t xml:space="preserve"> </w:t>
                </w:r>
                <w:proofErr w:type="spellStart"/>
                <w:r>
                  <w:t>Annensky</w:t>
                </w:r>
                <w:proofErr w:type="spellEnd"/>
                <w:r>
                  <w:rPr>
                    <w:lang w:val="en-US"/>
                  </w:rPr>
                  <w:t>.  He went on writing better and better, his formal grace coexisting with an ever more startling emotional directness. He composed much of his finest work during his last few months, when he knew he was dying.</w:t>
                </w:r>
              </w:p>
              <w:p w14:paraId="0E797943" w14:textId="77777777" w:rsidR="00194548" w:rsidRDefault="00194548" w:rsidP="00194548">
                <w:pPr>
                  <w:ind w:left="-57"/>
                </w:pPr>
              </w:p>
              <w:p w14:paraId="652DBB95" w14:textId="77777777" w:rsidR="00E85A05" w:rsidRDefault="00194548" w:rsidP="00194548">
                <w:pPr>
                  <w:ind w:left="-57"/>
                </w:pPr>
                <w:proofErr w:type="spellStart"/>
                <w:r>
                  <w:t>Ivanov</w:t>
                </w:r>
                <w:proofErr w:type="spellEnd"/>
                <w:r>
                  <w:t xml:space="preserve"> was a controversial figure.  Several memoirs portray him as a monster of egotism, nihilism and worse.  He </w:t>
                </w:r>
                <w:r>
                  <w:rPr>
                    <w:lang w:val="en-US"/>
                  </w:rPr>
                  <w:t xml:space="preserve">incurred the fury of Anna </w:t>
                </w:r>
                <w:proofErr w:type="spellStart"/>
                <w:r>
                  <w:rPr>
                    <w:lang w:val="en-US"/>
                  </w:rPr>
                  <w:t>Akhmatova</w:t>
                </w:r>
                <w:proofErr w:type="spellEnd"/>
                <w:r>
                  <w:rPr>
                    <w:lang w:val="en-US"/>
                  </w:rPr>
                  <w:t xml:space="preserve">, </w:t>
                </w:r>
                <w:proofErr w:type="spellStart"/>
                <w:r>
                  <w:rPr>
                    <w:lang w:val="en-US"/>
                  </w:rPr>
                  <w:t>Nadezhda</w:t>
                </w:r>
                <w:proofErr w:type="spellEnd"/>
                <w:r>
                  <w:rPr>
                    <w:lang w:val="en-US"/>
                  </w:rPr>
                  <w:t xml:space="preserve"> Mandelstam and others by publishing a memoir,</w:t>
                </w:r>
                <w:r w:rsidRPr="00724E7C">
                  <w:rPr>
                    <w:lang w:val="en-US"/>
                  </w:rPr>
                  <w:t xml:space="preserve"> </w:t>
                </w:r>
                <w:r>
                  <w:rPr>
                    <w:i/>
                    <w:lang w:val="en-US"/>
                  </w:rPr>
                  <w:t xml:space="preserve">Petersburg </w:t>
                </w:r>
                <w:proofErr w:type="gramStart"/>
                <w:r>
                  <w:rPr>
                    <w:i/>
                    <w:lang w:val="en-US"/>
                  </w:rPr>
                  <w:t>Winters</w:t>
                </w:r>
                <w:r>
                  <w:rPr>
                    <w:lang w:val="en-US"/>
                  </w:rPr>
                  <w:t>, that</w:t>
                </w:r>
                <w:proofErr w:type="gramEnd"/>
                <w:r>
                  <w:rPr>
                    <w:lang w:val="en-US"/>
                  </w:rPr>
                  <w:t xml:space="preserve"> mixes fact, </w:t>
                </w:r>
                <w:proofErr w:type="spellStart"/>
                <w:r>
                  <w:rPr>
                    <w:lang w:val="en-US"/>
                  </w:rPr>
                  <w:t>rumour</w:t>
                </w:r>
                <w:proofErr w:type="spellEnd"/>
                <w:r>
                  <w:rPr>
                    <w:lang w:val="en-US"/>
                  </w:rPr>
                  <w:t xml:space="preserve"> and fantasy.</w:t>
                </w:r>
                <w:r>
                  <w:t xml:space="preserve">  He was accused of Nazi sympathies and even of complicity in a murder in Petersburg.  It is now clear that these rumours were unfounded.</w:t>
                </w:r>
              </w:p>
            </w:tc>
          </w:sdtContent>
        </w:sdt>
      </w:tr>
      <w:tr w:rsidR="003F0D73" w14:paraId="08094DF1" w14:textId="77777777" w:rsidTr="003F0D73">
        <w:sdt>
          <w:sdtPr>
            <w:rPr>
              <w:b/>
              <w:color w:val="385623" w:themeColor="accent6" w:themeShade="80"/>
            </w:rPr>
            <w:alias w:val="Article text"/>
            <w:tag w:val="articleText"/>
            <w:id w:val="634067588"/>
            <w:placeholder>
              <w:docPart w:val="21048F904CB9814FB7922C6C8397F152"/>
            </w:placeholder>
          </w:sdtPr>
          <w:sdtEndPr/>
          <w:sdtContent>
            <w:tc>
              <w:tcPr>
                <w:tcW w:w="9016" w:type="dxa"/>
                <w:tcMar>
                  <w:top w:w="113" w:type="dxa"/>
                  <w:bottom w:w="113" w:type="dxa"/>
                </w:tcMar>
              </w:tcPr>
              <w:p w14:paraId="68D7A52D" w14:textId="2246BE23" w:rsidR="00462925" w:rsidRDefault="00462925" w:rsidP="00194548">
                <w:r>
                  <w:t xml:space="preserve">Along with </w:t>
                </w:r>
                <w:proofErr w:type="spellStart"/>
                <w:r>
                  <w:t>Khodasevich</w:t>
                </w:r>
                <w:proofErr w:type="spellEnd"/>
                <w:r>
                  <w:t xml:space="preserve"> and </w:t>
                </w:r>
                <w:proofErr w:type="spellStart"/>
                <w:r>
                  <w:t>Tsvetaeva</w:t>
                </w:r>
                <w:proofErr w:type="spellEnd"/>
                <w:r>
                  <w:t xml:space="preserve">, </w:t>
                </w:r>
                <w:proofErr w:type="spellStart"/>
                <w:r>
                  <w:t>Georgy</w:t>
                </w:r>
                <w:proofErr w:type="spellEnd"/>
                <w:r>
                  <w:t xml:space="preserve"> </w:t>
                </w:r>
                <w:proofErr w:type="spellStart"/>
                <w:r>
                  <w:t>Ivanov</w:t>
                </w:r>
                <w:proofErr w:type="spellEnd"/>
                <w:r>
                  <w:t xml:space="preserve"> was one of the three great Russian poets of émigré Paris – and the most important representative of the so-called </w:t>
                </w:r>
                <w:r w:rsidR="00C4277D">
                  <w:t>‘</w:t>
                </w:r>
                <w:r>
                  <w:t>Parisian Note</w:t>
                </w:r>
                <w:r w:rsidR="00C4277D">
                  <w:t>’</w:t>
                </w:r>
                <w:r>
                  <w:t>.</w:t>
                </w:r>
              </w:p>
              <w:p w14:paraId="33E8A968" w14:textId="77777777" w:rsidR="00462925" w:rsidRDefault="00462925" w:rsidP="00C27FAB"/>
              <w:p w14:paraId="7FB7D07F" w14:textId="77777777" w:rsidR="00462925" w:rsidRDefault="00462925" w:rsidP="00462925">
                <w:pPr>
                  <w:ind w:left="-57"/>
                </w:pPr>
                <w:r w:rsidRPr="007101F1">
                  <w:t>As a young man</w:t>
                </w:r>
                <w:r>
                  <w:t xml:space="preserve"> in Petersburg</w:t>
                </w:r>
                <w:r w:rsidRPr="007101F1">
                  <w:t xml:space="preserve">, </w:t>
                </w:r>
                <w:r>
                  <w:t>he</w:t>
                </w:r>
                <w:r w:rsidRPr="007101F1">
                  <w:t xml:space="preserve"> </w:t>
                </w:r>
                <w:r>
                  <w:t>had been</w:t>
                </w:r>
                <w:r w:rsidRPr="007101F1">
                  <w:t xml:space="preserve"> </w:t>
                </w:r>
                <w:r>
                  <w:t>close to</w:t>
                </w:r>
                <w:r w:rsidRPr="007101F1">
                  <w:t xml:space="preserve"> the </w:t>
                </w:r>
                <w:proofErr w:type="spellStart"/>
                <w:r w:rsidRPr="007101F1">
                  <w:t>Acmeists</w:t>
                </w:r>
                <w:proofErr w:type="spellEnd"/>
                <w:r w:rsidRPr="007101F1">
                  <w:t xml:space="preserve">. </w:t>
                </w:r>
                <w:r>
                  <w:t xml:space="preserve"> </w:t>
                </w:r>
                <w:r>
                  <w:rPr>
                    <w:iCs/>
                  </w:rPr>
                  <w:t xml:space="preserve">For several years after settling in Paris with his wife, the poet and memoirist Irina </w:t>
                </w:r>
                <w:proofErr w:type="spellStart"/>
                <w:r>
                  <w:rPr>
                    <w:iCs/>
                  </w:rPr>
                  <w:t>Odoevtseva</w:t>
                </w:r>
                <w:proofErr w:type="spellEnd"/>
                <w:r>
                  <w:rPr>
                    <w:lang w:val="en-US"/>
                  </w:rPr>
                  <w:t>, he</w:t>
                </w:r>
                <w:r w:rsidRPr="007101F1">
                  <w:rPr>
                    <w:lang w:val="en-US"/>
                  </w:rPr>
                  <w:t xml:space="preserve"> </w:t>
                </w:r>
                <w:r>
                  <w:rPr>
                    <w:lang w:val="en-US"/>
                  </w:rPr>
                  <w:t>wrote little, but in</w:t>
                </w:r>
                <w:r w:rsidRPr="007101F1">
                  <w:rPr>
                    <w:lang w:val="en-US"/>
                  </w:rPr>
                  <w:t xml:space="preserve"> the early 1930s</w:t>
                </w:r>
                <w:r>
                  <w:rPr>
                    <w:lang w:val="en-US"/>
                  </w:rPr>
                  <w:t xml:space="preserve"> he began writing</w:t>
                </w:r>
                <w:r w:rsidRPr="007101F1">
                  <w:rPr>
                    <w:lang w:val="en-US"/>
                  </w:rPr>
                  <w:t xml:space="preserve"> </w:t>
                </w:r>
                <w:r>
                  <w:rPr>
                    <w:lang w:val="en-US"/>
                  </w:rPr>
                  <w:t xml:space="preserve">the poems by which he is remembered – </w:t>
                </w:r>
                <w:r>
                  <w:t xml:space="preserve">poems of brilliant despair that both anticipate Existentialism and look back to the French Symbolists, and to their Russian translator, </w:t>
                </w:r>
                <w:proofErr w:type="spellStart"/>
                <w:r>
                  <w:t>Innokenty</w:t>
                </w:r>
                <w:proofErr w:type="spellEnd"/>
                <w:r>
                  <w:t xml:space="preserve"> </w:t>
                </w:r>
                <w:proofErr w:type="spellStart"/>
                <w:r>
                  <w:t>Annensky</w:t>
                </w:r>
                <w:proofErr w:type="spellEnd"/>
                <w:r>
                  <w:rPr>
                    <w:lang w:val="en-US"/>
                  </w:rPr>
                  <w:t>.  He went on writing better and better, his formal grace coexisting with an ever more startling emotional directness. He composed much of his finest work during his last few months, when he knew he was dying.</w:t>
                </w:r>
              </w:p>
              <w:p w14:paraId="49C6908C" w14:textId="77777777" w:rsidR="00462925" w:rsidRDefault="00462925" w:rsidP="00462925">
                <w:pPr>
                  <w:ind w:left="-57"/>
                </w:pPr>
              </w:p>
              <w:p w14:paraId="61A420CD" w14:textId="77777777" w:rsidR="00462925" w:rsidRDefault="00462925" w:rsidP="00462925">
                <w:pPr>
                  <w:ind w:left="-57"/>
                </w:pPr>
                <w:proofErr w:type="spellStart"/>
                <w:r>
                  <w:t>Ivanov</w:t>
                </w:r>
                <w:proofErr w:type="spellEnd"/>
                <w:r>
                  <w:t xml:space="preserve"> was a controversial figure.  Several memoirs portray him as a monster of egotism, nihilism and worse.  He </w:t>
                </w:r>
                <w:r>
                  <w:rPr>
                    <w:lang w:val="en-US"/>
                  </w:rPr>
                  <w:t xml:space="preserve">incurred the fury of Anna </w:t>
                </w:r>
                <w:proofErr w:type="spellStart"/>
                <w:r>
                  <w:rPr>
                    <w:lang w:val="en-US"/>
                  </w:rPr>
                  <w:t>Akhmatova</w:t>
                </w:r>
                <w:proofErr w:type="spellEnd"/>
                <w:r>
                  <w:rPr>
                    <w:lang w:val="en-US"/>
                  </w:rPr>
                  <w:t xml:space="preserve">, </w:t>
                </w:r>
                <w:proofErr w:type="spellStart"/>
                <w:r>
                  <w:rPr>
                    <w:lang w:val="en-US"/>
                  </w:rPr>
                  <w:t>Nadezhda</w:t>
                </w:r>
                <w:proofErr w:type="spellEnd"/>
                <w:r>
                  <w:rPr>
                    <w:lang w:val="en-US"/>
                  </w:rPr>
                  <w:t xml:space="preserve"> Mandelstam and others by </w:t>
                </w:r>
                <w:r>
                  <w:rPr>
                    <w:lang w:val="en-US"/>
                  </w:rPr>
                  <w:lastRenderedPageBreak/>
                  <w:t>publishing a memoir,</w:t>
                </w:r>
                <w:r w:rsidRPr="00724E7C">
                  <w:rPr>
                    <w:lang w:val="en-US"/>
                  </w:rPr>
                  <w:t xml:space="preserve"> </w:t>
                </w:r>
                <w:r>
                  <w:rPr>
                    <w:i/>
                    <w:lang w:val="en-US"/>
                  </w:rPr>
                  <w:t xml:space="preserve">Petersburg </w:t>
                </w:r>
                <w:proofErr w:type="gramStart"/>
                <w:r>
                  <w:rPr>
                    <w:i/>
                    <w:lang w:val="en-US"/>
                  </w:rPr>
                  <w:t>Winters</w:t>
                </w:r>
                <w:r>
                  <w:rPr>
                    <w:lang w:val="en-US"/>
                  </w:rPr>
                  <w:t>, that</w:t>
                </w:r>
                <w:proofErr w:type="gramEnd"/>
                <w:r>
                  <w:rPr>
                    <w:lang w:val="en-US"/>
                  </w:rPr>
                  <w:t xml:space="preserve"> mixes fact, </w:t>
                </w:r>
                <w:proofErr w:type="spellStart"/>
                <w:r>
                  <w:rPr>
                    <w:lang w:val="en-US"/>
                  </w:rPr>
                  <w:t>rumour</w:t>
                </w:r>
                <w:proofErr w:type="spellEnd"/>
                <w:r>
                  <w:rPr>
                    <w:lang w:val="en-US"/>
                  </w:rPr>
                  <w:t xml:space="preserve"> and fantasy.</w:t>
                </w:r>
                <w:r>
                  <w:t xml:space="preserve">  He was accused of Nazi sympathies and even of complicity in a murder in Petersburg.  It is now clear that these rumours were unfounded.</w:t>
                </w:r>
              </w:p>
              <w:p w14:paraId="708B3F6C" w14:textId="77777777" w:rsidR="00462925" w:rsidRDefault="00462925" w:rsidP="00462925"/>
              <w:p w14:paraId="290D021B" w14:textId="77777777" w:rsidR="00462925" w:rsidRDefault="00462925" w:rsidP="00462925">
                <w:r>
                  <w:t>U</w:t>
                </w:r>
                <w:proofErr w:type="spellStart"/>
                <w:r>
                  <w:rPr>
                    <w:lang w:val="en-US"/>
                  </w:rPr>
                  <w:t>ntil</w:t>
                </w:r>
                <w:proofErr w:type="spellEnd"/>
                <w:r>
                  <w:rPr>
                    <w:lang w:val="en-US"/>
                  </w:rPr>
                  <w:t xml:space="preserve"> 1943 the</w:t>
                </w:r>
                <w:r>
                  <w:t xml:space="preserve"> </w:t>
                </w:r>
                <w:proofErr w:type="spellStart"/>
                <w:r>
                  <w:t>Ivanovs</w:t>
                </w:r>
                <w:proofErr w:type="spellEnd"/>
                <w:r>
                  <w:t xml:space="preserve"> were wealthy; </w:t>
                </w:r>
                <w:proofErr w:type="spellStart"/>
                <w:r>
                  <w:t>Odoevtseva’s</w:t>
                </w:r>
                <w:proofErr w:type="spellEnd"/>
                <w:r>
                  <w:t xml:space="preserve"> father was a rich lawyer in Latvia and he supported them financially.  Much of the hostility directed at them was probably inspired by envy.  But by the end of the War the </w:t>
                </w:r>
                <w:proofErr w:type="spellStart"/>
                <w:r>
                  <w:t>Ivanovs</w:t>
                </w:r>
                <w:proofErr w:type="spellEnd"/>
                <w:r>
                  <w:t xml:space="preserve"> were penniless; Latvia was a part of the Soviet Union and their villa in Biarritz had been destroyed during an Allied bombing raid.  From 1955 until </w:t>
                </w:r>
                <w:proofErr w:type="spellStart"/>
                <w:r>
                  <w:t>Ivanov’s</w:t>
                </w:r>
                <w:proofErr w:type="spellEnd"/>
                <w:r>
                  <w:t xml:space="preserve"> death they lived not far from Nice – in a home for old people with no citizenship.  </w:t>
                </w:r>
              </w:p>
              <w:p w14:paraId="731680A0" w14:textId="77777777" w:rsidR="00462925" w:rsidRDefault="00462925" w:rsidP="00462925"/>
              <w:p w14:paraId="41516A85" w14:textId="77777777" w:rsidR="00462925" w:rsidRDefault="00462925" w:rsidP="00462925">
                <w:pPr>
                  <w:pStyle w:val="Heading1"/>
                  <w:outlineLvl w:val="0"/>
                </w:pPr>
                <w:r>
                  <w:t>List of Works:</w:t>
                </w:r>
              </w:p>
              <w:p w14:paraId="6B703579" w14:textId="77777777" w:rsidR="00462925" w:rsidRDefault="00462925" w:rsidP="00462925">
                <w:pPr>
                  <w:pStyle w:val="Heading2"/>
                  <w:outlineLvl w:val="1"/>
                </w:pPr>
                <w:r>
                  <w:t>Poetry</w:t>
                </w:r>
              </w:p>
              <w:p w14:paraId="4AC055E6" w14:textId="77777777" w:rsidR="00462925" w:rsidRDefault="00462925" w:rsidP="00462925">
                <w:pPr>
                  <w:pStyle w:val="NormalfollowingH2"/>
                </w:pPr>
                <w:proofErr w:type="spellStart"/>
                <w:r w:rsidRPr="00462925">
                  <w:rPr>
                    <w:i/>
                  </w:rPr>
                  <w:t>Otplytie</w:t>
                </w:r>
                <w:proofErr w:type="spellEnd"/>
                <w:r w:rsidRPr="00462925">
                  <w:rPr>
                    <w:i/>
                  </w:rPr>
                  <w:t xml:space="preserve"> </w:t>
                </w:r>
                <w:proofErr w:type="spellStart"/>
                <w:r w:rsidRPr="00462925">
                  <w:rPr>
                    <w:i/>
                  </w:rPr>
                  <w:t>na</w:t>
                </w:r>
                <w:proofErr w:type="spellEnd"/>
                <w:r w:rsidRPr="00462925">
                  <w:rPr>
                    <w:i/>
                  </w:rPr>
                  <w:t xml:space="preserve"> </w:t>
                </w:r>
                <w:proofErr w:type="spellStart"/>
                <w:r w:rsidRPr="00462925">
                  <w:rPr>
                    <w:i/>
                  </w:rPr>
                  <w:t>ostrov</w:t>
                </w:r>
                <w:proofErr w:type="spellEnd"/>
                <w:r w:rsidRPr="00462925">
                  <w:rPr>
                    <w:i/>
                  </w:rPr>
                  <w:t xml:space="preserve"> </w:t>
                </w:r>
                <w:proofErr w:type="spellStart"/>
                <w:r w:rsidRPr="00462925">
                  <w:rPr>
                    <w:i/>
                  </w:rPr>
                  <w:t>Tsiteru</w:t>
                </w:r>
                <w:proofErr w:type="spellEnd"/>
                <w:r>
                  <w:t xml:space="preserve"> [</w:t>
                </w:r>
                <w:r>
                  <w:rPr>
                    <w:i/>
                  </w:rPr>
                  <w:t>Embarkation for</w:t>
                </w:r>
                <w:r w:rsidRPr="00A30CB6">
                  <w:rPr>
                    <w:i/>
                  </w:rPr>
                  <w:t xml:space="preserve"> the Island of Cythera</w:t>
                </w:r>
                <w:r>
                  <w:t>] (1912)</w:t>
                </w:r>
              </w:p>
              <w:p w14:paraId="4FAC249B" w14:textId="77777777" w:rsidR="00462925" w:rsidRDefault="00462925" w:rsidP="00462925">
                <w:pPr>
                  <w:pStyle w:val="NormalfollowingH2"/>
                </w:pPr>
                <w:proofErr w:type="spellStart"/>
                <w:r w:rsidRPr="00462925">
                  <w:rPr>
                    <w:i/>
                  </w:rPr>
                  <w:t>Gornitsa</w:t>
                </w:r>
                <w:proofErr w:type="spellEnd"/>
                <w:r>
                  <w:t xml:space="preserve"> [</w:t>
                </w:r>
                <w:r w:rsidRPr="00A30CB6">
                  <w:rPr>
                    <w:i/>
                  </w:rPr>
                  <w:t>The Chamber</w:t>
                </w:r>
                <w:r>
                  <w:t>] (1914)</w:t>
                </w:r>
              </w:p>
              <w:p w14:paraId="1A053629" w14:textId="77777777" w:rsidR="00462925" w:rsidRDefault="00462925" w:rsidP="00462925">
                <w:pPr>
                  <w:pStyle w:val="NormalfollowingH2"/>
                </w:pPr>
                <w:proofErr w:type="spellStart"/>
                <w:r w:rsidRPr="00462925">
                  <w:rPr>
                    <w:i/>
                  </w:rPr>
                  <w:t>Pamyatnik</w:t>
                </w:r>
                <w:proofErr w:type="spellEnd"/>
                <w:r w:rsidRPr="00462925">
                  <w:rPr>
                    <w:i/>
                  </w:rPr>
                  <w:t xml:space="preserve"> </w:t>
                </w:r>
                <w:proofErr w:type="spellStart"/>
                <w:r w:rsidRPr="00462925">
                  <w:rPr>
                    <w:i/>
                  </w:rPr>
                  <w:t>Slavy</w:t>
                </w:r>
                <w:proofErr w:type="spellEnd"/>
                <w:r>
                  <w:t xml:space="preserve"> [</w:t>
                </w:r>
                <w:r w:rsidRPr="00A30CB6">
                  <w:rPr>
                    <w:i/>
                  </w:rPr>
                  <w:t>Memorial of Fame</w:t>
                </w:r>
                <w:r>
                  <w:t>] (1915)</w:t>
                </w:r>
              </w:p>
              <w:p w14:paraId="54FB934B" w14:textId="77777777" w:rsidR="00462925" w:rsidRDefault="00462925" w:rsidP="00462925">
                <w:pPr>
                  <w:pStyle w:val="NormalfollowingH2"/>
                </w:pPr>
                <w:proofErr w:type="spellStart"/>
                <w:r w:rsidRPr="00462925">
                  <w:rPr>
                    <w:i/>
                  </w:rPr>
                  <w:t>Veresk</w:t>
                </w:r>
                <w:proofErr w:type="spellEnd"/>
                <w:r>
                  <w:t xml:space="preserve"> [</w:t>
                </w:r>
                <w:r w:rsidRPr="00A30CB6">
                  <w:rPr>
                    <w:i/>
                  </w:rPr>
                  <w:t>Heather</w:t>
                </w:r>
                <w:r>
                  <w:t>]</w:t>
                </w:r>
                <w:r w:rsidRPr="000D3D6D">
                  <w:t xml:space="preserve"> </w:t>
                </w:r>
                <w:r>
                  <w:t>(1916)</w:t>
                </w:r>
              </w:p>
              <w:p w14:paraId="524E7A43" w14:textId="77777777" w:rsidR="00462925" w:rsidRDefault="00462925" w:rsidP="00462925">
                <w:pPr>
                  <w:pStyle w:val="NormalfollowingH2"/>
                </w:pPr>
                <w:proofErr w:type="spellStart"/>
                <w:r w:rsidRPr="00462925">
                  <w:rPr>
                    <w:i/>
                  </w:rPr>
                  <w:t>Sady</w:t>
                </w:r>
                <w:proofErr w:type="spellEnd"/>
                <w:r>
                  <w:t xml:space="preserve"> [</w:t>
                </w:r>
                <w:r w:rsidRPr="00A30CB6">
                  <w:rPr>
                    <w:i/>
                  </w:rPr>
                  <w:t>Gardens</w:t>
                </w:r>
                <w:r>
                  <w:t>] (1921, 1922)</w:t>
                </w:r>
              </w:p>
              <w:p w14:paraId="27B54A43" w14:textId="77777777" w:rsidR="00462925" w:rsidRDefault="00462925" w:rsidP="00462925">
                <w:pPr>
                  <w:pStyle w:val="NormalfollowingH2"/>
                </w:pPr>
                <w:proofErr w:type="spellStart"/>
                <w:r w:rsidRPr="004D3ACB">
                  <w:rPr>
                    <w:i/>
                  </w:rPr>
                  <w:t>Lampada</w:t>
                </w:r>
                <w:proofErr w:type="spellEnd"/>
                <w:r w:rsidR="004D3ACB">
                  <w:t xml:space="preserve"> [</w:t>
                </w:r>
                <w:r w:rsidRPr="00A30CB6">
                  <w:rPr>
                    <w:i/>
                  </w:rPr>
                  <w:t>Icon Lamp</w:t>
                </w:r>
                <w:r w:rsidR="004D3ACB">
                  <w:t>]</w:t>
                </w:r>
                <w:r w:rsidRPr="000D3D6D">
                  <w:t xml:space="preserve"> </w:t>
                </w:r>
                <w:r w:rsidR="004D3ACB">
                  <w:t>(</w:t>
                </w:r>
                <w:r w:rsidRPr="000D3D6D">
                  <w:t>1922)</w:t>
                </w:r>
              </w:p>
              <w:p w14:paraId="70EEB1B9" w14:textId="77777777" w:rsidR="00462925" w:rsidRDefault="00462925" w:rsidP="00462925">
                <w:pPr>
                  <w:pStyle w:val="NormalfollowingH2"/>
                </w:pPr>
                <w:proofErr w:type="spellStart"/>
                <w:r w:rsidRPr="004D3ACB">
                  <w:rPr>
                    <w:i/>
                  </w:rPr>
                  <w:t>Rozy</w:t>
                </w:r>
                <w:proofErr w:type="spellEnd"/>
                <w:r>
                  <w:t xml:space="preserve"> </w:t>
                </w:r>
                <w:r w:rsidR="004D3ACB">
                  <w:t>[</w:t>
                </w:r>
                <w:r>
                  <w:rPr>
                    <w:i/>
                  </w:rPr>
                  <w:t>Rose</w:t>
                </w:r>
                <w:r w:rsidRPr="00A30CB6">
                  <w:rPr>
                    <w:i/>
                  </w:rPr>
                  <w:t>s</w:t>
                </w:r>
                <w:r w:rsidR="004D3ACB">
                  <w:t>]</w:t>
                </w:r>
                <w:r w:rsidRPr="000D3D6D">
                  <w:t xml:space="preserve"> </w:t>
                </w:r>
                <w:r w:rsidR="004D3ACB">
                  <w:t>(1931)</w:t>
                </w:r>
              </w:p>
              <w:p w14:paraId="1024E7B1" w14:textId="77777777" w:rsidR="004D3ACB" w:rsidRDefault="00462925" w:rsidP="00462925">
                <w:pPr>
                  <w:pStyle w:val="NormalfollowingH2"/>
                </w:pPr>
                <w:proofErr w:type="spellStart"/>
                <w:r w:rsidRPr="004D3ACB">
                  <w:rPr>
                    <w:i/>
                  </w:rPr>
                  <w:t>Otplytie</w:t>
                </w:r>
                <w:proofErr w:type="spellEnd"/>
                <w:r w:rsidRPr="004D3ACB">
                  <w:rPr>
                    <w:i/>
                  </w:rPr>
                  <w:t xml:space="preserve"> </w:t>
                </w:r>
                <w:proofErr w:type="spellStart"/>
                <w:r w:rsidRPr="004D3ACB">
                  <w:rPr>
                    <w:i/>
                  </w:rPr>
                  <w:t>na</w:t>
                </w:r>
                <w:proofErr w:type="spellEnd"/>
                <w:r w:rsidRPr="004D3ACB">
                  <w:rPr>
                    <w:i/>
                  </w:rPr>
                  <w:t xml:space="preserve"> </w:t>
                </w:r>
                <w:proofErr w:type="spellStart"/>
                <w:r w:rsidRPr="004D3ACB">
                  <w:rPr>
                    <w:i/>
                  </w:rPr>
                  <w:t>ostrov</w:t>
                </w:r>
                <w:proofErr w:type="spellEnd"/>
                <w:r w:rsidRPr="004D3ACB">
                  <w:rPr>
                    <w:i/>
                  </w:rPr>
                  <w:t xml:space="preserve"> </w:t>
                </w:r>
                <w:proofErr w:type="spellStart"/>
                <w:r w:rsidRPr="004D3ACB">
                  <w:rPr>
                    <w:i/>
                  </w:rPr>
                  <w:t>Tsiteru</w:t>
                </w:r>
                <w:proofErr w:type="spellEnd"/>
                <w:r w:rsidR="004D3ACB">
                  <w:t xml:space="preserve"> [</w:t>
                </w:r>
                <w:r>
                  <w:rPr>
                    <w:i/>
                  </w:rPr>
                  <w:t>Embarkation for</w:t>
                </w:r>
                <w:r w:rsidRPr="00A30CB6">
                  <w:rPr>
                    <w:i/>
                  </w:rPr>
                  <w:t xml:space="preserve"> the Island of Cythera</w:t>
                </w:r>
                <w:r w:rsidR="004D3ACB">
                  <w:t>]</w:t>
                </w:r>
                <w:r>
                  <w:t xml:space="preserve"> </w:t>
                </w:r>
                <w:r w:rsidR="004D3ACB">
                  <w:t>(1937)</w:t>
                </w:r>
              </w:p>
              <w:p w14:paraId="72D930EA" w14:textId="77777777" w:rsidR="00462925" w:rsidRPr="00BE1849" w:rsidRDefault="00462925" w:rsidP="004D3ACB">
                <w:pPr>
                  <w:pStyle w:val="Authornote"/>
                </w:pPr>
                <w:r>
                  <w:t xml:space="preserve">A selection of new poems is followed by selections first from </w:t>
                </w:r>
                <w:r>
                  <w:rPr>
                    <w:i/>
                  </w:rPr>
                  <w:t>Roses,</w:t>
                </w:r>
                <w:r>
                  <w:t xml:space="preserve"> then from</w:t>
                </w:r>
                <w:r>
                  <w:rPr>
                    <w:i/>
                  </w:rPr>
                  <w:t xml:space="preserve"> Gardens</w:t>
                </w:r>
                <w:r>
                  <w:t xml:space="preserve"> and lastly from </w:t>
                </w:r>
                <w:r>
                  <w:rPr>
                    <w:i/>
                  </w:rPr>
                  <w:t>Heather</w:t>
                </w:r>
                <w:r>
                  <w:t>.</w:t>
                </w:r>
              </w:p>
              <w:p w14:paraId="11366304" w14:textId="77777777" w:rsidR="00462925" w:rsidRDefault="004D3ACB" w:rsidP="00462925">
                <w:pPr>
                  <w:pStyle w:val="NormalfollowingH2"/>
                </w:pPr>
                <w:proofErr w:type="spellStart"/>
                <w:r w:rsidRPr="004D3ACB">
                  <w:rPr>
                    <w:i/>
                  </w:rPr>
                  <w:t>Portret</w:t>
                </w:r>
                <w:proofErr w:type="spellEnd"/>
                <w:r w:rsidRPr="004D3ACB">
                  <w:rPr>
                    <w:i/>
                  </w:rPr>
                  <w:t xml:space="preserve"> </w:t>
                </w:r>
                <w:proofErr w:type="spellStart"/>
                <w:r w:rsidRPr="004D3ACB">
                  <w:rPr>
                    <w:i/>
                  </w:rPr>
                  <w:t>bez</w:t>
                </w:r>
                <w:proofErr w:type="spellEnd"/>
                <w:r w:rsidRPr="004D3ACB">
                  <w:rPr>
                    <w:i/>
                  </w:rPr>
                  <w:t xml:space="preserve"> </w:t>
                </w:r>
                <w:proofErr w:type="spellStart"/>
                <w:r w:rsidRPr="004D3ACB">
                  <w:rPr>
                    <w:i/>
                  </w:rPr>
                  <w:t>skhodstva</w:t>
                </w:r>
                <w:proofErr w:type="spellEnd"/>
                <w:r>
                  <w:t xml:space="preserve"> [</w:t>
                </w:r>
                <w:r w:rsidR="00462925">
                  <w:rPr>
                    <w:i/>
                  </w:rPr>
                  <w:t>Portrait without Likeness</w:t>
                </w:r>
                <w:r>
                  <w:t>]</w:t>
                </w:r>
                <w:r w:rsidR="00462925" w:rsidRPr="000D3D6D">
                  <w:t xml:space="preserve"> </w:t>
                </w:r>
                <w:r>
                  <w:t>(1950)</w:t>
                </w:r>
              </w:p>
              <w:p w14:paraId="6E815A68" w14:textId="77777777" w:rsidR="004D3ACB" w:rsidRDefault="00462925" w:rsidP="00462925">
                <w:pPr>
                  <w:pStyle w:val="NormalfollowingH2"/>
                </w:pPr>
                <w:proofErr w:type="spellStart"/>
                <w:r w:rsidRPr="004D3ACB">
                  <w:rPr>
                    <w:i/>
                  </w:rPr>
                  <w:t>Stikhi</w:t>
                </w:r>
                <w:proofErr w:type="spellEnd"/>
                <w:r w:rsidRPr="004D3ACB">
                  <w:rPr>
                    <w:i/>
                  </w:rPr>
                  <w:t xml:space="preserve"> </w:t>
                </w:r>
                <w:r w:rsidR="004D3ACB">
                  <w:rPr>
                    <w:i/>
                  </w:rPr>
                  <w:t>1943-</w:t>
                </w:r>
                <w:r w:rsidRPr="004D3ACB">
                  <w:rPr>
                    <w:i/>
                  </w:rPr>
                  <w:t>1958</w:t>
                </w:r>
                <w:r w:rsidR="004D3ACB">
                  <w:t xml:space="preserve"> [</w:t>
                </w:r>
                <w:r w:rsidRPr="005D5443">
                  <w:rPr>
                    <w:i/>
                  </w:rPr>
                  <w:t>Poems 1943-</w:t>
                </w:r>
                <w:r w:rsidR="004D3ACB">
                  <w:rPr>
                    <w:i/>
                  </w:rPr>
                  <w:t>19</w:t>
                </w:r>
                <w:r w:rsidRPr="005D5443">
                  <w:rPr>
                    <w:i/>
                  </w:rPr>
                  <w:t>58</w:t>
                </w:r>
                <w:r w:rsidR="004D3ACB">
                  <w:t>] (1958)</w:t>
                </w:r>
              </w:p>
              <w:p w14:paraId="73762C55" w14:textId="77777777" w:rsidR="00462925" w:rsidRDefault="00462925" w:rsidP="004D3ACB">
                <w:pPr>
                  <w:pStyle w:val="Authornote"/>
                </w:pPr>
                <w:r>
                  <w:t xml:space="preserve">Published a few months after </w:t>
                </w:r>
                <w:proofErr w:type="spellStart"/>
                <w:r>
                  <w:t>Ivanov’s</w:t>
                </w:r>
                <w:proofErr w:type="spellEnd"/>
                <w:r>
                  <w:t xml:space="preserve"> death.</w:t>
                </w:r>
              </w:p>
              <w:p w14:paraId="178FB018" w14:textId="77777777" w:rsidR="00462925" w:rsidRDefault="00462925" w:rsidP="00462925">
                <w:pPr>
                  <w:tabs>
                    <w:tab w:val="num" w:pos="720"/>
                  </w:tabs>
                </w:pPr>
              </w:p>
              <w:p w14:paraId="7E633BE4" w14:textId="77777777" w:rsidR="00462925" w:rsidRDefault="00462925" w:rsidP="00462925">
                <w:pPr>
                  <w:pStyle w:val="Heading2"/>
                  <w:outlineLvl w:val="1"/>
                </w:pPr>
                <w:r>
                  <w:t>Prose</w:t>
                </w:r>
              </w:p>
              <w:p w14:paraId="3FFD9C5B" w14:textId="77777777" w:rsidR="00462925" w:rsidRDefault="00462925" w:rsidP="00194548">
                <w:pPr>
                  <w:pStyle w:val="NormalfollowingH2"/>
                </w:pPr>
                <w:proofErr w:type="spellStart"/>
                <w:r w:rsidRPr="004D3ACB">
                  <w:rPr>
                    <w:i/>
                  </w:rPr>
                  <w:t>Peterburgskie</w:t>
                </w:r>
                <w:proofErr w:type="spellEnd"/>
                <w:r w:rsidRPr="004D3ACB">
                  <w:rPr>
                    <w:i/>
                  </w:rPr>
                  <w:t xml:space="preserve"> </w:t>
                </w:r>
                <w:proofErr w:type="spellStart"/>
                <w:r w:rsidRPr="004D3ACB">
                  <w:rPr>
                    <w:i/>
                  </w:rPr>
                  <w:t>zimy</w:t>
                </w:r>
                <w:proofErr w:type="spellEnd"/>
                <w:r w:rsidR="004D3ACB">
                  <w:t> [</w:t>
                </w:r>
                <w:r w:rsidRPr="007101F1">
                  <w:rPr>
                    <w:i/>
                    <w:iCs/>
                  </w:rPr>
                  <w:t>Petersburg Winters</w:t>
                </w:r>
                <w:r w:rsidR="004D3ACB">
                  <w:t>]</w:t>
                </w:r>
                <w:r w:rsidRPr="000D3D6D">
                  <w:t xml:space="preserve"> </w:t>
                </w:r>
                <w:r w:rsidR="004D3ACB">
                  <w:t>(1928)</w:t>
                </w:r>
              </w:p>
              <w:p w14:paraId="7F6412B7" w14:textId="77777777" w:rsidR="004D3ACB" w:rsidRDefault="00462925" w:rsidP="00462925">
                <w:pPr>
                  <w:pStyle w:val="NormalfollowingH2"/>
                </w:pPr>
                <w:proofErr w:type="spellStart"/>
                <w:r w:rsidRPr="004D3ACB">
                  <w:rPr>
                    <w:i/>
                  </w:rPr>
                  <w:t>Tretii</w:t>
                </w:r>
                <w:proofErr w:type="spellEnd"/>
                <w:r w:rsidRPr="004D3ACB">
                  <w:rPr>
                    <w:i/>
                  </w:rPr>
                  <w:t xml:space="preserve"> Rim</w:t>
                </w:r>
                <w:r w:rsidR="004D3ACB">
                  <w:t xml:space="preserve"> [</w:t>
                </w:r>
                <w:r>
                  <w:rPr>
                    <w:i/>
                    <w:iCs/>
                  </w:rPr>
                  <w:t>The Third Rome</w:t>
                </w:r>
                <w:r w:rsidR="004D3ACB">
                  <w:rPr>
                    <w:iCs/>
                  </w:rPr>
                  <w:t>]</w:t>
                </w:r>
                <w:r w:rsidR="004D3ACB">
                  <w:t xml:space="preserve"> (</w:t>
                </w:r>
                <w:r>
                  <w:t xml:space="preserve">part 1 in </w:t>
                </w:r>
                <w:proofErr w:type="spellStart"/>
                <w:r>
                  <w:t>Sovremennye</w:t>
                </w:r>
                <w:proofErr w:type="spellEnd"/>
                <w:r>
                  <w:t xml:space="preserve"> </w:t>
                </w:r>
                <w:proofErr w:type="spellStart"/>
                <w:r>
                  <w:t>zapiski</w:t>
                </w:r>
                <w:proofErr w:type="spellEnd"/>
                <w:r w:rsidRPr="000D3D6D">
                  <w:t xml:space="preserve">, № 39-40, 1929; </w:t>
                </w:r>
                <w:r>
                  <w:t xml:space="preserve">fragments from part 2 in </w:t>
                </w:r>
                <w:proofErr w:type="spellStart"/>
                <w:r>
                  <w:t>Chisla</w:t>
                </w:r>
                <w:proofErr w:type="spellEnd"/>
                <w:r w:rsidRPr="000D3D6D">
                  <w:t>, № 2-3, 1930</w:t>
                </w:r>
                <w:r w:rsidR="004D3ACB">
                  <w:t>)</w:t>
                </w:r>
                <w:r>
                  <w:t xml:space="preserve">  </w:t>
                </w:r>
              </w:p>
              <w:p w14:paraId="3D2EF782" w14:textId="77777777" w:rsidR="00462925" w:rsidRDefault="00462925" w:rsidP="00194548">
                <w:pPr>
                  <w:pStyle w:val="Authornote"/>
                </w:pPr>
                <w:r>
                  <w:t xml:space="preserve">An </w:t>
                </w:r>
                <w:proofErr w:type="spellStart"/>
                <w:r>
                  <w:t>amibitious</w:t>
                </w:r>
                <w:proofErr w:type="spellEnd"/>
                <w:r>
                  <w:t>, but never completed novel.</w:t>
                </w:r>
              </w:p>
              <w:p w14:paraId="4DDA07F9" w14:textId="77777777" w:rsidR="004D3ACB" w:rsidRDefault="00462925" w:rsidP="00462925">
                <w:pPr>
                  <w:pStyle w:val="NormalfollowingH2"/>
                </w:pPr>
                <w:proofErr w:type="spellStart"/>
                <w:r w:rsidRPr="004D3ACB">
                  <w:rPr>
                    <w:i/>
                  </w:rPr>
                  <w:t>Raspad</w:t>
                </w:r>
                <w:proofErr w:type="spellEnd"/>
                <w:r w:rsidRPr="004D3ACB">
                  <w:rPr>
                    <w:i/>
                  </w:rPr>
                  <w:t xml:space="preserve"> </w:t>
                </w:r>
                <w:proofErr w:type="spellStart"/>
                <w:r w:rsidRPr="004D3ACB">
                  <w:rPr>
                    <w:i/>
                  </w:rPr>
                  <w:t>atoma</w:t>
                </w:r>
                <w:proofErr w:type="spellEnd"/>
                <w:r w:rsidR="004D3ACB">
                  <w:t xml:space="preserve"> [</w:t>
                </w:r>
                <w:r>
                  <w:rPr>
                    <w:i/>
                  </w:rPr>
                  <w:t>Disintegration of the Atom</w:t>
                </w:r>
                <w:r w:rsidR="004D3ACB">
                  <w:t>] (</w:t>
                </w:r>
                <w:r w:rsidRPr="000D3D6D">
                  <w:t>1938</w:t>
                </w:r>
                <w:r w:rsidR="004D3ACB">
                  <w:t>)</w:t>
                </w:r>
                <w:r>
                  <w:t xml:space="preserve"> </w:t>
                </w:r>
              </w:p>
              <w:p w14:paraId="4070BBD1" w14:textId="77777777" w:rsidR="00462925" w:rsidRDefault="00462925" w:rsidP="00194548">
                <w:pPr>
                  <w:pStyle w:val="Authornote"/>
                </w:pPr>
                <w:r>
                  <w:t xml:space="preserve">An example of </w:t>
                </w:r>
                <w:proofErr w:type="spellStart"/>
                <w:r>
                  <w:t>Ivanov’s</w:t>
                </w:r>
                <w:proofErr w:type="spellEnd"/>
                <w:r>
                  <w:t xml:space="preserve"> prose at its most modernist.</w:t>
                </w:r>
              </w:p>
              <w:p w14:paraId="3FE20B08" w14:textId="77777777" w:rsidR="004D3ACB" w:rsidRDefault="00462925" w:rsidP="00462925">
                <w:pPr>
                  <w:pStyle w:val="NormalfollowingH2"/>
                </w:pPr>
                <w:proofErr w:type="spellStart"/>
                <w:r w:rsidRPr="004D3ACB">
                  <w:rPr>
                    <w:i/>
                  </w:rPr>
                  <w:t>Peterburgskie</w:t>
                </w:r>
                <w:proofErr w:type="spellEnd"/>
                <w:r w:rsidRPr="004D3ACB">
                  <w:rPr>
                    <w:i/>
                  </w:rPr>
                  <w:t xml:space="preserve"> </w:t>
                </w:r>
                <w:proofErr w:type="spellStart"/>
                <w:r w:rsidRPr="004D3ACB">
                  <w:rPr>
                    <w:i/>
                  </w:rPr>
                  <w:t>zimy</w:t>
                </w:r>
                <w:proofErr w:type="spellEnd"/>
                <w:r w:rsidR="004D3ACB">
                  <w:t xml:space="preserve"> [</w:t>
                </w:r>
                <w:r>
                  <w:rPr>
                    <w:i/>
                  </w:rPr>
                  <w:t>Petersburg Winters</w:t>
                </w:r>
                <w:r w:rsidR="004D3ACB">
                  <w:t>] (</w:t>
                </w:r>
                <w:r w:rsidRPr="000D3D6D">
                  <w:t>1952</w:t>
                </w:r>
                <w:r w:rsidR="004D3ACB">
                  <w:t>)</w:t>
                </w:r>
                <w:r>
                  <w:t xml:space="preserve"> </w:t>
                </w:r>
              </w:p>
              <w:p w14:paraId="5DCDFE08" w14:textId="77777777" w:rsidR="00462925" w:rsidRDefault="00462925" w:rsidP="004D3ACB">
                <w:pPr>
                  <w:pStyle w:val="Authornote"/>
                </w:pPr>
                <w:r>
                  <w:t xml:space="preserve">Expanded edition with added material about Blok, Esenin and </w:t>
                </w:r>
                <w:proofErr w:type="spellStart"/>
                <w:r>
                  <w:t>Gumilev</w:t>
                </w:r>
                <w:proofErr w:type="spellEnd"/>
                <w:r>
                  <w:t>.</w:t>
                </w:r>
              </w:p>
              <w:p w14:paraId="429767BA" w14:textId="77777777" w:rsidR="00462925" w:rsidRPr="000D3D6D" w:rsidRDefault="00462925" w:rsidP="00462925">
                <w:pPr>
                  <w:tabs>
                    <w:tab w:val="num" w:pos="720"/>
                  </w:tabs>
                </w:pPr>
              </w:p>
              <w:p w14:paraId="457316D9" w14:textId="77777777" w:rsidR="00462925" w:rsidRPr="00462925" w:rsidRDefault="00462925" w:rsidP="00462925">
                <w:pPr>
                  <w:pStyle w:val="Heading2"/>
                  <w:outlineLvl w:val="1"/>
                </w:pPr>
                <w:r>
                  <w:t>Main posthumous publications</w:t>
                </w:r>
              </w:p>
              <w:p w14:paraId="6B405939" w14:textId="77777777" w:rsidR="00996A38" w:rsidRDefault="00462925" w:rsidP="00462925">
                <w:pPr>
                  <w:pStyle w:val="NormalfollowingH2"/>
                </w:pPr>
                <w:proofErr w:type="spellStart"/>
                <w:r w:rsidRPr="00996A38">
                  <w:rPr>
                    <w:i/>
                    <w:lang w:val="en-US"/>
                  </w:rPr>
                  <w:t>Sobranie</w:t>
                </w:r>
                <w:proofErr w:type="spellEnd"/>
                <w:r w:rsidRPr="00996A38">
                  <w:rPr>
                    <w:i/>
                    <w:lang w:val="en-US"/>
                  </w:rPr>
                  <w:t xml:space="preserve"> </w:t>
                </w:r>
                <w:proofErr w:type="spellStart"/>
                <w:r w:rsidRPr="00996A38">
                  <w:rPr>
                    <w:i/>
                    <w:lang w:val="en-US"/>
                  </w:rPr>
                  <w:t>stikhotvorenii</w:t>
                </w:r>
                <w:proofErr w:type="spellEnd"/>
                <w:r w:rsidR="00996A38">
                  <w:rPr>
                    <w:lang w:val="en-US"/>
                  </w:rPr>
                  <w:t xml:space="preserve"> [</w:t>
                </w:r>
                <w:r w:rsidRPr="007B46C7">
                  <w:rPr>
                    <w:i/>
                    <w:lang w:val="en-US"/>
                  </w:rPr>
                  <w:t>Collected Poems</w:t>
                </w:r>
                <w:r w:rsidR="00996A38">
                  <w:rPr>
                    <w:lang w:val="en-US"/>
                  </w:rPr>
                  <w:t>]</w:t>
                </w:r>
                <w:r>
                  <w:rPr>
                    <w:lang w:val="en-US"/>
                  </w:rPr>
                  <w:t xml:space="preserve"> </w:t>
                </w:r>
                <w:r w:rsidR="00996A38">
                  <w:rPr>
                    <w:lang w:val="en-US"/>
                  </w:rPr>
                  <w:t>(</w:t>
                </w:r>
                <w:r w:rsidR="00996A38">
                  <w:t xml:space="preserve">1975) </w:t>
                </w:r>
              </w:p>
              <w:p w14:paraId="1EABCA1C" w14:textId="77777777" w:rsidR="00462925" w:rsidRDefault="00462925" w:rsidP="00194548">
                <w:pPr>
                  <w:pStyle w:val="Authornote"/>
                </w:pPr>
                <w:r>
                  <w:t>Includes the first complete publication</w:t>
                </w:r>
                <w:r w:rsidR="00996A38">
                  <w:t xml:space="preserve"> of the cycle his widow titled ‘Posthumous Diary’</w:t>
                </w:r>
                <w:r>
                  <w:t xml:space="preserve"> </w:t>
                </w:r>
              </w:p>
              <w:p w14:paraId="3F7544F3" w14:textId="77777777" w:rsidR="00462925" w:rsidRDefault="00462925" w:rsidP="00194548">
                <w:pPr>
                  <w:pStyle w:val="NormalfollowingH2"/>
                </w:pPr>
                <w:proofErr w:type="spellStart"/>
                <w:r w:rsidRPr="00996A38">
                  <w:rPr>
                    <w:i/>
                  </w:rPr>
                  <w:t>Sobranie</w:t>
                </w:r>
                <w:proofErr w:type="spellEnd"/>
                <w:r w:rsidRPr="00996A38">
                  <w:rPr>
                    <w:i/>
                  </w:rPr>
                  <w:t xml:space="preserve"> </w:t>
                </w:r>
                <w:proofErr w:type="spellStart"/>
                <w:r w:rsidRPr="00996A38">
                  <w:rPr>
                    <w:i/>
                  </w:rPr>
                  <w:t>sochinenii</w:t>
                </w:r>
                <w:proofErr w:type="spellEnd"/>
                <w:r w:rsidRPr="000D3D6D">
                  <w:t xml:space="preserve"> </w:t>
                </w:r>
                <w:r w:rsidR="00996A38">
                  <w:t>[</w:t>
                </w:r>
                <w:r>
                  <w:rPr>
                    <w:i/>
                  </w:rPr>
                  <w:t>Collected Works in three volumes</w:t>
                </w:r>
                <w:r w:rsidR="00996A38">
                  <w:t>]</w:t>
                </w:r>
                <w:r w:rsidRPr="000D3D6D">
                  <w:t> </w:t>
                </w:r>
                <w:r w:rsidR="00996A38">
                  <w:t>(1993-1994)</w:t>
                </w:r>
              </w:p>
              <w:p w14:paraId="10E301A3" w14:textId="77777777" w:rsidR="00996A38" w:rsidRDefault="00462925" w:rsidP="00194548">
                <w:pPr>
                  <w:pStyle w:val="NormalfollowingH2"/>
                </w:pPr>
                <w:proofErr w:type="spellStart"/>
                <w:r w:rsidRPr="00996A38">
                  <w:rPr>
                    <w:i/>
                  </w:rPr>
                  <w:t>Stikhotvoreniya</w:t>
                </w:r>
                <w:proofErr w:type="spellEnd"/>
                <w:r w:rsidRPr="000D3D6D">
                  <w:t> </w:t>
                </w:r>
                <w:r w:rsidR="00996A38">
                  <w:t>[</w:t>
                </w:r>
                <w:r>
                  <w:rPr>
                    <w:i/>
                  </w:rPr>
                  <w:t>Poems</w:t>
                </w:r>
                <w:r w:rsidR="00996A38">
                  <w:t>] (2010)</w:t>
                </w:r>
              </w:p>
              <w:p w14:paraId="6FC27825" w14:textId="77777777" w:rsidR="00194548" w:rsidRDefault="00462925" w:rsidP="00462925">
                <w:pPr>
                  <w:pStyle w:val="NormalfollowingH2"/>
                </w:pPr>
                <w:r w:rsidRPr="00996A38">
                  <w:rPr>
                    <w:i/>
                  </w:rPr>
                  <w:t>On the Border of Snow and Melt: Selected Poems</w:t>
                </w:r>
                <w:r>
                  <w:t xml:space="preserve"> </w:t>
                </w:r>
                <w:r w:rsidR="00996A38">
                  <w:t>(</w:t>
                </w:r>
                <w:r>
                  <w:t xml:space="preserve">tr. </w:t>
                </w:r>
                <w:r w:rsidRPr="00B94A29">
                  <w:t xml:space="preserve">Jerome </w:t>
                </w:r>
                <w:proofErr w:type="spellStart"/>
                <w:r w:rsidRPr="00B94A29">
                  <w:t>Katsell</w:t>
                </w:r>
                <w:proofErr w:type="spellEnd"/>
                <w:r w:rsidRPr="00B94A29">
                  <w:t xml:space="preserve"> and </w:t>
                </w:r>
                <w:proofErr w:type="spellStart"/>
                <w:r w:rsidRPr="00B94A29">
                  <w:t>Stanislav</w:t>
                </w:r>
                <w:proofErr w:type="spellEnd"/>
                <w:r w:rsidR="00996A38">
                  <w:t xml:space="preserve"> </w:t>
                </w:r>
                <w:proofErr w:type="spellStart"/>
                <w:r w:rsidR="00996A38">
                  <w:t>Shvabrin</w:t>
                </w:r>
                <w:proofErr w:type="spellEnd"/>
                <w:r w:rsidR="00996A38">
                  <w:t xml:space="preserve">, </w:t>
                </w:r>
                <w:r>
                  <w:t>2011</w:t>
                </w:r>
                <w:r w:rsidR="00194548">
                  <w:t xml:space="preserve">) </w:t>
                </w:r>
              </w:p>
              <w:p w14:paraId="12880A8C" w14:textId="77777777" w:rsidR="003F0D73" w:rsidRDefault="00194548" w:rsidP="00194548">
                <w:pPr>
                  <w:pStyle w:val="Authornote"/>
                </w:pPr>
                <w:r>
                  <w:t>B</w:t>
                </w:r>
                <w:r w:rsidR="00462925" w:rsidRPr="00B94A29">
                  <w:t>ilingual Russian-English edition</w:t>
                </w:r>
              </w:p>
            </w:tc>
          </w:sdtContent>
        </w:sdt>
      </w:tr>
      <w:tr w:rsidR="003235A7" w14:paraId="08A61F9F" w14:textId="77777777" w:rsidTr="003235A7">
        <w:tc>
          <w:tcPr>
            <w:tcW w:w="9016" w:type="dxa"/>
          </w:tcPr>
          <w:p w14:paraId="67FFC90D" w14:textId="77777777" w:rsidR="00462925" w:rsidRDefault="003235A7" w:rsidP="008A5B87">
            <w:r w:rsidRPr="0015114C">
              <w:rPr>
                <w:u w:val="single"/>
              </w:rPr>
              <w:lastRenderedPageBreak/>
              <w:t>Further reading</w:t>
            </w:r>
            <w:r>
              <w:t>:</w:t>
            </w:r>
          </w:p>
          <w:sdt>
            <w:sdtPr>
              <w:alias w:val="Further reading"/>
              <w:tag w:val="furtherReading"/>
              <w:id w:val="-1516217107"/>
              <w:placeholder>
                <w:docPart w:val="EDDAEEEC4A6A454391E283327590B3BB"/>
              </w:placeholder>
            </w:sdtPr>
            <w:sdtEndPr/>
            <w:sdtContent>
              <w:p w14:paraId="5AD0E1E5" w14:textId="77777777" w:rsidR="00462925" w:rsidRDefault="00C4277D" w:rsidP="00462925">
                <w:sdt>
                  <w:sdtPr>
                    <w:id w:val="158361000"/>
                    <w:citation/>
                  </w:sdtPr>
                  <w:sdtEndPr/>
                  <w:sdtContent>
                    <w:r w:rsidR="00462925">
                      <w:fldChar w:fldCharType="begin"/>
                    </w:r>
                    <w:r w:rsidR="00462925">
                      <w:rPr>
                        <w:lang w:val="en-US"/>
                      </w:rPr>
                      <w:instrText xml:space="preserve"> CITATION And09 \l 1033 </w:instrText>
                    </w:r>
                    <w:r w:rsidR="00462925">
                      <w:fldChar w:fldCharType="separate"/>
                    </w:r>
                    <w:r w:rsidR="00462925">
                      <w:rPr>
                        <w:noProof/>
                        <w:lang w:val="en-US"/>
                      </w:rPr>
                      <w:t xml:space="preserve"> (Ariev)</w:t>
                    </w:r>
                    <w:r w:rsidR="00462925">
                      <w:fldChar w:fldCharType="end"/>
                    </w:r>
                  </w:sdtContent>
                </w:sdt>
              </w:p>
              <w:p w14:paraId="1A76F6CB" w14:textId="77777777" w:rsidR="00462925" w:rsidRPr="001E3232" w:rsidRDefault="00462925" w:rsidP="00462925">
                <w:pPr>
                  <w:rPr>
                    <w:b/>
                  </w:rPr>
                </w:pPr>
              </w:p>
              <w:p w14:paraId="60E69319" w14:textId="77777777" w:rsidR="003235A7" w:rsidRPr="00462925" w:rsidRDefault="00C4277D" w:rsidP="00FB11DE">
                <w:pPr>
                  <w:rPr>
                    <w:lang w:val="en-US"/>
                  </w:rPr>
                </w:pPr>
                <w:sdt>
                  <w:sdtPr>
                    <w:rPr>
                      <w:lang w:val="en-US"/>
                    </w:rPr>
                    <w:id w:val="114877511"/>
                    <w:citation/>
                  </w:sdtPr>
                  <w:sdtEndPr/>
                  <w:sdtContent>
                    <w:r w:rsidR="00462925">
                      <w:rPr>
                        <w:lang w:val="en-US"/>
                      </w:rPr>
                      <w:fldChar w:fldCharType="begin"/>
                    </w:r>
                    <w:r w:rsidR="00462925">
                      <w:rPr>
                        <w:rFonts w:cs="Times New Roman"/>
                        <w:lang w:val="en-US"/>
                      </w:rPr>
                      <w:instrText xml:space="preserve"> CITATION VPK07 \l 1033 </w:instrText>
                    </w:r>
                    <w:r w:rsidR="00462925">
                      <w:rPr>
                        <w:lang w:val="en-US"/>
                      </w:rPr>
                      <w:fldChar w:fldCharType="separate"/>
                    </w:r>
                    <w:r w:rsidR="00462925" w:rsidRPr="00462925">
                      <w:rPr>
                        <w:rFonts w:cs="Times New Roman"/>
                        <w:noProof/>
                        <w:lang w:val="en-US"/>
                      </w:rPr>
                      <w:t>(Kreid)</w:t>
                    </w:r>
                    <w:r w:rsidR="00462925">
                      <w:rPr>
                        <w:lang w:val="en-US"/>
                      </w:rPr>
                      <w:fldChar w:fldCharType="end"/>
                    </w:r>
                  </w:sdtContent>
                </w:sdt>
              </w:p>
            </w:sdtContent>
          </w:sdt>
        </w:tc>
      </w:tr>
    </w:tbl>
    <w:p w14:paraId="6817BBB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4B185" w14:textId="77777777" w:rsidR="00996A38" w:rsidRDefault="00996A38" w:rsidP="007A0D55">
      <w:pPr>
        <w:spacing w:after="0" w:line="240" w:lineRule="auto"/>
      </w:pPr>
      <w:r>
        <w:separator/>
      </w:r>
    </w:p>
  </w:endnote>
  <w:endnote w:type="continuationSeparator" w:id="0">
    <w:p w14:paraId="45442FE9" w14:textId="77777777" w:rsidR="00996A38" w:rsidRDefault="00996A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8B0EB" w14:textId="77777777" w:rsidR="00996A38" w:rsidRDefault="00996A38" w:rsidP="007A0D55">
      <w:pPr>
        <w:spacing w:after="0" w:line="240" w:lineRule="auto"/>
      </w:pPr>
      <w:r>
        <w:separator/>
      </w:r>
    </w:p>
  </w:footnote>
  <w:footnote w:type="continuationSeparator" w:id="0">
    <w:p w14:paraId="01160F89" w14:textId="77777777" w:rsidR="00996A38" w:rsidRDefault="00996A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F0768" w14:textId="77777777" w:rsidR="00996A38" w:rsidRDefault="00996A3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DC160B" w14:textId="77777777" w:rsidR="00996A38" w:rsidRDefault="00996A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25"/>
    <w:rsid w:val="00032559"/>
    <w:rsid w:val="00052040"/>
    <w:rsid w:val="000B25AE"/>
    <w:rsid w:val="000B55AB"/>
    <w:rsid w:val="000D24DC"/>
    <w:rsid w:val="00101B2E"/>
    <w:rsid w:val="00116FA0"/>
    <w:rsid w:val="0015114C"/>
    <w:rsid w:val="0019454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925"/>
    <w:rsid w:val="00462DBE"/>
    <w:rsid w:val="00464699"/>
    <w:rsid w:val="00483379"/>
    <w:rsid w:val="00487BC5"/>
    <w:rsid w:val="00496888"/>
    <w:rsid w:val="004A7476"/>
    <w:rsid w:val="004D3AC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6A38"/>
    <w:rsid w:val="009A7264"/>
    <w:rsid w:val="009D1606"/>
    <w:rsid w:val="009E18A1"/>
    <w:rsid w:val="009E73D7"/>
    <w:rsid w:val="00A27D2C"/>
    <w:rsid w:val="00A76FD9"/>
    <w:rsid w:val="00AB436D"/>
    <w:rsid w:val="00AD2F24"/>
    <w:rsid w:val="00AD4844"/>
    <w:rsid w:val="00B219AE"/>
    <w:rsid w:val="00B33145"/>
    <w:rsid w:val="00B574C9"/>
    <w:rsid w:val="00B74786"/>
    <w:rsid w:val="00BC39C9"/>
    <w:rsid w:val="00BE5BF7"/>
    <w:rsid w:val="00BF40E1"/>
    <w:rsid w:val="00C27FAB"/>
    <w:rsid w:val="00C358D4"/>
    <w:rsid w:val="00C4277D"/>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5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29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2925"/>
    <w:rPr>
      <w:rFonts w:ascii="Lucida Grande" w:hAnsi="Lucida Grande" w:cs="Lucida Grande"/>
      <w:sz w:val="18"/>
      <w:szCs w:val="18"/>
    </w:rPr>
  </w:style>
  <w:style w:type="paragraph" w:styleId="Caption">
    <w:name w:val="caption"/>
    <w:basedOn w:val="Normal"/>
    <w:next w:val="Normal"/>
    <w:uiPriority w:val="35"/>
    <w:semiHidden/>
    <w:qFormat/>
    <w:rsid w:val="00B7478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29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2925"/>
    <w:rPr>
      <w:rFonts w:ascii="Lucida Grande" w:hAnsi="Lucida Grande" w:cs="Lucida Grande"/>
      <w:sz w:val="18"/>
      <w:szCs w:val="18"/>
    </w:rPr>
  </w:style>
  <w:style w:type="paragraph" w:styleId="Caption">
    <w:name w:val="caption"/>
    <w:basedOn w:val="Normal"/>
    <w:next w:val="Normal"/>
    <w:uiPriority w:val="35"/>
    <w:semiHidden/>
    <w:qFormat/>
    <w:rsid w:val="00B7478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eremeny.ru/column/view/107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55EB5960D2A34D8E0613B429CAF7FE"/>
        <w:category>
          <w:name w:val="General"/>
          <w:gallery w:val="placeholder"/>
        </w:category>
        <w:types>
          <w:type w:val="bbPlcHdr"/>
        </w:types>
        <w:behaviors>
          <w:behavior w:val="content"/>
        </w:behaviors>
        <w:guid w:val="{A1AACA29-BE29-6049-8A81-E60EC33A17B9}"/>
      </w:docPartPr>
      <w:docPartBody>
        <w:p w:rsidR="00B723E7" w:rsidRDefault="00B723E7">
          <w:pPr>
            <w:pStyle w:val="9C55EB5960D2A34D8E0613B429CAF7FE"/>
          </w:pPr>
          <w:r w:rsidRPr="00CC586D">
            <w:rPr>
              <w:rStyle w:val="PlaceholderText"/>
              <w:b/>
              <w:color w:val="FFFFFF" w:themeColor="background1"/>
            </w:rPr>
            <w:t>[Salutation]</w:t>
          </w:r>
        </w:p>
      </w:docPartBody>
    </w:docPart>
    <w:docPart>
      <w:docPartPr>
        <w:name w:val="F87DA23F1BD10A4594151CF49D2A31A9"/>
        <w:category>
          <w:name w:val="General"/>
          <w:gallery w:val="placeholder"/>
        </w:category>
        <w:types>
          <w:type w:val="bbPlcHdr"/>
        </w:types>
        <w:behaviors>
          <w:behavior w:val="content"/>
        </w:behaviors>
        <w:guid w:val="{2319315A-EFEC-C445-81C5-5FC045F76C00}"/>
      </w:docPartPr>
      <w:docPartBody>
        <w:p w:rsidR="00B723E7" w:rsidRDefault="00B723E7">
          <w:pPr>
            <w:pStyle w:val="F87DA23F1BD10A4594151CF49D2A31A9"/>
          </w:pPr>
          <w:r>
            <w:rPr>
              <w:rStyle w:val="PlaceholderText"/>
            </w:rPr>
            <w:t>[First name]</w:t>
          </w:r>
        </w:p>
      </w:docPartBody>
    </w:docPart>
    <w:docPart>
      <w:docPartPr>
        <w:name w:val="F387184FE5FF3440937A3CEC045311D4"/>
        <w:category>
          <w:name w:val="General"/>
          <w:gallery w:val="placeholder"/>
        </w:category>
        <w:types>
          <w:type w:val="bbPlcHdr"/>
        </w:types>
        <w:behaviors>
          <w:behavior w:val="content"/>
        </w:behaviors>
        <w:guid w:val="{D1F6CBC6-14B6-BF4F-827C-AB9F75ED4ABF}"/>
      </w:docPartPr>
      <w:docPartBody>
        <w:p w:rsidR="00B723E7" w:rsidRDefault="00B723E7">
          <w:pPr>
            <w:pStyle w:val="F387184FE5FF3440937A3CEC045311D4"/>
          </w:pPr>
          <w:r>
            <w:rPr>
              <w:rStyle w:val="PlaceholderText"/>
            </w:rPr>
            <w:t>[Middle name]</w:t>
          </w:r>
        </w:p>
      </w:docPartBody>
    </w:docPart>
    <w:docPart>
      <w:docPartPr>
        <w:name w:val="6E74DA6F866332479629140FC2BE4B18"/>
        <w:category>
          <w:name w:val="General"/>
          <w:gallery w:val="placeholder"/>
        </w:category>
        <w:types>
          <w:type w:val="bbPlcHdr"/>
        </w:types>
        <w:behaviors>
          <w:behavior w:val="content"/>
        </w:behaviors>
        <w:guid w:val="{ADDA2C88-1414-9947-8C78-B9715D714FF7}"/>
      </w:docPartPr>
      <w:docPartBody>
        <w:p w:rsidR="00B723E7" w:rsidRDefault="00B723E7">
          <w:pPr>
            <w:pStyle w:val="6E74DA6F866332479629140FC2BE4B18"/>
          </w:pPr>
          <w:r>
            <w:rPr>
              <w:rStyle w:val="PlaceholderText"/>
            </w:rPr>
            <w:t>[Last name]</w:t>
          </w:r>
        </w:p>
      </w:docPartBody>
    </w:docPart>
    <w:docPart>
      <w:docPartPr>
        <w:name w:val="DEAE2A7DBB39D54FB31984B7C110A558"/>
        <w:category>
          <w:name w:val="General"/>
          <w:gallery w:val="placeholder"/>
        </w:category>
        <w:types>
          <w:type w:val="bbPlcHdr"/>
        </w:types>
        <w:behaviors>
          <w:behavior w:val="content"/>
        </w:behaviors>
        <w:guid w:val="{ACB86BEF-9440-E842-94FA-18EEE42A2361}"/>
      </w:docPartPr>
      <w:docPartBody>
        <w:p w:rsidR="00B723E7" w:rsidRDefault="00B723E7">
          <w:pPr>
            <w:pStyle w:val="DEAE2A7DBB39D54FB31984B7C110A558"/>
          </w:pPr>
          <w:r>
            <w:rPr>
              <w:rStyle w:val="PlaceholderText"/>
            </w:rPr>
            <w:t>[Enter your biography]</w:t>
          </w:r>
        </w:p>
      </w:docPartBody>
    </w:docPart>
    <w:docPart>
      <w:docPartPr>
        <w:name w:val="DE08DFAAD476B645A4891A8AE5BC7142"/>
        <w:category>
          <w:name w:val="General"/>
          <w:gallery w:val="placeholder"/>
        </w:category>
        <w:types>
          <w:type w:val="bbPlcHdr"/>
        </w:types>
        <w:behaviors>
          <w:behavior w:val="content"/>
        </w:behaviors>
        <w:guid w:val="{32BD0AA7-7571-7B45-AD54-22C971F20524}"/>
      </w:docPartPr>
      <w:docPartBody>
        <w:p w:rsidR="00B723E7" w:rsidRDefault="00B723E7">
          <w:pPr>
            <w:pStyle w:val="DE08DFAAD476B645A4891A8AE5BC7142"/>
          </w:pPr>
          <w:r>
            <w:rPr>
              <w:rStyle w:val="PlaceholderText"/>
            </w:rPr>
            <w:t>[Enter the institution with which you are affiliated]</w:t>
          </w:r>
        </w:p>
      </w:docPartBody>
    </w:docPart>
    <w:docPart>
      <w:docPartPr>
        <w:name w:val="916E9F985E57A649AF3C333341DBB55C"/>
        <w:category>
          <w:name w:val="General"/>
          <w:gallery w:val="placeholder"/>
        </w:category>
        <w:types>
          <w:type w:val="bbPlcHdr"/>
        </w:types>
        <w:behaviors>
          <w:behavior w:val="content"/>
        </w:behaviors>
        <w:guid w:val="{8E8CCA02-9A1F-9A4D-864A-9E5323A1483E}"/>
      </w:docPartPr>
      <w:docPartBody>
        <w:p w:rsidR="00B723E7" w:rsidRDefault="00B723E7">
          <w:pPr>
            <w:pStyle w:val="916E9F985E57A649AF3C333341DBB55C"/>
          </w:pPr>
          <w:r w:rsidRPr="00EF74F7">
            <w:rPr>
              <w:b/>
              <w:color w:val="808080" w:themeColor="background1" w:themeShade="80"/>
            </w:rPr>
            <w:t>[Enter the headword for your article]</w:t>
          </w:r>
        </w:p>
      </w:docPartBody>
    </w:docPart>
    <w:docPart>
      <w:docPartPr>
        <w:name w:val="6117CD1EEA0E37458626A88D92AC3610"/>
        <w:category>
          <w:name w:val="General"/>
          <w:gallery w:val="placeholder"/>
        </w:category>
        <w:types>
          <w:type w:val="bbPlcHdr"/>
        </w:types>
        <w:behaviors>
          <w:behavior w:val="content"/>
        </w:behaviors>
        <w:guid w:val="{E8975289-BE0B-8C42-8808-34A7CCF7DF8C}"/>
      </w:docPartPr>
      <w:docPartBody>
        <w:p w:rsidR="00B723E7" w:rsidRDefault="00B723E7">
          <w:pPr>
            <w:pStyle w:val="6117CD1EEA0E37458626A88D92AC36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2AE8BC7533404BBEE90CC9C62DC75C"/>
        <w:category>
          <w:name w:val="General"/>
          <w:gallery w:val="placeholder"/>
        </w:category>
        <w:types>
          <w:type w:val="bbPlcHdr"/>
        </w:types>
        <w:behaviors>
          <w:behavior w:val="content"/>
        </w:behaviors>
        <w:guid w:val="{66DC002C-E8EE-9D40-B07E-80AB60AB1DCF}"/>
      </w:docPartPr>
      <w:docPartBody>
        <w:p w:rsidR="00B723E7" w:rsidRDefault="00B723E7">
          <w:pPr>
            <w:pStyle w:val="F92AE8BC7533404BBEE90CC9C62DC7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048F904CB9814FB7922C6C8397F152"/>
        <w:category>
          <w:name w:val="General"/>
          <w:gallery w:val="placeholder"/>
        </w:category>
        <w:types>
          <w:type w:val="bbPlcHdr"/>
        </w:types>
        <w:behaviors>
          <w:behavior w:val="content"/>
        </w:behaviors>
        <w:guid w:val="{368FA7C0-177F-AF4D-BA0C-BC59582A12A3}"/>
      </w:docPartPr>
      <w:docPartBody>
        <w:p w:rsidR="00B723E7" w:rsidRDefault="00B723E7">
          <w:pPr>
            <w:pStyle w:val="21048F904CB9814FB7922C6C8397F1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DAEEEC4A6A454391E283327590B3BB"/>
        <w:category>
          <w:name w:val="General"/>
          <w:gallery w:val="placeholder"/>
        </w:category>
        <w:types>
          <w:type w:val="bbPlcHdr"/>
        </w:types>
        <w:behaviors>
          <w:behavior w:val="content"/>
        </w:behaviors>
        <w:guid w:val="{D660E014-6A79-0D44-A394-FAE77EC75510}"/>
      </w:docPartPr>
      <w:docPartBody>
        <w:p w:rsidR="00B723E7" w:rsidRDefault="00B723E7">
          <w:pPr>
            <w:pStyle w:val="EDDAEEEC4A6A454391E283327590B3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3E7"/>
    <w:rsid w:val="00B723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55EB5960D2A34D8E0613B429CAF7FE">
    <w:name w:val="9C55EB5960D2A34D8E0613B429CAF7FE"/>
  </w:style>
  <w:style w:type="paragraph" w:customStyle="1" w:styleId="F87DA23F1BD10A4594151CF49D2A31A9">
    <w:name w:val="F87DA23F1BD10A4594151CF49D2A31A9"/>
  </w:style>
  <w:style w:type="paragraph" w:customStyle="1" w:styleId="F387184FE5FF3440937A3CEC045311D4">
    <w:name w:val="F387184FE5FF3440937A3CEC045311D4"/>
  </w:style>
  <w:style w:type="paragraph" w:customStyle="1" w:styleId="6E74DA6F866332479629140FC2BE4B18">
    <w:name w:val="6E74DA6F866332479629140FC2BE4B18"/>
  </w:style>
  <w:style w:type="paragraph" w:customStyle="1" w:styleId="DEAE2A7DBB39D54FB31984B7C110A558">
    <w:name w:val="DEAE2A7DBB39D54FB31984B7C110A558"/>
  </w:style>
  <w:style w:type="paragraph" w:customStyle="1" w:styleId="DE08DFAAD476B645A4891A8AE5BC7142">
    <w:name w:val="DE08DFAAD476B645A4891A8AE5BC7142"/>
  </w:style>
  <w:style w:type="paragraph" w:customStyle="1" w:styleId="916E9F985E57A649AF3C333341DBB55C">
    <w:name w:val="916E9F985E57A649AF3C333341DBB55C"/>
  </w:style>
  <w:style w:type="paragraph" w:customStyle="1" w:styleId="6117CD1EEA0E37458626A88D92AC3610">
    <w:name w:val="6117CD1EEA0E37458626A88D92AC3610"/>
  </w:style>
  <w:style w:type="paragraph" w:customStyle="1" w:styleId="F92AE8BC7533404BBEE90CC9C62DC75C">
    <w:name w:val="F92AE8BC7533404BBEE90CC9C62DC75C"/>
  </w:style>
  <w:style w:type="paragraph" w:customStyle="1" w:styleId="21048F904CB9814FB7922C6C8397F152">
    <w:name w:val="21048F904CB9814FB7922C6C8397F152"/>
  </w:style>
  <w:style w:type="paragraph" w:customStyle="1" w:styleId="EDDAEEEC4A6A454391E283327590B3BB">
    <w:name w:val="EDDAEEEC4A6A454391E283327590B3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55EB5960D2A34D8E0613B429CAF7FE">
    <w:name w:val="9C55EB5960D2A34D8E0613B429CAF7FE"/>
  </w:style>
  <w:style w:type="paragraph" w:customStyle="1" w:styleId="F87DA23F1BD10A4594151CF49D2A31A9">
    <w:name w:val="F87DA23F1BD10A4594151CF49D2A31A9"/>
  </w:style>
  <w:style w:type="paragraph" w:customStyle="1" w:styleId="F387184FE5FF3440937A3CEC045311D4">
    <w:name w:val="F387184FE5FF3440937A3CEC045311D4"/>
  </w:style>
  <w:style w:type="paragraph" w:customStyle="1" w:styleId="6E74DA6F866332479629140FC2BE4B18">
    <w:name w:val="6E74DA6F866332479629140FC2BE4B18"/>
  </w:style>
  <w:style w:type="paragraph" w:customStyle="1" w:styleId="DEAE2A7DBB39D54FB31984B7C110A558">
    <w:name w:val="DEAE2A7DBB39D54FB31984B7C110A558"/>
  </w:style>
  <w:style w:type="paragraph" w:customStyle="1" w:styleId="DE08DFAAD476B645A4891A8AE5BC7142">
    <w:name w:val="DE08DFAAD476B645A4891A8AE5BC7142"/>
  </w:style>
  <w:style w:type="paragraph" w:customStyle="1" w:styleId="916E9F985E57A649AF3C333341DBB55C">
    <w:name w:val="916E9F985E57A649AF3C333341DBB55C"/>
  </w:style>
  <w:style w:type="paragraph" w:customStyle="1" w:styleId="6117CD1EEA0E37458626A88D92AC3610">
    <w:name w:val="6117CD1EEA0E37458626A88D92AC3610"/>
  </w:style>
  <w:style w:type="paragraph" w:customStyle="1" w:styleId="F92AE8BC7533404BBEE90CC9C62DC75C">
    <w:name w:val="F92AE8BC7533404BBEE90CC9C62DC75C"/>
  </w:style>
  <w:style w:type="paragraph" w:customStyle="1" w:styleId="21048F904CB9814FB7922C6C8397F152">
    <w:name w:val="21048F904CB9814FB7922C6C8397F152"/>
  </w:style>
  <w:style w:type="paragraph" w:customStyle="1" w:styleId="EDDAEEEC4A6A454391E283327590B3BB">
    <w:name w:val="EDDAEEEC4A6A454391E283327590B3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And09</b:Tag>
    <b:SourceType>Book</b:SourceType>
    <b:Guid>{67132F17-398F-3B41-8091-DC358F144BC5}</b:Guid>
    <b:Author>
      <b:Author>
        <b:NameList>
          <b:Person>
            <b:Last>Ariev</b:Last>
            <b:First>Andrei</b:First>
          </b:Person>
        </b:NameList>
      </b:Author>
    </b:Author>
    <b:Title>Zhizn’ Georgiya Ivanov</b:Title>
    <b:Publisher>Zvezda</b:Publisher>
    <b:Year>2009</b:Year>
    <b:RefOrder>1</b:RefOrder>
  </b:Source>
  <b:Source>
    <b:Tag>VPK07</b:Tag>
    <b:SourceType>Book</b:SourceType>
    <b:Guid>{2AE9ECB2-64C7-4848-B75A-44CB2149CEC3}</b:Guid>
    <b:Author>
      <b:Author>
        <b:NameList>
          <b:Person>
            <b:Last>Kreid</b:Last>
            <b:First>V.P.</b:First>
          </b:Person>
        </b:NameList>
      </b:Author>
    </b:Author>
    <b:Title>Georgii Ivanov</b:Title>
    <b:Publisher>Molodaya Gvardiya</b:Publisher>
    <b:Year>2007</b:Year>
    <b:RefOrder>2</b:RefOrder>
  </b:Source>
</b:Sources>
</file>

<file path=customXml/itemProps1.xml><?xml version="1.0" encoding="utf-8"?>
<ds:datastoreItem xmlns:ds="http://schemas.openxmlformats.org/officeDocument/2006/customXml" ds:itemID="{E87F67FE-9727-CA4D-84AA-9F402D49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730</Words>
  <Characters>4161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2015-03-25T10:24:00Z</dcterms:created>
  <dcterms:modified xsi:type="dcterms:W3CDTF">2015-07-03T19:02:00Z</dcterms:modified>
</cp:coreProperties>
</file>