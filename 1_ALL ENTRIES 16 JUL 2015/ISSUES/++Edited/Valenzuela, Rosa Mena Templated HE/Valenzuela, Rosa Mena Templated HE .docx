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4AC81E" w14:textId="77777777" w:rsidTr="00922950">
        <w:tc>
          <w:tcPr>
            <w:tcW w:w="491" w:type="dxa"/>
            <w:vMerge w:val="restart"/>
            <w:shd w:val="clear" w:color="auto" w:fill="A6A6A6" w:themeFill="background1" w:themeFillShade="A6"/>
            <w:textDirection w:val="btLr"/>
          </w:tcPr>
          <w:p w14:paraId="44F038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AACE7226814344BA2C045FD658440C"/>
            </w:placeholder>
            <w:showingPlcHdr/>
            <w:dropDownList>
              <w:listItem w:displayText="Dr." w:value="Dr."/>
              <w:listItem w:displayText="Prof." w:value="Prof."/>
            </w:dropDownList>
          </w:sdtPr>
          <w:sdtContent>
            <w:tc>
              <w:tcPr>
                <w:tcW w:w="1259" w:type="dxa"/>
              </w:tcPr>
              <w:p w14:paraId="4EC2CF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1E9A7F3992EB4AB76E54816EE861AA"/>
            </w:placeholder>
            <w:text/>
          </w:sdtPr>
          <w:sdtContent>
            <w:tc>
              <w:tcPr>
                <w:tcW w:w="2073" w:type="dxa"/>
              </w:tcPr>
              <w:p w14:paraId="229F5172" w14:textId="77777777" w:rsidR="00B574C9" w:rsidRDefault="008D0DAC" w:rsidP="008D0DAC">
                <w:r>
                  <w:t>Theresa</w:t>
                </w:r>
              </w:p>
            </w:tc>
          </w:sdtContent>
        </w:sdt>
        <w:sdt>
          <w:sdtPr>
            <w:alias w:val="Middle name"/>
            <w:tag w:val="authorMiddleName"/>
            <w:id w:val="-2076034781"/>
            <w:placeholder>
              <w:docPart w:val="62ADA67289DBC5469EBAA572AE9CE3FE"/>
            </w:placeholder>
            <w:showingPlcHdr/>
            <w:text/>
          </w:sdtPr>
          <w:sdtContent>
            <w:tc>
              <w:tcPr>
                <w:tcW w:w="2551" w:type="dxa"/>
              </w:tcPr>
              <w:p w14:paraId="55044420" w14:textId="77777777" w:rsidR="00B574C9" w:rsidRDefault="00B574C9" w:rsidP="00922950">
                <w:r>
                  <w:rPr>
                    <w:rStyle w:val="PlaceholderText"/>
                  </w:rPr>
                  <w:t>[Middle name]</w:t>
                </w:r>
              </w:p>
            </w:tc>
          </w:sdtContent>
        </w:sdt>
        <w:sdt>
          <w:sdtPr>
            <w:alias w:val="Last name"/>
            <w:tag w:val="authorLastName"/>
            <w:id w:val="-1088529830"/>
            <w:placeholder>
              <w:docPart w:val="DF26162966FC094DA943785382F4B973"/>
            </w:placeholder>
            <w:text/>
          </w:sdtPr>
          <w:sdtContent>
            <w:tc>
              <w:tcPr>
                <w:tcW w:w="2642" w:type="dxa"/>
              </w:tcPr>
              <w:p w14:paraId="1FB664EE" w14:textId="77777777" w:rsidR="00B574C9" w:rsidRDefault="008D0DAC" w:rsidP="008D0DAC">
                <w:r>
                  <w:t>Avila</w:t>
                </w:r>
              </w:p>
            </w:tc>
          </w:sdtContent>
        </w:sdt>
      </w:tr>
      <w:tr w:rsidR="00B574C9" w14:paraId="6AB2F14E" w14:textId="77777777" w:rsidTr="001A6A06">
        <w:trPr>
          <w:trHeight w:val="986"/>
        </w:trPr>
        <w:tc>
          <w:tcPr>
            <w:tcW w:w="491" w:type="dxa"/>
            <w:vMerge/>
            <w:shd w:val="clear" w:color="auto" w:fill="A6A6A6" w:themeFill="background1" w:themeFillShade="A6"/>
          </w:tcPr>
          <w:p w14:paraId="56EBEF94" w14:textId="77777777" w:rsidR="00B574C9" w:rsidRPr="001A6A06" w:rsidRDefault="00B574C9" w:rsidP="00CF1542">
            <w:pPr>
              <w:jc w:val="center"/>
              <w:rPr>
                <w:b/>
                <w:color w:val="FFFFFF" w:themeColor="background1"/>
              </w:rPr>
            </w:pPr>
          </w:p>
        </w:tc>
        <w:sdt>
          <w:sdtPr>
            <w:alias w:val="Biography"/>
            <w:tag w:val="authorBiography"/>
            <w:id w:val="938807824"/>
            <w:placeholder>
              <w:docPart w:val="244AF7C0E0961449A17D2547B3061EC8"/>
            </w:placeholder>
            <w:showingPlcHdr/>
          </w:sdtPr>
          <w:sdtContent>
            <w:tc>
              <w:tcPr>
                <w:tcW w:w="8525" w:type="dxa"/>
                <w:gridSpan w:val="4"/>
              </w:tcPr>
              <w:p w14:paraId="3452E1F3" w14:textId="77777777" w:rsidR="00B574C9" w:rsidRDefault="00B574C9" w:rsidP="00922950">
                <w:r>
                  <w:rPr>
                    <w:rStyle w:val="PlaceholderText"/>
                  </w:rPr>
                  <w:t>[Enter your biography]</w:t>
                </w:r>
              </w:p>
            </w:tc>
          </w:sdtContent>
        </w:sdt>
      </w:tr>
      <w:tr w:rsidR="00B574C9" w14:paraId="605F968D" w14:textId="77777777" w:rsidTr="001A6A06">
        <w:trPr>
          <w:trHeight w:val="986"/>
        </w:trPr>
        <w:tc>
          <w:tcPr>
            <w:tcW w:w="491" w:type="dxa"/>
            <w:vMerge/>
            <w:shd w:val="clear" w:color="auto" w:fill="A6A6A6" w:themeFill="background1" w:themeFillShade="A6"/>
          </w:tcPr>
          <w:p w14:paraId="6DE028DB" w14:textId="77777777" w:rsidR="00B574C9" w:rsidRPr="001A6A06" w:rsidRDefault="00B574C9" w:rsidP="00CF1542">
            <w:pPr>
              <w:jc w:val="center"/>
              <w:rPr>
                <w:b/>
                <w:color w:val="FFFFFF" w:themeColor="background1"/>
              </w:rPr>
            </w:pPr>
          </w:p>
        </w:tc>
        <w:sdt>
          <w:sdtPr>
            <w:alias w:val="Affiliation"/>
            <w:tag w:val="affiliation"/>
            <w:id w:val="2012937915"/>
            <w:placeholder>
              <w:docPart w:val="2D13B9B1A8A924418347240204BED53D"/>
            </w:placeholder>
            <w:showingPlcHdr/>
            <w:text/>
          </w:sdtPr>
          <w:sdtContent>
            <w:tc>
              <w:tcPr>
                <w:tcW w:w="8525" w:type="dxa"/>
                <w:gridSpan w:val="4"/>
              </w:tcPr>
              <w:p w14:paraId="4B8C4C80" w14:textId="0A8117E4" w:rsidR="00B574C9" w:rsidRDefault="005370C8" w:rsidP="005370C8">
                <w:r>
                  <w:rPr>
                    <w:rStyle w:val="PlaceholderText"/>
                  </w:rPr>
                  <w:t>[Enter the institution with which you are affiliated]</w:t>
                </w:r>
              </w:p>
            </w:tc>
          </w:sdtContent>
        </w:sdt>
      </w:tr>
    </w:tbl>
    <w:p w14:paraId="4E1F871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AC3FE" w14:textId="77777777" w:rsidTr="00244BB0">
        <w:tc>
          <w:tcPr>
            <w:tcW w:w="9016" w:type="dxa"/>
            <w:shd w:val="clear" w:color="auto" w:fill="A6A6A6" w:themeFill="background1" w:themeFillShade="A6"/>
            <w:tcMar>
              <w:top w:w="113" w:type="dxa"/>
              <w:bottom w:w="113" w:type="dxa"/>
            </w:tcMar>
          </w:tcPr>
          <w:p w14:paraId="2A8DB4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38E6C4" w14:textId="77777777" w:rsidTr="003F0D73">
        <w:sdt>
          <w:sdtPr>
            <w:alias w:val="Article headword"/>
            <w:tag w:val="articleHeadword"/>
            <w:id w:val="-361440020"/>
            <w:placeholder>
              <w:docPart w:val="36FACC3F527C3847AED2F7A1E70DE776"/>
            </w:placeholder>
            <w:text/>
          </w:sdtPr>
          <w:sdtContent>
            <w:tc>
              <w:tcPr>
                <w:tcW w:w="9016" w:type="dxa"/>
                <w:tcMar>
                  <w:top w:w="113" w:type="dxa"/>
                  <w:bottom w:w="113" w:type="dxa"/>
                </w:tcMar>
              </w:tcPr>
              <w:p w14:paraId="644DAED4" w14:textId="5A3A0377" w:rsidR="003F0D73" w:rsidRPr="00FB589A" w:rsidRDefault="00AF6A94" w:rsidP="008D0DAC">
                <w:pPr>
                  <w:rPr>
                    <w:b/>
                  </w:rPr>
                </w:pPr>
                <w:r>
                  <w:t>Valenzuela, Rosa Mena (1913-</w:t>
                </w:r>
                <w:r w:rsidR="008D0DAC" w:rsidRPr="00AF6A94">
                  <w:t>2004)</w:t>
                </w:r>
              </w:p>
            </w:tc>
          </w:sdtContent>
        </w:sdt>
      </w:tr>
      <w:tr w:rsidR="00464699" w14:paraId="6CBB37B0" w14:textId="77777777" w:rsidTr="008D0DAC">
        <w:sdt>
          <w:sdtPr>
            <w:alias w:val="Variant headwords"/>
            <w:tag w:val="variantHeadwords"/>
            <w:id w:val="173464402"/>
            <w:placeholder>
              <w:docPart w:val="6A24309C5D8CA74C8869FAC6A5666598"/>
            </w:placeholder>
            <w:showingPlcHdr/>
          </w:sdtPr>
          <w:sdtContent>
            <w:tc>
              <w:tcPr>
                <w:tcW w:w="9016" w:type="dxa"/>
                <w:tcMar>
                  <w:top w:w="113" w:type="dxa"/>
                  <w:bottom w:w="113" w:type="dxa"/>
                </w:tcMar>
              </w:tcPr>
              <w:p w14:paraId="08F9A8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6743C1" w14:textId="77777777" w:rsidTr="003F0D73">
        <w:sdt>
          <w:sdtPr>
            <w:alias w:val="Abstract"/>
            <w:tag w:val="abstract"/>
            <w:id w:val="-635871867"/>
            <w:placeholder>
              <w:docPart w:val="5BA3CE2EB6B9CA47B3DBFA4CB9418643"/>
            </w:placeholder>
          </w:sdtPr>
          <w:sdtContent>
            <w:tc>
              <w:tcPr>
                <w:tcW w:w="9016" w:type="dxa"/>
                <w:tcMar>
                  <w:top w:w="113" w:type="dxa"/>
                  <w:bottom w:w="113" w:type="dxa"/>
                </w:tcMar>
              </w:tcPr>
              <w:p w14:paraId="65545C56" w14:textId="23BD6A92" w:rsidR="00E85A05" w:rsidRDefault="00AF6A94" w:rsidP="00E85A05">
                <w:r w:rsidRPr="00E44929">
                  <w:t xml:space="preserve">As a pioneer of </w:t>
                </w:r>
                <w:r w:rsidRPr="00A97D45">
                  <w:t>Expressionism</w:t>
                </w:r>
                <w:r w:rsidRPr="00E44929">
                  <w:t xml:space="preserve"> in El S</w:t>
                </w:r>
                <w:r>
                  <w:t>alvador, Rosa Mena Valenzuela was</w:t>
                </w:r>
                <w:r w:rsidRPr="00E44929">
                  <w:t xml:space="preserve"> responsible for some of the most radical transformations in Salvadoran art in the twentieth and twenty-first centuries.  Valenzuela began her own exploration of materials and form prior to her journey abroad in the 1960s</w:t>
                </w:r>
                <w:r>
                  <w:t>,</w:t>
                </w:r>
                <w:r w:rsidRPr="00E44929">
                  <w:t xml:space="preserve"> and hers were the earliest expressions in El Salvador of developing international trends and experiments. Valenzuela transgressed artistic traditions with her unique abstract and expressionistic style, as well as in her experimentation with</w:t>
                </w:r>
                <w:r>
                  <w:t xml:space="preserve"> diverse mediums and materials.</w:t>
                </w:r>
                <w:r w:rsidRPr="00E44929">
                  <w:t xml:space="preserve"> </w:t>
                </w:r>
                <w:r>
                  <w:t>She</w:t>
                </w:r>
                <w:r w:rsidRPr="00E44929">
                  <w:t xml:space="preserve"> worked on an intimate scale and developed her own unique language for and approach to the two dimensional plane where she painted, drew, and collaged various materials, such as paper, cardboard, fabric, industria</w:t>
                </w:r>
                <w:r>
                  <w:t xml:space="preserve">l paint, aluminium, and cement. </w:t>
                </w:r>
                <w:r w:rsidRPr="00E44929">
                  <w:t>The spontaneous and energetic nature of her line simultaneously creates and erases both a</w:t>
                </w:r>
                <w:r>
                  <w:t xml:space="preserve"> sense of form and atmosphere. </w:t>
                </w:r>
                <w:r w:rsidRPr="00E44929">
                  <w:t>Line and colo</w:t>
                </w:r>
                <w:r>
                  <w:t>u</w:t>
                </w:r>
                <w:r w:rsidRPr="00E44929">
                  <w:t xml:space="preserve">r are concomitant elements of </w:t>
                </w:r>
                <w:r>
                  <w:t>her visual language;</w:t>
                </w:r>
                <w:r w:rsidRPr="00E44929">
                  <w:t xml:space="preserve"> her images</w:t>
                </w:r>
                <w:r>
                  <w:t xml:space="preserve"> are</w:t>
                </w:r>
                <w:r w:rsidRPr="00E44929">
                  <w:t xml:space="preserve"> often filled with vibrant colo</w:t>
                </w:r>
                <w:r>
                  <w:t>u</w:t>
                </w:r>
                <w:r w:rsidRPr="00E44929">
                  <w:t xml:space="preserve">rs, and at </w:t>
                </w:r>
                <w:r>
                  <w:t xml:space="preserve">other </w:t>
                </w:r>
                <w:r w:rsidRPr="00E44929">
                  <w:t>times s</w:t>
                </w:r>
                <w:r>
                  <w:t xml:space="preserve">ubdued, giving way to a narrative. </w:t>
                </w:r>
                <w:r w:rsidRPr="00E44929">
                  <w:t>Another important aspect of Valenzuela’s work is the effort to reveal if not highlight her process and materials, which can be interpreted as some of the more significant aspects of what makes her</w:t>
                </w:r>
                <w:r>
                  <w:t xml:space="preserve"> work unique to Salvadoran art.</w:t>
                </w:r>
              </w:p>
            </w:tc>
          </w:sdtContent>
        </w:sdt>
      </w:tr>
      <w:tr w:rsidR="003F0D73" w14:paraId="251C148C" w14:textId="77777777" w:rsidTr="003F0D73">
        <w:sdt>
          <w:sdtPr>
            <w:alias w:val="Article text"/>
            <w:tag w:val="articleText"/>
            <w:id w:val="634067588"/>
            <w:placeholder>
              <w:docPart w:val="E8EB2E5B1EF457408396A3BECEE136F0"/>
            </w:placeholder>
          </w:sdtPr>
          <w:sdtContent>
            <w:tc>
              <w:tcPr>
                <w:tcW w:w="9016" w:type="dxa"/>
                <w:tcMar>
                  <w:top w:w="113" w:type="dxa"/>
                  <w:bottom w:w="113" w:type="dxa"/>
                </w:tcMar>
              </w:tcPr>
              <w:p w14:paraId="449F2E43" w14:textId="5FB27D45" w:rsidR="008D0DAC" w:rsidRPr="00E44929" w:rsidRDefault="008D0DAC" w:rsidP="008D0DAC">
                <w:r w:rsidRPr="00E44929">
                  <w:t xml:space="preserve">As a pioneer of </w:t>
                </w:r>
                <w:r w:rsidRPr="00A97D45">
                  <w:t>Expressionism</w:t>
                </w:r>
                <w:r w:rsidRPr="00E44929">
                  <w:t xml:space="preserve"> in El S</w:t>
                </w:r>
                <w:r w:rsidR="00A97D45">
                  <w:t>alvador, Rosa Mena Valenzuela was</w:t>
                </w:r>
                <w:r w:rsidRPr="00E44929">
                  <w:t xml:space="preserve"> responsible for some of the most radical transformations in Salvadoran art in the twentieth and twenty-first centuries.  Valenzuela began her own exploration of materials and form prior to her journey abroad in the 1960s</w:t>
                </w:r>
                <w:r w:rsidR="00A3395B">
                  <w:t>,</w:t>
                </w:r>
                <w:r w:rsidRPr="00E44929">
                  <w:t xml:space="preserve"> and hers were the earliest expressions in El Salvador of developing international trends and experiments. Valenzuela transgressed artistic traditions with her unique abstract and expressionistic style, as well as in her experimentation with</w:t>
                </w:r>
                <w:r w:rsidR="00753DE9">
                  <w:t xml:space="preserve"> diverse mediums and materials.</w:t>
                </w:r>
                <w:r w:rsidRPr="00E44929">
                  <w:t xml:space="preserve"> </w:t>
                </w:r>
                <w:r w:rsidR="00A3395B">
                  <w:t>She</w:t>
                </w:r>
                <w:r w:rsidRPr="00E44929">
                  <w:t xml:space="preserve"> worked on an intimate scale and developed her own unique language for and approach to the two dimensional plane where she painted, drew, and collaged various materials, such as paper, cardboard, fabric, industria</w:t>
                </w:r>
                <w:r w:rsidR="00A97D45">
                  <w:t xml:space="preserve">l paint, aluminium, and cement. </w:t>
                </w:r>
                <w:r w:rsidRPr="00E44929">
                  <w:t>The spontaneous and energetic nature of her line simultaneously creates and erases both a</w:t>
                </w:r>
                <w:r w:rsidR="00A97D45">
                  <w:t xml:space="preserve"> sense of form and atmosphere. </w:t>
                </w:r>
                <w:r w:rsidRPr="00E44929">
                  <w:t>Line and colo</w:t>
                </w:r>
                <w:r w:rsidR="00A97D45">
                  <w:t>u</w:t>
                </w:r>
                <w:r w:rsidRPr="00E44929">
                  <w:t xml:space="preserve">r are concomitant elements of </w:t>
                </w:r>
                <w:r w:rsidR="00A97D45">
                  <w:t>her visual language;</w:t>
                </w:r>
                <w:r w:rsidRPr="00E44929">
                  <w:t xml:space="preserve"> her images</w:t>
                </w:r>
                <w:r w:rsidR="00A97D45">
                  <w:t xml:space="preserve"> are</w:t>
                </w:r>
                <w:r w:rsidRPr="00E44929">
                  <w:t xml:space="preserve"> often filled with vibrant colo</w:t>
                </w:r>
                <w:r w:rsidR="00A97D45">
                  <w:t>u</w:t>
                </w:r>
                <w:r w:rsidRPr="00E44929">
                  <w:t xml:space="preserve">rs, and at </w:t>
                </w:r>
                <w:r w:rsidR="00A97D45">
                  <w:t xml:space="preserve">other </w:t>
                </w:r>
                <w:r w:rsidRPr="00E44929">
                  <w:t>times s</w:t>
                </w:r>
                <w:r w:rsidR="00A97D45">
                  <w:t xml:space="preserve">ubdued, giving way to a narrative. </w:t>
                </w:r>
                <w:r w:rsidRPr="00E44929">
                  <w:t>Another important aspect of Valenzuela’s work is the effort to reveal if not highlight her process and materials, which can be interpreted as some of the more significant aspects of what makes her work unique to Salvadoran art.</w:t>
                </w:r>
              </w:p>
              <w:p w14:paraId="29BE9097" w14:textId="77777777" w:rsidR="008D0DAC" w:rsidRPr="00E44929" w:rsidRDefault="008D0DAC" w:rsidP="008D0DAC"/>
              <w:p w14:paraId="0EBDB8F1" w14:textId="29390A9E" w:rsidR="008D0DAC" w:rsidRDefault="00A97D45" w:rsidP="008D0DAC">
                <w:r>
                  <w:t xml:space="preserve">Valenzuela </w:t>
                </w:r>
                <w:r w:rsidR="008D0DAC" w:rsidRPr="00E44929">
                  <w:t>began her art studies in 1953 at one of the t</w:t>
                </w:r>
                <w:r>
                  <w:t>wo art schools in the country, t</w:t>
                </w:r>
                <w:r w:rsidR="008D0DAC" w:rsidRPr="00E44929">
                  <w:t xml:space="preserve">he Valero </w:t>
                </w:r>
                <w:proofErr w:type="spellStart"/>
                <w:r w:rsidR="008D0DAC" w:rsidRPr="00E44929">
                  <w:t>Lecha</w:t>
                </w:r>
                <w:proofErr w:type="spellEnd"/>
                <w:r w:rsidR="008D0DAC" w:rsidRPr="00E44929">
                  <w:t xml:space="preserve"> Art Academy, which was establish</w:t>
                </w:r>
                <w:r>
                  <w:t xml:space="preserve">ed in 1936 and closed in 1968. </w:t>
                </w:r>
                <w:r w:rsidR="008D0DAC" w:rsidRPr="00E44929">
                  <w:t xml:space="preserve">The artist began to show her work nationally in 1960, her first solo </w:t>
                </w:r>
                <w:proofErr w:type="gramStart"/>
                <w:r w:rsidR="008D0DAC" w:rsidRPr="00E44929">
                  <w:t>exhibition taking</w:t>
                </w:r>
                <w:proofErr w:type="gramEnd"/>
                <w:r w:rsidR="008D0DAC" w:rsidRPr="00E44929">
                  <w:t xml:space="preserve"> place at the Salvadoran Institute of </w:t>
                </w:r>
                <w:r w:rsidR="008D0DAC" w:rsidRPr="00E44929">
                  <w:lastRenderedPageBreak/>
                  <w:t>Tourism. Although</w:t>
                </w:r>
                <w:r>
                  <w:t xml:space="preserve"> the</w:t>
                </w:r>
                <w:r w:rsidR="008D0DAC" w:rsidRPr="00E44929">
                  <w:t xml:space="preserve"> artist Valero </w:t>
                </w:r>
                <w:proofErr w:type="spellStart"/>
                <w:r w:rsidR="008D0DAC" w:rsidRPr="00E44929">
                  <w:t>Lecha</w:t>
                </w:r>
                <w:proofErr w:type="spellEnd"/>
                <w:r w:rsidR="008D0DAC" w:rsidRPr="00E44929">
                  <w:t xml:space="preserve"> followed strictly formal academic standards, his school hosted many of the artists who would challenge traditional forms of art an</w:t>
                </w:r>
                <w:r>
                  <w:t xml:space="preserve">d shape modern Salvadoran art. </w:t>
                </w:r>
                <w:r w:rsidR="008D0DAC" w:rsidRPr="00E44929">
                  <w:t xml:space="preserve">Some of these artists </w:t>
                </w:r>
                <w:r w:rsidRPr="00E44929">
                  <w:t>travelled</w:t>
                </w:r>
                <w:r w:rsidR="008D0DAC" w:rsidRPr="00E44929">
                  <w:t>, lived, and studied abroad in Mexico and Europe, and eventually returned to El Salvador</w:t>
                </w:r>
                <w:r>
                  <w:t>,</w:t>
                </w:r>
                <w:r w:rsidR="008D0DAC" w:rsidRPr="00E44929">
                  <w:t xml:space="preserve"> bringing with them new art co</w:t>
                </w:r>
                <w:r>
                  <w:t xml:space="preserve">ncepts, forms, and techniques. </w:t>
                </w:r>
                <w:r w:rsidR="008D0DAC" w:rsidRPr="00E44929">
                  <w:t xml:space="preserve">Unlike her fellow artists, Valenzuela did not live and study abroad, although during the early part of </w:t>
                </w:r>
                <w:r>
                  <w:t>1960s</w:t>
                </w:r>
                <w:r w:rsidR="008D0DAC" w:rsidRPr="00E44929">
                  <w:t xml:space="preserve"> she did travel throughout parts of the United States</w:t>
                </w:r>
                <w:r>
                  <w:t xml:space="preserve">, Europe, and the Middle East. </w:t>
                </w:r>
                <w:r w:rsidR="008D0DAC" w:rsidRPr="00E44929">
                  <w:t xml:space="preserve">These travel experiences resulted in a series of work exhibited as </w:t>
                </w:r>
                <w:proofErr w:type="spellStart"/>
                <w:r w:rsidR="00AD1834">
                  <w:rPr>
                    <w:i/>
                  </w:rPr>
                  <w:t>Recuerdos</w:t>
                </w:r>
                <w:proofErr w:type="spellEnd"/>
                <w:r w:rsidR="00AD1834">
                  <w:rPr>
                    <w:i/>
                  </w:rPr>
                  <w:t xml:space="preserve"> de </w:t>
                </w:r>
                <w:proofErr w:type="spellStart"/>
                <w:r w:rsidR="00AD1834">
                  <w:rPr>
                    <w:i/>
                  </w:rPr>
                  <w:t>viajes</w:t>
                </w:r>
                <w:proofErr w:type="spellEnd"/>
                <w:r w:rsidR="00AD1834">
                  <w:rPr>
                    <w:i/>
                  </w:rPr>
                  <w:t xml:space="preserve"> </w:t>
                </w:r>
                <w:r w:rsidR="00AD1834">
                  <w:t>[</w:t>
                </w:r>
                <w:r w:rsidR="00AD1834">
                  <w:rPr>
                    <w:i/>
                  </w:rPr>
                  <w:t>Travel Memories</w:t>
                </w:r>
                <w:r w:rsidR="00AD1834">
                  <w:t>]</w:t>
                </w:r>
                <w:r w:rsidR="008D0DAC" w:rsidRPr="00E44929">
                  <w:rPr>
                    <w:i/>
                  </w:rPr>
                  <w:t xml:space="preserve"> </w:t>
                </w:r>
                <w:r w:rsidR="008D0DAC" w:rsidRPr="00E44929">
                  <w:t>in 1965 now at the</w:t>
                </w:r>
                <w:r>
                  <w:t xml:space="preserve"> El Salvador National Library. </w:t>
                </w:r>
                <w:r w:rsidR="008D0DAC" w:rsidRPr="00E44929">
                  <w:t>Her travels allowed her access to the work of great masters and exposed her to new trends</w:t>
                </w:r>
                <w:r w:rsidR="00AF6A94">
                  <w:t xml:space="preserve">; </w:t>
                </w:r>
                <w:r w:rsidR="008D0DAC" w:rsidRPr="00E44929">
                  <w:t xml:space="preserve">she would remain in dialogue and experiment with an international aesthetic throughout her career.  </w:t>
                </w:r>
              </w:p>
              <w:p w14:paraId="0DF6F1D4" w14:textId="77777777" w:rsidR="00D30313" w:rsidRDefault="00D30313" w:rsidP="008D0DAC"/>
              <w:p w14:paraId="1014D297" w14:textId="48EB3F0C" w:rsidR="00D30313" w:rsidRDefault="00D30313" w:rsidP="00AF4591">
                <w:r>
                  <w:t xml:space="preserve">File: </w:t>
                </w:r>
                <w:r w:rsidRPr="00D30313">
                  <w:t>Valenzuela_Autorretrato_1961.jpg</w:t>
                </w:r>
              </w:p>
              <w:p w14:paraId="2B2ECF60" w14:textId="05D69EBC" w:rsidR="00D30313" w:rsidRDefault="00D30313" w:rsidP="00D30313">
                <w:pPr>
                  <w:pStyle w:val="Caption"/>
                </w:pPr>
                <w:r>
                  <w:t xml:space="preserve">Figure </w:t>
                </w:r>
                <w:fldSimple w:instr=" SEQ Figure \* ARABIC ">
                  <w:r w:rsidR="00C40128">
                    <w:rPr>
                      <w:noProof/>
                    </w:rPr>
                    <w:t>1</w:t>
                  </w:r>
                </w:fldSimple>
                <w:r>
                  <w:t xml:space="preserve">: Rosa Mena Valenzuela, </w:t>
                </w:r>
                <w:proofErr w:type="spellStart"/>
                <w:r w:rsidRPr="00AF4591">
                  <w:rPr>
                    <w:i/>
                  </w:rPr>
                  <w:t>Autorretrato</w:t>
                </w:r>
                <w:proofErr w:type="spellEnd"/>
                <w:r>
                  <w:t xml:space="preserve"> (1961). Collage on canvas, 63.5 x 53.5 cm. Copyright holder: </w:t>
                </w:r>
                <w:proofErr w:type="spellStart"/>
                <w:r>
                  <w:t>Museo</w:t>
                </w:r>
                <w:proofErr w:type="spellEnd"/>
                <w:r>
                  <w:t xml:space="preserve"> de Arte de El Salvador (MARTE). Image can be found in </w:t>
                </w:r>
                <w:proofErr w:type="spellStart"/>
                <w:r>
                  <w:t>Croquer</w:t>
                </w:r>
                <w:proofErr w:type="spellEnd"/>
                <w:r>
                  <w:t xml:space="preserve">, Luis. </w:t>
                </w:r>
                <w:r w:rsidRPr="00D30313">
                  <w:rPr>
                    <w:i/>
                  </w:rPr>
                  <w:t>Rosa M</w:t>
                </w:r>
                <w:r>
                  <w:rPr>
                    <w:i/>
                  </w:rPr>
                  <w:t xml:space="preserve">ena Valenzuela: </w:t>
                </w:r>
                <w:proofErr w:type="spellStart"/>
                <w:r>
                  <w:rPr>
                    <w:i/>
                  </w:rPr>
                  <w:t>t</w:t>
                </w:r>
                <w:r w:rsidRPr="00D30313">
                  <w:rPr>
                    <w:i/>
                  </w:rPr>
                  <w:t>ransformaciones</w:t>
                </w:r>
                <w:proofErr w:type="spellEnd"/>
                <w:r w:rsidRPr="00D30313">
                  <w:rPr>
                    <w:i/>
                  </w:rPr>
                  <w:t xml:space="preserve">, </w:t>
                </w:r>
                <w:proofErr w:type="spellStart"/>
                <w:r w:rsidRPr="00D30313">
                  <w:rPr>
                    <w:i/>
                  </w:rPr>
                  <w:t>provocaciones</w:t>
                </w:r>
                <w:proofErr w:type="spellEnd"/>
                <w:r w:rsidRPr="00D30313">
                  <w:rPr>
                    <w:i/>
                  </w:rPr>
                  <w:t xml:space="preserve">, y </w:t>
                </w:r>
                <w:proofErr w:type="spellStart"/>
                <w:r w:rsidRPr="00D30313">
                  <w:rPr>
                    <w:i/>
                  </w:rPr>
                  <w:t>di</w:t>
                </w:r>
                <w:r w:rsidRPr="00D30313">
                  <w:rPr>
                    <w:rFonts w:ascii="Calibri" w:hAnsi="Calibri"/>
                    <w:i/>
                  </w:rPr>
                  <w:t>á</w:t>
                </w:r>
                <w:r w:rsidRPr="00D30313">
                  <w:rPr>
                    <w:i/>
                  </w:rPr>
                  <w:t>logos</w:t>
                </w:r>
                <w:proofErr w:type="spellEnd"/>
                <w:r>
                  <w:t xml:space="preserve">. San Salvador: </w:t>
                </w:r>
                <w:proofErr w:type="spellStart"/>
                <w:r>
                  <w:t>Asociaci</w:t>
                </w:r>
                <w:r>
                  <w:rPr>
                    <w:rFonts w:ascii="Calibri" w:hAnsi="Calibri"/>
                  </w:rPr>
                  <w:t>ó</w:t>
                </w:r>
                <w:r>
                  <w:t>n</w:t>
                </w:r>
                <w:proofErr w:type="spellEnd"/>
                <w:r>
                  <w:t xml:space="preserve"> de Arte </w:t>
                </w:r>
                <w:proofErr w:type="spellStart"/>
                <w:r>
                  <w:t>Moderno</w:t>
                </w:r>
                <w:proofErr w:type="spellEnd"/>
                <w:r>
                  <w:t xml:space="preserve"> de El Salvador, 2004. Print.</w:t>
                </w:r>
              </w:p>
              <w:p w14:paraId="292C50AF" w14:textId="67D44E56" w:rsidR="00D30313" w:rsidRPr="00E44929" w:rsidRDefault="00D30313" w:rsidP="00D30313">
                <w:r w:rsidRPr="00E44929">
                  <w:t>It</w:t>
                </w:r>
                <w:r w:rsidR="00A41C35">
                  <w:t xml:space="preserve"> </w:t>
                </w:r>
                <w:r w:rsidR="00AD1834">
                  <w:t xml:space="preserve">is her self-portrait from 1961 — </w:t>
                </w:r>
                <w:r w:rsidRPr="00E44929">
                  <w:t>an abstract colla</w:t>
                </w:r>
                <w:r w:rsidR="00A41C35">
                  <w:t>ge mad</w:t>
                </w:r>
                <w:r w:rsidR="00AD1834">
                  <w:t xml:space="preserve">e of cut-up pieces of an atlas — </w:t>
                </w:r>
                <w:r w:rsidR="00417278">
                  <w:t>which</w:t>
                </w:r>
                <w:r w:rsidRPr="00E44929">
                  <w:t xml:space="preserve"> marks the beginnings of Valenzuela’s lifelong experimentation w</w:t>
                </w:r>
                <w:r w:rsidR="00417278">
                  <w:t xml:space="preserve">ith materials and form in art. </w:t>
                </w:r>
                <w:r w:rsidRPr="00E44929">
                  <w:t>The portrait was unique, breaking with traditional</w:t>
                </w:r>
                <w:r w:rsidR="00417278">
                  <w:t xml:space="preserve"> art techniques and aesthetics. </w:t>
                </w:r>
                <w:r w:rsidRPr="00E44929">
                  <w:t>The maps</w:t>
                </w:r>
                <w:r w:rsidR="00417278">
                  <w:t>’</w:t>
                </w:r>
                <w:r w:rsidRPr="00E44929">
                  <w:t xml:space="preserve"> pieces incorporate random geographic patterns and were cut into imperfect and odd shapes that create an animalist</w:t>
                </w:r>
                <w:r w:rsidR="00417278">
                  <w:t xml:space="preserve">ic, almost primordial, visage. </w:t>
                </w:r>
                <w:r w:rsidRPr="00E44929">
                  <w:t xml:space="preserve">The application of collage, the abstract nature of the image, and the nature of the materials being both flat and rich in surface design make evident the artist’s awareness of and interest in the Cubist collage work of </w:t>
                </w:r>
                <w:r w:rsidRPr="00417278">
                  <w:t>Pablo Picasso</w:t>
                </w:r>
                <w:r w:rsidRPr="00E44929">
                  <w:t xml:space="preserve"> and </w:t>
                </w:r>
                <w:r w:rsidRPr="00417278">
                  <w:t>Georges Braque.</w:t>
                </w:r>
                <w:r w:rsidRPr="00E44929">
                  <w:t xml:space="preserve"> Another significant source of inspiration for the artist is </w:t>
                </w:r>
                <w:r w:rsidRPr="00417278">
                  <w:t xml:space="preserve">Kurt </w:t>
                </w:r>
                <w:proofErr w:type="spellStart"/>
                <w:r w:rsidRPr="00417278">
                  <w:t>Schwitter’s</w:t>
                </w:r>
                <w:proofErr w:type="spellEnd"/>
                <w:r w:rsidRPr="00E44929">
                  <w:t xml:space="preserve"> collage technique </w:t>
                </w:r>
                <w:r>
                  <w:t xml:space="preserve">and his </w:t>
                </w:r>
                <w:r w:rsidRPr="00E44929">
                  <w:t>incorporati</w:t>
                </w:r>
                <w:r>
                  <w:t>on of</w:t>
                </w:r>
                <w:r w:rsidRPr="00E44929">
                  <w:t xml:space="preserve"> non-traditional materials, such as found objects, bus tickets, old wi</w:t>
                </w:r>
                <w:r w:rsidR="00417278">
                  <w:t xml:space="preserve">re, or fragments of newsprint. </w:t>
                </w:r>
                <w:r w:rsidRPr="00E44929">
                  <w:t xml:space="preserve">Other connections can be made between her work and that of the </w:t>
                </w:r>
                <w:r w:rsidRPr="00417278">
                  <w:t>Abstract Expressionists</w:t>
                </w:r>
                <w:r w:rsidRPr="00E44929">
                  <w:rPr>
                    <w:b/>
                  </w:rPr>
                  <w:t xml:space="preserve"> </w:t>
                </w:r>
                <w:r w:rsidRPr="00E44929">
                  <w:t xml:space="preserve">of the United States, such as the drawing element found in </w:t>
                </w:r>
                <w:r w:rsidRPr="00417278">
                  <w:t xml:space="preserve">Willem de </w:t>
                </w:r>
                <w:proofErr w:type="spellStart"/>
                <w:r w:rsidRPr="00417278">
                  <w:t>Kooning’s</w:t>
                </w:r>
                <w:proofErr w:type="spellEnd"/>
                <w:r w:rsidRPr="00417278">
                  <w:t xml:space="preserve"> </w:t>
                </w:r>
                <w:r w:rsidRPr="00E44929">
                  <w:t xml:space="preserve">work, or the erasure of composition seen in the drip paintings of </w:t>
                </w:r>
                <w:r w:rsidRPr="00417278">
                  <w:t>Jackson Pollock</w:t>
                </w:r>
                <w:r w:rsidRPr="00E44929">
                  <w:t xml:space="preserve">, and the hybrid formulations in </w:t>
                </w:r>
                <w:r w:rsidRPr="00417278">
                  <w:t>Robert Rauschenberg’s</w:t>
                </w:r>
                <w:r w:rsidR="00417278">
                  <w:t xml:space="preserve"> ‘combine paintings.’ </w:t>
                </w:r>
                <w:r w:rsidRPr="00E44929">
                  <w:t xml:space="preserve">Additionally, Valenzuela’s work is simultaneously figurative and abstract, her diffuse intermingling and twisted forms gesturing toward the work of </w:t>
                </w:r>
                <w:r w:rsidRPr="00417278">
                  <w:t>Marc Chagall.</w:t>
                </w:r>
                <w:r w:rsidRPr="00E44929">
                  <w:t xml:space="preserve"> </w:t>
                </w:r>
              </w:p>
              <w:p w14:paraId="2299C187" w14:textId="77777777" w:rsidR="00D30313" w:rsidRDefault="00D30313" w:rsidP="008D0DAC"/>
              <w:p w14:paraId="03A8D55A" w14:textId="77777777" w:rsidR="00C40128" w:rsidRDefault="00C40128" w:rsidP="00C40128">
                <w:pPr>
                  <w:keepNext/>
                </w:pPr>
                <w:r>
                  <w:t>File:</w:t>
                </w:r>
              </w:p>
              <w:p w14:paraId="63A8D5D0" w14:textId="645BAE11" w:rsidR="00C40128" w:rsidRDefault="00C40128" w:rsidP="00C40128">
                <w:pPr>
                  <w:pStyle w:val="Caption"/>
                </w:pPr>
                <w:r>
                  <w:t xml:space="preserve">Figure </w:t>
                </w:r>
                <w:fldSimple w:instr=" SEQ Figure \* ARABIC ">
                  <w:r>
                    <w:rPr>
                      <w:noProof/>
                    </w:rPr>
                    <w:t>2</w:t>
                  </w:r>
                </w:fldSimple>
                <w:r>
                  <w:t>: Note to Routledge: The contributor indicated that if more images of Valenzuela</w:t>
                </w:r>
                <w:r w:rsidR="00C74C2F">
                  <w:t>’s works</w:t>
                </w:r>
                <w:r>
                  <w:t xml:space="preserve"> are desired, permissions should be obtained from the </w:t>
                </w:r>
                <w:proofErr w:type="spellStart"/>
                <w:r>
                  <w:t>Museo</w:t>
                </w:r>
                <w:proofErr w:type="spellEnd"/>
                <w:r>
                  <w:t xml:space="preserve"> de Arte de El Salvador (MARTE), which holds 50 of her works (including her 1961 </w:t>
                </w:r>
                <w:r w:rsidR="00C74C2F">
                  <w:t>self-</w:t>
                </w:r>
                <w:r>
                  <w:t>portrait).</w:t>
                </w:r>
                <w:r w:rsidR="00C74C2F">
                  <w:t xml:space="preserve"> The contact information is Tel:</w:t>
                </w:r>
                <w:r>
                  <w:t xml:space="preserve"> +503 224</w:t>
                </w:r>
                <w:r w:rsidR="00C74C2F">
                  <w:t>36099 / Fax: +503 22431726 / Email: informacion.marte@gmail.com.</w:t>
                </w:r>
              </w:p>
              <w:p w14:paraId="53C68950" w14:textId="1686AEE5" w:rsidR="00417278" w:rsidRPr="00E44929" w:rsidRDefault="00417278" w:rsidP="00417278">
                <w:r w:rsidRPr="00E44929">
                  <w:t xml:space="preserve">Although Valenzuela challenged </w:t>
                </w:r>
                <w:proofErr w:type="spellStart"/>
                <w:r w:rsidRPr="00E44929">
                  <w:t>Lecha’s</w:t>
                </w:r>
                <w:proofErr w:type="spellEnd"/>
                <w:r w:rsidRPr="00E44929">
                  <w:t xml:space="preserve"> academic standards, she followed in his footsteps when she founded the Rosa Mena Valenzuela Academy of Drawing and Painting in El Salvador in 1973.  Two years later</w:t>
                </w:r>
                <w:r w:rsidR="00A41C35">
                  <w:t>,</w:t>
                </w:r>
                <w:r w:rsidRPr="00E44929">
                  <w:t xml:space="preserve"> Valenzuela was hono</w:t>
                </w:r>
                <w:r>
                  <w:t>u</w:t>
                </w:r>
                <w:r w:rsidRPr="00E44929">
                  <w:t>red with a published survey of her work and dur</w:t>
                </w:r>
                <w:r>
                  <w:t>ing the same year received the ‘Scroll of Recognition’</w:t>
                </w:r>
                <w:r w:rsidRPr="00E44929">
                  <w:t xml:space="preserve"> given by the Legisl</w:t>
                </w:r>
                <w:r>
                  <w:t xml:space="preserve">ative Assembly of El Salvador. </w:t>
                </w:r>
                <w:r w:rsidRPr="00E44929">
                  <w:t>In 1985, the artist was included in a set of national stamps that hono</w:t>
                </w:r>
                <w:r>
                  <w:t>u</w:t>
                </w:r>
                <w:r w:rsidRPr="00E44929">
                  <w:t>red contemporary painters who had also dedicated part of their tal</w:t>
                </w:r>
                <w:r>
                  <w:t xml:space="preserve">ents to teaching. </w:t>
                </w:r>
                <w:r w:rsidRPr="00E44929">
                  <w:t>In the 1990s</w:t>
                </w:r>
                <w:r>
                  <w:t>, Valenzuela illustrated UNESCO</w:t>
                </w:r>
                <w:r w:rsidRPr="00E44929">
                  <w:t xml:space="preserve">’s </w:t>
                </w:r>
                <w:proofErr w:type="spellStart"/>
                <w:r w:rsidRPr="00E44929">
                  <w:rPr>
                    <w:i/>
                  </w:rPr>
                  <w:t>Periolibro</w:t>
                </w:r>
                <w:proofErr w:type="spellEnd"/>
                <w:r w:rsidRPr="00E44929">
                  <w:rPr>
                    <w:i/>
                  </w:rPr>
                  <w:t xml:space="preserve"> </w:t>
                </w:r>
                <w:r w:rsidRPr="00E44929">
                  <w:t>dedicated to the Ch</w:t>
                </w:r>
                <w:r>
                  <w:t xml:space="preserve">ilean anti-poet </w:t>
                </w:r>
                <w:proofErr w:type="spellStart"/>
                <w:r>
                  <w:t>Nicanor</w:t>
                </w:r>
                <w:proofErr w:type="spellEnd"/>
                <w:r>
                  <w:t xml:space="preserve"> Parra. </w:t>
                </w:r>
                <w:r w:rsidRPr="00E44929">
                  <w:t>This work was part of the trave</w:t>
                </w:r>
                <w:r>
                  <w:t>l</w:t>
                </w:r>
                <w:r w:rsidRPr="00E44929">
                  <w:t xml:space="preserve">ling exhibition of the </w:t>
                </w:r>
                <w:proofErr w:type="spellStart"/>
                <w:r w:rsidRPr="00E44929">
                  <w:rPr>
                    <w:i/>
                  </w:rPr>
                  <w:t>Periolibros</w:t>
                </w:r>
                <w:proofErr w:type="spellEnd"/>
                <w:r w:rsidRPr="00E44929">
                  <w:rPr>
                    <w:i/>
                  </w:rPr>
                  <w:t xml:space="preserve"> IBEROAMERICA PT </w:t>
                </w:r>
                <w:r w:rsidR="00A41C35">
                  <w:t>p</w:t>
                </w:r>
                <w:r w:rsidRPr="00E44929">
                  <w:t xml:space="preserve">roject, which opened in 1998 in Spain.  That same year the National Council </w:t>
                </w:r>
                <w:r>
                  <w:t>for Culture and the Arts organis</w:t>
                </w:r>
                <w:r w:rsidRPr="00E44929">
                  <w:t>ed a retrospective exhibition of the work of Rosa Mena Valenzuela at the National Ex</w:t>
                </w:r>
                <w:r>
                  <w:t>hibition Hall in San Salvador. Valenzuela has been recognis</w:t>
                </w:r>
                <w:r w:rsidRPr="00E44929">
                  <w:t>ed by major national and international institutio</w:t>
                </w:r>
                <w:r w:rsidR="00424F69">
                  <w:t>ns and organis</w:t>
                </w:r>
                <w:r w:rsidRPr="00E44929">
                  <w:t xml:space="preserve">ations for her important contributions to the arts and culture of El Salvador, making </w:t>
                </w:r>
                <w:r>
                  <w:t xml:space="preserve">it </w:t>
                </w:r>
                <w:r w:rsidRPr="00E44929">
                  <w:t xml:space="preserve">evident </w:t>
                </w:r>
                <w:r>
                  <w:t xml:space="preserve">that </w:t>
                </w:r>
                <w:r w:rsidRPr="00E44929">
                  <w:t xml:space="preserve">she is one of the most significant artists of Central America. As an artist and teacher Valenzuela was productive up until her nineties. </w:t>
                </w:r>
              </w:p>
              <w:p w14:paraId="5839B263" w14:textId="77777777" w:rsidR="00D30313" w:rsidRPr="00E44929" w:rsidRDefault="00D30313" w:rsidP="00E45580"/>
              <w:p w14:paraId="59ABFF6D" w14:textId="56CE2EF4" w:rsidR="00E45580" w:rsidRPr="00E44929" w:rsidRDefault="00A41C35" w:rsidP="00E45580">
                <w:pPr>
                  <w:pStyle w:val="Heading1"/>
                  <w:outlineLvl w:val="0"/>
                </w:pPr>
                <w:r>
                  <w:t>Selected</w:t>
                </w:r>
                <w:r w:rsidR="00AD1834">
                  <w:t xml:space="preserve"> List of</w:t>
                </w:r>
                <w:r w:rsidR="007C0F6C">
                  <w:t xml:space="preserve"> </w:t>
                </w:r>
                <w:r w:rsidR="00E45580" w:rsidRPr="00E44929">
                  <w:t>Works:</w:t>
                </w:r>
              </w:p>
              <w:p w14:paraId="724FB2B2" w14:textId="62F49BBC" w:rsidR="00E45580" w:rsidRPr="00E44929" w:rsidRDefault="00E45580" w:rsidP="00E45580">
                <w:proofErr w:type="spellStart"/>
                <w:r w:rsidRPr="00E44929">
                  <w:rPr>
                    <w:i/>
                  </w:rPr>
                  <w:t>Autorretrato</w:t>
                </w:r>
                <w:proofErr w:type="spellEnd"/>
                <w:r w:rsidRPr="00E44929">
                  <w:t xml:space="preserve"> </w:t>
                </w:r>
                <w:r w:rsidR="00AD1834">
                  <w:t>(</w:t>
                </w:r>
                <w:r w:rsidR="00C977D7">
                  <w:t>C</w:t>
                </w:r>
                <w:r w:rsidRPr="00E44929">
                  <w:t xml:space="preserve">ollage on canvas, </w:t>
                </w:r>
                <w:r w:rsidR="00AD1834">
                  <w:t>1961)</w:t>
                </w:r>
              </w:p>
              <w:p w14:paraId="3F9B25BA" w14:textId="0BFAA846" w:rsidR="00E45580" w:rsidRPr="00E44929" w:rsidRDefault="00E45580" w:rsidP="00E45580">
                <w:r w:rsidRPr="00E44929">
                  <w:rPr>
                    <w:i/>
                  </w:rPr>
                  <w:t xml:space="preserve">Las </w:t>
                </w:r>
                <w:proofErr w:type="spellStart"/>
                <w:r w:rsidRPr="00E44929">
                  <w:rPr>
                    <w:i/>
                  </w:rPr>
                  <w:t>Holandesas</w:t>
                </w:r>
                <w:proofErr w:type="spellEnd"/>
                <w:r w:rsidRPr="00E44929">
                  <w:t xml:space="preserve"> </w:t>
                </w:r>
                <w:r w:rsidR="00AD1834">
                  <w:t>(</w:t>
                </w:r>
                <w:r w:rsidR="00C977D7">
                  <w:t>Collage on canvas</w:t>
                </w:r>
                <w:r w:rsidR="00AD1834">
                  <w:t>, 1964)</w:t>
                </w:r>
              </w:p>
              <w:p w14:paraId="1800AC88" w14:textId="586C5F6F" w:rsidR="00E45580" w:rsidRPr="00E44929" w:rsidRDefault="00E45580" w:rsidP="00E45580">
                <w:proofErr w:type="spellStart"/>
                <w:r w:rsidRPr="00E44929">
                  <w:rPr>
                    <w:i/>
                  </w:rPr>
                  <w:t>Retrato</w:t>
                </w:r>
                <w:proofErr w:type="spellEnd"/>
                <w:r w:rsidRPr="00E44929">
                  <w:rPr>
                    <w:i/>
                  </w:rPr>
                  <w:t xml:space="preserve"> de Valero </w:t>
                </w:r>
                <w:proofErr w:type="spellStart"/>
                <w:r w:rsidRPr="00E44929">
                  <w:rPr>
                    <w:i/>
                  </w:rPr>
                  <w:t>Lecha</w:t>
                </w:r>
                <w:proofErr w:type="spellEnd"/>
                <w:r w:rsidRPr="00E44929">
                  <w:t xml:space="preserve"> </w:t>
                </w:r>
                <w:r w:rsidR="00AD1834">
                  <w:t>(Collage, 1970)</w:t>
                </w:r>
                <w:r w:rsidRPr="00E44929">
                  <w:t xml:space="preserve"> </w:t>
                </w:r>
              </w:p>
              <w:p w14:paraId="09BC8AA4" w14:textId="16629D67" w:rsidR="00E45580" w:rsidRPr="00AD1834" w:rsidRDefault="00E45580" w:rsidP="00E45580">
                <w:r w:rsidRPr="00E44929">
                  <w:rPr>
                    <w:i/>
                  </w:rPr>
                  <w:t xml:space="preserve">La </w:t>
                </w:r>
                <w:proofErr w:type="spellStart"/>
                <w:r w:rsidRPr="00E44929">
                  <w:rPr>
                    <w:i/>
                  </w:rPr>
                  <w:t>guerra</w:t>
                </w:r>
                <w:proofErr w:type="spellEnd"/>
                <w:r w:rsidRPr="00E44929">
                  <w:rPr>
                    <w:i/>
                  </w:rPr>
                  <w:t xml:space="preserve"> </w:t>
                </w:r>
                <w:proofErr w:type="spellStart"/>
                <w:r w:rsidRPr="00E44929">
                  <w:rPr>
                    <w:i/>
                  </w:rPr>
                  <w:t>es</w:t>
                </w:r>
                <w:proofErr w:type="spellEnd"/>
                <w:r w:rsidRPr="00E44929">
                  <w:rPr>
                    <w:i/>
                  </w:rPr>
                  <w:t xml:space="preserve"> un </w:t>
                </w:r>
                <w:proofErr w:type="spellStart"/>
                <w:r w:rsidRPr="00E44929">
                  <w:rPr>
                    <w:i/>
                  </w:rPr>
                  <w:t>fuego</w:t>
                </w:r>
                <w:proofErr w:type="spellEnd"/>
                <w:r w:rsidRPr="00E44929">
                  <w:rPr>
                    <w:i/>
                  </w:rPr>
                  <w:t xml:space="preserve"> </w:t>
                </w:r>
                <w:proofErr w:type="spellStart"/>
                <w:r w:rsidRPr="00E44929">
                  <w:rPr>
                    <w:i/>
                  </w:rPr>
                  <w:t>oscuro</w:t>
                </w:r>
                <w:proofErr w:type="spellEnd"/>
                <w:r w:rsidR="00AD1834">
                  <w:t xml:space="preserve"> (</w:t>
                </w:r>
                <w:r w:rsidR="00C977D7">
                  <w:t>C</w:t>
                </w:r>
                <w:r w:rsidRPr="00E44929">
                  <w:t>oll</w:t>
                </w:r>
                <w:r w:rsidR="00C977D7">
                  <w:t>age on cardboard,</w:t>
                </w:r>
                <w:r w:rsidR="00AD1834">
                  <w:t xml:space="preserve"> 1984)</w:t>
                </w:r>
              </w:p>
              <w:p w14:paraId="1F6C9EFD" w14:textId="42760880" w:rsidR="003F0D73" w:rsidRDefault="00E45580" w:rsidP="00E45580">
                <w:r w:rsidRPr="00E44929">
                  <w:t xml:space="preserve">Illustrations for </w:t>
                </w:r>
                <w:proofErr w:type="spellStart"/>
                <w:r w:rsidRPr="00E44929">
                  <w:rPr>
                    <w:i/>
                  </w:rPr>
                  <w:t>Periolibro</w:t>
                </w:r>
                <w:proofErr w:type="spellEnd"/>
                <w:r w:rsidRPr="00E44929">
                  <w:rPr>
                    <w:i/>
                  </w:rPr>
                  <w:t xml:space="preserve"> dedicated to the Chilean anti-poet </w:t>
                </w:r>
                <w:proofErr w:type="spellStart"/>
                <w:r w:rsidRPr="00E44929">
                  <w:rPr>
                    <w:i/>
                  </w:rPr>
                  <w:t>Nicanor</w:t>
                </w:r>
                <w:proofErr w:type="spellEnd"/>
                <w:r w:rsidRPr="00E44929">
                  <w:rPr>
                    <w:i/>
                  </w:rPr>
                  <w:t xml:space="preserve"> Parra</w:t>
                </w:r>
                <w:r w:rsidRPr="00E44929">
                  <w:t xml:space="preserve"> </w:t>
                </w:r>
                <w:r w:rsidR="00AD1834">
                  <w:t>(1995)</w:t>
                </w:r>
              </w:p>
            </w:tc>
            <w:bookmarkStart w:id="0" w:name="_GoBack" w:displacedByCustomXml="next"/>
            <w:bookmarkEnd w:id="0" w:displacedByCustomXml="next"/>
          </w:sdtContent>
        </w:sdt>
      </w:tr>
      <w:tr w:rsidR="003235A7" w14:paraId="543B62F7" w14:textId="77777777" w:rsidTr="003235A7">
        <w:tc>
          <w:tcPr>
            <w:tcW w:w="9016" w:type="dxa"/>
          </w:tcPr>
          <w:p w14:paraId="414D01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7109007DADBF49BB098331F7D8358E"/>
              </w:placeholder>
            </w:sdtPr>
            <w:sdtContent>
              <w:p w14:paraId="5BA82F86" w14:textId="540300A7" w:rsidR="00CA6715" w:rsidRDefault="00794D39" w:rsidP="001B7829">
                <w:sdt>
                  <w:sdtPr>
                    <w:id w:val="1870641790"/>
                    <w:citation/>
                  </w:sdtPr>
                  <w:sdtContent>
                    <w:r w:rsidR="0040640C">
                      <w:fldChar w:fldCharType="begin"/>
                    </w:r>
                    <w:r w:rsidR="0040640C">
                      <w:rPr>
                        <w:lang w:val="en-US"/>
                      </w:rPr>
                      <w:instrText xml:space="preserve">CITATION And14 \l 1033 </w:instrText>
                    </w:r>
                    <w:r w:rsidR="0040640C">
                      <w:fldChar w:fldCharType="separate"/>
                    </w:r>
                    <w:r w:rsidR="0040640C">
                      <w:rPr>
                        <w:noProof/>
                        <w:lang w:val="en-US"/>
                      </w:rPr>
                      <w:t xml:space="preserve"> </w:t>
                    </w:r>
                    <w:r w:rsidR="0040640C" w:rsidRPr="0040640C">
                      <w:rPr>
                        <w:noProof/>
                        <w:lang w:val="en-US"/>
                      </w:rPr>
                      <w:t>(Andréu)</w:t>
                    </w:r>
                    <w:r w:rsidR="0040640C">
                      <w:fldChar w:fldCharType="end"/>
                    </w:r>
                  </w:sdtContent>
                </w:sdt>
              </w:p>
              <w:p w14:paraId="0D5EAF27" w14:textId="533C868F" w:rsidR="00CA6715" w:rsidRDefault="00CA6715" w:rsidP="001B7829"/>
              <w:p w14:paraId="7A8A236A" w14:textId="32C855F2" w:rsidR="00CA6715" w:rsidRDefault="00794D39" w:rsidP="001B7829">
                <w:sdt>
                  <w:sdtPr>
                    <w:id w:val="1285149430"/>
                    <w:citation/>
                  </w:sdtPr>
                  <w:sdtContent>
                    <w:r w:rsidR="0040640C">
                      <w:fldChar w:fldCharType="begin"/>
                    </w:r>
                    <w:r w:rsidR="0040640C">
                      <w:rPr>
                        <w:lang w:val="en-US"/>
                      </w:rPr>
                      <w:instrText xml:space="preserve">CITATION Cas14 \l 1033 </w:instrText>
                    </w:r>
                    <w:r w:rsidR="0040640C">
                      <w:fldChar w:fldCharType="separate"/>
                    </w:r>
                    <w:r w:rsidR="0040640C" w:rsidRPr="0040640C">
                      <w:rPr>
                        <w:noProof/>
                        <w:lang w:val="en-US"/>
                      </w:rPr>
                      <w:t>(Castrillo)</w:t>
                    </w:r>
                    <w:r w:rsidR="0040640C">
                      <w:fldChar w:fldCharType="end"/>
                    </w:r>
                  </w:sdtContent>
                </w:sdt>
              </w:p>
              <w:p w14:paraId="0F13FA8F" w14:textId="2C3EF1F8" w:rsidR="00CA6715" w:rsidRDefault="00CA6715" w:rsidP="001B7829"/>
              <w:p w14:paraId="7AB2CE16" w14:textId="05D56EB2" w:rsidR="0040640C" w:rsidRDefault="00794D39" w:rsidP="001B7829">
                <w:sdt>
                  <w:sdtPr>
                    <w:id w:val="-1104037506"/>
                    <w:citation/>
                  </w:sdtPr>
                  <w:sdtContent>
                    <w:r w:rsidR="0040640C">
                      <w:fldChar w:fldCharType="begin"/>
                    </w:r>
                    <w:r w:rsidR="0040640C">
                      <w:rPr>
                        <w:lang w:val="en-US"/>
                      </w:rPr>
                      <w:instrText xml:space="preserve"> CITATION Caz09 \l 1033 </w:instrText>
                    </w:r>
                    <w:r w:rsidR="0040640C">
                      <w:fldChar w:fldCharType="separate"/>
                    </w:r>
                    <w:r w:rsidR="0040640C" w:rsidRPr="0040640C">
                      <w:rPr>
                        <w:noProof/>
                        <w:lang w:val="en-US"/>
                      </w:rPr>
                      <w:t>(Cazali, Prieto and Mena Valenzuela)</w:t>
                    </w:r>
                    <w:r w:rsidR="0040640C">
                      <w:fldChar w:fldCharType="end"/>
                    </w:r>
                  </w:sdtContent>
                </w:sdt>
              </w:p>
              <w:p w14:paraId="655D0E5C" w14:textId="77777777" w:rsidR="0040640C" w:rsidRDefault="0040640C" w:rsidP="001B7829"/>
              <w:p w14:paraId="560182E7" w14:textId="77777777" w:rsidR="00B5102B" w:rsidRDefault="00794D39" w:rsidP="001B7829">
                <w:sdt>
                  <w:sdtPr>
                    <w:id w:val="1424070344"/>
                    <w:citation/>
                  </w:sdtPr>
                  <w:sdtContent>
                    <w:r w:rsidR="0040640C">
                      <w:fldChar w:fldCharType="begin"/>
                    </w:r>
                    <w:r w:rsidR="0040640C">
                      <w:rPr>
                        <w:lang w:val="en-US"/>
                      </w:rPr>
                      <w:instrText xml:space="preserve">CITATION Cro04 \l 1033 </w:instrText>
                    </w:r>
                    <w:r w:rsidR="0040640C">
                      <w:fldChar w:fldCharType="separate"/>
                    </w:r>
                    <w:r w:rsidR="0040640C" w:rsidRPr="0040640C">
                      <w:rPr>
                        <w:noProof/>
                        <w:lang w:val="en-US"/>
                      </w:rPr>
                      <w:t>(Croquer)</w:t>
                    </w:r>
                    <w:r w:rsidR="0040640C">
                      <w:fldChar w:fldCharType="end"/>
                    </w:r>
                  </w:sdtContent>
                </w:sdt>
              </w:p>
              <w:p w14:paraId="2C4ECDB7" w14:textId="77777777" w:rsidR="00B5102B" w:rsidRDefault="00B5102B" w:rsidP="001B7829"/>
              <w:p w14:paraId="422D0591" w14:textId="6FC2D885" w:rsidR="003235A7" w:rsidRDefault="00794D39" w:rsidP="001B7829">
                <w:sdt>
                  <w:sdtPr>
                    <w:id w:val="1196662563"/>
                    <w:citation/>
                  </w:sdtPr>
                  <w:sdtContent>
                    <w:r w:rsidR="00B5102B">
                      <w:fldChar w:fldCharType="begin"/>
                    </w:r>
                    <w:r w:rsidR="00FB5481">
                      <w:rPr>
                        <w:lang w:val="en-US"/>
                      </w:rPr>
                      <w:instrText xml:space="preserve">CITATION Rod92 \l 1033 </w:instrText>
                    </w:r>
                    <w:r w:rsidR="00B5102B">
                      <w:fldChar w:fldCharType="separate"/>
                    </w:r>
                    <w:r w:rsidR="00FB5481" w:rsidRPr="00FB5481">
                      <w:rPr>
                        <w:noProof/>
                        <w:lang w:val="en-US"/>
                      </w:rPr>
                      <w:t>(Rodriguez)</w:t>
                    </w:r>
                    <w:r w:rsidR="00B5102B">
                      <w:fldChar w:fldCharType="end"/>
                    </w:r>
                  </w:sdtContent>
                </w:sdt>
              </w:p>
            </w:sdtContent>
          </w:sdt>
        </w:tc>
      </w:tr>
    </w:tbl>
    <w:p w14:paraId="05508F0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A80AB" w14:textId="77777777" w:rsidR="00AF6A94" w:rsidRDefault="00AF6A94" w:rsidP="007A0D55">
      <w:pPr>
        <w:spacing w:after="0" w:line="240" w:lineRule="auto"/>
      </w:pPr>
      <w:r>
        <w:separator/>
      </w:r>
    </w:p>
  </w:endnote>
  <w:endnote w:type="continuationSeparator" w:id="0">
    <w:p w14:paraId="1CDC260E" w14:textId="77777777" w:rsidR="00AF6A94" w:rsidRDefault="00AF6A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BA53A" w14:textId="77777777" w:rsidR="00AF6A94" w:rsidRDefault="00AF6A94" w:rsidP="007A0D55">
      <w:pPr>
        <w:spacing w:after="0" w:line="240" w:lineRule="auto"/>
      </w:pPr>
      <w:r>
        <w:separator/>
      </w:r>
    </w:p>
  </w:footnote>
  <w:footnote w:type="continuationSeparator" w:id="0">
    <w:p w14:paraId="3BCDB111" w14:textId="77777777" w:rsidR="00AF6A94" w:rsidRDefault="00AF6A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E814" w14:textId="77777777" w:rsidR="00AF6A94" w:rsidRDefault="00AF6A9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BB187D" w14:textId="77777777" w:rsidR="00AF6A94" w:rsidRDefault="00AF6A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81"/>
    <w:rsid w:val="00032559"/>
    <w:rsid w:val="00052040"/>
    <w:rsid w:val="000727DC"/>
    <w:rsid w:val="000B25AE"/>
    <w:rsid w:val="000B55AB"/>
    <w:rsid w:val="000D24DC"/>
    <w:rsid w:val="00101B2E"/>
    <w:rsid w:val="00116FA0"/>
    <w:rsid w:val="0015114C"/>
    <w:rsid w:val="001A21F3"/>
    <w:rsid w:val="001A2537"/>
    <w:rsid w:val="001A6A06"/>
    <w:rsid w:val="001B7829"/>
    <w:rsid w:val="00210C03"/>
    <w:rsid w:val="002162E2"/>
    <w:rsid w:val="00225C5A"/>
    <w:rsid w:val="00230B10"/>
    <w:rsid w:val="00234353"/>
    <w:rsid w:val="00244BB0"/>
    <w:rsid w:val="002A0A0D"/>
    <w:rsid w:val="002B0B37"/>
    <w:rsid w:val="002B1BBE"/>
    <w:rsid w:val="0030662D"/>
    <w:rsid w:val="003235A7"/>
    <w:rsid w:val="003677B6"/>
    <w:rsid w:val="003B7EEB"/>
    <w:rsid w:val="003D3579"/>
    <w:rsid w:val="003E2795"/>
    <w:rsid w:val="003F0D73"/>
    <w:rsid w:val="0040640C"/>
    <w:rsid w:val="00417278"/>
    <w:rsid w:val="00424F69"/>
    <w:rsid w:val="00462DBE"/>
    <w:rsid w:val="00464699"/>
    <w:rsid w:val="00481981"/>
    <w:rsid w:val="00483379"/>
    <w:rsid w:val="00487BC5"/>
    <w:rsid w:val="00496888"/>
    <w:rsid w:val="004A7476"/>
    <w:rsid w:val="004E5896"/>
    <w:rsid w:val="00513EE6"/>
    <w:rsid w:val="00534F8F"/>
    <w:rsid w:val="005370C8"/>
    <w:rsid w:val="00590035"/>
    <w:rsid w:val="005B177E"/>
    <w:rsid w:val="005B3921"/>
    <w:rsid w:val="005F26D7"/>
    <w:rsid w:val="005F5450"/>
    <w:rsid w:val="006D0412"/>
    <w:rsid w:val="007411B9"/>
    <w:rsid w:val="00753DE9"/>
    <w:rsid w:val="00780D95"/>
    <w:rsid w:val="00780DC7"/>
    <w:rsid w:val="00794D39"/>
    <w:rsid w:val="007A0D55"/>
    <w:rsid w:val="007B3377"/>
    <w:rsid w:val="007C0F6C"/>
    <w:rsid w:val="007E5F44"/>
    <w:rsid w:val="00821DE3"/>
    <w:rsid w:val="00846CE1"/>
    <w:rsid w:val="008A5B87"/>
    <w:rsid w:val="008D0DAC"/>
    <w:rsid w:val="00922950"/>
    <w:rsid w:val="009A7264"/>
    <w:rsid w:val="009D1606"/>
    <w:rsid w:val="009E18A1"/>
    <w:rsid w:val="009E73D7"/>
    <w:rsid w:val="00A27D2C"/>
    <w:rsid w:val="00A3395B"/>
    <w:rsid w:val="00A41C35"/>
    <w:rsid w:val="00A76FD9"/>
    <w:rsid w:val="00A97D45"/>
    <w:rsid w:val="00AB436D"/>
    <w:rsid w:val="00AD1834"/>
    <w:rsid w:val="00AD2F24"/>
    <w:rsid w:val="00AD4844"/>
    <w:rsid w:val="00AF4591"/>
    <w:rsid w:val="00AF6A94"/>
    <w:rsid w:val="00B05147"/>
    <w:rsid w:val="00B219AE"/>
    <w:rsid w:val="00B33145"/>
    <w:rsid w:val="00B5102B"/>
    <w:rsid w:val="00B574C9"/>
    <w:rsid w:val="00BC39C9"/>
    <w:rsid w:val="00BE5BF7"/>
    <w:rsid w:val="00BF40E1"/>
    <w:rsid w:val="00C27FAB"/>
    <w:rsid w:val="00C358D4"/>
    <w:rsid w:val="00C40128"/>
    <w:rsid w:val="00C45CD5"/>
    <w:rsid w:val="00C6296B"/>
    <w:rsid w:val="00C74C2F"/>
    <w:rsid w:val="00C977D7"/>
    <w:rsid w:val="00CA6715"/>
    <w:rsid w:val="00CC586D"/>
    <w:rsid w:val="00CF1542"/>
    <w:rsid w:val="00CF3EC5"/>
    <w:rsid w:val="00D30313"/>
    <w:rsid w:val="00D656DA"/>
    <w:rsid w:val="00D83300"/>
    <w:rsid w:val="00D87811"/>
    <w:rsid w:val="00DC6B48"/>
    <w:rsid w:val="00DF01B0"/>
    <w:rsid w:val="00DF50DA"/>
    <w:rsid w:val="00E45580"/>
    <w:rsid w:val="00E85A05"/>
    <w:rsid w:val="00E95829"/>
    <w:rsid w:val="00EA606C"/>
    <w:rsid w:val="00EB0C8C"/>
    <w:rsid w:val="00EB51FD"/>
    <w:rsid w:val="00EB77DB"/>
    <w:rsid w:val="00ED08EB"/>
    <w:rsid w:val="00ED139F"/>
    <w:rsid w:val="00EF74F7"/>
    <w:rsid w:val="00F36937"/>
    <w:rsid w:val="00F44E7C"/>
    <w:rsid w:val="00F60F53"/>
    <w:rsid w:val="00FA1925"/>
    <w:rsid w:val="00FB11DE"/>
    <w:rsid w:val="00FB5481"/>
    <w:rsid w:val="00FB589A"/>
    <w:rsid w:val="00FB7317"/>
    <w:rsid w:val="00FE7F6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B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 w:type="paragraph" w:styleId="Caption">
    <w:name w:val="caption"/>
    <w:basedOn w:val="Normal"/>
    <w:next w:val="Normal"/>
    <w:uiPriority w:val="35"/>
    <w:semiHidden/>
    <w:qFormat/>
    <w:rsid w:val="00D3031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74C2F"/>
    <w:rPr>
      <w:sz w:val="18"/>
      <w:szCs w:val="18"/>
    </w:rPr>
  </w:style>
  <w:style w:type="paragraph" w:styleId="CommentText">
    <w:name w:val="annotation text"/>
    <w:basedOn w:val="Normal"/>
    <w:link w:val="CommentTextChar"/>
    <w:uiPriority w:val="99"/>
    <w:semiHidden/>
    <w:rsid w:val="00C74C2F"/>
    <w:pPr>
      <w:spacing w:line="240" w:lineRule="auto"/>
    </w:pPr>
    <w:rPr>
      <w:sz w:val="24"/>
      <w:szCs w:val="24"/>
    </w:rPr>
  </w:style>
  <w:style w:type="character" w:customStyle="1" w:styleId="CommentTextChar">
    <w:name w:val="Comment Text Char"/>
    <w:basedOn w:val="DefaultParagraphFont"/>
    <w:link w:val="CommentText"/>
    <w:uiPriority w:val="99"/>
    <w:semiHidden/>
    <w:rsid w:val="00C74C2F"/>
    <w:rPr>
      <w:sz w:val="24"/>
      <w:szCs w:val="24"/>
    </w:rPr>
  </w:style>
  <w:style w:type="paragraph" w:styleId="CommentSubject">
    <w:name w:val="annotation subject"/>
    <w:basedOn w:val="CommentText"/>
    <w:next w:val="CommentText"/>
    <w:link w:val="CommentSubjectChar"/>
    <w:uiPriority w:val="99"/>
    <w:semiHidden/>
    <w:rsid w:val="00C74C2F"/>
    <w:rPr>
      <w:b/>
      <w:bCs/>
      <w:sz w:val="20"/>
      <w:szCs w:val="20"/>
    </w:rPr>
  </w:style>
  <w:style w:type="character" w:customStyle="1" w:styleId="CommentSubjectChar">
    <w:name w:val="Comment Subject Char"/>
    <w:basedOn w:val="CommentTextChar"/>
    <w:link w:val="CommentSubject"/>
    <w:uiPriority w:val="99"/>
    <w:semiHidden/>
    <w:rsid w:val="00C74C2F"/>
    <w:rPr>
      <w:b/>
      <w:bCs/>
      <w:sz w:val="20"/>
      <w:szCs w:val="20"/>
    </w:rPr>
  </w:style>
  <w:style w:type="character" w:styleId="Hyperlink">
    <w:name w:val="Hyperlink"/>
    <w:basedOn w:val="DefaultParagraphFont"/>
    <w:uiPriority w:val="99"/>
    <w:semiHidden/>
    <w:rsid w:val="005370C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 w:type="paragraph" w:styleId="Caption">
    <w:name w:val="caption"/>
    <w:basedOn w:val="Normal"/>
    <w:next w:val="Normal"/>
    <w:uiPriority w:val="35"/>
    <w:semiHidden/>
    <w:qFormat/>
    <w:rsid w:val="00D3031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74C2F"/>
    <w:rPr>
      <w:sz w:val="18"/>
      <w:szCs w:val="18"/>
    </w:rPr>
  </w:style>
  <w:style w:type="paragraph" w:styleId="CommentText">
    <w:name w:val="annotation text"/>
    <w:basedOn w:val="Normal"/>
    <w:link w:val="CommentTextChar"/>
    <w:uiPriority w:val="99"/>
    <w:semiHidden/>
    <w:rsid w:val="00C74C2F"/>
    <w:pPr>
      <w:spacing w:line="240" w:lineRule="auto"/>
    </w:pPr>
    <w:rPr>
      <w:sz w:val="24"/>
      <w:szCs w:val="24"/>
    </w:rPr>
  </w:style>
  <w:style w:type="character" w:customStyle="1" w:styleId="CommentTextChar">
    <w:name w:val="Comment Text Char"/>
    <w:basedOn w:val="DefaultParagraphFont"/>
    <w:link w:val="CommentText"/>
    <w:uiPriority w:val="99"/>
    <w:semiHidden/>
    <w:rsid w:val="00C74C2F"/>
    <w:rPr>
      <w:sz w:val="24"/>
      <w:szCs w:val="24"/>
    </w:rPr>
  </w:style>
  <w:style w:type="paragraph" w:styleId="CommentSubject">
    <w:name w:val="annotation subject"/>
    <w:basedOn w:val="CommentText"/>
    <w:next w:val="CommentText"/>
    <w:link w:val="CommentSubjectChar"/>
    <w:uiPriority w:val="99"/>
    <w:semiHidden/>
    <w:rsid w:val="00C74C2F"/>
    <w:rPr>
      <w:b/>
      <w:bCs/>
      <w:sz w:val="20"/>
      <w:szCs w:val="20"/>
    </w:rPr>
  </w:style>
  <w:style w:type="character" w:customStyle="1" w:styleId="CommentSubjectChar">
    <w:name w:val="Comment Subject Char"/>
    <w:basedOn w:val="CommentTextChar"/>
    <w:link w:val="CommentSubject"/>
    <w:uiPriority w:val="99"/>
    <w:semiHidden/>
    <w:rsid w:val="00C74C2F"/>
    <w:rPr>
      <w:b/>
      <w:bCs/>
      <w:sz w:val="20"/>
      <w:szCs w:val="20"/>
    </w:rPr>
  </w:style>
  <w:style w:type="character" w:styleId="Hyperlink">
    <w:name w:val="Hyperlink"/>
    <w:basedOn w:val="DefaultParagraphFont"/>
    <w:uiPriority w:val="99"/>
    <w:semiHidden/>
    <w:rsid w:val="005370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AACE7226814344BA2C045FD658440C"/>
        <w:category>
          <w:name w:val="General"/>
          <w:gallery w:val="placeholder"/>
        </w:category>
        <w:types>
          <w:type w:val="bbPlcHdr"/>
        </w:types>
        <w:behaviors>
          <w:behavior w:val="content"/>
        </w:behaviors>
        <w:guid w:val="{FF550436-BC7C-AD4C-9139-BBB6587141BD}"/>
      </w:docPartPr>
      <w:docPartBody>
        <w:p w:rsidR="007D5FA8" w:rsidRDefault="007D5FA8">
          <w:pPr>
            <w:pStyle w:val="D7AACE7226814344BA2C045FD658440C"/>
          </w:pPr>
          <w:r w:rsidRPr="00CC586D">
            <w:rPr>
              <w:rStyle w:val="PlaceholderText"/>
              <w:b/>
              <w:color w:val="FFFFFF" w:themeColor="background1"/>
            </w:rPr>
            <w:t>[Salutation]</w:t>
          </w:r>
        </w:p>
      </w:docPartBody>
    </w:docPart>
    <w:docPart>
      <w:docPartPr>
        <w:name w:val="821E9A7F3992EB4AB76E54816EE861AA"/>
        <w:category>
          <w:name w:val="General"/>
          <w:gallery w:val="placeholder"/>
        </w:category>
        <w:types>
          <w:type w:val="bbPlcHdr"/>
        </w:types>
        <w:behaviors>
          <w:behavior w:val="content"/>
        </w:behaviors>
        <w:guid w:val="{82EA98B9-71D0-B340-B212-DA413C6D067C}"/>
      </w:docPartPr>
      <w:docPartBody>
        <w:p w:rsidR="007D5FA8" w:rsidRDefault="007D5FA8">
          <w:pPr>
            <w:pStyle w:val="821E9A7F3992EB4AB76E54816EE861AA"/>
          </w:pPr>
          <w:r>
            <w:rPr>
              <w:rStyle w:val="PlaceholderText"/>
            </w:rPr>
            <w:t>[First name]</w:t>
          </w:r>
        </w:p>
      </w:docPartBody>
    </w:docPart>
    <w:docPart>
      <w:docPartPr>
        <w:name w:val="62ADA67289DBC5469EBAA572AE9CE3FE"/>
        <w:category>
          <w:name w:val="General"/>
          <w:gallery w:val="placeholder"/>
        </w:category>
        <w:types>
          <w:type w:val="bbPlcHdr"/>
        </w:types>
        <w:behaviors>
          <w:behavior w:val="content"/>
        </w:behaviors>
        <w:guid w:val="{6DAB8435-A1BF-E746-84D6-96881582B846}"/>
      </w:docPartPr>
      <w:docPartBody>
        <w:p w:rsidR="007D5FA8" w:rsidRDefault="007D5FA8">
          <w:pPr>
            <w:pStyle w:val="62ADA67289DBC5469EBAA572AE9CE3FE"/>
          </w:pPr>
          <w:r>
            <w:rPr>
              <w:rStyle w:val="PlaceholderText"/>
            </w:rPr>
            <w:t>[Middle name]</w:t>
          </w:r>
        </w:p>
      </w:docPartBody>
    </w:docPart>
    <w:docPart>
      <w:docPartPr>
        <w:name w:val="DF26162966FC094DA943785382F4B973"/>
        <w:category>
          <w:name w:val="General"/>
          <w:gallery w:val="placeholder"/>
        </w:category>
        <w:types>
          <w:type w:val="bbPlcHdr"/>
        </w:types>
        <w:behaviors>
          <w:behavior w:val="content"/>
        </w:behaviors>
        <w:guid w:val="{4ED7E747-9B92-E845-8EFD-64523B74B51A}"/>
      </w:docPartPr>
      <w:docPartBody>
        <w:p w:rsidR="007D5FA8" w:rsidRDefault="007D5FA8">
          <w:pPr>
            <w:pStyle w:val="DF26162966FC094DA943785382F4B973"/>
          </w:pPr>
          <w:r>
            <w:rPr>
              <w:rStyle w:val="PlaceholderText"/>
            </w:rPr>
            <w:t>[Last name]</w:t>
          </w:r>
        </w:p>
      </w:docPartBody>
    </w:docPart>
    <w:docPart>
      <w:docPartPr>
        <w:name w:val="244AF7C0E0961449A17D2547B3061EC8"/>
        <w:category>
          <w:name w:val="General"/>
          <w:gallery w:val="placeholder"/>
        </w:category>
        <w:types>
          <w:type w:val="bbPlcHdr"/>
        </w:types>
        <w:behaviors>
          <w:behavior w:val="content"/>
        </w:behaviors>
        <w:guid w:val="{30DBD379-6B8A-B048-80B8-405A07C414E5}"/>
      </w:docPartPr>
      <w:docPartBody>
        <w:p w:rsidR="007D5FA8" w:rsidRDefault="007D5FA8">
          <w:pPr>
            <w:pStyle w:val="244AF7C0E0961449A17D2547B3061EC8"/>
          </w:pPr>
          <w:r>
            <w:rPr>
              <w:rStyle w:val="PlaceholderText"/>
            </w:rPr>
            <w:t>[Enter your biography]</w:t>
          </w:r>
        </w:p>
      </w:docPartBody>
    </w:docPart>
    <w:docPart>
      <w:docPartPr>
        <w:name w:val="2D13B9B1A8A924418347240204BED53D"/>
        <w:category>
          <w:name w:val="General"/>
          <w:gallery w:val="placeholder"/>
        </w:category>
        <w:types>
          <w:type w:val="bbPlcHdr"/>
        </w:types>
        <w:behaviors>
          <w:behavior w:val="content"/>
        </w:behaviors>
        <w:guid w:val="{260C549F-5A20-BE45-AE83-D38FC0907FD5}"/>
      </w:docPartPr>
      <w:docPartBody>
        <w:p w:rsidR="007D5FA8" w:rsidRDefault="007D5FA8">
          <w:pPr>
            <w:pStyle w:val="2D13B9B1A8A924418347240204BED53D"/>
          </w:pPr>
          <w:r>
            <w:rPr>
              <w:rStyle w:val="PlaceholderText"/>
            </w:rPr>
            <w:t>[Enter the institution with which you are affiliated]</w:t>
          </w:r>
        </w:p>
      </w:docPartBody>
    </w:docPart>
    <w:docPart>
      <w:docPartPr>
        <w:name w:val="36FACC3F527C3847AED2F7A1E70DE776"/>
        <w:category>
          <w:name w:val="General"/>
          <w:gallery w:val="placeholder"/>
        </w:category>
        <w:types>
          <w:type w:val="bbPlcHdr"/>
        </w:types>
        <w:behaviors>
          <w:behavior w:val="content"/>
        </w:behaviors>
        <w:guid w:val="{B1D2F67E-0FA3-504F-BB17-3637CFE0034C}"/>
      </w:docPartPr>
      <w:docPartBody>
        <w:p w:rsidR="007D5FA8" w:rsidRDefault="007D5FA8">
          <w:pPr>
            <w:pStyle w:val="36FACC3F527C3847AED2F7A1E70DE776"/>
          </w:pPr>
          <w:r w:rsidRPr="00EF74F7">
            <w:rPr>
              <w:b/>
              <w:color w:val="808080" w:themeColor="background1" w:themeShade="80"/>
            </w:rPr>
            <w:t>[Enter the headword for your article]</w:t>
          </w:r>
        </w:p>
      </w:docPartBody>
    </w:docPart>
    <w:docPart>
      <w:docPartPr>
        <w:name w:val="6A24309C5D8CA74C8869FAC6A5666598"/>
        <w:category>
          <w:name w:val="General"/>
          <w:gallery w:val="placeholder"/>
        </w:category>
        <w:types>
          <w:type w:val="bbPlcHdr"/>
        </w:types>
        <w:behaviors>
          <w:behavior w:val="content"/>
        </w:behaviors>
        <w:guid w:val="{9CD6E855-2536-C44C-BA63-4304AD373518}"/>
      </w:docPartPr>
      <w:docPartBody>
        <w:p w:rsidR="007D5FA8" w:rsidRDefault="007D5FA8">
          <w:pPr>
            <w:pStyle w:val="6A24309C5D8CA74C8869FAC6A56665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A3CE2EB6B9CA47B3DBFA4CB9418643"/>
        <w:category>
          <w:name w:val="General"/>
          <w:gallery w:val="placeholder"/>
        </w:category>
        <w:types>
          <w:type w:val="bbPlcHdr"/>
        </w:types>
        <w:behaviors>
          <w:behavior w:val="content"/>
        </w:behaviors>
        <w:guid w:val="{D202535D-FDFD-354D-9361-AF883E70327C}"/>
      </w:docPartPr>
      <w:docPartBody>
        <w:p w:rsidR="007D5FA8" w:rsidRDefault="007D5FA8">
          <w:pPr>
            <w:pStyle w:val="5BA3CE2EB6B9CA47B3DBFA4CB94186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EB2E5B1EF457408396A3BECEE136F0"/>
        <w:category>
          <w:name w:val="General"/>
          <w:gallery w:val="placeholder"/>
        </w:category>
        <w:types>
          <w:type w:val="bbPlcHdr"/>
        </w:types>
        <w:behaviors>
          <w:behavior w:val="content"/>
        </w:behaviors>
        <w:guid w:val="{28CD89B5-D089-694D-9610-C9C48E7A79D0}"/>
      </w:docPartPr>
      <w:docPartBody>
        <w:p w:rsidR="007D5FA8" w:rsidRDefault="007D5FA8">
          <w:pPr>
            <w:pStyle w:val="E8EB2E5B1EF457408396A3BECEE13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109007DADBF49BB098331F7D8358E"/>
        <w:category>
          <w:name w:val="General"/>
          <w:gallery w:val="placeholder"/>
        </w:category>
        <w:types>
          <w:type w:val="bbPlcHdr"/>
        </w:types>
        <w:behaviors>
          <w:behavior w:val="content"/>
        </w:behaviors>
        <w:guid w:val="{1D82B5CF-6CCC-0240-8C6C-8AC917EB08FA}"/>
      </w:docPartPr>
      <w:docPartBody>
        <w:p w:rsidR="007D5FA8" w:rsidRDefault="007D5FA8">
          <w:pPr>
            <w:pStyle w:val="617109007DADBF49BB098331F7D835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A8"/>
    <w:rsid w:val="003B6A97"/>
    <w:rsid w:val="007C3C64"/>
    <w:rsid w:val="007D5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Cas14</b:Tag>
    <b:SourceType>DocumentFromInternetSite</b:SourceType>
    <b:Guid>{47757DD9-293E-394E-8499-8DBF301FF29D}</b:Guid>
    <b:Author>
      <b:Author>
        <b:NameList>
          <b:Person>
            <b:Last>Castrillo</b:Last>
            <b:First>Mario</b:First>
          </b:Person>
        </b:NameList>
      </b:Author>
    </b:Author>
    <b:Title>Aproximación a la obra de Rosa Mena Valenzuela</b:Title>
    <b:Year>2013</b:Year>
    <b:Month>September</b:Month>
    <b:InternetSiteTitle>ContraCultura</b:InternetSiteTitle>
    <b:URL>http://www.contracultura.com.sv/aproximacion-a-la-obra-de-rosa-mena-valenzuela</b:URL>
    <b:Day>16</b:Day>
    <b:YearAccessed>2014</b:YearAccessed>
    <b:MonthAccessed>April</b:MonthAccessed>
    <b:RefOrder>2</b:RefOrder>
  </b:Source>
  <b:Source>
    <b:Tag>Caz09</b:Tag>
    <b:SourceType>Book</b:SourceType>
    <b:Guid>{598E5152-84AA-9046-8C6C-67E8A0720ED8}</b:Guid>
    <b:Author>
      <b:Author>
        <b:NameList>
          <b:Person>
            <b:Last>Cazali</b:Last>
            <b:First>Rosina</b:First>
          </b:Person>
          <b:Person>
            <b:Last>Prieto</b:Last>
            <b:First>Emilia</b:First>
          </b:Person>
          <b:Person>
            <b:Last>Mena Valenzuela</b:Last>
            <b:First>Rosa</b:First>
          </b:Person>
          <b:Person>
            <b:Last>Azurdia</b:Last>
            <b:First>Margarita</b:First>
          </b:Person>
        </b:NameList>
      </b:Author>
    </b:Author>
    <b:Title>Tres mujeres, tres memorias: Margarita Azurdia, Emilia Prieto, Rosa Mena Valenzuela</b:Title>
    <b:Year>2009</b:Year>
    <b:City>San José</b:City>
    <b:CountryRegion>Costa Rica</b:CountryRegion>
    <b:Publisher>TEOR/éTica</b:Publisher>
    <b:RefOrder>3</b:RefOrder>
  </b:Source>
  <b:Source>
    <b:Tag>Cro04</b:Tag>
    <b:SourceType>Book</b:SourceType>
    <b:Guid>{9EF3FDDF-7C7B-174A-9803-7BF4BFD87747}</b:Guid>
    <b:Author>
      <b:Author>
        <b:NameList>
          <b:Person>
            <b:Last>Croquer</b:Last>
            <b:First>Luis</b:First>
          </b:Person>
        </b:NameList>
      </b:Author>
    </b:Author>
    <b:Title>Rosa Mena Valenzuela: transformaciones, provocaciones, y diálogos</b:Title>
    <b:City>San Salvador</b:City>
    <b:Publisher>Asociación de Arte Moderno de El Salvador</b:Publisher>
    <b:Year>2004</b:Year>
    <b:RefOrder>4</b:RefOrder>
  </b:Source>
  <b:Source>
    <b:Tag>And14</b:Tag>
    <b:SourceType>DocumentFromInternetSite</b:SourceType>
    <b:Guid>{CFB2292F-55A3-3E4A-A127-F80342A72052}</b:Guid>
    <b:Author>
      <b:Author>
        <b:NameList>
          <b:Person>
            <b:Last>Andréu</b:Last>
            <b:First>Thomas</b:First>
          </b:Person>
        </b:NameList>
      </b:Author>
    </b:Author>
    <b:Title>Rosa Mena Valenzuela: Artista futurista que nació hace 100 años</b:Title>
    <b:Year>2013</b:Year>
    <b:InternetSiteTitle>elsalvador.com</b:InternetSiteTitle>
    <b:URL>http://www.elsalvador.com/mwedh/nota/nota_completa.asp?idCat=47976&amp;idArt=8171645</b:URL>
    <b:Month>September </b:Month>
    <b:Day>14</b:Day>
    <b:MonthAccessed>April</b:MonthAccessed>
    <b:DayAccessed>2014</b:DayAccessed>
    <b:RefOrder>1</b:RefOrder>
  </b:Source>
  <b:Source>
    <b:Tag>Rod92</b:Tag>
    <b:SourceType>JournalArticle</b:SourceType>
    <b:Guid>{A6C9A703-D38C-7F4C-A94C-03EFAFEE7325}</b:Guid>
    <b:Author>
      <b:Author>
        <b:NameList>
          <b:Person>
            <b:Last>Rodriguez</b:Last>
            <b:First>Belgica</b:First>
          </b:Person>
        </b:NameList>
      </b:Author>
    </b:Author>
    <b:Title>Rosa Mena Valenzuela</b:Title>
    <b:Year>1992</b:Year>
    <b:Month>January</b:Month>
    <b:PeriodicalTitle>Art Nexus</b:PeriodicalTitle>
    <b:Volume>3</b:Volume>
    <b:Pages>171-172; English translation 223</b:Pages>
    <b:RefOrder>5</b:RefOrder>
  </b:Source>
</b:Sources>
</file>

<file path=customXml/itemProps1.xml><?xml version="1.0" encoding="utf-8"?>
<ds:datastoreItem xmlns:ds="http://schemas.openxmlformats.org/officeDocument/2006/customXml" ds:itemID="{ACF2339D-F37C-DB44-B56E-611FD858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86</TotalTime>
  <Pages>3</Pages>
  <Words>1210</Words>
  <Characters>6898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22</cp:revision>
  <dcterms:created xsi:type="dcterms:W3CDTF">2014-10-05T18:32:00Z</dcterms:created>
  <dcterms:modified xsi:type="dcterms:W3CDTF">2014-10-10T19:54:00Z</dcterms:modified>
</cp:coreProperties>
</file>