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81BEC2" w14:textId="77777777" w:rsidTr="00922950">
        <w:tc>
          <w:tcPr>
            <w:tcW w:w="491" w:type="dxa"/>
            <w:vMerge w:val="restart"/>
            <w:shd w:val="clear" w:color="auto" w:fill="A6A6A6" w:themeFill="background1" w:themeFillShade="A6"/>
            <w:textDirection w:val="btLr"/>
          </w:tcPr>
          <w:p w14:paraId="509885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498D90A82E3F4D9DF9EF7748657FC1"/>
            </w:placeholder>
            <w:showingPlcHdr/>
            <w:dropDownList>
              <w:listItem w:displayText="Dr." w:value="Dr."/>
              <w:listItem w:displayText="Prof." w:value="Prof."/>
            </w:dropDownList>
          </w:sdtPr>
          <w:sdtEndPr/>
          <w:sdtContent>
            <w:tc>
              <w:tcPr>
                <w:tcW w:w="1259" w:type="dxa"/>
              </w:tcPr>
              <w:p w14:paraId="064364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7268FC83FF1D4C90DDF8753948E569"/>
            </w:placeholder>
            <w:text/>
          </w:sdtPr>
          <w:sdtEndPr/>
          <w:sdtContent>
            <w:tc>
              <w:tcPr>
                <w:tcW w:w="2073" w:type="dxa"/>
              </w:tcPr>
              <w:p w14:paraId="626D2ADB" w14:textId="77777777" w:rsidR="00B574C9" w:rsidRDefault="009217C8" w:rsidP="009217C8">
                <w:proofErr w:type="spellStart"/>
                <w:r w:rsidRPr="009217C8">
                  <w:rPr>
                    <w:lang w:val="en-CA" w:eastAsia="ja-JP"/>
                  </w:rPr>
                  <w:t>Oleh</w:t>
                </w:r>
                <w:proofErr w:type="spellEnd"/>
                <w:r w:rsidRPr="009217C8">
                  <w:rPr>
                    <w:lang w:val="en-CA" w:eastAsia="ja-JP"/>
                  </w:rPr>
                  <w:t xml:space="preserve"> </w:t>
                </w:r>
              </w:p>
            </w:tc>
          </w:sdtContent>
        </w:sdt>
        <w:sdt>
          <w:sdtPr>
            <w:alias w:val="Middle name"/>
            <w:tag w:val="authorMiddleName"/>
            <w:id w:val="-2076034781"/>
            <w:placeholder>
              <w:docPart w:val="0C4A80F048470F448D3F95E361C6198D"/>
            </w:placeholder>
            <w:text/>
          </w:sdtPr>
          <w:sdtEndPr/>
          <w:sdtContent>
            <w:tc>
              <w:tcPr>
                <w:tcW w:w="2551" w:type="dxa"/>
              </w:tcPr>
              <w:p w14:paraId="1111F7D1" w14:textId="77777777" w:rsidR="00B574C9" w:rsidRDefault="009217C8" w:rsidP="009217C8">
                <w:r>
                  <w:t>S.</w:t>
                </w:r>
              </w:p>
            </w:tc>
          </w:sdtContent>
        </w:sdt>
        <w:sdt>
          <w:sdtPr>
            <w:alias w:val="Last name"/>
            <w:tag w:val="authorLastName"/>
            <w:id w:val="-1088529830"/>
            <w:placeholder>
              <w:docPart w:val="3C339C69BBD17145901F565C33C6675D"/>
            </w:placeholder>
            <w:text/>
          </w:sdtPr>
          <w:sdtEndPr/>
          <w:sdtContent>
            <w:tc>
              <w:tcPr>
                <w:tcW w:w="2642" w:type="dxa"/>
              </w:tcPr>
              <w:p w14:paraId="795CC1BF" w14:textId="77777777" w:rsidR="00B574C9" w:rsidRDefault="009217C8" w:rsidP="00922950">
                <w:r w:rsidRPr="009217C8">
                  <w:rPr>
                    <w:lang w:val="en-CA" w:eastAsia="ja-JP"/>
                  </w:rPr>
                  <w:t>Ilnytzkyj</w:t>
                </w:r>
              </w:p>
            </w:tc>
          </w:sdtContent>
        </w:sdt>
      </w:tr>
      <w:tr w:rsidR="00B574C9" w14:paraId="6628D84C" w14:textId="77777777" w:rsidTr="001A6A06">
        <w:trPr>
          <w:trHeight w:val="986"/>
        </w:trPr>
        <w:tc>
          <w:tcPr>
            <w:tcW w:w="491" w:type="dxa"/>
            <w:vMerge/>
            <w:shd w:val="clear" w:color="auto" w:fill="A6A6A6" w:themeFill="background1" w:themeFillShade="A6"/>
          </w:tcPr>
          <w:p w14:paraId="6A801AC6" w14:textId="77777777" w:rsidR="00B574C9" w:rsidRPr="001A6A06" w:rsidRDefault="00B574C9" w:rsidP="00CF1542">
            <w:pPr>
              <w:jc w:val="center"/>
              <w:rPr>
                <w:b/>
                <w:color w:val="FFFFFF" w:themeColor="background1"/>
              </w:rPr>
            </w:pPr>
          </w:p>
        </w:tc>
        <w:sdt>
          <w:sdtPr>
            <w:alias w:val="Biography"/>
            <w:tag w:val="authorBiography"/>
            <w:id w:val="938807824"/>
            <w:placeholder>
              <w:docPart w:val="C71F3FF03F6B304F8A492EDB7412974A"/>
            </w:placeholder>
            <w:showingPlcHdr/>
          </w:sdtPr>
          <w:sdtEndPr/>
          <w:sdtContent>
            <w:tc>
              <w:tcPr>
                <w:tcW w:w="8525" w:type="dxa"/>
                <w:gridSpan w:val="4"/>
              </w:tcPr>
              <w:p w14:paraId="4F901956" w14:textId="77777777" w:rsidR="00B574C9" w:rsidRDefault="00B574C9" w:rsidP="00922950">
                <w:r>
                  <w:rPr>
                    <w:rStyle w:val="PlaceholderText"/>
                  </w:rPr>
                  <w:t>[Enter your biography]</w:t>
                </w:r>
              </w:p>
            </w:tc>
          </w:sdtContent>
        </w:sdt>
      </w:tr>
      <w:tr w:rsidR="00B574C9" w14:paraId="6E26BED6" w14:textId="77777777" w:rsidTr="001A6A06">
        <w:trPr>
          <w:trHeight w:val="986"/>
        </w:trPr>
        <w:tc>
          <w:tcPr>
            <w:tcW w:w="491" w:type="dxa"/>
            <w:vMerge/>
            <w:shd w:val="clear" w:color="auto" w:fill="A6A6A6" w:themeFill="background1" w:themeFillShade="A6"/>
          </w:tcPr>
          <w:p w14:paraId="47FED691" w14:textId="77777777" w:rsidR="00B574C9" w:rsidRPr="001A6A06" w:rsidRDefault="00B574C9" w:rsidP="00CF1542">
            <w:pPr>
              <w:jc w:val="center"/>
              <w:rPr>
                <w:b/>
                <w:color w:val="FFFFFF" w:themeColor="background1"/>
              </w:rPr>
            </w:pPr>
          </w:p>
        </w:tc>
        <w:sdt>
          <w:sdtPr>
            <w:alias w:val="Affiliation"/>
            <w:tag w:val="affiliation"/>
            <w:id w:val="2012937915"/>
            <w:placeholder>
              <w:docPart w:val="2EA1E1BA26BC594B85C686ADBB834496"/>
            </w:placeholder>
            <w:text/>
          </w:sdtPr>
          <w:sdtEndPr/>
          <w:sdtContent>
            <w:tc>
              <w:tcPr>
                <w:tcW w:w="8525" w:type="dxa"/>
                <w:gridSpan w:val="4"/>
              </w:tcPr>
              <w:p w14:paraId="167A554A" w14:textId="42FBC006" w:rsidR="00B574C9" w:rsidRDefault="00395AD1" w:rsidP="00395AD1">
                <w:r>
                  <w:t>University of Alberta</w:t>
                </w:r>
              </w:p>
            </w:tc>
          </w:sdtContent>
        </w:sdt>
      </w:tr>
    </w:tbl>
    <w:p w14:paraId="5F7418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929A8DC" w14:textId="77777777" w:rsidTr="00244BB0">
        <w:tc>
          <w:tcPr>
            <w:tcW w:w="9016" w:type="dxa"/>
            <w:shd w:val="clear" w:color="auto" w:fill="A6A6A6" w:themeFill="background1" w:themeFillShade="A6"/>
            <w:tcMar>
              <w:top w:w="113" w:type="dxa"/>
              <w:bottom w:w="113" w:type="dxa"/>
            </w:tcMar>
          </w:tcPr>
          <w:p w14:paraId="03DB8F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CBD42" w14:textId="77777777" w:rsidTr="003F0D73">
        <w:sdt>
          <w:sdtPr>
            <w:alias w:val="Article headword"/>
            <w:tag w:val="articleHeadword"/>
            <w:id w:val="-361440020"/>
            <w:placeholder>
              <w:docPart w:val="9362D1BB5D874845914D431E66DA225C"/>
            </w:placeholder>
            <w:text/>
          </w:sdtPr>
          <w:sdtEndPr/>
          <w:sdtContent>
            <w:tc>
              <w:tcPr>
                <w:tcW w:w="9016" w:type="dxa"/>
                <w:tcMar>
                  <w:top w:w="113" w:type="dxa"/>
                  <w:bottom w:w="113" w:type="dxa"/>
                </w:tcMar>
              </w:tcPr>
              <w:p w14:paraId="6E3FC886" w14:textId="60F6D2C1" w:rsidR="003F0D73" w:rsidRPr="00FB589A" w:rsidRDefault="00F24A6D" w:rsidP="009217C8">
                <w:r>
                  <w:rPr>
                    <w:lang w:val="en-US" w:eastAsia="ja-JP"/>
                  </w:rPr>
                  <w:t xml:space="preserve">Nova </w:t>
                </w:r>
                <w:proofErr w:type="spellStart"/>
                <w:r>
                  <w:rPr>
                    <w:lang w:val="en-US" w:eastAsia="ja-JP"/>
                  </w:rPr>
                  <w:t>generatsiia</w:t>
                </w:r>
                <w:proofErr w:type="spellEnd"/>
                <w:r>
                  <w:rPr>
                    <w:lang w:val="en-US" w:eastAsia="ja-JP"/>
                  </w:rPr>
                  <w:t xml:space="preserve"> [</w:t>
                </w:r>
                <w:proofErr w:type="spellStart"/>
                <w:r>
                  <w:rPr>
                    <w:lang w:val="en-US" w:eastAsia="ja-JP"/>
                  </w:rPr>
                  <w:t>Нова</w:t>
                </w:r>
                <w:proofErr w:type="spellEnd"/>
                <w:r>
                  <w:rPr>
                    <w:lang w:val="en-US" w:eastAsia="ja-JP"/>
                  </w:rPr>
                  <w:t xml:space="preserve"> </w:t>
                </w:r>
                <w:proofErr w:type="spellStart"/>
                <w:r>
                  <w:rPr>
                    <w:lang w:val="en-US" w:eastAsia="ja-JP"/>
                  </w:rPr>
                  <w:t>ґенерація</w:t>
                </w:r>
                <w:proofErr w:type="spellEnd"/>
                <w:r>
                  <w:rPr>
                    <w:lang w:val="en-US" w:eastAsia="ja-JP"/>
                  </w:rPr>
                  <w:t>; New Generation]</w:t>
                </w:r>
                <w:r w:rsidR="009217C8" w:rsidRPr="00A50858">
                  <w:rPr>
                    <w:lang w:val="en-US" w:eastAsia="ja-JP"/>
                  </w:rPr>
                  <w:t xml:space="preserve"> (1927-1930)</w:t>
                </w:r>
              </w:p>
            </w:tc>
          </w:sdtContent>
        </w:sdt>
      </w:tr>
      <w:tr w:rsidR="00464699" w14:paraId="08B5C5C7" w14:textId="77777777" w:rsidTr="00A50D68">
        <w:sdt>
          <w:sdtPr>
            <w:alias w:val="Variant headwords"/>
            <w:tag w:val="variantHeadwords"/>
            <w:id w:val="173464402"/>
            <w:placeholder>
              <w:docPart w:val="3C5DB33DF989F7409075172A3DD8936B"/>
            </w:placeholder>
            <w:showingPlcHdr/>
          </w:sdtPr>
          <w:sdtEndPr/>
          <w:sdtContent>
            <w:tc>
              <w:tcPr>
                <w:tcW w:w="9016" w:type="dxa"/>
                <w:tcMar>
                  <w:top w:w="113" w:type="dxa"/>
                  <w:bottom w:w="113" w:type="dxa"/>
                </w:tcMar>
              </w:tcPr>
              <w:p w14:paraId="3DF55B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DA60D" w14:textId="77777777" w:rsidTr="003F0D73">
        <w:sdt>
          <w:sdtPr>
            <w:alias w:val="Abstract"/>
            <w:tag w:val="abstract"/>
            <w:id w:val="-635871867"/>
            <w:placeholder>
              <w:docPart w:val="56C6041576F7C04989133BCE58776E45"/>
            </w:placeholder>
          </w:sdtPr>
          <w:sdtEndPr/>
          <w:sdtContent>
            <w:tc>
              <w:tcPr>
                <w:tcW w:w="9016" w:type="dxa"/>
                <w:tcMar>
                  <w:top w:w="113" w:type="dxa"/>
                  <w:bottom w:w="113" w:type="dxa"/>
                </w:tcMar>
              </w:tcPr>
              <w:p w14:paraId="40710D07" w14:textId="6C0D5AF0" w:rsidR="00E85A05" w:rsidRDefault="00F24A6D" w:rsidP="00E85A05">
                <w:r>
                  <w:t xml:space="preserve">A Ukrainian futurist journal devoted to literature, theory, and the visual arts, </w:t>
                </w:r>
                <w:r>
                  <w:rPr>
                    <w:i/>
                  </w:rPr>
                  <w:t xml:space="preserve">Nova </w:t>
                </w:r>
                <w:proofErr w:type="spellStart"/>
                <w:r>
                  <w:rPr>
                    <w:i/>
                  </w:rPr>
                  <w:t>generatssia</w:t>
                </w:r>
                <w:proofErr w:type="spellEnd"/>
                <w:r>
                  <w:rPr>
                    <w:i/>
                  </w:rPr>
                  <w:t xml:space="preserve"> </w:t>
                </w:r>
                <w:r w:rsidR="00395AD1">
                  <w:t>[</w:t>
                </w:r>
                <w:r>
                  <w:rPr>
                    <w:i/>
                  </w:rPr>
                  <w:t>New Generation</w:t>
                </w:r>
                <w:r w:rsidR="00395AD1">
                  <w:t>]</w:t>
                </w:r>
                <w:r>
                  <w:rPr>
                    <w:i/>
                  </w:rPr>
                  <w:t xml:space="preserve"> </w:t>
                </w:r>
                <w:r>
                  <w:t xml:space="preserve">was published in </w:t>
                </w:r>
                <w:proofErr w:type="spellStart"/>
                <w:r>
                  <w:t>Kharkiv</w:t>
                </w:r>
                <w:proofErr w:type="spellEnd"/>
                <w:r>
                  <w:t xml:space="preserve"> from October 1927 to December 1930. Edited by the futurist poet </w:t>
                </w:r>
                <w:proofErr w:type="spellStart"/>
                <w:r>
                  <w:t>Mykhail</w:t>
                </w:r>
                <w:proofErr w:type="spellEnd"/>
                <w:r>
                  <w:t xml:space="preserve">' </w:t>
                </w:r>
                <w:proofErr w:type="spellStart"/>
                <w:r>
                  <w:t>Semenko</w:t>
                </w:r>
                <w:proofErr w:type="spellEnd"/>
                <w:r>
                  <w:t xml:space="preserve">, the journal waged a struggle against conservative proletarian writers, while promoting the avant-garde. It was the last journal that succumbed to Communist Party pressure to disavow independent artistic programs in favour of the emergent and politically motivated Socialist Realist style. The journal covered international artistic trends and featured notable figures from Western Europe on its editorial board. When the Russian </w:t>
                </w:r>
                <w:proofErr w:type="spellStart"/>
                <w:r w:rsidRPr="00F06350">
                  <w:rPr>
                    <w:i/>
                  </w:rPr>
                  <w:t>Novyi</w:t>
                </w:r>
                <w:proofErr w:type="spellEnd"/>
                <w:r w:rsidRPr="00F06350">
                  <w:rPr>
                    <w:i/>
                  </w:rPr>
                  <w:t xml:space="preserve"> </w:t>
                </w:r>
                <w:proofErr w:type="spellStart"/>
                <w:r w:rsidRPr="00F06350">
                  <w:rPr>
                    <w:i/>
                  </w:rPr>
                  <w:t>Lef</w:t>
                </w:r>
                <w:proofErr w:type="spellEnd"/>
                <w:r>
                  <w:t xml:space="preserve"> (</w:t>
                </w:r>
                <w:r w:rsidRPr="00D36784">
                  <w:rPr>
                    <w:i/>
                  </w:rPr>
                  <w:t xml:space="preserve">New </w:t>
                </w:r>
                <w:proofErr w:type="spellStart"/>
                <w:r w:rsidRPr="00D36784">
                  <w:rPr>
                    <w:i/>
                  </w:rPr>
                  <w:t>Lef</w:t>
                </w:r>
                <w:proofErr w:type="spellEnd"/>
                <w:r>
                  <w:t xml:space="preserve">) discontinued publication in December 1928, </w:t>
                </w:r>
                <w:r w:rsidRPr="00590CC3">
                  <w:rPr>
                    <w:i/>
                  </w:rPr>
                  <w:t xml:space="preserve">Nova </w:t>
                </w:r>
                <w:proofErr w:type="spellStart"/>
                <w:r w:rsidRPr="00590CC3">
                  <w:rPr>
                    <w:i/>
                  </w:rPr>
                  <w:t>generatsiia</w:t>
                </w:r>
                <w:proofErr w:type="spellEnd"/>
                <w:r>
                  <w:t xml:space="preserve"> invited Russian avant-gardists (formerly the journal’s artistic rivals) to contribute. The journal distinguished itself by its typography and layout design, which kept with the modernist aesthetic of De </w:t>
                </w:r>
                <w:proofErr w:type="spellStart"/>
                <w:r>
                  <w:t>Stijl</w:t>
                </w:r>
                <w:proofErr w:type="spellEnd"/>
                <w:r>
                  <w:t xml:space="preserve">, the Bauhaus, and constructivism. Several prominent artists (including </w:t>
                </w:r>
                <w:proofErr w:type="spellStart"/>
                <w:r>
                  <w:t>Vadym</w:t>
                </w:r>
                <w:proofErr w:type="spellEnd"/>
                <w:r>
                  <w:t xml:space="preserve"> </w:t>
                </w:r>
                <w:proofErr w:type="spellStart"/>
                <w:r>
                  <w:t>Meller</w:t>
                </w:r>
                <w:proofErr w:type="spellEnd"/>
                <w:r>
                  <w:t xml:space="preserve"> and </w:t>
                </w:r>
                <w:proofErr w:type="spellStart"/>
                <w:r>
                  <w:t>Anatoliy</w:t>
                </w:r>
                <w:proofErr w:type="spellEnd"/>
                <w:r>
                  <w:t xml:space="preserve"> </w:t>
                </w:r>
                <w:proofErr w:type="spellStart"/>
                <w:r>
                  <w:t>Petryts'kyi</w:t>
                </w:r>
                <w:proofErr w:type="spellEnd"/>
                <w:r>
                  <w:t xml:space="preserve">) contributed to the design of the journal. The Ukrainian painter </w:t>
                </w:r>
                <w:proofErr w:type="spellStart"/>
                <w:r>
                  <w:t>Kazimir</w:t>
                </w:r>
                <w:proofErr w:type="spellEnd"/>
                <w:r>
                  <w:t xml:space="preserve"> Malevich published a series of articles on modern art in </w:t>
                </w:r>
                <w:r w:rsidRPr="00590CC3">
                  <w:rPr>
                    <w:i/>
                  </w:rPr>
                  <w:t xml:space="preserve">Nova </w:t>
                </w:r>
                <w:proofErr w:type="spellStart"/>
                <w:r w:rsidRPr="00590CC3">
                  <w:rPr>
                    <w:i/>
                  </w:rPr>
                  <w:t>generatsiia</w:t>
                </w:r>
                <w:proofErr w:type="spellEnd"/>
                <w:r>
                  <w:rPr>
                    <w:i/>
                  </w:rPr>
                  <w:t xml:space="preserve"> </w:t>
                </w:r>
                <w:r w:rsidRPr="000431AB">
                  <w:t>between</w:t>
                </w:r>
                <w:r>
                  <w:t xml:space="preserve"> 1928 and 1930. </w:t>
                </w:r>
                <w:commentRangeStart w:id="0"/>
                <w:r>
                  <w:t xml:space="preserve">The journal’s poetry and prose consciously transgressed traditional notions of ‘literature,’ and the destruction of literary genres was encouraged through their synthesis with other genres. </w:t>
                </w:r>
                <w:commentRangeEnd w:id="0"/>
                <w:r>
                  <w:rPr>
                    <w:rStyle w:val="CommentReference"/>
                  </w:rPr>
                  <w:commentReference w:id="0"/>
                </w:r>
                <w:r>
                  <w:t>On the other hand, strongly plotted popular literature (e.g., detective stories) and hybrid arts of visual poetry (‘poem-painting’ [‘</w:t>
                </w:r>
                <w:proofErr w:type="spellStart"/>
                <w:r>
                  <w:t>poezomaliarstvo</w:t>
                </w:r>
                <w:proofErr w:type="spellEnd"/>
                <w:r>
                  <w:t xml:space="preserve">’] and </w:t>
                </w:r>
                <w:proofErr w:type="spellStart"/>
                <w:r>
                  <w:t>poezo</w:t>
                </w:r>
                <w:proofErr w:type="spellEnd"/>
                <w:r>
                  <w:t xml:space="preserve">-film, for example) were prised both for their formalism and rejection of psychological realism. </w:t>
                </w:r>
              </w:p>
            </w:tc>
          </w:sdtContent>
        </w:sdt>
      </w:tr>
      <w:tr w:rsidR="003F0D73" w14:paraId="00749511" w14:textId="77777777" w:rsidTr="003F0D73">
        <w:sdt>
          <w:sdtPr>
            <w:alias w:val="Article text"/>
            <w:tag w:val="articleText"/>
            <w:id w:val="634067588"/>
            <w:placeholder>
              <w:docPart w:val="B15AE1A40CF8BF4984760E7695053621"/>
            </w:placeholder>
          </w:sdtPr>
          <w:sdtEndPr/>
          <w:sdtContent>
            <w:tc>
              <w:tcPr>
                <w:tcW w:w="9016" w:type="dxa"/>
                <w:tcMar>
                  <w:top w:w="113" w:type="dxa"/>
                  <w:bottom w:w="113" w:type="dxa"/>
                </w:tcMar>
              </w:tcPr>
              <w:p w14:paraId="42A818C3" w14:textId="6509E9AF" w:rsidR="009217C8" w:rsidRDefault="009217C8" w:rsidP="009217C8">
                <w:r>
                  <w:t>A Ukrainian futurist journal devoted to literature, theory</w:t>
                </w:r>
                <w:r w:rsidR="0086390C">
                  <w:t>,</w:t>
                </w:r>
                <w:r>
                  <w:t xml:space="preserve"> and the visual arts, </w:t>
                </w:r>
                <w:r w:rsidR="0086390C">
                  <w:rPr>
                    <w:i/>
                  </w:rPr>
                  <w:t xml:space="preserve">Nova </w:t>
                </w:r>
                <w:proofErr w:type="spellStart"/>
                <w:r w:rsidR="0086390C">
                  <w:rPr>
                    <w:i/>
                  </w:rPr>
                  <w:t>generatssia</w:t>
                </w:r>
                <w:proofErr w:type="spellEnd"/>
                <w:r w:rsidR="0086390C">
                  <w:rPr>
                    <w:i/>
                  </w:rPr>
                  <w:t xml:space="preserve"> </w:t>
                </w:r>
                <w:r w:rsidR="00395AD1">
                  <w:t>[</w:t>
                </w:r>
                <w:r w:rsidR="0086390C">
                  <w:rPr>
                    <w:i/>
                  </w:rPr>
                  <w:t>New Generation</w:t>
                </w:r>
                <w:r w:rsidR="00395AD1">
                  <w:t>]</w:t>
                </w:r>
                <w:r w:rsidR="0086390C">
                  <w:rPr>
                    <w:i/>
                  </w:rPr>
                  <w:t xml:space="preserve"> </w:t>
                </w:r>
                <w:r w:rsidR="0086390C">
                  <w:t xml:space="preserve">was </w:t>
                </w:r>
                <w:r>
                  <w:t xml:space="preserve">published in </w:t>
                </w:r>
                <w:proofErr w:type="spellStart"/>
                <w:r>
                  <w:t>Kharkiv</w:t>
                </w:r>
                <w:proofErr w:type="spellEnd"/>
                <w:r>
                  <w:t xml:space="preserve"> from October 1927 to December 1930</w:t>
                </w:r>
                <w:r w:rsidR="004534E6">
                  <w:t>. E</w:t>
                </w:r>
                <w:r>
                  <w:t xml:space="preserve">dited by the futurist poet </w:t>
                </w:r>
                <w:proofErr w:type="spellStart"/>
                <w:r>
                  <w:t>Mykhail</w:t>
                </w:r>
                <w:proofErr w:type="spellEnd"/>
                <w:r>
                  <w:t xml:space="preserve">' </w:t>
                </w:r>
                <w:proofErr w:type="spellStart"/>
                <w:r w:rsidR="00324379">
                  <w:t>Semenko</w:t>
                </w:r>
                <w:proofErr w:type="spellEnd"/>
                <w:r w:rsidR="004534E6">
                  <w:t>, t</w:t>
                </w:r>
                <w:r w:rsidR="00324379">
                  <w:t>he journal</w:t>
                </w:r>
                <w:r>
                  <w:t xml:space="preserve"> waged a struggle against conservative proletarian writers</w:t>
                </w:r>
                <w:r w:rsidR="00FA5649">
                  <w:t>,</w:t>
                </w:r>
                <w:r>
                  <w:t xml:space="preserve"> </w:t>
                </w:r>
                <w:r w:rsidR="00FA5649">
                  <w:t>while</w:t>
                </w:r>
                <w:r>
                  <w:t xml:space="preserve"> </w:t>
                </w:r>
                <w:r w:rsidR="00FA5649">
                  <w:t>promoting</w:t>
                </w:r>
                <w:r>
                  <w:t xml:space="preserve"> the avant-garde. It was the last journal </w:t>
                </w:r>
                <w:r w:rsidR="00FA5649">
                  <w:t>that</w:t>
                </w:r>
                <w:r>
                  <w:t xml:space="preserve"> succumb</w:t>
                </w:r>
                <w:r w:rsidR="00FA5649">
                  <w:t>ed</w:t>
                </w:r>
                <w:r>
                  <w:t xml:space="preserve"> to Communist Party pressure to disavow independent artistic program</w:t>
                </w:r>
                <w:r w:rsidR="00FA5649">
                  <w:t>s</w:t>
                </w:r>
                <w:r>
                  <w:t xml:space="preserve"> </w:t>
                </w:r>
                <w:r w:rsidR="00FA5649">
                  <w:t xml:space="preserve">in favour of </w:t>
                </w:r>
                <w:r>
                  <w:t>the emerge</w:t>
                </w:r>
                <w:bookmarkStart w:id="1" w:name="_GoBack"/>
                <w:bookmarkEnd w:id="1"/>
                <w:r>
                  <w:t>nt</w:t>
                </w:r>
                <w:r w:rsidR="00FA5649">
                  <w:t xml:space="preserve"> and politically motivated</w:t>
                </w:r>
                <w:r>
                  <w:t xml:space="preserve"> Socialist Realist style. The journal covered international artistic trends and </w:t>
                </w:r>
                <w:r w:rsidR="00D8581B">
                  <w:t>featured</w:t>
                </w:r>
                <w:r>
                  <w:t xml:space="preserve"> notable figures from Western Europe on its editorial board. When the Russian </w:t>
                </w:r>
                <w:proofErr w:type="spellStart"/>
                <w:r w:rsidRPr="00F06350">
                  <w:rPr>
                    <w:i/>
                  </w:rPr>
                  <w:t>Novyi</w:t>
                </w:r>
                <w:proofErr w:type="spellEnd"/>
                <w:r w:rsidRPr="00F06350">
                  <w:rPr>
                    <w:i/>
                  </w:rPr>
                  <w:t xml:space="preserve"> </w:t>
                </w:r>
                <w:proofErr w:type="spellStart"/>
                <w:r w:rsidRPr="00F06350">
                  <w:rPr>
                    <w:i/>
                  </w:rPr>
                  <w:t>Lef</w:t>
                </w:r>
                <w:proofErr w:type="spellEnd"/>
                <w:r>
                  <w:t xml:space="preserve"> (</w:t>
                </w:r>
                <w:r w:rsidRPr="00D36784">
                  <w:rPr>
                    <w:i/>
                  </w:rPr>
                  <w:t xml:space="preserve">New </w:t>
                </w:r>
                <w:proofErr w:type="spellStart"/>
                <w:r w:rsidRPr="00D36784">
                  <w:rPr>
                    <w:i/>
                  </w:rPr>
                  <w:t>Lef</w:t>
                </w:r>
                <w:proofErr w:type="spellEnd"/>
                <w:r>
                  <w:t xml:space="preserve">) discontinued publication in December 1928, </w:t>
                </w:r>
                <w:r w:rsidRPr="00590CC3">
                  <w:rPr>
                    <w:i/>
                  </w:rPr>
                  <w:t xml:space="preserve">Nova </w:t>
                </w:r>
                <w:proofErr w:type="spellStart"/>
                <w:r w:rsidRPr="00590CC3">
                  <w:rPr>
                    <w:i/>
                  </w:rPr>
                  <w:t>generatsiia</w:t>
                </w:r>
                <w:proofErr w:type="spellEnd"/>
                <w:r>
                  <w:t xml:space="preserve"> invited Russian avant-gardists</w:t>
                </w:r>
                <w:r w:rsidR="009E3F60">
                  <w:t xml:space="preserve"> (formerly the journal’s </w:t>
                </w:r>
                <w:r w:rsidR="001650CC">
                  <w:t>artistic</w:t>
                </w:r>
                <w:r w:rsidR="009E3F60">
                  <w:t xml:space="preserve"> rivals) </w:t>
                </w:r>
                <w:r>
                  <w:t>to contribute. The journal distinguished itself by its</w:t>
                </w:r>
                <w:r w:rsidR="005A4783">
                  <w:t xml:space="preserve"> typography and layout design, which kept </w:t>
                </w:r>
                <w:r>
                  <w:t xml:space="preserve">with the modernist aesthetic of De </w:t>
                </w:r>
                <w:proofErr w:type="spellStart"/>
                <w:r>
                  <w:t>Stijl</w:t>
                </w:r>
                <w:proofErr w:type="spellEnd"/>
                <w:r>
                  <w:t>, the Bauhaus</w:t>
                </w:r>
                <w:r w:rsidR="006070AC">
                  <w:t>,</w:t>
                </w:r>
                <w:r w:rsidR="006E490E">
                  <w:t xml:space="preserve"> and c</w:t>
                </w:r>
                <w:r>
                  <w:t>onstructivism. Several prominent artists (</w:t>
                </w:r>
                <w:r w:rsidR="006070AC">
                  <w:t xml:space="preserve">including </w:t>
                </w:r>
                <w:proofErr w:type="spellStart"/>
                <w:r w:rsidR="006070AC">
                  <w:t>Vadym</w:t>
                </w:r>
                <w:proofErr w:type="spellEnd"/>
                <w:r w:rsidR="006070AC">
                  <w:t xml:space="preserve"> </w:t>
                </w:r>
                <w:proofErr w:type="spellStart"/>
                <w:r w:rsidR="006070AC">
                  <w:t>Meller</w:t>
                </w:r>
                <w:proofErr w:type="spellEnd"/>
                <w:r w:rsidR="006070AC">
                  <w:t xml:space="preserve"> and </w:t>
                </w:r>
                <w:proofErr w:type="spellStart"/>
                <w:r>
                  <w:t>Anatoliy</w:t>
                </w:r>
                <w:proofErr w:type="spellEnd"/>
                <w:r>
                  <w:t xml:space="preserve"> </w:t>
                </w:r>
                <w:proofErr w:type="spellStart"/>
                <w:r>
                  <w:t>Petryts'kyi</w:t>
                </w:r>
                <w:proofErr w:type="spellEnd"/>
                <w:r>
                  <w:t xml:space="preserve">) contributed to the design of the journal. The Ukrainian painter </w:t>
                </w:r>
                <w:proofErr w:type="spellStart"/>
                <w:r>
                  <w:t>Kazimir</w:t>
                </w:r>
                <w:proofErr w:type="spellEnd"/>
                <w:r>
                  <w:t xml:space="preserve"> </w:t>
                </w:r>
                <w:r w:rsidR="00E2038F">
                  <w:t>Malevich</w:t>
                </w:r>
                <w:r>
                  <w:t xml:space="preserve"> published a series of articles on modern art in </w:t>
                </w:r>
                <w:r w:rsidRPr="00590CC3">
                  <w:rPr>
                    <w:i/>
                  </w:rPr>
                  <w:t xml:space="preserve">Nova </w:t>
                </w:r>
                <w:proofErr w:type="spellStart"/>
                <w:r w:rsidRPr="00590CC3">
                  <w:rPr>
                    <w:i/>
                  </w:rPr>
                  <w:t>generatsiia</w:t>
                </w:r>
                <w:proofErr w:type="spellEnd"/>
                <w:r>
                  <w:rPr>
                    <w:i/>
                  </w:rPr>
                  <w:t xml:space="preserve"> </w:t>
                </w:r>
                <w:r w:rsidRPr="000431AB">
                  <w:t>between</w:t>
                </w:r>
                <w:r>
                  <w:t xml:space="preserve"> 1928 and 1930. </w:t>
                </w:r>
                <w:commentRangeStart w:id="2"/>
                <w:r>
                  <w:t xml:space="preserve">The </w:t>
                </w:r>
                <w:r w:rsidR="007F5C8E">
                  <w:t xml:space="preserve">journal’s </w:t>
                </w:r>
                <w:r>
                  <w:t>poetry and prose consciously transgressed trad</w:t>
                </w:r>
                <w:r w:rsidR="00F14B5B">
                  <w:t>itional notions of ‘literature,’</w:t>
                </w:r>
                <w:r>
                  <w:t xml:space="preserve"> </w:t>
                </w:r>
                <w:r w:rsidR="00F14B5B">
                  <w:t xml:space="preserve">and </w:t>
                </w:r>
                <w:r w:rsidR="007F5C8E">
                  <w:t xml:space="preserve">the </w:t>
                </w:r>
                <w:r w:rsidR="00F14B5B">
                  <w:t>d</w:t>
                </w:r>
                <w:r>
                  <w:t xml:space="preserve">estruction of </w:t>
                </w:r>
                <w:r w:rsidR="007F5C8E">
                  <w:t xml:space="preserve">literary </w:t>
                </w:r>
                <w:r>
                  <w:t>genres was encouraged through their synthesis</w:t>
                </w:r>
                <w:r w:rsidR="00827042">
                  <w:t xml:space="preserve"> with other genres</w:t>
                </w:r>
                <w:r>
                  <w:t xml:space="preserve">. </w:t>
                </w:r>
                <w:commentRangeEnd w:id="2"/>
                <w:r w:rsidR="00A516E7">
                  <w:rPr>
                    <w:rStyle w:val="CommentReference"/>
                  </w:rPr>
                  <w:commentReference w:id="2"/>
                </w:r>
                <w:r>
                  <w:t>On the other hand, strongly plotted popular literature (e.g., detective stories) and hybrid arts of visual poetry</w:t>
                </w:r>
                <w:r w:rsidR="00A50D68">
                  <w:t xml:space="preserve"> (‘</w:t>
                </w:r>
                <w:r>
                  <w:t>poem-painting</w:t>
                </w:r>
                <w:r w:rsidR="00A50D68">
                  <w:t>’ [‘</w:t>
                </w:r>
                <w:proofErr w:type="spellStart"/>
                <w:r w:rsidR="00A50D68">
                  <w:t>poezomaliarstvo</w:t>
                </w:r>
                <w:proofErr w:type="spellEnd"/>
                <w:r w:rsidR="00A50D68">
                  <w:t>’]</w:t>
                </w:r>
                <w:r>
                  <w:t xml:space="preserve"> and </w:t>
                </w:r>
                <w:proofErr w:type="spellStart"/>
                <w:r>
                  <w:t>poezo</w:t>
                </w:r>
                <w:proofErr w:type="spellEnd"/>
                <w:r>
                  <w:t>-film</w:t>
                </w:r>
                <w:r w:rsidR="00A50D68">
                  <w:t>, for example)</w:t>
                </w:r>
                <w:r>
                  <w:t xml:space="preserve"> were </w:t>
                </w:r>
                <w:r w:rsidR="004E6BEC">
                  <w:t>pris</w:t>
                </w:r>
                <w:r>
                  <w:t xml:space="preserve">ed both for their formalism and rejection of psychological realism. </w:t>
                </w:r>
              </w:p>
              <w:p w14:paraId="45CADB17" w14:textId="77777777" w:rsidR="009217C8" w:rsidRDefault="009217C8" w:rsidP="009217C8"/>
              <w:p w14:paraId="258CF369" w14:textId="0383B77A" w:rsidR="0039571E" w:rsidRDefault="009217C8" w:rsidP="009217C8">
                <w:r>
                  <w:t xml:space="preserve">Image: hoba.jpg </w:t>
                </w:r>
              </w:p>
              <w:p w14:paraId="4DBEBB8C" w14:textId="4B8E5E7B" w:rsidR="009217C8" w:rsidRDefault="0039571E" w:rsidP="0039571E">
                <w:pPr>
                  <w:pStyle w:val="Caption"/>
                  <w:keepNext/>
                </w:pPr>
                <w:r>
                  <w:t xml:space="preserve">Figure </w:t>
                </w:r>
                <w:r w:rsidR="00395AD1">
                  <w:fldChar w:fldCharType="begin"/>
                </w:r>
                <w:r w:rsidR="00395AD1">
                  <w:instrText xml:space="preserve"> SEQ Figure \* </w:instrText>
                </w:r>
                <w:r w:rsidR="00395AD1">
                  <w:instrText xml:space="preserve">ARABIC </w:instrText>
                </w:r>
                <w:r w:rsidR="00395AD1">
                  <w:fldChar w:fldCharType="separate"/>
                </w:r>
                <w:r>
                  <w:rPr>
                    <w:noProof/>
                  </w:rPr>
                  <w:t>1</w:t>
                </w:r>
                <w:r w:rsidR="00395AD1">
                  <w:rPr>
                    <w:noProof/>
                  </w:rPr>
                  <w:fldChar w:fldCharType="end"/>
                </w:r>
                <w:r>
                  <w:t xml:space="preserve"> Issue Six of </w:t>
                </w:r>
                <w:r w:rsidRPr="0039571E">
                  <w:rPr>
                    <w:i/>
                    <w:lang w:val="en-US" w:eastAsia="ja-JP"/>
                  </w:rPr>
                  <w:t xml:space="preserve">Nova </w:t>
                </w:r>
                <w:proofErr w:type="spellStart"/>
                <w:r w:rsidRPr="0039571E">
                  <w:rPr>
                    <w:i/>
                    <w:lang w:val="en-US" w:eastAsia="ja-JP"/>
                  </w:rPr>
                  <w:t>generatsiia</w:t>
                </w:r>
                <w:proofErr w:type="spellEnd"/>
              </w:p>
              <w:p w14:paraId="46B09C9A" w14:textId="6F227A2A" w:rsidR="003F0D73" w:rsidRDefault="00F24A6D" w:rsidP="00C27FAB">
                <w:r>
                  <w:t xml:space="preserve">Source: </w:t>
                </w:r>
                <w:r w:rsidR="009217C8" w:rsidRPr="009217C8">
                  <w:t>http://www.encyclopediaofukraine.com/pic%5CN%5CO%5CNova%20generatsiia%20%28no%206%201929%29.jpg</w:t>
                </w:r>
              </w:p>
            </w:tc>
          </w:sdtContent>
        </w:sdt>
      </w:tr>
      <w:tr w:rsidR="003235A7" w14:paraId="47EB6722" w14:textId="77777777" w:rsidTr="003235A7">
        <w:tc>
          <w:tcPr>
            <w:tcW w:w="9016" w:type="dxa"/>
          </w:tcPr>
          <w:p w14:paraId="13876DD8" w14:textId="77777777" w:rsidR="003235A7" w:rsidRDefault="003235A7" w:rsidP="008A5B87">
            <w:r w:rsidRPr="0015114C">
              <w:rPr>
                <w:u w:val="single"/>
              </w:rPr>
              <w:lastRenderedPageBreak/>
              <w:t>Further reading</w:t>
            </w:r>
            <w:r>
              <w:t>:</w:t>
            </w:r>
          </w:p>
          <w:p w14:paraId="7F156381" w14:textId="056EC0DA" w:rsidR="0039571E" w:rsidRDefault="00395AD1" w:rsidP="008A5B87">
            <w:sdt>
              <w:sdtPr>
                <w:id w:val="-950160832"/>
                <w:citation/>
              </w:sdtPr>
              <w:sdtEndPr/>
              <w:sdtContent>
                <w:r w:rsidR="0039571E">
                  <w:fldChar w:fldCharType="begin"/>
                </w:r>
                <w:r w:rsidR="0039571E">
                  <w:rPr>
                    <w:lang w:val="en-US"/>
                  </w:rPr>
                  <w:instrText xml:space="preserve">CITATION Iln13 \l 1033 </w:instrText>
                </w:r>
                <w:r w:rsidR="0039571E">
                  <w:fldChar w:fldCharType="separate"/>
                </w:r>
                <w:r w:rsidR="0039571E">
                  <w:rPr>
                    <w:noProof/>
                    <w:lang w:val="en-US"/>
                  </w:rPr>
                  <w:t>(Ilnytzkyj)</w:t>
                </w:r>
                <w:r w:rsidR="0039571E">
                  <w:fldChar w:fldCharType="end"/>
                </w:r>
              </w:sdtContent>
            </w:sdt>
          </w:p>
          <w:p w14:paraId="18B59BF7" w14:textId="77777777" w:rsidR="00F24A6D" w:rsidRDefault="00F24A6D" w:rsidP="008A5B87"/>
          <w:p w14:paraId="7297440C" w14:textId="2E95100F" w:rsidR="0039571E" w:rsidRDefault="00395AD1" w:rsidP="008A5B87">
            <w:sdt>
              <w:sdtPr>
                <w:id w:val="1295947486"/>
                <w:citation/>
              </w:sdtPr>
              <w:sdtEndPr/>
              <w:sdtContent>
                <w:r w:rsidR="0039571E">
                  <w:fldChar w:fldCharType="begin"/>
                </w:r>
                <w:r w:rsidR="00F24A6D">
                  <w:rPr>
                    <w:lang w:val="en-US"/>
                  </w:rPr>
                  <w:instrText xml:space="preserve">CITATION Iln97 \l 1033 </w:instrText>
                </w:r>
                <w:r w:rsidR="0039571E">
                  <w:fldChar w:fldCharType="separate"/>
                </w:r>
                <w:r w:rsidR="00F24A6D">
                  <w:rPr>
                    <w:noProof/>
                    <w:lang w:val="en-US"/>
                  </w:rPr>
                  <w:t>(Ilnytzkyj, Ukranian Futurism: A Historical and Critical Study)</w:t>
                </w:r>
                <w:r w:rsidR="0039571E">
                  <w:fldChar w:fldCharType="end"/>
                </w:r>
              </w:sdtContent>
            </w:sdt>
          </w:p>
          <w:p w14:paraId="0A2D0C34" w14:textId="77777777" w:rsidR="00F24A6D" w:rsidRDefault="00F24A6D" w:rsidP="008A5B87"/>
          <w:sdt>
            <w:sdtPr>
              <w:alias w:val="Further reading"/>
              <w:tag w:val="furtherReading"/>
              <w:id w:val="-1516217107"/>
            </w:sdtPr>
            <w:sdtEndPr/>
            <w:sdtContent>
              <w:p w14:paraId="3F29F6BC" w14:textId="701646F8" w:rsidR="003235A7" w:rsidRDefault="00395AD1" w:rsidP="00F24A6D">
                <w:pPr>
                  <w:ind w:left="360" w:hanging="360"/>
                </w:pPr>
                <w:sdt>
                  <w:sdtPr>
                    <w:id w:val="1754243465"/>
                    <w:citation/>
                  </w:sdtPr>
                  <w:sdtEndPr/>
                  <w:sdtContent>
                    <w:r w:rsidR="0039571E">
                      <w:fldChar w:fldCharType="begin"/>
                    </w:r>
                    <w:r w:rsidR="0039571E">
                      <w:rPr>
                        <w:lang w:val="en-US"/>
                      </w:rPr>
                      <w:instrText xml:space="preserve"> CITATION Myr86 \l 1033 </w:instrText>
                    </w:r>
                    <w:r w:rsidR="0039571E">
                      <w:fldChar w:fldCharType="separate"/>
                    </w:r>
                    <w:r w:rsidR="0039571E">
                      <w:rPr>
                        <w:noProof/>
                        <w:lang w:val="en-US"/>
                      </w:rPr>
                      <w:t xml:space="preserve"> (Mudrak)</w:t>
                    </w:r>
                    <w:r w:rsidR="0039571E">
                      <w:fldChar w:fldCharType="end"/>
                    </w:r>
                  </w:sdtContent>
                </w:sdt>
              </w:p>
            </w:sdtContent>
          </w:sdt>
        </w:tc>
      </w:tr>
    </w:tbl>
    <w:p w14:paraId="2CE05F3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3-07T17:30:00Z" w:initials="JN">
    <w:p w14:paraId="0CD7816D" w14:textId="77777777" w:rsidR="00F24A6D" w:rsidRDefault="00F24A6D" w:rsidP="00F24A6D">
      <w:pPr>
        <w:pStyle w:val="CommentText"/>
      </w:pPr>
      <w:r>
        <w:rPr>
          <w:rStyle w:val="CommentReference"/>
        </w:rPr>
        <w:annotationRef/>
      </w:r>
      <w:r>
        <w:t>I’ve changed this for clarity, but there is now a chance that it may be factually inaccurate. I’ve perused some sources on the journal, but can’t verify my statement. Should we send this back? Or just cut down to “destruction of literary genres was encouraged”?</w:t>
      </w:r>
    </w:p>
  </w:comment>
  <w:comment w:id="2" w:author="Jasmine Nielsen" w:date="2015-01-07T11:22:00Z" w:initials="JN">
    <w:p w14:paraId="7F403798" w14:textId="0C3EC649" w:rsidR="00FA5649" w:rsidRDefault="00FA5649">
      <w:pPr>
        <w:pStyle w:val="CommentText"/>
      </w:pPr>
      <w:r>
        <w:rPr>
          <w:rStyle w:val="CommentReference"/>
        </w:rPr>
        <w:annotationRef/>
      </w:r>
      <w:r>
        <w:t>I’ve changed this for clarity, but there is now a chance that it may be factually inaccurate. I’ve perused some sources on the journal, but can’t verify my statement. Should we send this back? Or just cut down to “destruction of literary genres was encouraged”?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945FF" w14:textId="77777777" w:rsidR="00FA5649" w:rsidRDefault="00FA5649" w:rsidP="007A0D55">
      <w:pPr>
        <w:spacing w:after="0" w:line="240" w:lineRule="auto"/>
      </w:pPr>
      <w:r>
        <w:separator/>
      </w:r>
    </w:p>
  </w:endnote>
  <w:endnote w:type="continuationSeparator" w:id="0">
    <w:p w14:paraId="7DCE0221" w14:textId="77777777" w:rsidR="00FA5649" w:rsidRDefault="00FA56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18EFB" w14:textId="77777777" w:rsidR="00FA5649" w:rsidRDefault="00FA5649" w:rsidP="007A0D55">
      <w:pPr>
        <w:spacing w:after="0" w:line="240" w:lineRule="auto"/>
      </w:pPr>
      <w:r>
        <w:separator/>
      </w:r>
    </w:p>
  </w:footnote>
  <w:footnote w:type="continuationSeparator" w:id="0">
    <w:p w14:paraId="73CCCB07" w14:textId="77777777" w:rsidR="00FA5649" w:rsidRDefault="00FA56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C2D2C" w14:textId="77777777" w:rsidR="00FA5649" w:rsidRDefault="00FA56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6DEFEA" w14:textId="77777777" w:rsidR="00FA5649" w:rsidRDefault="00FA56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C8"/>
    <w:rsid w:val="00032559"/>
    <w:rsid w:val="00052040"/>
    <w:rsid w:val="000B25AE"/>
    <w:rsid w:val="000B55AB"/>
    <w:rsid w:val="000D24DC"/>
    <w:rsid w:val="00101B2E"/>
    <w:rsid w:val="00116FA0"/>
    <w:rsid w:val="0015114C"/>
    <w:rsid w:val="001650CC"/>
    <w:rsid w:val="001A21F3"/>
    <w:rsid w:val="001A2537"/>
    <w:rsid w:val="001A6A06"/>
    <w:rsid w:val="00210C03"/>
    <w:rsid w:val="002162E2"/>
    <w:rsid w:val="00225C5A"/>
    <w:rsid w:val="00230B10"/>
    <w:rsid w:val="00234353"/>
    <w:rsid w:val="00244BB0"/>
    <w:rsid w:val="002A0A0D"/>
    <w:rsid w:val="002B0B37"/>
    <w:rsid w:val="0030662D"/>
    <w:rsid w:val="003235A7"/>
    <w:rsid w:val="00324379"/>
    <w:rsid w:val="003677B6"/>
    <w:rsid w:val="0039571E"/>
    <w:rsid w:val="00395AD1"/>
    <w:rsid w:val="003D3579"/>
    <w:rsid w:val="003E2795"/>
    <w:rsid w:val="003F0D73"/>
    <w:rsid w:val="004534E6"/>
    <w:rsid w:val="00462DBE"/>
    <w:rsid w:val="00464699"/>
    <w:rsid w:val="00483379"/>
    <w:rsid w:val="00487BC5"/>
    <w:rsid w:val="00496888"/>
    <w:rsid w:val="004A7476"/>
    <w:rsid w:val="004E5896"/>
    <w:rsid w:val="004E6BEC"/>
    <w:rsid w:val="00513EE6"/>
    <w:rsid w:val="00534F8F"/>
    <w:rsid w:val="00590035"/>
    <w:rsid w:val="005A4783"/>
    <w:rsid w:val="005B177E"/>
    <w:rsid w:val="005B3921"/>
    <w:rsid w:val="005F26D7"/>
    <w:rsid w:val="005F5450"/>
    <w:rsid w:val="006070AC"/>
    <w:rsid w:val="006B304E"/>
    <w:rsid w:val="006D0412"/>
    <w:rsid w:val="006E490E"/>
    <w:rsid w:val="007411B9"/>
    <w:rsid w:val="00780D95"/>
    <w:rsid w:val="00780DC7"/>
    <w:rsid w:val="007A0D55"/>
    <w:rsid w:val="007B3377"/>
    <w:rsid w:val="007E5F44"/>
    <w:rsid w:val="007F5C8E"/>
    <w:rsid w:val="00821DE3"/>
    <w:rsid w:val="00827042"/>
    <w:rsid w:val="00846CE1"/>
    <w:rsid w:val="0086390C"/>
    <w:rsid w:val="0088324D"/>
    <w:rsid w:val="008A5B87"/>
    <w:rsid w:val="009217C8"/>
    <w:rsid w:val="00922950"/>
    <w:rsid w:val="009A7264"/>
    <w:rsid w:val="009D1606"/>
    <w:rsid w:val="009E18A1"/>
    <w:rsid w:val="009E3F60"/>
    <w:rsid w:val="009E73D7"/>
    <w:rsid w:val="00A27D2C"/>
    <w:rsid w:val="00A50D68"/>
    <w:rsid w:val="00A516E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6784"/>
    <w:rsid w:val="00D656DA"/>
    <w:rsid w:val="00D83300"/>
    <w:rsid w:val="00D8581B"/>
    <w:rsid w:val="00DC6B48"/>
    <w:rsid w:val="00DF01B0"/>
    <w:rsid w:val="00E2038F"/>
    <w:rsid w:val="00E85A05"/>
    <w:rsid w:val="00E95829"/>
    <w:rsid w:val="00EA606C"/>
    <w:rsid w:val="00EB0C8C"/>
    <w:rsid w:val="00EB51FD"/>
    <w:rsid w:val="00EB77DB"/>
    <w:rsid w:val="00EC39B7"/>
    <w:rsid w:val="00ED139F"/>
    <w:rsid w:val="00EF74F7"/>
    <w:rsid w:val="00F14B5B"/>
    <w:rsid w:val="00F24A6D"/>
    <w:rsid w:val="00F36937"/>
    <w:rsid w:val="00F60F53"/>
    <w:rsid w:val="00FA1925"/>
    <w:rsid w:val="00FA564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7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7C8"/>
    <w:rPr>
      <w:rFonts w:ascii="Lucida Grande" w:hAnsi="Lucida Grande" w:cs="Lucida Grande"/>
      <w:sz w:val="18"/>
      <w:szCs w:val="18"/>
    </w:rPr>
  </w:style>
  <w:style w:type="character" w:styleId="CommentReference">
    <w:name w:val="annotation reference"/>
    <w:basedOn w:val="DefaultParagraphFont"/>
    <w:uiPriority w:val="99"/>
    <w:semiHidden/>
    <w:rsid w:val="00A50D68"/>
    <w:rPr>
      <w:sz w:val="18"/>
      <w:szCs w:val="18"/>
    </w:rPr>
  </w:style>
  <w:style w:type="paragraph" w:styleId="CommentText">
    <w:name w:val="annotation text"/>
    <w:basedOn w:val="Normal"/>
    <w:link w:val="CommentTextChar"/>
    <w:uiPriority w:val="99"/>
    <w:semiHidden/>
    <w:rsid w:val="00A50D68"/>
    <w:pPr>
      <w:spacing w:line="240" w:lineRule="auto"/>
    </w:pPr>
    <w:rPr>
      <w:sz w:val="24"/>
      <w:szCs w:val="24"/>
    </w:rPr>
  </w:style>
  <w:style w:type="character" w:customStyle="1" w:styleId="CommentTextChar">
    <w:name w:val="Comment Text Char"/>
    <w:basedOn w:val="DefaultParagraphFont"/>
    <w:link w:val="CommentText"/>
    <w:uiPriority w:val="99"/>
    <w:semiHidden/>
    <w:rsid w:val="00A50D68"/>
    <w:rPr>
      <w:sz w:val="24"/>
      <w:szCs w:val="24"/>
    </w:rPr>
  </w:style>
  <w:style w:type="paragraph" w:styleId="CommentSubject">
    <w:name w:val="annotation subject"/>
    <w:basedOn w:val="CommentText"/>
    <w:next w:val="CommentText"/>
    <w:link w:val="CommentSubjectChar"/>
    <w:uiPriority w:val="99"/>
    <w:semiHidden/>
    <w:rsid w:val="00A50D68"/>
    <w:rPr>
      <w:b/>
      <w:bCs/>
      <w:sz w:val="20"/>
      <w:szCs w:val="20"/>
    </w:rPr>
  </w:style>
  <w:style w:type="character" w:customStyle="1" w:styleId="CommentSubjectChar">
    <w:name w:val="Comment Subject Char"/>
    <w:basedOn w:val="CommentTextChar"/>
    <w:link w:val="CommentSubject"/>
    <w:uiPriority w:val="99"/>
    <w:semiHidden/>
    <w:rsid w:val="00A50D68"/>
    <w:rPr>
      <w:b/>
      <w:bCs/>
      <w:sz w:val="20"/>
      <w:szCs w:val="20"/>
    </w:rPr>
  </w:style>
  <w:style w:type="paragraph" w:styleId="Caption">
    <w:name w:val="caption"/>
    <w:basedOn w:val="Normal"/>
    <w:next w:val="Normal"/>
    <w:uiPriority w:val="35"/>
    <w:semiHidden/>
    <w:qFormat/>
    <w:rsid w:val="0039571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7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7C8"/>
    <w:rPr>
      <w:rFonts w:ascii="Lucida Grande" w:hAnsi="Lucida Grande" w:cs="Lucida Grande"/>
      <w:sz w:val="18"/>
      <w:szCs w:val="18"/>
    </w:rPr>
  </w:style>
  <w:style w:type="character" w:styleId="CommentReference">
    <w:name w:val="annotation reference"/>
    <w:basedOn w:val="DefaultParagraphFont"/>
    <w:uiPriority w:val="99"/>
    <w:semiHidden/>
    <w:rsid w:val="00A50D68"/>
    <w:rPr>
      <w:sz w:val="18"/>
      <w:szCs w:val="18"/>
    </w:rPr>
  </w:style>
  <w:style w:type="paragraph" w:styleId="CommentText">
    <w:name w:val="annotation text"/>
    <w:basedOn w:val="Normal"/>
    <w:link w:val="CommentTextChar"/>
    <w:uiPriority w:val="99"/>
    <w:semiHidden/>
    <w:rsid w:val="00A50D68"/>
    <w:pPr>
      <w:spacing w:line="240" w:lineRule="auto"/>
    </w:pPr>
    <w:rPr>
      <w:sz w:val="24"/>
      <w:szCs w:val="24"/>
    </w:rPr>
  </w:style>
  <w:style w:type="character" w:customStyle="1" w:styleId="CommentTextChar">
    <w:name w:val="Comment Text Char"/>
    <w:basedOn w:val="DefaultParagraphFont"/>
    <w:link w:val="CommentText"/>
    <w:uiPriority w:val="99"/>
    <w:semiHidden/>
    <w:rsid w:val="00A50D68"/>
    <w:rPr>
      <w:sz w:val="24"/>
      <w:szCs w:val="24"/>
    </w:rPr>
  </w:style>
  <w:style w:type="paragraph" w:styleId="CommentSubject">
    <w:name w:val="annotation subject"/>
    <w:basedOn w:val="CommentText"/>
    <w:next w:val="CommentText"/>
    <w:link w:val="CommentSubjectChar"/>
    <w:uiPriority w:val="99"/>
    <w:semiHidden/>
    <w:rsid w:val="00A50D68"/>
    <w:rPr>
      <w:b/>
      <w:bCs/>
      <w:sz w:val="20"/>
      <w:szCs w:val="20"/>
    </w:rPr>
  </w:style>
  <w:style w:type="character" w:customStyle="1" w:styleId="CommentSubjectChar">
    <w:name w:val="Comment Subject Char"/>
    <w:basedOn w:val="CommentTextChar"/>
    <w:link w:val="CommentSubject"/>
    <w:uiPriority w:val="99"/>
    <w:semiHidden/>
    <w:rsid w:val="00A50D68"/>
    <w:rPr>
      <w:b/>
      <w:bCs/>
      <w:sz w:val="20"/>
      <w:szCs w:val="20"/>
    </w:rPr>
  </w:style>
  <w:style w:type="paragraph" w:styleId="Caption">
    <w:name w:val="caption"/>
    <w:basedOn w:val="Normal"/>
    <w:next w:val="Normal"/>
    <w:uiPriority w:val="35"/>
    <w:semiHidden/>
    <w:qFormat/>
    <w:rsid w:val="0039571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498D90A82E3F4D9DF9EF7748657FC1"/>
        <w:category>
          <w:name w:val="General"/>
          <w:gallery w:val="placeholder"/>
        </w:category>
        <w:types>
          <w:type w:val="bbPlcHdr"/>
        </w:types>
        <w:behaviors>
          <w:behavior w:val="content"/>
        </w:behaviors>
        <w:guid w:val="{98081E5B-7354-CC4A-85B0-4BA86717432B}"/>
      </w:docPartPr>
      <w:docPartBody>
        <w:p w:rsidR="00E41CFF" w:rsidRDefault="00E41CFF">
          <w:pPr>
            <w:pStyle w:val="B3498D90A82E3F4D9DF9EF7748657FC1"/>
          </w:pPr>
          <w:r w:rsidRPr="00CC586D">
            <w:rPr>
              <w:rStyle w:val="PlaceholderText"/>
              <w:b/>
              <w:color w:val="FFFFFF" w:themeColor="background1"/>
            </w:rPr>
            <w:t>[Salutation]</w:t>
          </w:r>
        </w:p>
      </w:docPartBody>
    </w:docPart>
    <w:docPart>
      <w:docPartPr>
        <w:name w:val="9F7268FC83FF1D4C90DDF8753948E569"/>
        <w:category>
          <w:name w:val="General"/>
          <w:gallery w:val="placeholder"/>
        </w:category>
        <w:types>
          <w:type w:val="bbPlcHdr"/>
        </w:types>
        <w:behaviors>
          <w:behavior w:val="content"/>
        </w:behaviors>
        <w:guid w:val="{AB7223AC-A000-D840-940F-E50068F9ED18}"/>
      </w:docPartPr>
      <w:docPartBody>
        <w:p w:rsidR="00E41CFF" w:rsidRDefault="00E41CFF">
          <w:pPr>
            <w:pStyle w:val="9F7268FC83FF1D4C90DDF8753948E569"/>
          </w:pPr>
          <w:r>
            <w:rPr>
              <w:rStyle w:val="PlaceholderText"/>
            </w:rPr>
            <w:t>[First name]</w:t>
          </w:r>
        </w:p>
      </w:docPartBody>
    </w:docPart>
    <w:docPart>
      <w:docPartPr>
        <w:name w:val="0C4A80F048470F448D3F95E361C6198D"/>
        <w:category>
          <w:name w:val="General"/>
          <w:gallery w:val="placeholder"/>
        </w:category>
        <w:types>
          <w:type w:val="bbPlcHdr"/>
        </w:types>
        <w:behaviors>
          <w:behavior w:val="content"/>
        </w:behaviors>
        <w:guid w:val="{BA8B6645-96D8-F04B-9048-6DF0556127E8}"/>
      </w:docPartPr>
      <w:docPartBody>
        <w:p w:rsidR="00E41CFF" w:rsidRDefault="00E41CFF">
          <w:pPr>
            <w:pStyle w:val="0C4A80F048470F448D3F95E361C6198D"/>
          </w:pPr>
          <w:r>
            <w:rPr>
              <w:rStyle w:val="PlaceholderText"/>
            </w:rPr>
            <w:t>[Middle name]</w:t>
          </w:r>
        </w:p>
      </w:docPartBody>
    </w:docPart>
    <w:docPart>
      <w:docPartPr>
        <w:name w:val="3C339C69BBD17145901F565C33C6675D"/>
        <w:category>
          <w:name w:val="General"/>
          <w:gallery w:val="placeholder"/>
        </w:category>
        <w:types>
          <w:type w:val="bbPlcHdr"/>
        </w:types>
        <w:behaviors>
          <w:behavior w:val="content"/>
        </w:behaviors>
        <w:guid w:val="{10BFAF69-24AB-BF4E-93C9-61C106EE9F24}"/>
      </w:docPartPr>
      <w:docPartBody>
        <w:p w:rsidR="00E41CFF" w:rsidRDefault="00E41CFF">
          <w:pPr>
            <w:pStyle w:val="3C339C69BBD17145901F565C33C6675D"/>
          </w:pPr>
          <w:r>
            <w:rPr>
              <w:rStyle w:val="PlaceholderText"/>
            </w:rPr>
            <w:t>[Last name]</w:t>
          </w:r>
        </w:p>
      </w:docPartBody>
    </w:docPart>
    <w:docPart>
      <w:docPartPr>
        <w:name w:val="C71F3FF03F6B304F8A492EDB7412974A"/>
        <w:category>
          <w:name w:val="General"/>
          <w:gallery w:val="placeholder"/>
        </w:category>
        <w:types>
          <w:type w:val="bbPlcHdr"/>
        </w:types>
        <w:behaviors>
          <w:behavior w:val="content"/>
        </w:behaviors>
        <w:guid w:val="{A4216BFF-5288-2C4E-9F36-24B9EB89E70C}"/>
      </w:docPartPr>
      <w:docPartBody>
        <w:p w:rsidR="00E41CFF" w:rsidRDefault="00E41CFF">
          <w:pPr>
            <w:pStyle w:val="C71F3FF03F6B304F8A492EDB7412974A"/>
          </w:pPr>
          <w:r>
            <w:rPr>
              <w:rStyle w:val="PlaceholderText"/>
            </w:rPr>
            <w:t>[Enter your biography]</w:t>
          </w:r>
        </w:p>
      </w:docPartBody>
    </w:docPart>
    <w:docPart>
      <w:docPartPr>
        <w:name w:val="2EA1E1BA26BC594B85C686ADBB834496"/>
        <w:category>
          <w:name w:val="General"/>
          <w:gallery w:val="placeholder"/>
        </w:category>
        <w:types>
          <w:type w:val="bbPlcHdr"/>
        </w:types>
        <w:behaviors>
          <w:behavior w:val="content"/>
        </w:behaviors>
        <w:guid w:val="{71CCC072-CE1B-FC44-BABA-AAA86CDA9043}"/>
      </w:docPartPr>
      <w:docPartBody>
        <w:p w:rsidR="00E41CFF" w:rsidRDefault="00E41CFF">
          <w:pPr>
            <w:pStyle w:val="2EA1E1BA26BC594B85C686ADBB834496"/>
          </w:pPr>
          <w:r>
            <w:rPr>
              <w:rStyle w:val="PlaceholderText"/>
            </w:rPr>
            <w:t>[Enter the institution with which you are affiliated]</w:t>
          </w:r>
        </w:p>
      </w:docPartBody>
    </w:docPart>
    <w:docPart>
      <w:docPartPr>
        <w:name w:val="9362D1BB5D874845914D431E66DA225C"/>
        <w:category>
          <w:name w:val="General"/>
          <w:gallery w:val="placeholder"/>
        </w:category>
        <w:types>
          <w:type w:val="bbPlcHdr"/>
        </w:types>
        <w:behaviors>
          <w:behavior w:val="content"/>
        </w:behaviors>
        <w:guid w:val="{CD78C919-4776-5844-89A0-42747CE0310E}"/>
      </w:docPartPr>
      <w:docPartBody>
        <w:p w:rsidR="00E41CFF" w:rsidRDefault="00E41CFF">
          <w:pPr>
            <w:pStyle w:val="9362D1BB5D874845914D431E66DA225C"/>
          </w:pPr>
          <w:r w:rsidRPr="00EF74F7">
            <w:rPr>
              <w:b/>
              <w:color w:val="808080" w:themeColor="background1" w:themeShade="80"/>
            </w:rPr>
            <w:t>[Enter the headword for your article]</w:t>
          </w:r>
        </w:p>
      </w:docPartBody>
    </w:docPart>
    <w:docPart>
      <w:docPartPr>
        <w:name w:val="3C5DB33DF989F7409075172A3DD8936B"/>
        <w:category>
          <w:name w:val="General"/>
          <w:gallery w:val="placeholder"/>
        </w:category>
        <w:types>
          <w:type w:val="bbPlcHdr"/>
        </w:types>
        <w:behaviors>
          <w:behavior w:val="content"/>
        </w:behaviors>
        <w:guid w:val="{2C45391E-371A-A44A-AC3C-FA31777457B4}"/>
      </w:docPartPr>
      <w:docPartBody>
        <w:p w:rsidR="00E41CFF" w:rsidRDefault="00E41CFF">
          <w:pPr>
            <w:pStyle w:val="3C5DB33DF989F7409075172A3DD893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C6041576F7C04989133BCE58776E45"/>
        <w:category>
          <w:name w:val="General"/>
          <w:gallery w:val="placeholder"/>
        </w:category>
        <w:types>
          <w:type w:val="bbPlcHdr"/>
        </w:types>
        <w:behaviors>
          <w:behavior w:val="content"/>
        </w:behaviors>
        <w:guid w:val="{BE1DE363-1202-6E4A-B9DB-3D5578E7BE0B}"/>
      </w:docPartPr>
      <w:docPartBody>
        <w:p w:rsidR="00E41CFF" w:rsidRDefault="00E41CFF">
          <w:pPr>
            <w:pStyle w:val="56C6041576F7C04989133BCE58776E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5AE1A40CF8BF4984760E7695053621"/>
        <w:category>
          <w:name w:val="General"/>
          <w:gallery w:val="placeholder"/>
        </w:category>
        <w:types>
          <w:type w:val="bbPlcHdr"/>
        </w:types>
        <w:behaviors>
          <w:behavior w:val="content"/>
        </w:behaviors>
        <w:guid w:val="{FA590C60-E996-074F-8A4C-481104BCAAC0}"/>
      </w:docPartPr>
      <w:docPartBody>
        <w:p w:rsidR="00E41CFF" w:rsidRDefault="00E41CFF">
          <w:pPr>
            <w:pStyle w:val="B15AE1A40CF8BF4984760E76950536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CFF"/>
    <w:rsid w:val="00E41C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98D90A82E3F4D9DF9EF7748657FC1">
    <w:name w:val="B3498D90A82E3F4D9DF9EF7748657FC1"/>
  </w:style>
  <w:style w:type="paragraph" w:customStyle="1" w:styleId="9F7268FC83FF1D4C90DDF8753948E569">
    <w:name w:val="9F7268FC83FF1D4C90DDF8753948E569"/>
  </w:style>
  <w:style w:type="paragraph" w:customStyle="1" w:styleId="0C4A80F048470F448D3F95E361C6198D">
    <w:name w:val="0C4A80F048470F448D3F95E361C6198D"/>
  </w:style>
  <w:style w:type="paragraph" w:customStyle="1" w:styleId="3C339C69BBD17145901F565C33C6675D">
    <w:name w:val="3C339C69BBD17145901F565C33C6675D"/>
  </w:style>
  <w:style w:type="paragraph" w:customStyle="1" w:styleId="C71F3FF03F6B304F8A492EDB7412974A">
    <w:name w:val="C71F3FF03F6B304F8A492EDB7412974A"/>
  </w:style>
  <w:style w:type="paragraph" w:customStyle="1" w:styleId="2EA1E1BA26BC594B85C686ADBB834496">
    <w:name w:val="2EA1E1BA26BC594B85C686ADBB834496"/>
  </w:style>
  <w:style w:type="paragraph" w:customStyle="1" w:styleId="9362D1BB5D874845914D431E66DA225C">
    <w:name w:val="9362D1BB5D874845914D431E66DA225C"/>
  </w:style>
  <w:style w:type="paragraph" w:customStyle="1" w:styleId="3C5DB33DF989F7409075172A3DD8936B">
    <w:name w:val="3C5DB33DF989F7409075172A3DD8936B"/>
  </w:style>
  <w:style w:type="paragraph" w:customStyle="1" w:styleId="56C6041576F7C04989133BCE58776E45">
    <w:name w:val="56C6041576F7C04989133BCE58776E45"/>
  </w:style>
  <w:style w:type="paragraph" w:customStyle="1" w:styleId="B15AE1A40CF8BF4984760E7695053621">
    <w:name w:val="B15AE1A40CF8BF4984760E7695053621"/>
  </w:style>
  <w:style w:type="paragraph" w:customStyle="1" w:styleId="362B702D3E12674DB8B458640957B719">
    <w:name w:val="362B702D3E12674DB8B458640957B7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98D90A82E3F4D9DF9EF7748657FC1">
    <w:name w:val="B3498D90A82E3F4D9DF9EF7748657FC1"/>
  </w:style>
  <w:style w:type="paragraph" w:customStyle="1" w:styleId="9F7268FC83FF1D4C90DDF8753948E569">
    <w:name w:val="9F7268FC83FF1D4C90DDF8753948E569"/>
  </w:style>
  <w:style w:type="paragraph" w:customStyle="1" w:styleId="0C4A80F048470F448D3F95E361C6198D">
    <w:name w:val="0C4A80F048470F448D3F95E361C6198D"/>
  </w:style>
  <w:style w:type="paragraph" w:customStyle="1" w:styleId="3C339C69BBD17145901F565C33C6675D">
    <w:name w:val="3C339C69BBD17145901F565C33C6675D"/>
  </w:style>
  <w:style w:type="paragraph" w:customStyle="1" w:styleId="C71F3FF03F6B304F8A492EDB7412974A">
    <w:name w:val="C71F3FF03F6B304F8A492EDB7412974A"/>
  </w:style>
  <w:style w:type="paragraph" w:customStyle="1" w:styleId="2EA1E1BA26BC594B85C686ADBB834496">
    <w:name w:val="2EA1E1BA26BC594B85C686ADBB834496"/>
  </w:style>
  <w:style w:type="paragraph" w:customStyle="1" w:styleId="9362D1BB5D874845914D431E66DA225C">
    <w:name w:val="9362D1BB5D874845914D431E66DA225C"/>
  </w:style>
  <w:style w:type="paragraph" w:customStyle="1" w:styleId="3C5DB33DF989F7409075172A3DD8936B">
    <w:name w:val="3C5DB33DF989F7409075172A3DD8936B"/>
  </w:style>
  <w:style w:type="paragraph" w:customStyle="1" w:styleId="56C6041576F7C04989133BCE58776E45">
    <w:name w:val="56C6041576F7C04989133BCE58776E45"/>
  </w:style>
  <w:style w:type="paragraph" w:customStyle="1" w:styleId="B15AE1A40CF8BF4984760E7695053621">
    <w:name w:val="B15AE1A40CF8BF4984760E7695053621"/>
  </w:style>
  <w:style w:type="paragraph" w:customStyle="1" w:styleId="362B702D3E12674DB8B458640957B719">
    <w:name w:val="362B702D3E12674DB8B458640957B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Iln13</b:Tag>
    <b:SourceType>BookSection</b:SourceType>
    <b:Guid>{D703EE9E-BCAF-9E45-8CC8-7717DACA12FD}</b:Guid>
    <b:Title>Under Imperial Eyes: Ukranian Modernist and Avant-Garde Publications</b:Title>
    <b:Year>2013</b:Year>
    <b:City>Oxford</b:City>
    <b:Publisher>Oxford UP</b:Publisher>
    <b:Pages>1341-1362</b:Pages>
    <b:Author>
      <b:Author>
        <b:NameList>
          <b:Person>
            <b:Last>Ilnytzkyj</b:Last>
            <b:First>Oleh</b:First>
            <b:Middle>S.</b:Middle>
          </b:Person>
        </b:NameList>
      </b:Author>
    </b:Author>
    <b:JournalName>Modernist Magazines: A Critical and Cultural History </b:JournalName>
    <b:BookTitle>Modernist Magazines: A Critical and Cultural History. Volume 3, Part II: Europe 1880-1940</b:BookTitle>
    <b:RefOrder>1</b:RefOrder>
  </b:Source>
  <b:Source>
    <b:Tag>Myr86</b:Tag>
    <b:SourceType>Book</b:SourceType>
    <b:Guid>{C122B640-E7CA-314D-BD3A-B061B47DBA95}</b:Guid>
    <b:Author>
      <b:Author>
        <b:NameList>
          <b:Person>
            <b:Last>Mudrak</b:Last>
            <b:First>Myroslava</b:First>
            <b:Middle>M.</b:Middle>
          </b:Person>
        </b:NameList>
      </b:Author>
    </b:Author>
    <b:Title>The New Generation and Artistic Modernism in the Ukraine</b:Title>
    <b:City>Ann Arbor</b:City>
    <b:Publisher>UMI Research Press</b:Publisher>
    <b:Year>1986</b:Year>
    <b:RefOrder>3</b:RefOrder>
  </b:Source>
  <b:Source>
    <b:Tag>Iln97</b:Tag>
    <b:SourceType>Book</b:SourceType>
    <b:Guid>{07D63E53-60E1-8347-990E-E4220F378732}</b:Guid>
    <b:Author>
      <b:Author>
        <b:NameList>
          <b:Person>
            <b:Last>Ilnytzkyj</b:Last>
            <b:First>Oleh</b:First>
            <b:Middle>S.</b:Middle>
          </b:Person>
        </b:NameList>
      </b:Author>
    </b:Author>
    <b:Title>Ukranian Futurism: A Historical and Critical Study</b:Title>
    <b:City>Cambridge</b:City>
    <b:Publisher>Harvard UP; Ukranian Research Institute</b:Publisher>
    <b:Year>1997</b:Year>
    <b:RefOrder>2</b:RefOrder>
  </b:Source>
</b:Sources>
</file>

<file path=customXml/itemProps1.xml><?xml version="1.0" encoding="utf-8"?>
<ds:datastoreItem xmlns:ds="http://schemas.openxmlformats.org/officeDocument/2006/customXml" ds:itemID="{B905F81C-5555-FD48-8104-A2EC0721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604</Words>
  <Characters>3359</Characters>
  <Application>Microsoft Macintosh Word</Application>
  <DocSecurity>0</DocSecurity>
  <Lines>68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23</cp:revision>
  <dcterms:created xsi:type="dcterms:W3CDTF">2015-01-07T17:01:00Z</dcterms:created>
  <dcterms:modified xsi:type="dcterms:W3CDTF">2015-03-07T22:36:00Z</dcterms:modified>
</cp:coreProperties>
</file>