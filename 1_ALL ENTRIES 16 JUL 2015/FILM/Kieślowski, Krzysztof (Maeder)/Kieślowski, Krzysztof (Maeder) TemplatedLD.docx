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A602F8" w14:textId="77777777" w:rsidTr="00922950">
        <w:tc>
          <w:tcPr>
            <w:tcW w:w="491" w:type="dxa"/>
            <w:vMerge w:val="restart"/>
            <w:shd w:val="clear" w:color="auto" w:fill="A6A6A6" w:themeFill="background1" w:themeFillShade="A6"/>
            <w:textDirection w:val="btLr"/>
          </w:tcPr>
          <w:p w14:paraId="0A35F5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8074E958F06646A8FB829B43B83B1C"/>
            </w:placeholder>
            <w:showingPlcHdr/>
            <w:dropDownList>
              <w:listItem w:displayText="Dr." w:value="Dr."/>
              <w:listItem w:displayText="Prof." w:value="Prof."/>
            </w:dropDownList>
          </w:sdtPr>
          <w:sdtContent>
            <w:tc>
              <w:tcPr>
                <w:tcW w:w="1259" w:type="dxa"/>
              </w:tcPr>
              <w:p w14:paraId="531D1E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A89EB933A7814B8554EB44E3FABCE4"/>
            </w:placeholder>
            <w:text/>
          </w:sdtPr>
          <w:sdtContent>
            <w:tc>
              <w:tcPr>
                <w:tcW w:w="2073" w:type="dxa"/>
              </w:tcPr>
              <w:p w14:paraId="1F23DAAA" w14:textId="77777777" w:rsidR="00B574C9" w:rsidRDefault="00263E66" w:rsidP="00263E66">
                <w:r>
                  <w:t>Marie-Therese</w:t>
                </w:r>
              </w:p>
            </w:tc>
          </w:sdtContent>
        </w:sdt>
        <w:sdt>
          <w:sdtPr>
            <w:alias w:val="Middle name"/>
            <w:tag w:val="authorMiddleName"/>
            <w:id w:val="-2076034781"/>
            <w:placeholder>
              <w:docPart w:val="FE6844406C21B847B11EB7ABB6173C03"/>
            </w:placeholder>
            <w:showingPlcHdr/>
            <w:text/>
          </w:sdtPr>
          <w:sdtContent>
            <w:tc>
              <w:tcPr>
                <w:tcW w:w="2551" w:type="dxa"/>
              </w:tcPr>
              <w:p w14:paraId="3D887AA8" w14:textId="77777777" w:rsidR="00B574C9" w:rsidRDefault="00B574C9" w:rsidP="00922950">
                <w:r>
                  <w:rPr>
                    <w:rStyle w:val="PlaceholderText"/>
                  </w:rPr>
                  <w:t>[Middle name]</w:t>
                </w:r>
              </w:p>
            </w:tc>
          </w:sdtContent>
        </w:sdt>
        <w:sdt>
          <w:sdtPr>
            <w:alias w:val="Last name"/>
            <w:tag w:val="authorLastName"/>
            <w:id w:val="-1088529830"/>
            <w:placeholder>
              <w:docPart w:val="5FB652B00CD42548BFB501CC89F0296E"/>
            </w:placeholder>
            <w:text/>
          </w:sdtPr>
          <w:sdtContent>
            <w:tc>
              <w:tcPr>
                <w:tcW w:w="2642" w:type="dxa"/>
              </w:tcPr>
              <w:p w14:paraId="37D66323" w14:textId="77777777" w:rsidR="00B574C9" w:rsidRDefault="00263E66" w:rsidP="00263E66">
                <w:r>
                  <w:t>Maeder</w:t>
                </w:r>
              </w:p>
            </w:tc>
          </w:sdtContent>
        </w:sdt>
      </w:tr>
      <w:tr w:rsidR="00B574C9" w14:paraId="7387D74E" w14:textId="77777777" w:rsidTr="001A6A06">
        <w:trPr>
          <w:trHeight w:val="986"/>
        </w:trPr>
        <w:tc>
          <w:tcPr>
            <w:tcW w:w="491" w:type="dxa"/>
            <w:vMerge/>
            <w:shd w:val="clear" w:color="auto" w:fill="A6A6A6" w:themeFill="background1" w:themeFillShade="A6"/>
          </w:tcPr>
          <w:p w14:paraId="19CCA1FD" w14:textId="77777777" w:rsidR="00B574C9" w:rsidRPr="001A6A06" w:rsidRDefault="00B574C9" w:rsidP="00CF1542">
            <w:pPr>
              <w:jc w:val="center"/>
              <w:rPr>
                <w:b/>
                <w:color w:val="FFFFFF" w:themeColor="background1"/>
              </w:rPr>
            </w:pPr>
          </w:p>
        </w:tc>
        <w:sdt>
          <w:sdtPr>
            <w:alias w:val="Biography"/>
            <w:tag w:val="authorBiography"/>
            <w:id w:val="938807824"/>
            <w:placeholder>
              <w:docPart w:val="2681D285E6F8514FBBEFC4ED5EC08B23"/>
            </w:placeholder>
            <w:showingPlcHdr/>
          </w:sdtPr>
          <w:sdtContent>
            <w:tc>
              <w:tcPr>
                <w:tcW w:w="8525" w:type="dxa"/>
                <w:gridSpan w:val="4"/>
              </w:tcPr>
              <w:p w14:paraId="5A6F1BBC" w14:textId="77777777" w:rsidR="00B574C9" w:rsidRDefault="00B574C9" w:rsidP="00922950">
                <w:r>
                  <w:rPr>
                    <w:rStyle w:val="PlaceholderText"/>
                  </w:rPr>
                  <w:t>[Enter your biography]</w:t>
                </w:r>
              </w:p>
            </w:tc>
          </w:sdtContent>
        </w:sdt>
      </w:tr>
      <w:tr w:rsidR="00B574C9" w14:paraId="65D8B308" w14:textId="77777777" w:rsidTr="001A6A06">
        <w:trPr>
          <w:trHeight w:val="986"/>
        </w:trPr>
        <w:tc>
          <w:tcPr>
            <w:tcW w:w="491" w:type="dxa"/>
            <w:vMerge/>
            <w:shd w:val="clear" w:color="auto" w:fill="A6A6A6" w:themeFill="background1" w:themeFillShade="A6"/>
          </w:tcPr>
          <w:p w14:paraId="3D5BCDA3" w14:textId="77777777" w:rsidR="00B574C9" w:rsidRPr="001A6A06" w:rsidRDefault="00B574C9" w:rsidP="00CF1542">
            <w:pPr>
              <w:jc w:val="center"/>
              <w:rPr>
                <w:b/>
                <w:color w:val="FFFFFF" w:themeColor="background1"/>
              </w:rPr>
            </w:pPr>
          </w:p>
        </w:tc>
        <w:sdt>
          <w:sdtPr>
            <w:alias w:val="Affiliation"/>
            <w:tag w:val="affiliation"/>
            <w:id w:val="2012937915"/>
            <w:placeholder>
              <w:docPart w:val="2C80224744EED440BEB261BE8D720C2C"/>
            </w:placeholder>
            <w:text/>
          </w:sdtPr>
          <w:sdtContent>
            <w:tc>
              <w:tcPr>
                <w:tcW w:w="8525" w:type="dxa"/>
                <w:gridSpan w:val="4"/>
              </w:tcPr>
              <w:p w14:paraId="05ECBB43" w14:textId="77777777" w:rsidR="00B574C9" w:rsidRDefault="00263E66" w:rsidP="00263E66">
                <w:r>
                  <w:t>University of Zurich</w:t>
                </w:r>
              </w:p>
            </w:tc>
          </w:sdtContent>
        </w:sdt>
      </w:tr>
    </w:tbl>
    <w:p w14:paraId="455934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6CE482" w14:textId="77777777" w:rsidTr="00244BB0">
        <w:tc>
          <w:tcPr>
            <w:tcW w:w="9016" w:type="dxa"/>
            <w:shd w:val="clear" w:color="auto" w:fill="A6A6A6" w:themeFill="background1" w:themeFillShade="A6"/>
            <w:tcMar>
              <w:top w:w="113" w:type="dxa"/>
              <w:bottom w:w="113" w:type="dxa"/>
            </w:tcMar>
          </w:tcPr>
          <w:p w14:paraId="0A4DDE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131FBA" w14:textId="77777777" w:rsidTr="003F0D73">
        <w:sdt>
          <w:sdtPr>
            <w:rPr>
              <w:rFonts w:ascii="Calibri" w:hAnsi="Calibri"/>
              <w:b/>
            </w:rPr>
            <w:alias w:val="Article headword"/>
            <w:tag w:val="articleHeadword"/>
            <w:id w:val="-361440020"/>
            <w:placeholder>
              <w:docPart w:val="2E9649CED78D6B459A0B053EADC6481B"/>
            </w:placeholder>
            <w:text/>
          </w:sdtPr>
          <w:sdtContent>
            <w:tc>
              <w:tcPr>
                <w:tcW w:w="9016" w:type="dxa"/>
                <w:tcMar>
                  <w:top w:w="113" w:type="dxa"/>
                  <w:bottom w:w="113" w:type="dxa"/>
                </w:tcMar>
              </w:tcPr>
              <w:p w14:paraId="34874FF4" w14:textId="77777777" w:rsidR="003F0D73" w:rsidRPr="00FB589A" w:rsidRDefault="008557CF" w:rsidP="003F0D73">
                <w:pPr>
                  <w:rPr>
                    <w:b/>
                  </w:rPr>
                </w:pPr>
                <w:r w:rsidRPr="008557CF">
                  <w:rPr>
                    <w:rFonts w:ascii="Calibri" w:eastAsiaTheme="minorEastAsia" w:hAnsi="Calibri" w:cs="Times New Roman"/>
                    <w:lang w:val="en-US" w:eastAsia="ja-JP"/>
                  </w:rPr>
                  <w:t>Kieślowsk</w:t>
                </w:r>
                <w:r>
                  <w:rPr>
                    <w:rFonts w:ascii="Calibri" w:eastAsiaTheme="minorEastAsia" w:hAnsi="Calibri" w:cs="Times New Roman"/>
                    <w:lang w:val="en-US" w:eastAsia="ja-JP"/>
                  </w:rPr>
                  <w:t>i, Krzysztof (1941–</w:t>
                </w:r>
                <w:r w:rsidRPr="008557CF">
                  <w:rPr>
                    <w:rFonts w:ascii="Calibri" w:eastAsiaTheme="minorEastAsia" w:hAnsi="Calibri" w:cs="Times New Roman"/>
                    <w:lang w:val="en-US" w:eastAsia="ja-JP"/>
                  </w:rPr>
                  <w:t>1996)</w:t>
                </w:r>
              </w:p>
            </w:tc>
          </w:sdtContent>
        </w:sdt>
      </w:tr>
      <w:tr w:rsidR="00464699" w14:paraId="499FEA2B" w14:textId="77777777" w:rsidTr="00EB2E21">
        <w:sdt>
          <w:sdtPr>
            <w:alias w:val="Variant headwords"/>
            <w:tag w:val="variantHeadwords"/>
            <w:id w:val="173464402"/>
            <w:placeholder>
              <w:docPart w:val="BE0441CD7D09CA48B2A07FAE14405FC8"/>
            </w:placeholder>
            <w:showingPlcHdr/>
          </w:sdtPr>
          <w:sdtContent>
            <w:tc>
              <w:tcPr>
                <w:tcW w:w="9016" w:type="dxa"/>
                <w:tcMar>
                  <w:top w:w="113" w:type="dxa"/>
                  <w:bottom w:w="113" w:type="dxa"/>
                </w:tcMar>
              </w:tcPr>
              <w:p w14:paraId="66B505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851A30" w14:textId="77777777" w:rsidTr="003F0D73">
        <w:sdt>
          <w:sdtPr>
            <w:alias w:val="Abstract"/>
            <w:tag w:val="abstract"/>
            <w:id w:val="-635871867"/>
            <w:placeholder>
              <w:docPart w:val="CA42F4F63F1F394B819C6854ED4F94B9"/>
            </w:placeholder>
          </w:sdtPr>
          <w:sdtContent>
            <w:tc>
              <w:tcPr>
                <w:tcW w:w="9016" w:type="dxa"/>
                <w:tcMar>
                  <w:top w:w="113" w:type="dxa"/>
                  <w:bottom w:w="113" w:type="dxa"/>
                </w:tcMar>
              </w:tcPr>
              <w:p w14:paraId="16E74D17" w14:textId="4A1211E5" w:rsidR="00E85A05" w:rsidRPr="002256B2" w:rsidRDefault="002256B2" w:rsidP="00E85A05">
                <w:pPr>
                  <w:rPr>
                    <w:rFonts w:ascii="Calibri" w:hAnsi="Calibri"/>
                  </w:rPr>
                </w:pPr>
                <w:r w:rsidRPr="00EB2E21">
                  <w:rPr>
                    <w:rFonts w:ascii="Calibri" w:hAnsi="Calibri"/>
                  </w:rPr>
                  <w:t xml:space="preserve">Krzysztof Kieślowski was a highly influential Polish filmmaker in the tradition of auteur cinema. Kieślowski tackled the tension between the political, spiritual and ethical, and his camerawork often involved close framing and sequence shots. His first works, documentaries that examined everyday aspects of Polish reality, were followed by the fiction film </w:t>
                </w:r>
                <w:r w:rsidRPr="00EB2E21">
                  <w:rPr>
                    <w:rFonts w:ascii="Calibri" w:hAnsi="Calibri"/>
                    <w:i/>
                  </w:rPr>
                  <w:t>Bez Ko</w:t>
                </w:r>
                <w:r w:rsidRPr="00EB2E21">
                  <w:rPr>
                    <w:rFonts w:ascii="Calibri" w:hAnsi="Calibri" w:cs="Times"/>
                    <w:i/>
                  </w:rPr>
                  <w:t>ń</w:t>
                </w:r>
                <w:r w:rsidRPr="00EB2E21">
                  <w:rPr>
                    <w:rFonts w:ascii="Calibri" w:hAnsi="Calibri"/>
                    <w:i/>
                  </w:rPr>
                  <w:t>ca</w:t>
                </w:r>
                <w:r w:rsidRPr="00EB2E21">
                  <w:rPr>
                    <w:rFonts w:ascii="Calibri" w:hAnsi="Calibri"/>
                  </w:rPr>
                  <w:t xml:space="preserve"> </w:t>
                </w:r>
                <w:r>
                  <w:rPr>
                    <w:rFonts w:ascii="Calibri" w:hAnsi="Calibri"/>
                  </w:rPr>
                  <w:t>[</w:t>
                </w:r>
                <w:r w:rsidRPr="00EB2E21">
                  <w:rPr>
                    <w:rFonts w:ascii="Calibri" w:hAnsi="Calibri"/>
                    <w:i/>
                  </w:rPr>
                  <w:t>No End</w:t>
                </w:r>
                <w:r>
                  <w:rPr>
                    <w:rFonts w:ascii="Calibri" w:hAnsi="Calibri"/>
                  </w:rPr>
                  <w:t>]</w:t>
                </w:r>
                <w:r w:rsidRPr="00EB2E21">
                  <w:rPr>
                    <w:rFonts w:ascii="Calibri" w:hAnsi="Calibri"/>
                  </w:rPr>
                  <w:t xml:space="preserve"> in 1985, a distinctive audio-visual narration that launched his collaboration with Krzysztof Piesiewicz, his co-scriptwriter, and Zbigniew Preisner, who scored his films. </w:t>
                </w:r>
                <w:r w:rsidRPr="00EB2E21">
                  <w:rPr>
                    <w:rFonts w:ascii="Calibri" w:hAnsi="Calibri"/>
                    <w:i/>
                  </w:rPr>
                  <w:t>Bez Ko</w:t>
                </w:r>
                <w:r w:rsidRPr="00EB2E21">
                  <w:rPr>
                    <w:rFonts w:ascii="Calibri" w:hAnsi="Calibri" w:cs="Times"/>
                    <w:i/>
                  </w:rPr>
                  <w:t>ń</w:t>
                </w:r>
                <w:r w:rsidRPr="00EB2E21">
                  <w:rPr>
                    <w:rFonts w:ascii="Calibri" w:hAnsi="Calibri"/>
                    <w:i/>
                  </w:rPr>
                  <w:t>ca</w:t>
                </w:r>
                <w:r w:rsidRPr="00EB2E21">
                  <w:rPr>
                    <w:rFonts w:ascii="Calibri" w:hAnsi="Calibri"/>
                  </w:rPr>
                  <w:t xml:space="preserve"> considers the impossibility of understanding human misfortune and provokes the audience’s empathic involvement. In his early fiction films, Kieślowski scrutinized the restrictions produced by communist ideology alongside metaphysical questions </w:t>
                </w:r>
                <w:r>
                  <w:rPr>
                    <w:rFonts w:ascii="Calibri" w:hAnsi="Calibri"/>
                  </w:rPr>
                  <w:t>(</w:t>
                </w:r>
                <w:r w:rsidRPr="00EB2E21">
                  <w:rPr>
                    <w:rFonts w:ascii="Calibri" w:hAnsi="Calibri"/>
                    <w:i/>
                  </w:rPr>
                  <w:t>No End</w:t>
                </w:r>
                <w:r w:rsidRPr="00EB2E21">
                  <w:rPr>
                    <w:rFonts w:ascii="Calibri" w:hAnsi="Calibri"/>
                  </w:rPr>
                  <w:t xml:space="preserve">, </w:t>
                </w:r>
                <w:r w:rsidRPr="00EB2E21">
                  <w:rPr>
                    <w:rFonts w:ascii="Calibri" w:hAnsi="Calibri"/>
                    <w:i/>
                  </w:rPr>
                  <w:t>Prspadek</w:t>
                </w:r>
                <w:r w:rsidRPr="00EB2E21">
                  <w:rPr>
                    <w:rFonts w:ascii="Calibri" w:hAnsi="Calibri"/>
                  </w:rPr>
                  <w:t xml:space="preserve"> [</w:t>
                </w:r>
                <w:r w:rsidRPr="00EB2E21">
                  <w:rPr>
                    <w:rFonts w:ascii="Calibri" w:hAnsi="Calibri"/>
                    <w:i/>
                  </w:rPr>
                  <w:t>Blind Chance</w:t>
                </w:r>
                <w:r w:rsidRPr="00EB2E21">
                  <w:rPr>
                    <w:rFonts w:ascii="Calibri" w:hAnsi="Calibri"/>
                  </w:rPr>
                  <w:t xml:space="preserve">, 1987]), but in his middle phase, which began with </w:t>
                </w:r>
                <w:r w:rsidRPr="00EB2E21">
                  <w:rPr>
                    <w:rFonts w:ascii="Calibri" w:hAnsi="Calibri"/>
                    <w:i/>
                  </w:rPr>
                  <w:t>Krótki film o zabijaniu</w:t>
                </w:r>
                <w:r w:rsidRPr="00EB2E21">
                  <w:rPr>
                    <w:rFonts w:ascii="Calibri" w:hAnsi="Calibri"/>
                  </w:rPr>
                  <w:t xml:space="preserve"> (</w:t>
                </w:r>
                <w:r w:rsidRPr="00EB2E21">
                  <w:rPr>
                    <w:rFonts w:ascii="Calibri" w:hAnsi="Calibri"/>
                    <w:i/>
                  </w:rPr>
                  <w:t>A Short Film about Killing</w:t>
                </w:r>
                <w:r w:rsidRPr="00EB2E21">
                  <w:rPr>
                    <w:rFonts w:ascii="Calibri" w:hAnsi="Calibri"/>
                  </w:rPr>
                  <w:t xml:space="preserve">, 1988) followed by the television mini-series </w:t>
                </w:r>
                <w:r w:rsidRPr="00EB2E21">
                  <w:rPr>
                    <w:rFonts w:ascii="Calibri" w:hAnsi="Calibri"/>
                    <w:i/>
                  </w:rPr>
                  <w:t>Dekalog</w:t>
                </w:r>
                <w:r w:rsidRPr="00EB2E21">
                  <w:rPr>
                    <w:rFonts w:ascii="Calibri" w:hAnsi="Calibri"/>
                  </w:rPr>
                  <w:t xml:space="preserve"> </w:t>
                </w:r>
                <w:r>
                  <w:rPr>
                    <w:rFonts w:ascii="Calibri" w:hAnsi="Calibri"/>
                  </w:rPr>
                  <w:t>[</w:t>
                </w:r>
                <w:r w:rsidRPr="00EB2E21">
                  <w:rPr>
                    <w:rFonts w:ascii="Calibri" w:hAnsi="Calibri"/>
                    <w:i/>
                  </w:rPr>
                  <w:t>The Decalogue</w:t>
                </w:r>
                <w:r>
                  <w:rPr>
                    <w:rFonts w:ascii="Calibri" w:hAnsi="Calibri"/>
                  </w:rPr>
                  <w:t>]</w:t>
                </w:r>
                <w:r w:rsidRPr="00EB2E21">
                  <w:rPr>
                    <w:rFonts w:ascii="Calibri" w:hAnsi="Calibri"/>
                    <w:i/>
                  </w:rPr>
                  <w:t xml:space="preserve">, </w:t>
                </w:r>
                <w:r w:rsidRPr="00EB2E21">
                  <w:rPr>
                    <w:rFonts w:ascii="Calibri" w:hAnsi="Calibri"/>
                  </w:rPr>
                  <w:t xml:space="preserve">he engaged social themes. </w:t>
                </w:r>
                <w:r w:rsidRPr="00EB2E21">
                  <w:rPr>
                    <w:rFonts w:ascii="Calibri" w:hAnsi="Calibri"/>
                    <w:i/>
                  </w:rPr>
                  <w:t>The Decalogue</w:t>
                </w:r>
                <w:r w:rsidRPr="00EB2E21">
                  <w:rPr>
                    <w:rFonts w:ascii="Calibri" w:hAnsi="Calibri"/>
                  </w:rPr>
                  <w:t xml:space="preserve">, set in a Warsaw housing project, is loosely based on the Ten Commandments. In the 1990s Kieślowski focused increasingly on moral issues, and works such as </w:t>
                </w:r>
                <w:r w:rsidRPr="00EB2E21">
                  <w:rPr>
                    <w:rFonts w:ascii="Calibri" w:hAnsi="Calibri"/>
                    <w:i/>
                  </w:rPr>
                  <w:t>La double vie de Véronique</w:t>
                </w:r>
                <w:r w:rsidRPr="00EB2E21">
                  <w:rPr>
                    <w:rFonts w:ascii="Calibri" w:hAnsi="Calibri"/>
                  </w:rPr>
                  <w:t xml:space="preserve"> </w:t>
                </w:r>
                <w:r>
                  <w:rPr>
                    <w:rFonts w:ascii="Calibri" w:hAnsi="Calibri"/>
                  </w:rPr>
                  <w:t>[</w:t>
                </w:r>
                <w:r w:rsidRPr="00EB2E21">
                  <w:rPr>
                    <w:rFonts w:ascii="Calibri" w:hAnsi="Calibri"/>
                    <w:i/>
                  </w:rPr>
                  <w:t>The Double Life of Véronique</w:t>
                </w:r>
                <w:r>
                  <w:rPr>
                    <w:rFonts w:ascii="Calibri" w:hAnsi="Calibri"/>
                  </w:rPr>
                  <w:t>]</w:t>
                </w:r>
                <w:r w:rsidRPr="00EB2E21">
                  <w:rPr>
                    <w:rFonts w:ascii="Calibri" w:hAnsi="Calibri"/>
                  </w:rPr>
                  <w:t xml:space="preserve"> and </w:t>
                </w:r>
                <w:r w:rsidRPr="00EB2E21">
                  <w:rPr>
                    <w:rFonts w:ascii="Calibri" w:hAnsi="Calibri"/>
                    <w:i/>
                  </w:rPr>
                  <w:t>Trois couleurs</w:t>
                </w:r>
                <w:r w:rsidRPr="00EB2E21" w:rsidDel="00BD2487">
                  <w:rPr>
                    <w:rFonts w:ascii="Calibri" w:hAnsi="Calibri"/>
                    <w:i/>
                  </w:rPr>
                  <w:t xml:space="preserve"> </w:t>
                </w:r>
                <w:r>
                  <w:rPr>
                    <w:rFonts w:ascii="Calibri" w:hAnsi="Calibri"/>
                  </w:rPr>
                  <w:t>[</w:t>
                </w:r>
                <w:r w:rsidRPr="00EB2E21">
                  <w:rPr>
                    <w:rFonts w:ascii="Calibri" w:hAnsi="Calibri"/>
                    <w:i/>
                  </w:rPr>
                  <w:t>Three Colours</w:t>
                </w:r>
                <w:r>
                  <w:rPr>
                    <w:rFonts w:ascii="Calibri" w:hAnsi="Calibri"/>
                  </w:rPr>
                  <w:t>]</w:t>
                </w:r>
                <w:r w:rsidRPr="00EB2E21">
                  <w:rPr>
                    <w:rFonts w:ascii="Calibri" w:hAnsi="Calibri"/>
                  </w:rPr>
                  <w:t xml:space="preserve"> have a more spiritual dimension. Kieślowski found funding outside Poland, but he was also disillusioned with Polish critics, who, he felt, misjudged him. They often ignored his engagement with existential and ethical questions by aligning his work with a politically and socially concerned Polish cinema.</w:t>
                </w:r>
              </w:p>
            </w:tc>
          </w:sdtContent>
        </w:sdt>
      </w:tr>
      <w:tr w:rsidR="003F0D73" w14:paraId="4CFA5DE4" w14:textId="77777777" w:rsidTr="003F0D73">
        <w:sdt>
          <w:sdtPr>
            <w:alias w:val="Article text"/>
            <w:tag w:val="articleText"/>
            <w:id w:val="634067588"/>
            <w:placeholder>
              <w:docPart w:val="DBA52775C222AC4FA2909D10F82146A4"/>
            </w:placeholder>
          </w:sdtPr>
          <w:sdtContent>
            <w:tc>
              <w:tcPr>
                <w:tcW w:w="9016" w:type="dxa"/>
                <w:tcMar>
                  <w:top w:w="113" w:type="dxa"/>
                  <w:bottom w:w="113" w:type="dxa"/>
                </w:tcMar>
              </w:tcPr>
              <w:p w14:paraId="36F85A77" w14:textId="6B5DD96B" w:rsidR="00EB2E21" w:rsidRDefault="00EB2E21" w:rsidP="00C27FAB">
                <w:pPr>
                  <w:rPr>
                    <w:rFonts w:ascii="Calibri" w:hAnsi="Calibri"/>
                  </w:rPr>
                </w:pPr>
                <w:r w:rsidRPr="00EB2E21">
                  <w:rPr>
                    <w:rFonts w:ascii="Calibri" w:hAnsi="Calibri"/>
                  </w:rPr>
                  <w:t xml:space="preserve">Krzysztof Kieślowski was a highly influential Polish filmmaker in the tradition of auteur cinema. Kieślowski tackled the tension between the political, spiritual and ethical, and his camerawork often involved close framing and sequence shots. His first works, documentaries that examined everyday aspects of Polish reality, were followed by the fiction film </w:t>
                </w:r>
                <w:r w:rsidRPr="00EB2E21">
                  <w:rPr>
                    <w:rFonts w:ascii="Calibri" w:hAnsi="Calibri"/>
                    <w:i/>
                  </w:rPr>
                  <w:t>Bez Ko</w:t>
                </w:r>
                <w:r w:rsidRPr="00EB2E21">
                  <w:rPr>
                    <w:rFonts w:ascii="Calibri" w:hAnsi="Calibri" w:cs="Times"/>
                    <w:i/>
                  </w:rPr>
                  <w:t>ń</w:t>
                </w:r>
                <w:r w:rsidRPr="00EB2E21">
                  <w:rPr>
                    <w:rFonts w:ascii="Calibri" w:hAnsi="Calibri"/>
                    <w:i/>
                  </w:rPr>
                  <w:t>ca</w:t>
                </w:r>
                <w:r w:rsidRPr="00EB2E21">
                  <w:rPr>
                    <w:rFonts w:ascii="Calibri" w:hAnsi="Calibri"/>
                  </w:rPr>
                  <w:t xml:space="preserve"> </w:t>
                </w:r>
                <w:r w:rsidR="008A693E">
                  <w:rPr>
                    <w:rFonts w:ascii="Calibri" w:hAnsi="Calibri"/>
                  </w:rPr>
                  <w:t>[</w:t>
                </w:r>
                <w:r w:rsidRPr="00EB2E21">
                  <w:rPr>
                    <w:rFonts w:ascii="Calibri" w:hAnsi="Calibri"/>
                    <w:i/>
                  </w:rPr>
                  <w:t>No End</w:t>
                </w:r>
                <w:r w:rsidR="008A693E">
                  <w:rPr>
                    <w:rFonts w:ascii="Calibri" w:hAnsi="Calibri"/>
                  </w:rPr>
                  <w:t>]</w:t>
                </w:r>
                <w:r w:rsidRPr="00EB2E21">
                  <w:rPr>
                    <w:rFonts w:ascii="Calibri" w:hAnsi="Calibri"/>
                  </w:rPr>
                  <w:t xml:space="preserve"> in 1985, a distinctive audio-visual narration that launched his collaboration with Krzysztof Piesiewicz, his co-scriptwriter, and Zbigniew Preisner, who scored his films. </w:t>
                </w:r>
                <w:r w:rsidRPr="00EB2E21">
                  <w:rPr>
                    <w:rFonts w:ascii="Calibri" w:hAnsi="Calibri"/>
                    <w:i/>
                  </w:rPr>
                  <w:t>Bez Ko</w:t>
                </w:r>
                <w:r w:rsidRPr="00EB2E21">
                  <w:rPr>
                    <w:rFonts w:ascii="Calibri" w:hAnsi="Calibri" w:cs="Times"/>
                    <w:i/>
                  </w:rPr>
                  <w:t>ń</w:t>
                </w:r>
                <w:r w:rsidRPr="00EB2E21">
                  <w:rPr>
                    <w:rFonts w:ascii="Calibri" w:hAnsi="Calibri"/>
                    <w:i/>
                  </w:rPr>
                  <w:t>ca</w:t>
                </w:r>
                <w:r w:rsidRPr="00EB2E21">
                  <w:rPr>
                    <w:rFonts w:ascii="Calibri" w:hAnsi="Calibri"/>
                  </w:rPr>
                  <w:t xml:space="preserve"> considers the impossibility of understanding human misfortune and provokes the audience’s empathic involvement. In his early fiction films, Kieślowski scrutinized the restrictions produced by communist ideology alongside metaphysical questions </w:t>
                </w:r>
                <w:r w:rsidR="002256B2">
                  <w:rPr>
                    <w:rFonts w:ascii="Calibri" w:hAnsi="Calibri"/>
                  </w:rPr>
                  <w:t>(</w:t>
                </w:r>
                <w:r w:rsidRPr="00EB2E21">
                  <w:rPr>
                    <w:rFonts w:ascii="Calibri" w:hAnsi="Calibri"/>
                    <w:i/>
                  </w:rPr>
                  <w:t>No End</w:t>
                </w:r>
                <w:r w:rsidRPr="00EB2E21">
                  <w:rPr>
                    <w:rFonts w:ascii="Calibri" w:hAnsi="Calibri"/>
                  </w:rPr>
                  <w:t xml:space="preserve">, </w:t>
                </w:r>
                <w:r w:rsidRPr="00EB2E21">
                  <w:rPr>
                    <w:rFonts w:ascii="Calibri" w:hAnsi="Calibri"/>
                    <w:i/>
                  </w:rPr>
                  <w:t>Prspadek</w:t>
                </w:r>
                <w:r w:rsidRPr="00EB2E21">
                  <w:rPr>
                    <w:rFonts w:ascii="Calibri" w:hAnsi="Calibri"/>
                  </w:rPr>
                  <w:t xml:space="preserve"> [</w:t>
                </w:r>
                <w:r w:rsidRPr="00EB2E21">
                  <w:rPr>
                    <w:rFonts w:ascii="Calibri" w:hAnsi="Calibri"/>
                    <w:i/>
                  </w:rPr>
                  <w:t>Blind Chance</w:t>
                </w:r>
                <w:r w:rsidRPr="00EB2E21">
                  <w:rPr>
                    <w:rFonts w:ascii="Calibri" w:hAnsi="Calibri"/>
                  </w:rPr>
                  <w:t xml:space="preserve">, 1987]), but in his middle phase, which began with </w:t>
                </w:r>
                <w:r w:rsidRPr="00EB2E21">
                  <w:rPr>
                    <w:rFonts w:ascii="Calibri" w:hAnsi="Calibri"/>
                    <w:i/>
                  </w:rPr>
                  <w:t>Krótki film o zabijaniu</w:t>
                </w:r>
                <w:r w:rsidRPr="00EB2E21">
                  <w:rPr>
                    <w:rFonts w:ascii="Calibri" w:hAnsi="Calibri"/>
                  </w:rPr>
                  <w:t xml:space="preserve"> (</w:t>
                </w:r>
                <w:r w:rsidRPr="00EB2E21">
                  <w:rPr>
                    <w:rFonts w:ascii="Calibri" w:hAnsi="Calibri"/>
                    <w:i/>
                  </w:rPr>
                  <w:t>A Short Film about Killing</w:t>
                </w:r>
                <w:r w:rsidRPr="00EB2E21">
                  <w:rPr>
                    <w:rFonts w:ascii="Calibri" w:hAnsi="Calibri"/>
                  </w:rPr>
                  <w:t xml:space="preserve">, 1988) followed by the television mini-series </w:t>
                </w:r>
                <w:r w:rsidRPr="00EB2E21">
                  <w:rPr>
                    <w:rFonts w:ascii="Calibri" w:hAnsi="Calibri"/>
                    <w:i/>
                  </w:rPr>
                  <w:t>Dekalog</w:t>
                </w:r>
                <w:r w:rsidRPr="00EB2E21">
                  <w:rPr>
                    <w:rFonts w:ascii="Calibri" w:hAnsi="Calibri"/>
                  </w:rPr>
                  <w:t xml:space="preserve"> </w:t>
                </w:r>
                <w:r w:rsidR="002256B2">
                  <w:rPr>
                    <w:rFonts w:ascii="Calibri" w:hAnsi="Calibri"/>
                  </w:rPr>
                  <w:t>[</w:t>
                </w:r>
                <w:r w:rsidRPr="00EB2E21">
                  <w:rPr>
                    <w:rFonts w:ascii="Calibri" w:hAnsi="Calibri"/>
                    <w:i/>
                  </w:rPr>
                  <w:t>The Decalogue</w:t>
                </w:r>
                <w:r w:rsidR="002256B2">
                  <w:rPr>
                    <w:rFonts w:ascii="Calibri" w:hAnsi="Calibri"/>
                  </w:rPr>
                  <w:t>]</w:t>
                </w:r>
                <w:r w:rsidRPr="00EB2E21">
                  <w:rPr>
                    <w:rFonts w:ascii="Calibri" w:hAnsi="Calibri"/>
                    <w:i/>
                  </w:rPr>
                  <w:t xml:space="preserve">, </w:t>
                </w:r>
                <w:r w:rsidRPr="00EB2E21">
                  <w:rPr>
                    <w:rFonts w:ascii="Calibri" w:hAnsi="Calibri"/>
                  </w:rPr>
                  <w:t xml:space="preserve">he engaged social themes. </w:t>
                </w:r>
                <w:r w:rsidRPr="00EB2E21">
                  <w:rPr>
                    <w:rFonts w:ascii="Calibri" w:hAnsi="Calibri"/>
                    <w:i/>
                  </w:rPr>
                  <w:t>The Decalogue</w:t>
                </w:r>
                <w:r w:rsidRPr="00EB2E21">
                  <w:rPr>
                    <w:rFonts w:ascii="Calibri" w:hAnsi="Calibri"/>
                  </w:rPr>
                  <w:t xml:space="preserve">, set in a Warsaw housing project, is loosely based on the Ten Commandments. In the 1990s Kieślowski focused increasingly on moral issues, and works such as </w:t>
                </w:r>
                <w:r w:rsidRPr="00EB2E21">
                  <w:rPr>
                    <w:rFonts w:ascii="Calibri" w:hAnsi="Calibri"/>
                    <w:i/>
                  </w:rPr>
                  <w:t>La double vie de Véronique</w:t>
                </w:r>
                <w:r w:rsidRPr="00EB2E21">
                  <w:rPr>
                    <w:rFonts w:ascii="Calibri" w:hAnsi="Calibri"/>
                  </w:rPr>
                  <w:t xml:space="preserve"> </w:t>
                </w:r>
                <w:r w:rsidR="002256B2">
                  <w:rPr>
                    <w:rFonts w:ascii="Calibri" w:hAnsi="Calibri"/>
                  </w:rPr>
                  <w:t>[</w:t>
                </w:r>
                <w:r w:rsidRPr="00EB2E21">
                  <w:rPr>
                    <w:rFonts w:ascii="Calibri" w:hAnsi="Calibri"/>
                    <w:i/>
                  </w:rPr>
                  <w:t>The Double Life of Véronique</w:t>
                </w:r>
                <w:r w:rsidR="002256B2">
                  <w:rPr>
                    <w:rFonts w:ascii="Calibri" w:hAnsi="Calibri"/>
                  </w:rPr>
                  <w:t>]</w:t>
                </w:r>
                <w:r w:rsidRPr="00EB2E21">
                  <w:rPr>
                    <w:rFonts w:ascii="Calibri" w:hAnsi="Calibri"/>
                  </w:rPr>
                  <w:t xml:space="preserve"> and </w:t>
                </w:r>
                <w:r w:rsidRPr="00EB2E21">
                  <w:rPr>
                    <w:rFonts w:ascii="Calibri" w:hAnsi="Calibri"/>
                    <w:i/>
                  </w:rPr>
                  <w:t>Trois couleurs</w:t>
                </w:r>
                <w:r w:rsidRPr="00EB2E21" w:rsidDel="00BD2487">
                  <w:rPr>
                    <w:rFonts w:ascii="Calibri" w:hAnsi="Calibri"/>
                    <w:i/>
                  </w:rPr>
                  <w:t xml:space="preserve"> </w:t>
                </w:r>
                <w:r w:rsidR="002256B2">
                  <w:rPr>
                    <w:rFonts w:ascii="Calibri" w:hAnsi="Calibri"/>
                  </w:rPr>
                  <w:t>[</w:t>
                </w:r>
                <w:r w:rsidRPr="00EB2E21">
                  <w:rPr>
                    <w:rFonts w:ascii="Calibri" w:hAnsi="Calibri"/>
                    <w:i/>
                  </w:rPr>
                  <w:t>Three Colours</w:t>
                </w:r>
                <w:r w:rsidR="002256B2">
                  <w:rPr>
                    <w:rFonts w:ascii="Calibri" w:hAnsi="Calibri"/>
                  </w:rPr>
                  <w:t>]</w:t>
                </w:r>
                <w:r w:rsidRPr="00EB2E21">
                  <w:rPr>
                    <w:rFonts w:ascii="Calibri" w:hAnsi="Calibri"/>
                  </w:rPr>
                  <w:t xml:space="preserve"> have a more spiritual dimension. Kieślowski found funding outside Poland, but he was also disillusioned with Polish critics, who, he felt, misjudged him. They often ignored his engagement with existential and ethical questions by aligning his work with a politically and socially concerned Polish cinema.</w:t>
                </w:r>
              </w:p>
              <w:p w14:paraId="2CC23FA9" w14:textId="77777777" w:rsidR="00EB2E21" w:rsidRDefault="00EB2E21" w:rsidP="00C27FAB">
                <w:pPr>
                  <w:rPr>
                    <w:rFonts w:ascii="Calibri" w:hAnsi="Calibri"/>
                  </w:rPr>
                </w:pPr>
              </w:p>
              <w:p w14:paraId="39C701DE" w14:textId="77777777" w:rsidR="00E42DDB" w:rsidRDefault="00EB2E21" w:rsidP="00E42DDB">
                <w:pPr>
                  <w:pStyle w:val="Heading1"/>
                  <w:outlineLvl w:val="0"/>
                  <w:rPr>
                    <w:lang w:val="en-US"/>
                  </w:rPr>
                </w:pPr>
                <w:r w:rsidRPr="00EB2E21">
                  <w:rPr>
                    <w:lang w:val="en-US"/>
                  </w:rPr>
                  <w:t>List of Works</w:t>
                </w:r>
                <w:r w:rsidR="00E42DDB">
                  <w:rPr>
                    <w:lang w:val="en-US"/>
                  </w:rPr>
                  <w:t xml:space="preserve">: </w:t>
                </w:r>
              </w:p>
              <w:p w14:paraId="562BB89A" w14:textId="229F67A2" w:rsidR="00EB2E21" w:rsidRPr="00EB2E21" w:rsidRDefault="00E42DDB" w:rsidP="00E42DDB">
                <w:pPr>
                  <w:pStyle w:val="Heading2"/>
                  <w:outlineLvl w:val="1"/>
                  <w:rPr>
                    <w:lang w:val="en-US"/>
                  </w:rPr>
                </w:pPr>
                <w:r>
                  <w:rPr>
                    <w:lang w:val="en-US"/>
                  </w:rPr>
                  <w:t>F</w:t>
                </w:r>
                <w:r>
                  <w:t>eature Films</w:t>
                </w:r>
              </w:p>
              <w:p w14:paraId="6655CDF3" w14:textId="67286CDB" w:rsidR="00EB2E21" w:rsidRPr="00EB2E21" w:rsidRDefault="00EB2E21" w:rsidP="00E42DDB">
                <w:pPr>
                  <w:pStyle w:val="NormalfollowingH2"/>
                </w:pPr>
                <w:r w:rsidRPr="00E42DDB">
                  <w:rPr>
                    <w:i/>
                  </w:rPr>
                  <w:t>Bez Ko</w:t>
                </w:r>
                <w:r w:rsidRPr="00E42DDB">
                  <w:rPr>
                    <w:rFonts w:cs="Times"/>
                    <w:i/>
                  </w:rPr>
                  <w:t>ń</w:t>
                </w:r>
                <w:r w:rsidRPr="00E42DDB">
                  <w:rPr>
                    <w:i/>
                  </w:rPr>
                  <w:t>ca</w:t>
                </w:r>
                <w:r w:rsidRPr="00EB2E21">
                  <w:t xml:space="preserve"> </w:t>
                </w:r>
                <w:r>
                  <w:t>[</w:t>
                </w:r>
                <w:r w:rsidRPr="00E42DDB">
                  <w:rPr>
                    <w:i/>
                  </w:rPr>
                  <w:t>No End</w:t>
                </w:r>
                <w:r>
                  <w:t>]</w:t>
                </w:r>
                <w:r w:rsidRPr="00EB2E21">
                  <w:t xml:space="preserve"> </w:t>
                </w:r>
                <w:r>
                  <w:t>(</w:t>
                </w:r>
                <w:r w:rsidRPr="00EB2E21">
                  <w:t>1985)</w:t>
                </w:r>
              </w:p>
              <w:p w14:paraId="04CAD399" w14:textId="4E99E223" w:rsidR="00EB2E21" w:rsidRPr="00EB2E21" w:rsidRDefault="00EB2E21" w:rsidP="00E42DDB">
                <w:pPr>
                  <w:pStyle w:val="NormalfollowingH2"/>
                </w:pPr>
                <w:r w:rsidRPr="00E42DDB">
                  <w:rPr>
                    <w:i/>
                  </w:rPr>
                  <w:t>Prspadek</w:t>
                </w:r>
                <w:r w:rsidRPr="00EB2E21">
                  <w:t xml:space="preserve"> </w:t>
                </w:r>
                <w:r>
                  <w:t>[</w:t>
                </w:r>
                <w:r w:rsidRPr="00E42DDB">
                  <w:rPr>
                    <w:i/>
                  </w:rPr>
                  <w:t>Blind Chance</w:t>
                </w:r>
                <w:r>
                  <w:t>]</w:t>
                </w:r>
                <w:r w:rsidRPr="00EB2E21">
                  <w:t xml:space="preserve"> </w:t>
                </w:r>
                <w:r>
                  <w:t>(</w:t>
                </w:r>
                <w:r w:rsidRPr="00EB2E21">
                  <w:t>1987)</w:t>
                </w:r>
              </w:p>
              <w:p w14:paraId="742452C5" w14:textId="2065A513" w:rsidR="00EB2E21" w:rsidRPr="00EB2E21" w:rsidRDefault="00EB2E21" w:rsidP="00E42DDB">
                <w:pPr>
                  <w:pStyle w:val="NormalfollowingH2"/>
                </w:pPr>
                <w:r w:rsidRPr="00E42DDB">
                  <w:rPr>
                    <w:i/>
                  </w:rPr>
                  <w:t>Krótki film o zabijaniu</w:t>
                </w:r>
                <w:r w:rsidRPr="00EB2E21">
                  <w:t xml:space="preserve"> </w:t>
                </w:r>
                <w:r>
                  <w:t>[</w:t>
                </w:r>
                <w:r w:rsidRPr="00E42DDB">
                  <w:rPr>
                    <w:i/>
                  </w:rPr>
                  <w:t>A Short Film about Killing</w:t>
                </w:r>
                <w:r>
                  <w:t>]</w:t>
                </w:r>
                <w:r w:rsidRPr="00EB2E21">
                  <w:t xml:space="preserve"> </w:t>
                </w:r>
                <w:r>
                  <w:t>(</w:t>
                </w:r>
                <w:r w:rsidRPr="00EB2E21">
                  <w:t>1988)</w:t>
                </w:r>
              </w:p>
              <w:p w14:paraId="308846A1" w14:textId="037091E8" w:rsidR="00EB2E21" w:rsidRPr="00EB2E21" w:rsidRDefault="00EB2E21" w:rsidP="00E42DDB">
                <w:pPr>
                  <w:pStyle w:val="NormalfollowingH2"/>
                </w:pPr>
                <w:r w:rsidRPr="00E42DDB">
                  <w:rPr>
                    <w:i/>
                  </w:rPr>
                  <w:t>Krótki film o mi</w:t>
                </w:r>
                <w:r w:rsidRPr="00E42DDB">
                  <w:rPr>
                    <w:rFonts w:cs="Times"/>
                    <w:i/>
                  </w:rPr>
                  <w:t>łości</w:t>
                </w:r>
                <w:r w:rsidRPr="00EB2E21">
                  <w:rPr>
                    <w:rFonts w:cs="Times"/>
                  </w:rPr>
                  <w:t xml:space="preserve"> </w:t>
                </w:r>
                <w:r>
                  <w:t>[</w:t>
                </w:r>
                <w:bookmarkStart w:id="0" w:name="_GoBack"/>
                <w:bookmarkEnd w:id="0"/>
                <w:r w:rsidRPr="00E42DDB">
                  <w:rPr>
                    <w:i/>
                  </w:rPr>
                  <w:t>A Short Film about Love</w:t>
                </w:r>
                <w:r>
                  <w:t>]</w:t>
                </w:r>
                <w:r w:rsidRPr="00EB2E21">
                  <w:t xml:space="preserve"> </w:t>
                </w:r>
                <w:r>
                  <w:t>(</w:t>
                </w:r>
                <w:r w:rsidRPr="00EB2E21">
                  <w:t>1988)</w:t>
                </w:r>
              </w:p>
              <w:p w14:paraId="770A5A17" w14:textId="501A88FD" w:rsidR="00EB2E21" w:rsidRPr="00EB2E21" w:rsidRDefault="00EB2E21" w:rsidP="00E42DDB">
                <w:pPr>
                  <w:pStyle w:val="NormalfollowingH2"/>
                </w:pPr>
                <w:r w:rsidRPr="00E42DDB">
                  <w:rPr>
                    <w:i/>
                  </w:rPr>
                  <w:t>Dekalog</w:t>
                </w:r>
                <w:r w:rsidRPr="00EB2E21">
                  <w:t xml:space="preserve"> </w:t>
                </w:r>
                <w:r>
                  <w:t>[</w:t>
                </w:r>
                <w:r w:rsidRPr="00E42DDB">
                  <w:rPr>
                    <w:i/>
                  </w:rPr>
                  <w:t>The Decalogue</w:t>
                </w:r>
                <w:r>
                  <w:t>]</w:t>
                </w:r>
                <w:r w:rsidRPr="00EB2E21">
                  <w:t xml:space="preserve"> </w:t>
                </w:r>
                <w:r>
                  <w:t>(</w:t>
                </w:r>
                <w:r w:rsidRPr="00EB2E21">
                  <w:t>1988–1990)</w:t>
                </w:r>
              </w:p>
              <w:p w14:paraId="632F08C2" w14:textId="7E949B8B" w:rsidR="00EB2E21" w:rsidRPr="00EB2E21" w:rsidRDefault="00EB2E21" w:rsidP="00E42DDB">
                <w:pPr>
                  <w:pStyle w:val="NormalfollowingH2"/>
                </w:pPr>
                <w:r w:rsidRPr="00E42DDB">
                  <w:rPr>
                    <w:i/>
                  </w:rPr>
                  <w:t>La double vie de Véronique</w:t>
                </w:r>
                <w:r w:rsidRPr="00EB2E21">
                  <w:t xml:space="preserve"> </w:t>
                </w:r>
                <w:r>
                  <w:t>[</w:t>
                </w:r>
                <w:r w:rsidRPr="00E42DDB">
                  <w:rPr>
                    <w:i/>
                  </w:rPr>
                  <w:t>The Double Life of Véronique</w:t>
                </w:r>
                <w:r>
                  <w:t>]</w:t>
                </w:r>
                <w:r w:rsidRPr="00EB2E21">
                  <w:t xml:space="preserve"> </w:t>
                </w:r>
                <w:r>
                  <w:t>(</w:t>
                </w:r>
                <w:r w:rsidRPr="00EB2E21">
                  <w:t>1991)</w:t>
                </w:r>
              </w:p>
              <w:p w14:paraId="1E6FE39A" w14:textId="439D082D" w:rsidR="00EB2E21" w:rsidRPr="00EB2E21" w:rsidRDefault="00EB2E21" w:rsidP="00E42DDB">
                <w:pPr>
                  <w:pStyle w:val="NormalfollowingH2"/>
                </w:pPr>
                <w:r w:rsidRPr="00E42DDB">
                  <w:rPr>
                    <w:i/>
                  </w:rPr>
                  <w:t>Trois couleurs: Bleu</w:t>
                </w:r>
                <w:r w:rsidRPr="00EB2E21">
                  <w:t xml:space="preserve"> </w:t>
                </w:r>
                <w:r>
                  <w:t>[</w:t>
                </w:r>
                <w:r w:rsidRPr="00E42DDB">
                  <w:rPr>
                    <w:i/>
                  </w:rPr>
                  <w:t>Three Colours: Blue</w:t>
                </w:r>
                <w:r>
                  <w:t>]</w:t>
                </w:r>
                <w:r w:rsidRPr="00EB2E21">
                  <w:t xml:space="preserve"> </w:t>
                </w:r>
                <w:r>
                  <w:t>(</w:t>
                </w:r>
                <w:r w:rsidRPr="00EB2E21">
                  <w:t>1993)</w:t>
                </w:r>
              </w:p>
              <w:p w14:paraId="457B5EB7" w14:textId="22D89632" w:rsidR="00EB2E21" w:rsidRPr="00EB2E21" w:rsidRDefault="00EB2E21" w:rsidP="00E42DDB">
                <w:pPr>
                  <w:pStyle w:val="NormalfollowingH2"/>
                </w:pPr>
                <w:r w:rsidRPr="00E42DDB">
                  <w:rPr>
                    <w:i/>
                  </w:rPr>
                  <w:t>Trois couleurs: Blanc</w:t>
                </w:r>
                <w:r w:rsidRPr="00EB2E21">
                  <w:t xml:space="preserve"> </w:t>
                </w:r>
                <w:r>
                  <w:t>[</w:t>
                </w:r>
                <w:r w:rsidRPr="00E42DDB">
                  <w:rPr>
                    <w:i/>
                  </w:rPr>
                  <w:t>Three Colours: Blanc</w:t>
                </w:r>
                <w:r>
                  <w:t>]</w:t>
                </w:r>
                <w:r w:rsidRPr="00EB2E21">
                  <w:t xml:space="preserve"> </w:t>
                </w:r>
                <w:r>
                  <w:t>(</w:t>
                </w:r>
                <w:r w:rsidRPr="00EB2E21">
                  <w:t>1994)</w:t>
                </w:r>
              </w:p>
              <w:p w14:paraId="074A6B13" w14:textId="2F70B5FA" w:rsidR="003F0D73" w:rsidRPr="00EB2E21" w:rsidRDefault="00EB2E21" w:rsidP="00E42DDB">
                <w:pPr>
                  <w:pStyle w:val="NormalfollowingH2"/>
                </w:pPr>
                <w:r w:rsidRPr="00E42DDB">
                  <w:rPr>
                    <w:i/>
                  </w:rPr>
                  <w:t>Trois couleurs: Rouge</w:t>
                </w:r>
                <w:r w:rsidRPr="00EB2E21">
                  <w:t xml:space="preserve"> </w:t>
                </w:r>
                <w:r>
                  <w:t>[</w:t>
                </w:r>
                <w:r w:rsidRPr="00E42DDB">
                  <w:rPr>
                    <w:i/>
                  </w:rPr>
                  <w:t>Three Colours: Rouge</w:t>
                </w:r>
                <w:r>
                  <w:t>]</w:t>
                </w:r>
                <w:r w:rsidRPr="00EB2E21">
                  <w:t xml:space="preserve"> </w:t>
                </w:r>
                <w:r>
                  <w:t>(</w:t>
                </w:r>
                <w:r w:rsidRPr="00EB2E21">
                  <w:t>1994)</w:t>
                </w:r>
              </w:p>
            </w:tc>
          </w:sdtContent>
        </w:sdt>
      </w:tr>
      <w:tr w:rsidR="003235A7" w14:paraId="363FB7FF" w14:textId="77777777" w:rsidTr="003235A7">
        <w:tc>
          <w:tcPr>
            <w:tcW w:w="9016" w:type="dxa"/>
          </w:tcPr>
          <w:p w14:paraId="3BF0D13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B7B4B45EA8DF4478968432C86A368BA"/>
              </w:placeholder>
            </w:sdtPr>
            <w:sdtEndPr>
              <w:rPr>
                <w:vanish/>
                <w:highlight w:val="yellow"/>
              </w:rPr>
            </w:sdtEndPr>
            <w:sdtContent>
              <w:p w14:paraId="2539FD6D" w14:textId="770CF886" w:rsidR="00EB2E21" w:rsidRDefault="00E42DDB" w:rsidP="00EB2E21">
                <w:sdt>
                  <w:sdtPr>
                    <w:id w:val="217943765"/>
                    <w:citation/>
                  </w:sdtPr>
                  <w:sdtContent>
                    <w:r>
                      <w:fldChar w:fldCharType="begin"/>
                    </w:r>
                    <w:r>
                      <w:rPr>
                        <w:rFonts w:ascii="Calibri" w:hAnsi="Calibri"/>
                        <w:lang w:val="en-US"/>
                      </w:rPr>
                      <w:instrText xml:space="preserve"> CITATION Coa99 \l 1033 </w:instrText>
                    </w:r>
                    <w:r>
                      <w:fldChar w:fldCharType="separate"/>
                    </w:r>
                    <w:r>
                      <w:rPr>
                        <w:rFonts w:ascii="Calibri" w:hAnsi="Calibri"/>
                        <w:noProof/>
                        <w:lang w:val="en-US"/>
                      </w:rPr>
                      <w:t xml:space="preserve"> </w:t>
                    </w:r>
                    <w:r w:rsidRPr="00E42DDB">
                      <w:rPr>
                        <w:rFonts w:ascii="Calibri" w:hAnsi="Calibri"/>
                        <w:noProof/>
                        <w:lang w:val="en-US"/>
                      </w:rPr>
                      <w:t>(Coates)</w:t>
                    </w:r>
                    <w:r>
                      <w:fldChar w:fldCharType="end"/>
                    </w:r>
                  </w:sdtContent>
                </w:sdt>
              </w:p>
              <w:p w14:paraId="4694B1FD" w14:textId="77777777" w:rsidR="00E42DDB" w:rsidRPr="00EB2E21" w:rsidRDefault="00E42DDB" w:rsidP="00EB2E21">
                <w:pPr>
                  <w:rPr>
                    <w:rFonts w:ascii="Calibri" w:hAnsi="Calibri"/>
                    <w:lang w:val="en-US"/>
                  </w:rPr>
                </w:pPr>
              </w:p>
              <w:p w14:paraId="11651307" w14:textId="697CF851" w:rsidR="00EB2E21" w:rsidRDefault="00E42DDB" w:rsidP="00EB2E21">
                <w:pPr>
                  <w:rPr>
                    <w:rFonts w:ascii="Calibri" w:hAnsi="Calibri"/>
                    <w:lang w:val="en-US"/>
                  </w:rPr>
                </w:pPr>
                <w:sdt>
                  <w:sdtPr>
                    <w:rPr>
                      <w:rFonts w:ascii="Calibri" w:hAnsi="Calibri"/>
                      <w:lang w:val="en-US"/>
                    </w:rPr>
                    <w:id w:val="-1147120546"/>
                    <w:citation/>
                  </w:sdtPr>
                  <w:sdtContent>
                    <w:r>
                      <w:rPr>
                        <w:rFonts w:ascii="Calibri" w:hAnsi="Calibri"/>
                        <w:lang w:val="en-US"/>
                      </w:rPr>
                      <w:fldChar w:fldCharType="begin"/>
                    </w:r>
                    <w:r>
                      <w:rPr>
                        <w:rFonts w:ascii="Calibri" w:hAnsi="Calibri"/>
                        <w:lang w:val="en-US"/>
                      </w:rPr>
                      <w:instrText xml:space="preserve"> CITATION Hal04 \l 1033 </w:instrText>
                    </w:r>
                    <w:r>
                      <w:rPr>
                        <w:rFonts w:ascii="Calibri" w:hAnsi="Calibri"/>
                        <w:lang w:val="en-US"/>
                      </w:rPr>
                      <w:fldChar w:fldCharType="separate"/>
                    </w:r>
                    <w:r w:rsidRPr="00E42DDB">
                      <w:rPr>
                        <w:rFonts w:ascii="Calibri" w:hAnsi="Calibri"/>
                        <w:noProof/>
                        <w:lang w:val="en-US"/>
                      </w:rPr>
                      <w:t>(Haltof)</w:t>
                    </w:r>
                    <w:r>
                      <w:rPr>
                        <w:rFonts w:ascii="Calibri" w:hAnsi="Calibri"/>
                        <w:lang w:val="en-US"/>
                      </w:rPr>
                      <w:fldChar w:fldCharType="end"/>
                    </w:r>
                  </w:sdtContent>
                </w:sdt>
              </w:p>
              <w:p w14:paraId="1EF061EB" w14:textId="77777777" w:rsidR="00E42DDB" w:rsidRPr="00EB2E21" w:rsidRDefault="00E42DDB" w:rsidP="00EB2E21">
                <w:pPr>
                  <w:rPr>
                    <w:rFonts w:ascii="Calibri" w:hAnsi="Calibri"/>
                    <w:lang w:val="en-US"/>
                  </w:rPr>
                </w:pPr>
              </w:p>
              <w:p w14:paraId="6C349067" w14:textId="60F47A02" w:rsidR="00EB2E21" w:rsidRDefault="00E42DDB" w:rsidP="00EB2E21">
                <w:pPr>
                  <w:rPr>
                    <w:rFonts w:ascii="Calibri" w:hAnsi="Calibri"/>
                    <w:lang w:val="en-US"/>
                  </w:rPr>
                </w:pPr>
                <w:sdt>
                  <w:sdtPr>
                    <w:rPr>
                      <w:rFonts w:ascii="Calibri" w:hAnsi="Calibri"/>
                      <w:lang w:val="en-US"/>
                    </w:rPr>
                    <w:id w:val="-1165169801"/>
                    <w:citation/>
                  </w:sdtPr>
                  <w:sdtContent>
                    <w:r>
                      <w:rPr>
                        <w:rFonts w:ascii="Calibri" w:hAnsi="Calibri"/>
                        <w:lang w:val="en-US"/>
                      </w:rPr>
                      <w:fldChar w:fldCharType="begin"/>
                    </w:r>
                    <w:r>
                      <w:rPr>
                        <w:rFonts w:ascii="Calibri" w:hAnsi="Calibri"/>
                        <w:lang w:val="en-US"/>
                      </w:rPr>
                      <w:instrText xml:space="preserve"> CITATION Kic04 \l 1033 </w:instrText>
                    </w:r>
                    <w:r>
                      <w:rPr>
                        <w:rFonts w:ascii="Calibri" w:hAnsi="Calibri"/>
                        <w:lang w:val="en-US"/>
                      </w:rPr>
                      <w:fldChar w:fldCharType="separate"/>
                    </w:r>
                    <w:r w:rsidRPr="00E42DDB">
                      <w:rPr>
                        <w:rFonts w:ascii="Calibri" w:hAnsi="Calibri"/>
                        <w:noProof/>
                        <w:lang w:val="en-US"/>
                      </w:rPr>
                      <w:t>(Kickasola)</w:t>
                    </w:r>
                    <w:r>
                      <w:rPr>
                        <w:rFonts w:ascii="Calibri" w:hAnsi="Calibri"/>
                        <w:lang w:val="en-US"/>
                      </w:rPr>
                      <w:fldChar w:fldCharType="end"/>
                    </w:r>
                  </w:sdtContent>
                </w:sdt>
              </w:p>
              <w:p w14:paraId="43234EA2" w14:textId="77777777" w:rsidR="00E42DDB" w:rsidRPr="00EB2E21" w:rsidRDefault="00E42DDB" w:rsidP="00EB2E21">
                <w:pPr>
                  <w:rPr>
                    <w:rFonts w:ascii="Calibri" w:hAnsi="Calibri"/>
                    <w:lang w:val="en-US"/>
                  </w:rPr>
                </w:pPr>
              </w:p>
              <w:p w14:paraId="209604B8" w14:textId="02A9A928" w:rsidR="003235A7" w:rsidRDefault="00E42DDB" w:rsidP="00FB11DE">
                <w:sdt>
                  <w:sdtPr>
                    <w:id w:val="1901784664"/>
                    <w:citation/>
                  </w:sdtPr>
                  <w:sdtContent>
                    <w:r>
                      <w:fldChar w:fldCharType="begin"/>
                    </w:r>
                    <w:r>
                      <w:rPr>
                        <w:rFonts w:ascii="Calibri" w:hAnsi="Calibri"/>
                        <w:lang w:val="en-US"/>
                      </w:rPr>
                      <w:instrText xml:space="preserve"> CITATION Woo09 \l 1033 </w:instrText>
                    </w:r>
                    <w:r>
                      <w:fldChar w:fldCharType="separate"/>
                    </w:r>
                    <w:r w:rsidRPr="00E42DDB">
                      <w:rPr>
                        <w:rFonts w:ascii="Calibri" w:hAnsi="Calibri"/>
                        <w:noProof/>
                        <w:lang w:val="en-US"/>
                      </w:rPr>
                      <w:t>(Woodward)</w:t>
                    </w:r>
                    <w:r>
                      <w:fldChar w:fldCharType="end"/>
                    </w:r>
                  </w:sdtContent>
                </w:sdt>
              </w:p>
            </w:sdtContent>
          </w:sdt>
        </w:tc>
      </w:tr>
    </w:tbl>
    <w:p w14:paraId="458291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59576" w14:textId="77777777" w:rsidR="008A693E" w:rsidRDefault="008A693E" w:rsidP="007A0D55">
      <w:pPr>
        <w:spacing w:after="0" w:line="240" w:lineRule="auto"/>
      </w:pPr>
      <w:r>
        <w:separator/>
      </w:r>
    </w:p>
  </w:endnote>
  <w:endnote w:type="continuationSeparator" w:id="0">
    <w:p w14:paraId="12964E57" w14:textId="77777777" w:rsidR="008A693E" w:rsidRDefault="008A69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38EA6" w14:textId="77777777" w:rsidR="008A693E" w:rsidRDefault="008A693E" w:rsidP="007A0D55">
      <w:pPr>
        <w:spacing w:after="0" w:line="240" w:lineRule="auto"/>
      </w:pPr>
      <w:r>
        <w:separator/>
      </w:r>
    </w:p>
  </w:footnote>
  <w:footnote w:type="continuationSeparator" w:id="0">
    <w:p w14:paraId="64185534" w14:textId="77777777" w:rsidR="008A693E" w:rsidRDefault="008A69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12F2C" w14:textId="77777777" w:rsidR="008A693E" w:rsidRDefault="008A693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5B6E93" w14:textId="77777777" w:rsidR="008A693E" w:rsidRDefault="008A69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7CF"/>
    <w:rsid w:val="00032559"/>
    <w:rsid w:val="00052040"/>
    <w:rsid w:val="000B25AE"/>
    <w:rsid w:val="000B55AB"/>
    <w:rsid w:val="000D24DC"/>
    <w:rsid w:val="00101B2E"/>
    <w:rsid w:val="00116FA0"/>
    <w:rsid w:val="0015114C"/>
    <w:rsid w:val="001A21F3"/>
    <w:rsid w:val="001A2537"/>
    <w:rsid w:val="001A6A06"/>
    <w:rsid w:val="00210C03"/>
    <w:rsid w:val="002162E2"/>
    <w:rsid w:val="002256B2"/>
    <w:rsid w:val="00225C5A"/>
    <w:rsid w:val="00230B10"/>
    <w:rsid w:val="00234353"/>
    <w:rsid w:val="00244BB0"/>
    <w:rsid w:val="00263E6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57CF"/>
    <w:rsid w:val="008A5B87"/>
    <w:rsid w:val="008A693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2DDB"/>
    <w:rsid w:val="00E85A05"/>
    <w:rsid w:val="00E95829"/>
    <w:rsid w:val="00EA606C"/>
    <w:rsid w:val="00EB0C8C"/>
    <w:rsid w:val="00EB2E21"/>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2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57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7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57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7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8074E958F06646A8FB829B43B83B1C"/>
        <w:category>
          <w:name w:val="General"/>
          <w:gallery w:val="placeholder"/>
        </w:category>
        <w:types>
          <w:type w:val="bbPlcHdr"/>
        </w:types>
        <w:behaviors>
          <w:behavior w:val="content"/>
        </w:behaviors>
        <w:guid w:val="{616D61C5-AE58-5D47-BD52-2B05CF3B4253}"/>
      </w:docPartPr>
      <w:docPartBody>
        <w:p w:rsidR="00000000" w:rsidRDefault="004E117A">
          <w:pPr>
            <w:pStyle w:val="248074E958F06646A8FB829B43B83B1C"/>
          </w:pPr>
          <w:r w:rsidRPr="00CC586D">
            <w:rPr>
              <w:rStyle w:val="PlaceholderText"/>
              <w:b/>
              <w:color w:val="FFFFFF" w:themeColor="background1"/>
            </w:rPr>
            <w:t>[Salutation]</w:t>
          </w:r>
        </w:p>
      </w:docPartBody>
    </w:docPart>
    <w:docPart>
      <w:docPartPr>
        <w:name w:val="5AA89EB933A7814B8554EB44E3FABCE4"/>
        <w:category>
          <w:name w:val="General"/>
          <w:gallery w:val="placeholder"/>
        </w:category>
        <w:types>
          <w:type w:val="bbPlcHdr"/>
        </w:types>
        <w:behaviors>
          <w:behavior w:val="content"/>
        </w:behaviors>
        <w:guid w:val="{24093B55-E874-A246-A9BD-2CE8FA611F63}"/>
      </w:docPartPr>
      <w:docPartBody>
        <w:p w:rsidR="00000000" w:rsidRDefault="004E117A">
          <w:pPr>
            <w:pStyle w:val="5AA89EB933A7814B8554EB44E3FABCE4"/>
          </w:pPr>
          <w:r>
            <w:rPr>
              <w:rStyle w:val="PlaceholderText"/>
            </w:rPr>
            <w:t>[First name]</w:t>
          </w:r>
        </w:p>
      </w:docPartBody>
    </w:docPart>
    <w:docPart>
      <w:docPartPr>
        <w:name w:val="FE6844406C21B847B11EB7ABB6173C03"/>
        <w:category>
          <w:name w:val="General"/>
          <w:gallery w:val="placeholder"/>
        </w:category>
        <w:types>
          <w:type w:val="bbPlcHdr"/>
        </w:types>
        <w:behaviors>
          <w:behavior w:val="content"/>
        </w:behaviors>
        <w:guid w:val="{9F122F54-98E2-084F-9601-BEEA24CDF07E}"/>
      </w:docPartPr>
      <w:docPartBody>
        <w:p w:rsidR="00000000" w:rsidRDefault="004E117A">
          <w:pPr>
            <w:pStyle w:val="FE6844406C21B847B11EB7ABB6173C03"/>
          </w:pPr>
          <w:r>
            <w:rPr>
              <w:rStyle w:val="PlaceholderText"/>
            </w:rPr>
            <w:t>[Middle name]</w:t>
          </w:r>
        </w:p>
      </w:docPartBody>
    </w:docPart>
    <w:docPart>
      <w:docPartPr>
        <w:name w:val="5FB652B00CD42548BFB501CC89F0296E"/>
        <w:category>
          <w:name w:val="General"/>
          <w:gallery w:val="placeholder"/>
        </w:category>
        <w:types>
          <w:type w:val="bbPlcHdr"/>
        </w:types>
        <w:behaviors>
          <w:behavior w:val="content"/>
        </w:behaviors>
        <w:guid w:val="{1E72713F-C9B7-4D4C-A46E-C4C825E26811}"/>
      </w:docPartPr>
      <w:docPartBody>
        <w:p w:rsidR="00000000" w:rsidRDefault="004E117A">
          <w:pPr>
            <w:pStyle w:val="5FB652B00CD42548BFB501CC89F0296E"/>
          </w:pPr>
          <w:r>
            <w:rPr>
              <w:rStyle w:val="PlaceholderText"/>
            </w:rPr>
            <w:t>[Last name]</w:t>
          </w:r>
        </w:p>
      </w:docPartBody>
    </w:docPart>
    <w:docPart>
      <w:docPartPr>
        <w:name w:val="2681D285E6F8514FBBEFC4ED5EC08B23"/>
        <w:category>
          <w:name w:val="General"/>
          <w:gallery w:val="placeholder"/>
        </w:category>
        <w:types>
          <w:type w:val="bbPlcHdr"/>
        </w:types>
        <w:behaviors>
          <w:behavior w:val="content"/>
        </w:behaviors>
        <w:guid w:val="{DF85E22D-20CB-3C4A-B324-0683A20A364B}"/>
      </w:docPartPr>
      <w:docPartBody>
        <w:p w:rsidR="00000000" w:rsidRDefault="004E117A">
          <w:pPr>
            <w:pStyle w:val="2681D285E6F8514FBBEFC4ED5EC08B23"/>
          </w:pPr>
          <w:r>
            <w:rPr>
              <w:rStyle w:val="PlaceholderText"/>
            </w:rPr>
            <w:t>[Enter your biography]</w:t>
          </w:r>
        </w:p>
      </w:docPartBody>
    </w:docPart>
    <w:docPart>
      <w:docPartPr>
        <w:name w:val="2C80224744EED440BEB261BE8D720C2C"/>
        <w:category>
          <w:name w:val="General"/>
          <w:gallery w:val="placeholder"/>
        </w:category>
        <w:types>
          <w:type w:val="bbPlcHdr"/>
        </w:types>
        <w:behaviors>
          <w:behavior w:val="content"/>
        </w:behaviors>
        <w:guid w:val="{C940B753-2427-5241-9EE5-C372AD1CD194}"/>
      </w:docPartPr>
      <w:docPartBody>
        <w:p w:rsidR="00000000" w:rsidRDefault="004E117A">
          <w:pPr>
            <w:pStyle w:val="2C80224744EED440BEB261BE8D720C2C"/>
          </w:pPr>
          <w:r>
            <w:rPr>
              <w:rStyle w:val="PlaceholderText"/>
            </w:rPr>
            <w:t>[Enter the institution with which you are affiliated]</w:t>
          </w:r>
        </w:p>
      </w:docPartBody>
    </w:docPart>
    <w:docPart>
      <w:docPartPr>
        <w:name w:val="2E9649CED78D6B459A0B053EADC6481B"/>
        <w:category>
          <w:name w:val="General"/>
          <w:gallery w:val="placeholder"/>
        </w:category>
        <w:types>
          <w:type w:val="bbPlcHdr"/>
        </w:types>
        <w:behaviors>
          <w:behavior w:val="content"/>
        </w:behaviors>
        <w:guid w:val="{39559336-7F49-E647-A54E-8BF469526A77}"/>
      </w:docPartPr>
      <w:docPartBody>
        <w:p w:rsidR="00000000" w:rsidRDefault="004E117A">
          <w:pPr>
            <w:pStyle w:val="2E9649CED78D6B459A0B053EADC6481B"/>
          </w:pPr>
          <w:r w:rsidRPr="00EF74F7">
            <w:rPr>
              <w:b/>
              <w:color w:val="808080" w:themeColor="background1" w:themeShade="80"/>
            </w:rPr>
            <w:t>[Enter the headword for your article]</w:t>
          </w:r>
        </w:p>
      </w:docPartBody>
    </w:docPart>
    <w:docPart>
      <w:docPartPr>
        <w:name w:val="BE0441CD7D09CA48B2A07FAE14405FC8"/>
        <w:category>
          <w:name w:val="General"/>
          <w:gallery w:val="placeholder"/>
        </w:category>
        <w:types>
          <w:type w:val="bbPlcHdr"/>
        </w:types>
        <w:behaviors>
          <w:behavior w:val="content"/>
        </w:behaviors>
        <w:guid w:val="{66454E56-5F98-FA4E-BAFF-1008566D3D87}"/>
      </w:docPartPr>
      <w:docPartBody>
        <w:p w:rsidR="00000000" w:rsidRDefault="004E117A">
          <w:pPr>
            <w:pStyle w:val="BE0441CD7D09CA48B2A07FAE14405F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42F4F63F1F394B819C6854ED4F94B9"/>
        <w:category>
          <w:name w:val="General"/>
          <w:gallery w:val="placeholder"/>
        </w:category>
        <w:types>
          <w:type w:val="bbPlcHdr"/>
        </w:types>
        <w:behaviors>
          <w:behavior w:val="content"/>
        </w:behaviors>
        <w:guid w:val="{3F6F8AD0-1FAE-4B48-BAB7-9824E56CFCD8}"/>
      </w:docPartPr>
      <w:docPartBody>
        <w:p w:rsidR="00000000" w:rsidRDefault="004E117A">
          <w:pPr>
            <w:pStyle w:val="CA42F4F63F1F394B819C6854ED4F94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A52775C222AC4FA2909D10F82146A4"/>
        <w:category>
          <w:name w:val="General"/>
          <w:gallery w:val="placeholder"/>
        </w:category>
        <w:types>
          <w:type w:val="bbPlcHdr"/>
        </w:types>
        <w:behaviors>
          <w:behavior w:val="content"/>
        </w:behaviors>
        <w:guid w:val="{299F4434-3478-524D-A3B0-17276D5E09DF}"/>
      </w:docPartPr>
      <w:docPartBody>
        <w:p w:rsidR="00000000" w:rsidRDefault="004E117A">
          <w:pPr>
            <w:pStyle w:val="DBA52775C222AC4FA2909D10F82146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7B4B45EA8DF4478968432C86A368BA"/>
        <w:category>
          <w:name w:val="General"/>
          <w:gallery w:val="placeholder"/>
        </w:category>
        <w:types>
          <w:type w:val="bbPlcHdr"/>
        </w:types>
        <w:behaviors>
          <w:behavior w:val="content"/>
        </w:behaviors>
        <w:guid w:val="{D43DCD40-D766-EC45-914E-1E7DB4F61D2A}"/>
      </w:docPartPr>
      <w:docPartBody>
        <w:p w:rsidR="00000000" w:rsidRDefault="004E117A">
          <w:pPr>
            <w:pStyle w:val="AB7B4B45EA8DF4478968432C86A368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074E958F06646A8FB829B43B83B1C">
    <w:name w:val="248074E958F06646A8FB829B43B83B1C"/>
  </w:style>
  <w:style w:type="paragraph" w:customStyle="1" w:styleId="5AA89EB933A7814B8554EB44E3FABCE4">
    <w:name w:val="5AA89EB933A7814B8554EB44E3FABCE4"/>
  </w:style>
  <w:style w:type="paragraph" w:customStyle="1" w:styleId="FE6844406C21B847B11EB7ABB6173C03">
    <w:name w:val="FE6844406C21B847B11EB7ABB6173C03"/>
  </w:style>
  <w:style w:type="paragraph" w:customStyle="1" w:styleId="5FB652B00CD42548BFB501CC89F0296E">
    <w:name w:val="5FB652B00CD42548BFB501CC89F0296E"/>
  </w:style>
  <w:style w:type="paragraph" w:customStyle="1" w:styleId="2681D285E6F8514FBBEFC4ED5EC08B23">
    <w:name w:val="2681D285E6F8514FBBEFC4ED5EC08B23"/>
  </w:style>
  <w:style w:type="paragraph" w:customStyle="1" w:styleId="2C80224744EED440BEB261BE8D720C2C">
    <w:name w:val="2C80224744EED440BEB261BE8D720C2C"/>
  </w:style>
  <w:style w:type="paragraph" w:customStyle="1" w:styleId="2E9649CED78D6B459A0B053EADC6481B">
    <w:name w:val="2E9649CED78D6B459A0B053EADC6481B"/>
  </w:style>
  <w:style w:type="paragraph" w:customStyle="1" w:styleId="BE0441CD7D09CA48B2A07FAE14405FC8">
    <w:name w:val="BE0441CD7D09CA48B2A07FAE14405FC8"/>
  </w:style>
  <w:style w:type="paragraph" w:customStyle="1" w:styleId="CA42F4F63F1F394B819C6854ED4F94B9">
    <w:name w:val="CA42F4F63F1F394B819C6854ED4F94B9"/>
  </w:style>
  <w:style w:type="paragraph" w:customStyle="1" w:styleId="DBA52775C222AC4FA2909D10F82146A4">
    <w:name w:val="DBA52775C222AC4FA2909D10F82146A4"/>
  </w:style>
  <w:style w:type="paragraph" w:customStyle="1" w:styleId="AB7B4B45EA8DF4478968432C86A368BA">
    <w:name w:val="AB7B4B45EA8DF4478968432C86A368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074E958F06646A8FB829B43B83B1C">
    <w:name w:val="248074E958F06646A8FB829B43B83B1C"/>
  </w:style>
  <w:style w:type="paragraph" w:customStyle="1" w:styleId="5AA89EB933A7814B8554EB44E3FABCE4">
    <w:name w:val="5AA89EB933A7814B8554EB44E3FABCE4"/>
  </w:style>
  <w:style w:type="paragraph" w:customStyle="1" w:styleId="FE6844406C21B847B11EB7ABB6173C03">
    <w:name w:val="FE6844406C21B847B11EB7ABB6173C03"/>
  </w:style>
  <w:style w:type="paragraph" w:customStyle="1" w:styleId="5FB652B00CD42548BFB501CC89F0296E">
    <w:name w:val="5FB652B00CD42548BFB501CC89F0296E"/>
  </w:style>
  <w:style w:type="paragraph" w:customStyle="1" w:styleId="2681D285E6F8514FBBEFC4ED5EC08B23">
    <w:name w:val="2681D285E6F8514FBBEFC4ED5EC08B23"/>
  </w:style>
  <w:style w:type="paragraph" w:customStyle="1" w:styleId="2C80224744EED440BEB261BE8D720C2C">
    <w:name w:val="2C80224744EED440BEB261BE8D720C2C"/>
  </w:style>
  <w:style w:type="paragraph" w:customStyle="1" w:styleId="2E9649CED78D6B459A0B053EADC6481B">
    <w:name w:val="2E9649CED78D6B459A0B053EADC6481B"/>
  </w:style>
  <w:style w:type="paragraph" w:customStyle="1" w:styleId="BE0441CD7D09CA48B2A07FAE14405FC8">
    <w:name w:val="BE0441CD7D09CA48B2A07FAE14405FC8"/>
  </w:style>
  <w:style w:type="paragraph" w:customStyle="1" w:styleId="CA42F4F63F1F394B819C6854ED4F94B9">
    <w:name w:val="CA42F4F63F1F394B819C6854ED4F94B9"/>
  </w:style>
  <w:style w:type="paragraph" w:customStyle="1" w:styleId="DBA52775C222AC4FA2909D10F82146A4">
    <w:name w:val="DBA52775C222AC4FA2909D10F82146A4"/>
  </w:style>
  <w:style w:type="paragraph" w:customStyle="1" w:styleId="AB7B4B45EA8DF4478968432C86A368BA">
    <w:name w:val="AB7B4B45EA8DF4478968432C86A368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Coa99</b:Tag>
    <b:SourceType>Book</b:SourceType>
    <b:Guid>{BF0E0F99-36B0-3346-8A5D-166314F60232}</b:Guid>
    <b:Title>Lucid Dreams: The Films of Krzysztof Kieślowski</b:Title>
    <b:Year>1999</b:Year>
    <b:Author>
      <b:Author>
        <b:NameList>
          <b:Person>
            <b:Last>Coates</b:Last>
            <b:First>P.</b:First>
          </b:Person>
        </b:NameList>
      </b:Author>
    </b:Author>
    <b:City>Wiltshire</b:City>
    <b:Publisher>Flicks Books</b:Publisher>
    <b:RefOrder>1</b:RefOrder>
  </b:Source>
  <b:Source>
    <b:Tag>Hal04</b:Tag>
    <b:SourceType>Book</b:SourceType>
    <b:Guid>{D8F96758-3B17-2845-988F-3A39DAF46BEA}</b:Guid>
    <b:Author>
      <b:Author>
        <b:NameList>
          <b:Person>
            <b:Last>Haltof</b:Last>
            <b:First>M.</b:First>
          </b:Person>
        </b:NameList>
      </b:Author>
    </b:Author>
    <b:Title>The Cinema of Krzysztof Kieślowski: Variations on Destiny and Chance</b:Title>
    <b:City>London; New York</b:City>
    <b:Publisher>Wallflower Press</b:Publisher>
    <b:Year>2004</b:Year>
    <b:RefOrder>2</b:RefOrder>
  </b:Source>
  <b:Source>
    <b:Tag>Kic04</b:Tag>
    <b:SourceType>Book</b:SourceType>
    <b:Guid>{C2750314-7037-C648-8E57-EEA604468A6D}</b:Guid>
    <b:Author>
      <b:Author>
        <b:NameList>
          <b:Person>
            <b:Last>Kickasola</b:Last>
            <b:First>J.</b:First>
            <b:Middle>G.</b:Middle>
          </b:Person>
        </b:NameList>
      </b:Author>
    </b:Author>
    <b:Title>The Films of Krzysztof Kieślowski: The Liminal Image</b:Title>
    <b:City>New York; London</b:City>
    <b:Publisher>Continuum</b:Publisher>
    <b:Year>2004</b:Year>
    <b:RefOrder>3</b:RefOrder>
  </b:Source>
  <b:Source>
    <b:Tag>Woo09</b:Tag>
    <b:SourceType>Book</b:SourceType>
    <b:Guid>{79CB11B4-297B-AD4D-ABEA-F6E132E8B9F5}</b:Guid>
    <b:Author>
      <b:Author>
        <b:NameList>
          <b:Person>
            <b:Last>Woodward</b:Last>
            <b:First>S.</b:First>
          </b:Person>
        </b:NameList>
      </b:Author>
    </b:Author>
    <b:Title>After Kieślowski. The Legacy of Krzysztof Kieślowski</b:Title>
    <b:City>Detroit</b:City>
    <b:Publisher>Wayne State University Press</b:Publisher>
    <b:Year>2009</b:Year>
    <b:RefOrder>4</b:RefOrder>
  </b:Source>
</b:Sources>
</file>

<file path=customXml/itemProps1.xml><?xml version="1.0" encoding="utf-8"?>
<ds:datastoreItem xmlns:ds="http://schemas.openxmlformats.org/officeDocument/2006/customXml" ds:itemID="{E100E055-C08C-6C46-BE20-FA9E7265D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2015-06-16T10:29:00Z</dcterms:created>
  <dcterms:modified xsi:type="dcterms:W3CDTF">2015-06-16T10:56:00Z</dcterms:modified>
</cp:coreProperties>
</file>