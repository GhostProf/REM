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1D689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84430B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964D231386E4FCDA25E2B58D41E9A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B0CA46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cs="Times New Roman"/>
            </w:rPr>
            <w:alias w:val="First name"/>
            <w:tag w:val="authorFirstName"/>
            <w:id w:val="581645879"/>
            <w:placeholder>
              <w:docPart w:val="3B3F6A65974B4F94B1A98ED4960030D1"/>
            </w:placeholder>
            <w:text/>
          </w:sdtPr>
          <w:sdtEndPr/>
          <w:sdtContent>
            <w:tc>
              <w:tcPr>
                <w:tcW w:w="2073" w:type="dxa"/>
              </w:tcPr>
              <w:p w14:paraId="3F0B1247" w14:textId="77777777" w:rsidR="00B574C9" w:rsidRDefault="00596722" w:rsidP="00596722">
                <w:r w:rsidRPr="00596722">
                  <w:rPr>
                    <w:rFonts w:cs="Times New Roman"/>
                  </w:rPr>
                  <w:t>Peter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98FF07B57F764B76A832F55BE3F12F6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6C8FCFE" w14:textId="77777777" w:rsidR="00B574C9" w:rsidRDefault="00D66D1B" w:rsidP="00D66D1B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rFonts w:cs="Times New Roman"/>
            </w:rPr>
            <w:alias w:val="Last name"/>
            <w:tag w:val="authorLastName"/>
            <w:id w:val="-1088529830"/>
            <w:placeholder>
              <w:docPart w:val="F6C61E8C3D584654AF8157FAD4081E9B"/>
            </w:placeholder>
            <w:text/>
          </w:sdtPr>
          <w:sdtEndPr/>
          <w:sdtContent>
            <w:tc>
              <w:tcPr>
                <w:tcW w:w="2642" w:type="dxa"/>
              </w:tcPr>
              <w:p w14:paraId="079E75E4" w14:textId="77777777" w:rsidR="00B574C9" w:rsidRDefault="00596722" w:rsidP="00596722">
                <w:r w:rsidRPr="00596722">
                  <w:rPr>
                    <w:rFonts w:cs="Times New Roman"/>
                  </w:rPr>
                  <w:t>Roderick</w:t>
                </w:r>
              </w:p>
            </w:tc>
          </w:sdtContent>
        </w:sdt>
      </w:tr>
      <w:tr w:rsidR="00B574C9" w14:paraId="1075E14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44274F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C727CEE429A446C95DCE0AB32F97EE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48E418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2B3CA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4FD12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F1011754F61411C8101A4ACF9ADAD5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216E09E" w14:textId="77777777" w:rsidR="00B574C9" w:rsidRDefault="00596722" w:rsidP="00596722">
                <w:r>
                  <w:t>University of York</w:t>
                </w:r>
              </w:p>
            </w:tc>
          </w:sdtContent>
        </w:sdt>
      </w:tr>
    </w:tbl>
    <w:p w14:paraId="3659D34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D5D38B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F0AD36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865E6F7" w14:textId="77777777" w:rsidTr="003F0D73">
        <w:sdt>
          <w:sdtPr>
            <w:alias w:val="Article headword"/>
            <w:tag w:val="articleHeadword"/>
            <w:id w:val="-361440020"/>
            <w:placeholder>
              <w:docPart w:val="BAB6AE91A4C5445DA00AC4E4E25873A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558898" w14:textId="77777777" w:rsidR="003F0D73" w:rsidRPr="00FB589A" w:rsidRDefault="00464867" w:rsidP="00596722">
                <w:pPr>
                  <w:rPr>
                    <w:b/>
                  </w:rPr>
                </w:pPr>
                <w:proofErr w:type="spellStart"/>
                <w:r>
                  <w:t>Petrassi</w:t>
                </w:r>
                <w:proofErr w:type="spellEnd"/>
                <w:r>
                  <w:t xml:space="preserve">, </w:t>
                </w:r>
                <w:proofErr w:type="spellStart"/>
                <w:r>
                  <w:t>Goffredo</w:t>
                </w:r>
                <w:proofErr w:type="spellEnd"/>
                <w:r>
                  <w:t xml:space="preserve"> (1904-</w:t>
                </w:r>
                <w:r w:rsidR="00596722" w:rsidRPr="00596722">
                  <w:t>2003)</w:t>
                </w:r>
              </w:p>
            </w:tc>
          </w:sdtContent>
        </w:sdt>
      </w:tr>
      <w:tr w:rsidR="00464699" w14:paraId="10AC8867" w14:textId="77777777" w:rsidTr="007821B0">
        <w:sdt>
          <w:sdtPr>
            <w:alias w:val="Variant headwords"/>
            <w:tag w:val="variantHeadwords"/>
            <w:id w:val="173464402"/>
            <w:placeholder>
              <w:docPart w:val="244BEA7BB642438FA05CF7259AD4DA4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5A70F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2C7F40E" w14:textId="77777777" w:rsidTr="003F0D73">
        <w:sdt>
          <w:sdtPr>
            <w:alias w:val="Abstract"/>
            <w:tag w:val="abstract"/>
            <w:id w:val="-635871867"/>
            <w:placeholder>
              <w:docPart w:val="D08EFD19BEFB46BFBDD82FCF5439678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F994A2" w14:textId="77777777" w:rsidR="00E85A05" w:rsidRPr="00596722" w:rsidRDefault="00596722" w:rsidP="00464867">
                <w:pPr>
                  <w:rPr>
                    <w:rFonts w:ascii="Calibri" w:hAnsi="Calibri"/>
                    <w:lang w:val="en-US"/>
                  </w:rPr>
                </w:pP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Goffredo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(b. 1904, d. 2003) was an Italian musician and composer who spent much of his working</w:t>
                </w:r>
                <w:bookmarkStart w:id="0" w:name="_GoBack"/>
                <w:bookmarkEnd w:id="0"/>
                <w:r w:rsidRPr="00C049B8">
                  <w:rPr>
                    <w:rFonts w:ascii="Calibri" w:hAnsi="Calibri"/>
                    <w:lang w:val="en-US"/>
                  </w:rPr>
                  <w:t xml:space="preserve"> life in Rome. Alongside Luigi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Dallapiccola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Giorgio Federico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Ghedini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he inhabited an ‘intermediate’ generation in Italian twentieth century modernism, spanning </w:t>
                </w:r>
                <w:r>
                  <w:rPr>
                    <w:rFonts w:ascii="Calibri" w:hAnsi="Calibri"/>
                    <w:lang w:val="en-US"/>
                  </w:rPr>
                  <w:t>the gap between the flamboyant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trio of Alfredo Casella,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Ildebrando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Pizetti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Gian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Francesco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Malipiero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in the 1920s and 30s and the avant-gardists Luigi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Nono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, Bruno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Maderna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Luciano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Berio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in the 1960s.</w:t>
                </w:r>
                <w:r>
                  <w:br/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grew up surrounded by the polyphonic heri</w:t>
                </w:r>
                <w:r>
                  <w:rPr>
                    <w:rFonts w:ascii="Calibri" w:hAnsi="Calibri"/>
                    <w:lang w:val="en-US"/>
                  </w:rPr>
                  <w:t>tage of the Italian renaissance, being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born in the same village as Palestrina and studying as a teenager in Rome at the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Scuola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Cantorum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of </w:t>
                </w:r>
                <w:r w:rsidRPr="00C049B8">
                  <w:rPr>
                    <w:rFonts w:ascii="Calibri" w:hAnsi="Calibri"/>
                    <w:i/>
                    <w:lang w:val="en-US"/>
                  </w:rPr>
                  <w:t xml:space="preserve">San Salvatore in </w:t>
                </w:r>
                <w:proofErr w:type="spellStart"/>
                <w:r w:rsidRPr="00C049B8">
                  <w:rPr>
                    <w:rFonts w:ascii="Calibri" w:hAnsi="Calibri"/>
                    <w:i/>
                    <w:lang w:val="en-US"/>
                  </w:rPr>
                  <w:t>Lauro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>;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Weismann notes</w:t>
                </w:r>
                <w:r>
                  <w:rPr>
                    <w:rFonts w:ascii="Calibri" w:hAnsi="Calibri"/>
                    <w:lang w:val="en-US"/>
                  </w:rPr>
                  <w:t xml:space="preserve"> that ‘</w:t>
                </w:r>
                <w:r w:rsidRPr="00C049B8">
                  <w:rPr>
                    <w:rFonts w:ascii="Calibri" w:hAnsi="Calibri"/>
                    <w:lang w:val="en-US"/>
                  </w:rPr>
                  <w:t>various manifestations of Catholic baroque art displayed on architecture, interior decoration and music</w:t>
                </w:r>
                <w:r>
                  <w:rPr>
                    <w:rFonts w:ascii="Calibri" w:hAnsi="Calibri"/>
                    <w:lang w:val="en-US"/>
                  </w:rPr>
                  <w:t xml:space="preserve"> … </w:t>
                </w:r>
                <w:r w:rsidRPr="00C049B8">
                  <w:rPr>
                    <w:rFonts w:ascii="Calibri" w:hAnsi="Calibri"/>
                    <w:lang w:val="en-US"/>
                  </w:rPr>
                  <w:t>undoubtedly contributed to the formation of his taste’</w:t>
                </w:r>
                <w:r>
                  <w:rPr>
                    <w:rFonts w:ascii="Calibri" w:hAnsi="Calibri"/>
                    <w:lang w:val="en-US"/>
                  </w:rPr>
                  <w:t xml:space="preserve"> (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Weissmann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>, 3)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. His student days were spent at the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Conservatorio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di Santa Cecilia, where he studied with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Bustini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</w:t>
                </w:r>
                <w:r>
                  <w:rPr>
                    <w:rFonts w:ascii="Calibri" w:hAnsi="Calibri"/>
                    <w:lang w:val="en-US"/>
                  </w:rPr>
                  <w:t>Casella, and produced a flourish of remarkably mature works which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combined</w:t>
                </w:r>
                <w:r>
                  <w:rPr>
                    <w:rFonts w:ascii="Calibri" w:hAnsi="Calibri"/>
                    <w:lang w:val="en-US"/>
                  </w:rPr>
                  <w:t xml:space="preserve"> extreme contrapuntal complexity with the harmonic language of Stravinsky. In addition,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Petrassi’s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ability to overcome the Italian aversion to the orchestral ‘set-piece’ (for instance, the </w:t>
                </w:r>
                <w:r w:rsidRPr="00C049B8">
                  <w:rPr>
                    <w:rFonts w:ascii="Calibri" w:hAnsi="Calibri"/>
                    <w:i/>
                    <w:lang w:val="en-US"/>
                  </w:rPr>
                  <w:t>Partita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of 1932, the </w:t>
                </w:r>
                <w:r w:rsidRPr="00C049B8">
                  <w:rPr>
                    <w:rFonts w:ascii="Calibri" w:hAnsi="Calibri"/>
                    <w:i/>
                    <w:lang w:val="en-US"/>
                  </w:rPr>
                  <w:t>Concerto for Orchestra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of 1933-4) led to fruitful international connections in Britain and Germany. </w:t>
                </w:r>
              </w:p>
            </w:tc>
          </w:sdtContent>
        </w:sdt>
      </w:tr>
      <w:tr w:rsidR="003F0D73" w:rsidRPr="00341FE0" w14:paraId="7FE3F690" w14:textId="77777777" w:rsidTr="003F0D73">
        <w:sdt>
          <w:sdtPr>
            <w:alias w:val="Article text"/>
            <w:tag w:val="articleText"/>
            <w:id w:val="634067588"/>
            <w:placeholder>
              <w:docPart w:val="BE210676090B4DFE94D7D22A544F7C9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EA7177" w14:textId="77777777" w:rsidR="00596722" w:rsidRPr="00C049B8" w:rsidRDefault="00596722" w:rsidP="00464867">
                <w:pPr>
                  <w:rPr>
                    <w:rFonts w:ascii="Calibri" w:hAnsi="Calibri"/>
                    <w:lang w:val="en-US"/>
                  </w:rPr>
                </w:pP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Goffredo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(b. 1904, d. 2003) was an Italian musician and composer who spent much of his working life in Rome. Alongside Luigi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Dallapiccola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Giorgio Federico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Ghedini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he inhabited an ‘intermediate’ generation in Italian twentieth century modernism, spanning </w:t>
                </w:r>
                <w:r>
                  <w:rPr>
                    <w:rFonts w:ascii="Calibri" w:hAnsi="Calibri"/>
                    <w:lang w:val="en-US"/>
                  </w:rPr>
                  <w:t>the gap between the flamboyant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trio of Alfredo Casella,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Ildebrando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Pizetti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Gian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Francesco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Malipiero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in the 1920s and 30s and the avant-gardists Luigi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Nono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, Bruno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Maderna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Luciano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Berio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in the 1960s.</w:t>
                </w:r>
              </w:p>
              <w:p w14:paraId="0C0F9470" w14:textId="77777777" w:rsidR="00596722" w:rsidRPr="00C049B8" w:rsidRDefault="00596722" w:rsidP="00464867">
                <w:pPr>
                  <w:rPr>
                    <w:rFonts w:ascii="Calibri" w:hAnsi="Calibri"/>
                    <w:lang w:val="en-US"/>
                  </w:rPr>
                </w:pPr>
              </w:p>
              <w:p w14:paraId="4CBE34A0" w14:textId="77777777" w:rsidR="00596722" w:rsidRDefault="00596722" w:rsidP="00464867">
                <w:pPr>
                  <w:rPr>
                    <w:rFonts w:ascii="Calibri" w:hAnsi="Calibri"/>
                    <w:lang w:val="en-US"/>
                  </w:rPr>
                </w:pP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grew up surrounded by the polyphonic heri</w:t>
                </w:r>
                <w:r>
                  <w:rPr>
                    <w:rFonts w:ascii="Calibri" w:hAnsi="Calibri"/>
                    <w:lang w:val="en-US"/>
                  </w:rPr>
                  <w:t>tage of the Italian renaissance, being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born in the same village as Palestrina and studying as a teenager in Rome at the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Scuola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Cantorum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of </w:t>
                </w:r>
                <w:r w:rsidRPr="00C049B8">
                  <w:rPr>
                    <w:rFonts w:ascii="Calibri" w:hAnsi="Calibri"/>
                    <w:i/>
                    <w:lang w:val="en-US"/>
                  </w:rPr>
                  <w:t xml:space="preserve">San Salvatore in </w:t>
                </w:r>
                <w:proofErr w:type="spellStart"/>
                <w:r w:rsidRPr="00C049B8">
                  <w:rPr>
                    <w:rFonts w:ascii="Calibri" w:hAnsi="Calibri"/>
                    <w:i/>
                    <w:lang w:val="en-US"/>
                  </w:rPr>
                  <w:t>Lauro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>;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Weismann notes</w:t>
                </w:r>
                <w:r>
                  <w:rPr>
                    <w:rFonts w:ascii="Calibri" w:hAnsi="Calibri"/>
                    <w:lang w:val="en-US"/>
                  </w:rPr>
                  <w:t xml:space="preserve"> that ‘</w:t>
                </w:r>
                <w:r w:rsidRPr="00C049B8">
                  <w:rPr>
                    <w:rFonts w:ascii="Calibri" w:hAnsi="Calibri"/>
                    <w:lang w:val="en-US"/>
                  </w:rPr>
                  <w:t>various manifestations of Catholic baroque art displayed on architecture, interior decoration and music</w:t>
                </w:r>
                <w:r>
                  <w:rPr>
                    <w:rFonts w:ascii="Calibri" w:hAnsi="Calibri"/>
                    <w:lang w:val="en-US"/>
                  </w:rPr>
                  <w:t xml:space="preserve"> … </w:t>
                </w:r>
                <w:r w:rsidRPr="00C049B8">
                  <w:rPr>
                    <w:rFonts w:ascii="Calibri" w:hAnsi="Calibri"/>
                    <w:lang w:val="en-US"/>
                  </w:rPr>
                  <w:t>undoubtedly contributed to the formation of his taste’</w:t>
                </w:r>
                <w:r>
                  <w:rPr>
                    <w:rFonts w:ascii="Calibri" w:hAnsi="Calibri"/>
                    <w:lang w:val="en-US"/>
                  </w:rPr>
                  <w:t xml:space="preserve"> (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Weissmann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>, 3)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. His student days were spent at the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Conservatorio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di Santa Cecilia, where he studied with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Bustini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</w:t>
                </w:r>
                <w:r>
                  <w:rPr>
                    <w:rFonts w:ascii="Calibri" w:hAnsi="Calibri"/>
                    <w:lang w:val="en-US"/>
                  </w:rPr>
                  <w:t>Casella, and produced a flourish of remarkably mature works which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combined</w:t>
                </w:r>
                <w:r>
                  <w:rPr>
                    <w:rFonts w:ascii="Calibri" w:hAnsi="Calibri"/>
                    <w:lang w:val="en-US"/>
                  </w:rPr>
                  <w:t xml:space="preserve"> extreme contrapuntal complexity with the harmonic language of Stravinsky. In addition,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Petrassi’s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ability to overcome the Italian aversion to the orchestral ‘set-piece’ (for instance, the </w:t>
                </w:r>
                <w:r w:rsidRPr="00C049B8">
                  <w:rPr>
                    <w:rFonts w:ascii="Calibri" w:hAnsi="Calibri"/>
                    <w:i/>
                    <w:lang w:val="en-US"/>
                  </w:rPr>
                  <w:t>Partita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of 1932, the </w:t>
                </w:r>
                <w:r w:rsidRPr="00C049B8">
                  <w:rPr>
                    <w:rFonts w:ascii="Calibri" w:hAnsi="Calibri"/>
                    <w:i/>
                    <w:lang w:val="en-US"/>
                  </w:rPr>
                  <w:t>Concerto for Orchestra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of 1933-4) led to fruitful international connections in Britain and Germany. </w:t>
                </w:r>
              </w:p>
              <w:p w14:paraId="37F5B0D9" w14:textId="77777777" w:rsidR="00596722" w:rsidRDefault="00596722" w:rsidP="00464867">
                <w:pPr>
                  <w:rPr>
                    <w:rFonts w:ascii="Calibri" w:hAnsi="Calibri"/>
                    <w:lang w:val="en-US"/>
                  </w:rPr>
                </w:pPr>
              </w:p>
              <w:p w14:paraId="678E3CB0" w14:textId="77777777" w:rsidR="00596722" w:rsidRPr="00C049B8" w:rsidRDefault="00596722" w:rsidP="00464867">
                <w:pPr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lang w:val="en-US"/>
                  </w:rPr>
                  <w:t xml:space="preserve">The advent of war in 1939 put these connections temporarily on hold, and certainly introduced a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sombre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, reflective hue to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Petrassi’s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musical and written utterances that had previously been </w:t>
                </w:r>
                <w:r>
                  <w:rPr>
                    <w:rFonts w:ascii="Calibri" w:hAnsi="Calibri"/>
                    <w:lang w:val="en-US"/>
                  </w:rPr>
                  <w:lastRenderedPageBreak/>
                  <w:t xml:space="preserve">hidden. Amidst the moral equivocation that marked his political stance under fascism (and his was hardly the only ambivalent and cooperative musical relationship with the regime)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emerged from the conflict somewhat in the vanguard of post-war renewal: Rome became a hotbed of musical radicalism through his</w:t>
                </w:r>
                <w:r w:rsidRPr="00C049B8">
                  <w:rPr>
                    <w:rFonts w:ascii="Calibri" w:hAnsi="Calibri"/>
                  </w:rPr>
                  <w:t xml:space="preserve"> leadership of the </w:t>
                </w:r>
                <w:r>
                  <w:rPr>
                    <w:rFonts w:ascii="Calibri" w:hAnsi="Calibri"/>
                  </w:rPr>
                  <w:t>‘</w:t>
                </w:r>
                <w:proofErr w:type="spellStart"/>
                <w:r w:rsidRPr="00C049B8">
                  <w:rPr>
                    <w:rFonts w:ascii="Calibri" w:hAnsi="Calibri"/>
                  </w:rPr>
                  <w:t>Musica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Viva</w:t>
                </w:r>
                <w:r>
                  <w:rPr>
                    <w:rFonts w:ascii="Calibri" w:hAnsi="Calibri"/>
                  </w:rPr>
                  <w:t>’ group in the immediate post war period, and he later wrote passionately that he ‘</w:t>
                </w:r>
                <w:r w:rsidRPr="00C049B8">
                  <w:rPr>
                    <w:rFonts w:ascii="Calibri" w:hAnsi="Calibri"/>
                  </w:rPr>
                  <w:t>thought in this chaos it was somehow necessary to save music</w:t>
                </w:r>
                <w:r>
                  <w:rPr>
                    <w:rFonts w:ascii="Calibri" w:hAnsi="Calibri"/>
                  </w:rPr>
                  <w:t>’</w:t>
                </w:r>
                <w:r w:rsidRPr="00C049B8">
                  <w:rPr>
                    <w:rFonts w:ascii="Calibri" w:hAnsi="Calibri"/>
                  </w:rPr>
                  <w:t xml:space="preserve"> (</w:t>
                </w:r>
                <w:proofErr w:type="spellStart"/>
                <w:r>
                  <w:rPr>
                    <w:rFonts w:ascii="Calibri" w:hAnsi="Calibri"/>
                  </w:rPr>
                  <w:t>Petrassi</w:t>
                </w:r>
                <w:proofErr w:type="spellEnd"/>
                <w:r>
                  <w:rPr>
                    <w:rFonts w:ascii="Calibri" w:hAnsi="Calibri"/>
                  </w:rPr>
                  <w:t>,</w:t>
                </w:r>
                <w:r w:rsidRPr="00C049B8">
                  <w:rPr>
                    <w:rFonts w:ascii="Calibri" w:hAnsi="Calibri"/>
                  </w:rPr>
                  <w:t xml:space="preserve"> 324)</w:t>
                </w:r>
                <w:r>
                  <w:rPr>
                    <w:rFonts w:ascii="Calibri" w:hAnsi="Calibri"/>
                  </w:rPr>
                  <w:t>.</w:t>
                </w:r>
              </w:p>
              <w:p w14:paraId="56BB0D32" w14:textId="77777777" w:rsidR="00596722" w:rsidRDefault="00596722" w:rsidP="00464867">
                <w:pPr>
                  <w:rPr>
                    <w:rFonts w:ascii="Calibri" w:hAnsi="Calibri"/>
                    <w:lang w:val="en-US"/>
                  </w:rPr>
                </w:pPr>
              </w:p>
              <w:p w14:paraId="60F60829" w14:textId="77777777" w:rsidR="00596722" w:rsidRDefault="00596722" w:rsidP="00464867">
                <w:pPr>
                  <w:rPr>
                    <w:rFonts w:ascii="Calibri" w:hAnsi="Calibri"/>
                  </w:rPr>
                </w:pP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Petrassi’s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>work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 xml:space="preserve">after the early success of the </w:t>
                </w:r>
                <w:r>
                  <w:rPr>
                    <w:rFonts w:ascii="Calibri" w:hAnsi="Calibri"/>
                    <w:i/>
                    <w:lang w:val="en-US"/>
                  </w:rPr>
                  <w:t xml:space="preserve">Partita 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tended to fall into discrete genre categories, with the next decade dominated by </w:t>
                </w:r>
                <w:r w:rsidRPr="00C049B8">
                  <w:rPr>
                    <w:rFonts w:ascii="Calibri" w:hAnsi="Calibri"/>
                  </w:rPr>
                  <w:t>two interlocking lineages: the religious ‘</w:t>
                </w:r>
                <w:proofErr w:type="spellStart"/>
                <w:r w:rsidRPr="00C049B8">
                  <w:rPr>
                    <w:rFonts w:ascii="Calibri" w:hAnsi="Calibri"/>
                  </w:rPr>
                  <w:t>sinfonico-corali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’ works </w:t>
                </w:r>
                <w:r w:rsidRPr="00C049B8">
                  <w:rPr>
                    <w:rFonts w:ascii="Calibri" w:hAnsi="Calibri"/>
                    <w:i/>
                  </w:rPr>
                  <w:t>Psalm X</w:t>
                </w:r>
                <w:r w:rsidRPr="00C049B8">
                  <w:rPr>
                    <w:rFonts w:ascii="Calibri" w:hAnsi="Calibri"/>
                  </w:rPr>
                  <w:t xml:space="preserve"> (1934-6),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Magnificat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(1939-40), </w:t>
                </w:r>
                <w:r w:rsidRPr="00C049B8">
                  <w:rPr>
                    <w:rFonts w:ascii="Calibri" w:hAnsi="Calibri"/>
                    <w:i/>
                  </w:rPr>
                  <w:t xml:space="preserve">Coro Dei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Morti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(1940-1) and dramas such as </w:t>
                </w:r>
                <w:r w:rsidRPr="00C049B8">
                  <w:rPr>
                    <w:rFonts w:ascii="Calibri" w:hAnsi="Calibri"/>
                    <w:i/>
                  </w:rPr>
                  <w:t xml:space="preserve">La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follia</w:t>
                </w:r>
                <w:proofErr w:type="spellEnd"/>
                <w:r w:rsidRPr="00C049B8">
                  <w:rPr>
                    <w:rFonts w:ascii="Calibri" w:hAnsi="Calibri"/>
                    <w:i/>
                  </w:rPr>
                  <w:t xml:space="preserve"> di Orlando</w:t>
                </w:r>
                <w:r w:rsidRPr="00C049B8">
                  <w:rPr>
                    <w:rFonts w:ascii="Calibri" w:hAnsi="Calibri"/>
                  </w:rPr>
                  <w:t xml:space="preserve"> (1942–3), </w:t>
                </w:r>
                <w:r w:rsidRPr="00C049B8">
                  <w:rPr>
                    <w:rFonts w:ascii="Calibri" w:hAnsi="Calibri"/>
                    <w:i/>
                  </w:rPr>
                  <w:t xml:space="preserve">Il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Cordovano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1944–8,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Ritratto</w:t>
                </w:r>
                <w:proofErr w:type="spellEnd"/>
                <w:r w:rsidRPr="00C049B8">
                  <w:rPr>
                    <w:rFonts w:ascii="Calibri" w:hAnsi="Calibri"/>
                    <w:i/>
                  </w:rPr>
                  <w:t xml:space="preserve"> di Don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Chisciotte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(1945) and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Morte</w:t>
                </w:r>
                <w:proofErr w:type="spellEnd"/>
                <w:r w:rsidRPr="00C049B8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dell'aria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(1949–50). </w:t>
                </w:r>
                <w:r>
                  <w:rPr>
                    <w:rFonts w:ascii="Calibri" w:hAnsi="Calibri"/>
                  </w:rPr>
                  <w:t xml:space="preserve">This period </w:t>
                </w:r>
                <w:r w:rsidRPr="00C049B8">
                  <w:rPr>
                    <w:rFonts w:ascii="Calibri" w:hAnsi="Calibri"/>
                  </w:rPr>
                  <w:t>can be considered an aes</w:t>
                </w:r>
                <w:r>
                  <w:rPr>
                    <w:rFonts w:ascii="Calibri" w:hAnsi="Calibri"/>
                  </w:rPr>
                  <w:t>t</w:t>
                </w:r>
                <w:r w:rsidRPr="00C049B8">
                  <w:rPr>
                    <w:rFonts w:ascii="Calibri" w:hAnsi="Calibri"/>
                  </w:rPr>
                  <w:t>h</w:t>
                </w:r>
                <w:r>
                  <w:rPr>
                    <w:rFonts w:ascii="Calibri" w:hAnsi="Calibri"/>
                  </w:rPr>
                  <w:t>et</w:t>
                </w:r>
                <w:r w:rsidRPr="00C049B8">
                  <w:rPr>
                    <w:rFonts w:ascii="Calibri" w:hAnsi="Calibri"/>
                  </w:rPr>
                  <w:t xml:space="preserve">ic transition for </w:t>
                </w:r>
                <w:proofErr w:type="spellStart"/>
                <w:r w:rsidRPr="00C049B8">
                  <w:rPr>
                    <w:rFonts w:ascii="Calibri" w:hAnsi="Calibri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, who described his theatrical works of the war decade as ‘experiments in which I have elaborated my ideas and techniques, seeking to increasingly broaden my vision of art and the commitment of man towards art’. </w:t>
                </w:r>
                <w:r w:rsidRPr="006C68C8">
                  <w:rPr>
                    <w:rFonts w:ascii="Calibri" w:hAnsi="Calibri"/>
                    <w:lang w:val="it-IT"/>
                  </w:rPr>
                  <w:t xml:space="preserve">(Petrassi, ‘Seminario di Composizione’ in </w:t>
                </w:r>
                <w:r w:rsidRPr="006C68C8">
                  <w:rPr>
                    <w:rFonts w:ascii="Calibri" w:hAnsi="Calibri"/>
                    <w:i/>
                    <w:lang w:val="it-IT"/>
                  </w:rPr>
                  <w:t>Scritti e Interviste</w:t>
                </w:r>
                <w:r w:rsidRPr="006C68C8">
                  <w:rPr>
                    <w:rFonts w:ascii="Calibri" w:hAnsi="Calibri"/>
                    <w:lang w:val="it-IT"/>
                  </w:rPr>
                  <w:t xml:space="preserve">, 135.). </w:t>
                </w:r>
                <w:r w:rsidRPr="006C68C8">
                  <w:rPr>
                    <w:rFonts w:ascii="Calibri" w:hAnsi="Calibri"/>
                    <w:lang w:val="en-US"/>
                  </w:rPr>
                  <w:t>These years also marked his most successful theatrical collaboration</w:t>
                </w:r>
                <w:r>
                  <w:rPr>
                    <w:rFonts w:ascii="Calibri" w:hAnsi="Calibri"/>
                    <w:lang w:val="en-US"/>
                  </w:rPr>
                  <w:t>s</w:t>
                </w:r>
                <w:r w:rsidRPr="006C68C8">
                  <w:rPr>
                    <w:rFonts w:ascii="Calibri" w:hAnsi="Calibri"/>
                    <w:lang w:val="en-US"/>
                  </w:rPr>
                  <w:t xml:space="preserve">, </w:t>
                </w:r>
                <w:r>
                  <w:rPr>
                    <w:rFonts w:ascii="Calibri" w:hAnsi="Calibri"/>
                    <w:lang w:val="en-US"/>
                  </w:rPr>
                  <w:t xml:space="preserve">that </w:t>
                </w:r>
                <w:r w:rsidRPr="006C68C8">
                  <w:rPr>
                    <w:rFonts w:ascii="Calibri" w:hAnsi="Calibri"/>
                    <w:lang w:val="en-US"/>
                  </w:rPr>
                  <w:t xml:space="preserve">with the </w:t>
                </w:r>
                <w:r>
                  <w:rPr>
                    <w:rFonts w:ascii="Calibri" w:hAnsi="Calibri"/>
                    <w:lang w:val="en-US"/>
                  </w:rPr>
                  <w:t xml:space="preserve">choreographer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Aurel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Milloss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, who staged the first performance of Berg’s </w:t>
                </w:r>
                <w:proofErr w:type="spellStart"/>
                <w:r>
                  <w:rPr>
                    <w:rFonts w:ascii="Calibri" w:hAnsi="Calibri"/>
                    <w:i/>
                    <w:lang w:val="en-US"/>
                  </w:rPr>
                  <w:t>Wozzeck</w:t>
                </w:r>
                <w:proofErr w:type="spellEnd"/>
                <w:r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 xml:space="preserve"> in Italy and went on to work with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Dallapiccola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on </w:t>
                </w:r>
                <w:proofErr w:type="spellStart"/>
                <w:r>
                  <w:rPr>
                    <w:rFonts w:ascii="Calibri" w:hAnsi="Calibri"/>
                    <w:i/>
                    <w:lang w:val="en-US"/>
                  </w:rPr>
                  <w:t>Marsia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and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on </w:t>
                </w:r>
                <w:r w:rsidRPr="00DE2F0A">
                  <w:rPr>
                    <w:rFonts w:ascii="Calibri" w:hAnsi="Calibri"/>
                    <w:i/>
                  </w:rPr>
                  <w:t xml:space="preserve">La </w:t>
                </w:r>
                <w:proofErr w:type="spellStart"/>
                <w:r w:rsidRPr="00DE2F0A">
                  <w:rPr>
                    <w:rFonts w:ascii="Calibri" w:hAnsi="Calibri"/>
                    <w:i/>
                  </w:rPr>
                  <w:t>follia</w:t>
                </w:r>
                <w:proofErr w:type="spellEnd"/>
                <w:r w:rsidRPr="00DE2F0A">
                  <w:rPr>
                    <w:rFonts w:ascii="Calibri" w:hAnsi="Calibri"/>
                    <w:i/>
                  </w:rPr>
                  <w:t xml:space="preserve"> di Orlando</w:t>
                </w:r>
                <w:r>
                  <w:rPr>
                    <w:rFonts w:ascii="Calibri" w:hAnsi="Calibri"/>
                  </w:rPr>
                  <w:t xml:space="preserve"> and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Ritratto</w:t>
                </w:r>
                <w:proofErr w:type="spellEnd"/>
                <w:r w:rsidRPr="00C049B8">
                  <w:rPr>
                    <w:rFonts w:ascii="Calibri" w:hAnsi="Calibri"/>
                    <w:i/>
                  </w:rPr>
                  <w:t xml:space="preserve"> di Don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Chisciotte</w:t>
                </w:r>
                <w:proofErr w:type="spellEnd"/>
                <w:r>
                  <w:rPr>
                    <w:rFonts w:ascii="Calibri" w:hAnsi="Calibri"/>
                  </w:rPr>
                  <w:t>.</w:t>
                </w:r>
              </w:p>
              <w:p w14:paraId="59A3F44B" w14:textId="77777777" w:rsidR="00596722" w:rsidRDefault="00596722" w:rsidP="00464867">
                <w:pPr>
                  <w:rPr>
                    <w:rFonts w:ascii="Calibri" w:hAnsi="Calibri"/>
                  </w:rPr>
                </w:pPr>
              </w:p>
              <w:p w14:paraId="01DFD491" w14:textId="77777777" w:rsidR="00596722" w:rsidRPr="00C049B8" w:rsidRDefault="00596722" w:rsidP="00464867">
                <w:pPr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 xml:space="preserve">The culmination of introspection produced during the war years was </w:t>
                </w:r>
                <w:proofErr w:type="spellStart"/>
                <w:r>
                  <w:rPr>
                    <w:rFonts w:ascii="Calibri" w:hAnsi="Calibri"/>
                  </w:rPr>
                  <w:t>Petrassi’s</w:t>
                </w:r>
                <w:proofErr w:type="spellEnd"/>
                <w:r>
                  <w:rPr>
                    <w:rFonts w:ascii="Calibri" w:hAnsi="Calibri"/>
                  </w:rPr>
                  <w:t xml:space="preserve"> most famous work, the dark and mysterious </w:t>
                </w:r>
                <w:proofErr w:type="spellStart"/>
                <w:r>
                  <w:rPr>
                    <w:rFonts w:ascii="Calibri" w:hAnsi="Calibri"/>
                    <w:i/>
                  </w:rPr>
                  <w:t>Noche</w:t>
                </w:r>
                <w:proofErr w:type="spellEnd"/>
                <w:r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i/>
                  </w:rPr>
                  <w:t>Oscura</w:t>
                </w:r>
                <w:proofErr w:type="spellEnd"/>
                <w:r>
                  <w:rPr>
                    <w:rFonts w:ascii="Calibri" w:hAnsi="Calibri"/>
                    <w:i/>
                  </w:rPr>
                  <w:t xml:space="preserve"> </w:t>
                </w:r>
                <w:r>
                  <w:rPr>
                    <w:rFonts w:ascii="Calibri" w:hAnsi="Calibri"/>
                  </w:rPr>
                  <w:t xml:space="preserve">of 1951. In it, the composer developed a number of innovative ways of ‘inhabiting’ a literary text, including using the transformation of </w:t>
                </w:r>
                <w:r w:rsidRPr="00C049B8">
                  <w:rPr>
                    <w:rFonts w:ascii="Calibri" w:hAnsi="Calibri"/>
                  </w:rPr>
                  <w:t xml:space="preserve">already extant </w:t>
                </w:r>
                <w:r>
                  <w:rPr>
                    <w:rFonts w:ascii="Calibri" w:hAnsi="Calibri"/>
                  </w:rPr>
                  <w:t xml:space="preserve">musical </w:t>
                </w:r>
                <w:r w:rsidRPr="00C049B8">
                  <w:rPr>
                    <w:rFonts w:ascii="Calibri" w:hAnsi="Calibri"/>
                  </w:rPr>
                  <w:t xml:space="preserve">material </w:t>
                </w:r>
                <w:r>
                  <w:rPr>
                    <w:rFonts w:ascii="Calibri" w:hAnsi="Calibri"/>
                  </w:rPr>
                  <w:t>to mirror the ‘</w:t>
                </w:r>
                <w:proofErr w:type="spellStart"/>
                <w:r>
                  <w:rPr>
                    <w:rFonts w:ascii="Calibri" w:hAnsi="Calibri"/>
                  </w:rPr>
                  <w:t>transformada</w:t>
                </w:r>
                <w:proofErr w:type="spellEnd"/>
                <w:r>
                  <w:rPr>
                    <w:rFonts w:ascii="Calibri" w:hAnsi="Calibri"/>
                  </w:rPr>
                  <w:t>’ of lover into beloved; the dualist play</w:t>
                </w:r>
                <w:r w:rsidRPr="00C049B8">
                  <w:rPr>
                    <w:rFonts w:ascii="Calibri" w:hAnsi="Calibri"/>
                  </w:rPr>
                  <w:t xml:space="preserve"> of darkness and light </w:t>
                </w:r>
                <w:r>
                  <w:rPr>
                    <w:rFonts w:ascii="Calibri" w:hAnsi="Calibri"/>
                  </w:rPr>
                  <w:t xml:space="preserve">in </w:t>
                </w:r>
                <w:r w:rsidRPr="00C049B8">
                  <w:rPr>
                    <w:rFonts w:ascii="Calibri" w:hAnsi="Calibri"/>
                  </w:rPr>
                  <w:t>which</w:t>
                </w:r>
                <w:r>
                  <w:rPr>
                    <w:rFonts w:ascii="Calibri" w:hAnsi="Calibri"/>
                  </w:rPr>
                  <w:t xml:space="preserve"> (as St John’s words make clear)</w:t>
                </w:r>
                <w:r w:rsidRPr="00C049B8">
                  <w:rPr>
                    <w:rFonts w:ascii="Calibri" w:hAnsi="Calibri"/>
                  </w:rPr>
                  <w:t xml:space="preserve"> darkness is</w:t>
                </w:r>
                <w:r>
                  <w:rPr>
                    <w:rFonts w:ascii="Calibri" w:hAnsi="Calibri"/>
                  </w:rPr>
                  <w:t xml:space="preserve"> revealed as</w:t>
                </w:r>
                <w:r w:rsidRPr="00C049B8">
                  <w:rPr>
                    <w:rFonts w:ascii="Calibri" w:hAnsi="Calibri"/>
                  </w:rPr>
                  <w:t xml:space="preserve"> ‘mor</w:t>
                </w:r>
                <w:r>
                  <w:rPr>
                    <w:rFonts w:ascii="Calibri" w:hAnsi="Calibri"/>
                  </w:rPr>
                  <w:t>e lovely than the dawn’;</w:t>
                </w:r>
                <w:r w:rsidRPr="00C049B8">
                  <w:rPr>
                    <w:rFonts w:ascii="Calibri" w:hAnsi="Calibri"/>
                  </w:rPr>
                  <w:t xml:space="preserve"> the </w:t>
                </w:r>
                <w:r>
                  <w:rPr>
                    <w:rFonts w:ascii="Calibri" w:hAnsi="Calibri"/>
                  </w:rPr>
                  <w:t>musical secretion of</w:t>
                </w:r>
                <w:r w:rsidRPr="00C049B8">
                  <w:rPr>
                    <w:rFonts w:ascii="Calibri" w:hAnsi="Calibri"/>
                  </w:rPr>
                  <w:t xml:space="preserve"> knowledge </w:t>
                </w:r>
                <w:r>
                  <w:rPr>
                    <w:rFonts w:ascii="Calibri" w:hAnsi="Calibri"/>
                  </w:rPr>
                  <w:t>deep within the musical fabric</w:t>
                </w:r>
                <w:r w:rsidRPr="00C049B8">
                  <w:rPr>
                    <w:rFonts w:ascii="Calibri" w:hAnsi="Calibri"/>
                  </w:rPr>
                  <w:t xml:space="preserve"> (especially in the guise of a</w:t>
                </w:r>
                <w:r>
                  <w:rPr>
                    <w:rFonts w:ascii="Calibri" w:hAnsi="Calibri"/>
                  </w:rPr>
                  <w:t>n</w:t>
                </w:r>
                <w:r w:rsidRPr="00C049B8">
                  <w:rPr>
                    <w:rFonts w:ascii="Calibri" w:hAnsi="Calibri"/>
                  </w:rPr>
                  <w:t xml:space="preserve"> ‘</w:t>
                </w:r>
                <w:proofErr w:type="spellStart"/>
                <w:r>
                  <w:rPr>
                    <w:rFonts w:ascii="Calibri" w:hAnsi="Calibri"/>
                  </w:rPr>
                  <w:t>e</w:t>
                </w:r>
                <w:r w:rsidRPr="00C049B8">
                  <w:rPr>
                    <w:rFonts w:ascii="Calibri" w:hAnsi="Calibri"/>
                  </w:rPr>
                  <w:t>scal</w:t>
                </w:r>
                <w:r>
                  <w:rPr>
                    <w:rFonts w:ascii="Calibri" w:hAnsi="Calibri"/>
                  </w:rPr>
                  <w:t>a</w:t>
                </w:r>
                <w:proofErr w:type="spellEnd"/>
                <w:r w:rsidRPr="00C049B8">
                  <w:rPr>
                    <w:rFonts w:ascii="Calibri" w:hAnsi="Calibri"/>
                  </w:rPr>
                  <w:t>’)</w:t>
                </w:r>
                <w:r>
                  <w:rPr>
                    <w:rFonts w:ascii="Calibri" w:hAnsi="Calibri"/>
                  </w:rPr>
                  <w:t xml:space="preserve">; and the overall sense of a </w:t>
                </w:r>
                <w:r w:rsidRPr="00C049B8">
                  <w:rPr>
                    <w:rFonts w:ascii="Calibri" w:hAnsi="Calibri"/>
                  </w:rPr>
                  <w:t>questioning of</w:t>
                </w:r>
                <w:r>
                  <w:rPr>
                    <w:rFonts w:ascii="Calibri" w:hAnsi="Calibri"/>
                  </w:rPr>
                  <w:t xml:space="preserve"> musical language itself, which Enrico </w:t>
                </w:r>
                <w:proofErr w:type="spellStart"/>
                <w:r>
                  <w:rPr>
                    <w:rFonts w:ascii="Calibri" w:hAnsi="Calibri"/>
                  </w:rPr>
                  <w:t>Cascelli</w:t>
                </w:r>
                <w:proofErr w:type="spellEnd"/>
                <w:r>
                  <w:rPr>
                    <w:rFonts w:ascii="Calibri" w:hAnsi="Calibri"/>
                  </w:rPr>
                  <w:t xml:space="preserve"> renders as a ‘</w:t>
                </w:r>
                <w:r w:rsidRPr="00C049B8">
                  <w:rPr>
                    <w:rFonts w:ascii="Calibri" w:hAnsi="Calibri"/>
                  </w:rPr>
                  <w:t>language of crisis and crisis of language’</w:t>
                </w:r>
                <w:r>
                  <w:rPr>
                    <w:rFonts w:ascii="Calibri" w:hAnsi="Calibri"/>
                  </w:rPr>
                  <w:t xml:space="preserve"> (</w:t>
                </w:r>
                <w:proofErr w:type="spellStart"/>
                <w:r>
                  <w:rPr>
                    <w:rFonts w:ascii="Calibri" w:hAnsi="Calibri"/>
                  </w:rPr>
                  <w:t>Caselli</w:t>
                </w:r>
                <w:proofErr w:type="spellEnd"/>
                <w:r>
                  <w:rPr>
                    <w:rFonts w:ascii="Calibri" w:hAnsi="Calibri"/>
                  </w:rPr>
                  <w:t xml:space="preserve">, 505). The quasi-serial explorations in the work are largely subservient to </w:t>
                </w:r>
                <w:r w:rsidRPr="00F35629">
                  <w:rPr>
                    <w:rFonts w:ascii="Calibri" w:hAnsi="Calibri"/>
                  </w:rPr>
                  <w:t xml:space="preserve">the multiple other directions </w:t>
                </w:r>
                <w:proofErr w:type="spellStart"/>
                <w:r w:rsidRPr="00F35629">
                  <w:rPr>
                    <w:rFonts w:ascii="Calibri" w:hAnsi="Calibri"/>
                  </w:rPr>
                  <w:t>Petrassi</w:t>
                </w:r>
                <w:proofErr w:type="spellEnd"/>
                <w:r w:rsidRPr="00F35629">
                  <w:rPr>
                    <w:rFonts w:ascii="Calibri" w:hAnsi="Calibri"/>
                  </w:rPr>
                  <w:t xml:space="preserve"> pulls the listener, with </w:t>
                </w:r>
                <w:proofErr w:type="spellStart"/>
                <w:r w:rsidRPr="00F35629">
                  <w:rPr>
                    <w:rFonts w:ascii="Calibri" w:hAnsi="Calibri"/>
                  </w:rPr>
                  <w:t>octatoni</w:t>
                </w:r>
                <w:r>
                  <w:rPr>
                    <w:rFonts w:ascii="Calibri" w:hAnsi="Calibri"/>
                  </w:rPr>
                  <w:t>c</w:t>
                </w:r>
                <w:proofErr w:type="spellEnd"/>
                <w:r>
                  <w:rPr>
                    <w:rFonts w:ascii="Calibri" w:hAnsi="Calibri"/>
                  </w:rPr>
                  <w:t>/</w:t>
                </w:r>
                <w:r w:rsidRPr="00F35629">
                  <w:rPr>
                    <w:rFonts w:ascii="Calibri" w:hAnsi="Calibri"/>
                  </w:rPr>
                  <w:t>panchromati</w:t>
                </w:r>
                <w:r>
                  <w:rPr>
                    <w:rFonts w:ascii="Calibri" w:hAnsi="Calibri"/>
                  </w:rPr>
                  <w:t>c harmony</w:t>
                </w:r>
                <w:r w:rsidRPr="00F35629">
                  <w:rPr>
                    <w:rFonts w:ascii="Calibri" w:hAnsi="Calibri"/>
                  </w:rPr>
                  <w:t xml:space="preserve">, </w:t>
                </w:r>
                <w:r>
                  <w:rPr>
                    <w:rFonts w:ascii="Calibri" w:hAnsi="Calibri"/>
                  </w:rPr>
                  <w:t xml:space="preserve">an </w:t>
                </w:r>
                <w:r w:rsidRPr="00F35629">
                  <w:rPr>
                    <w:rFonts w:ascii="Calibri" w:hAnsi="Calibri"/>
                  </w:rPr>
                  <w:t xml:space="preserve">array of motivic deformations, </w:t>
                </w:r>
                <w:r>
                  <w:rPr>
                    <w:rFonts w:ascii="Calibri" w:hAnsi="Calibri"/>
                  </w:rPr>
                  <w:t>all wrapped up in a</w:t>
                </w:r>
                <w:r w:rsidRPr="00F35629">
                  <w:rPr>
                    <w:rFonts w:ascii="Calibri" w:hAnsi="Calibri"/>
                  </w:rPr>
                  <w:t xml:space="preserve"> neo-</w:t>
                </w:r>
                <w:proofErr w:type="spellStart"/>
                <w:r w:rsidRPr="00F35629">
                  <w:rPr>
                    <w:rFonts w:ascii="Calibri" w:hAnsi="Calibri"/>
                  </w:rPr>
                  <w:t>madrigal</w:t>
                </w:r>
                <w:r>
                  <w:rPr>
                    <w:rFonts w:ascii="Calibri" w:hAnsi="Calibri"/>
                  </w:rPr>
                  <w:t>ist</w:t>
                </w:r>
                <w:proofErr w:type="spellEnd"/>
                <w:r w:rsidRPr="00F35629">
                  <w:rPr>
                    <w:rFonts w:ascii="Calibri" w:hAnsi="Calibri"/>
                  </w:rPr>
                  <w:t xml:space="preserve"> choral </w:t>
                </w:r>
                <w:r>
                  <w:rPr>
                    <w:rFonts w:ascii="Calibri" w:hAnsi="Calibri"/>
                  </w:rPr>
                  <w:t>language:</w:t>
                </w:r>
                <w:r w:rsidRPr="00F35629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F35629">
                  <w:rPr>
                    <w:rFonts w:ascii="Calibri" w:hAnsi="Calibri"/>
                  </w:rPr>
                  <w:t>Restagno</w:t>
                </w:r>
                <w:proofErr w:type="spellEnd"/>
                <w:r w:rsidRPr="00F35629">
                  <w:rPr>
                    <w:rFonts w:ascii="Calibri" w:hAnsi="Calibri"/>
                  </w:rPr>
                  <w:t xml:space="preserve"> writes that ‘stylistic directions pile up, interweave and erode one another’. The broader point is </w:t>
                </w:r>
                <w:r>
                  <w:rPr>
                    <w:rFonts w:ascii="Calibri" w:hAnsi="Calibri"/>
                  </w:rPr>
                  <w:t>plain:</w:t>
                </w:r>
                <w:r w:rsidRPr="00F35629">
                  <w:rPr>
                    <w:rFonts w:ascii="Calibri" w:hAnsi="Calibri"/>
                  </w:rPr>
                  <w:t xml:space="preserve"> during </w:t>
                </w:r>
                <w:r>
                  <w:rPr>
                    <w:rFonts w:ascii="Calibri" w:hAnsi="Calibri"/>
                  </w:rPr>
                  <w:t>this</w:t>
                </w:r>
                <w:r w:rsidRPr="00F35629">
                  <w:rPr>
                    <w:rFonts w:ascii="Calibri" w:hAnsi="Calibri"/>
                  </w:rPr>
                  <w:t xml:space="preserve"> crucial period, </w:t>
                </w:r>
                <w:proofErr w:type="spellStart"/>
                <w:r w:rsidRPr="00F35629">
                  <w:rPr>
                    <w:rFonts w:ascii="Calibri" w:hAnsi="Calibri"/>
                  </w:rPr>
                  <w:t>Petrassi</w:t>
                </w:r>
                <w:proofErr w:type="spellEnd"/>
                <w:r w:rsidRPr="00F35629">
                  <w:rPr>
                    <w:rFonts w:ascii="Calibri" w:hAnsi="Calibri"/>
                  </w:rPr>
                  <w:t xml:space="preserve"> was simultaneously attracted and repelled by modernist trends, eager to investigate </w:t>
                </w:r>
                <w:r>
                  <w:rPr>
                    <w:rFonts w:ascii="Calibri" w:hAnsi="Calibri"/>
                  </w:rPr>
                  <w:t>their</w:t>
                </w:r>
                <w:r w:rsidRPr="00F35629">
                  <w:rPr>
                    <w:rFonts w:ascii="Calibri" w:hAnsi="Calibri"/>
                  </w:rPr>
                  <w:t xml:space="preserve"> potential but anxious to try and somehow make </w:t>
                </w:r>
                <w:r>
                  <w:rPr>
                    <w:rFonts w:ascii="Calibri" w:hAnsi="Calibri"/>
                  </w:rPr>
                  <w:t>them</w:t>
                </w:r>
                <w:r w:rsidRPr="00F35629">
                  <w:rPr>
                    <w:rFonts w:ascii="Calibri" w:hAnsi="Calibri"/>
                  </w:rPr>
                  <w:t xml:space="preserve"> his own discovery.</w:t>
                </w:r>
                <w:r>
                  <w:rPr>
                    <w:rFonts w:ascii="Calibri" w:hAnsi="Calibri"/>
                  </w:rPr>
                  <w:t xml:space="preserve"> The effect is bewildering and </w:t>
                </w:r>
                <w:proofErr w:type="spellStart"/>
                <w:r>
                  <w:rPr>
                    <w:rFonts w:ascii="Calibri" w:hAnsi="Calibri"/>
                  </w:rPr>
                  <w:t>breathtaking</w:t>
                </w:r>
                <w:proofErr w:type="spellEnd"/>
                <w:r>
                  <w:rPr>
                    <w:rFonts w:ascii="Calibri" w:hAnsi="Calibri"/>
                  </w:rPr>
                  <w:t>:</w:t>
                </w:r>
                <w:r w:rsidRPr="00F35629">
                  <w:rPr>
                    <w:rFonts w:ascii="Calibri" w:hAnsi="Calibri"/>
                  </w:rPr>
                  <w:t xml:space="preserve"> </w:t>
                </w:r>
                <w:r w:rsidRPr="00C049B8">
                  <w:rPr>
                    <w:rFonts w:ascii="Calibri" w:hAnsi="Calibri"/>
                  </w:rPr>
                  <w:t xml:space="preserve">a young Franco </w:t>
                </w:r>
                <w:proofErr w:type="spellStart"/>
                <w:r w:rsidRPr="00C049B8">
                  <w:rPr>
                    <w:rFonts w:ascii="Calibri" w:hAnsi="Calibri"/>
                  </w:rPr>
                  <w:t>Donatoni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was so impressed he asked to study with </w:t>
                </w:r>
                <w:proofErr w:type="spellStart"/>
                <w:r w:rsidRPr="00C049B8">
                  <w:rPr>
                    <w:rFonts w:ascii="Calibri" w:hAnsi="Calibri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on the spot.</w:t>
                </w:r>
              </w:p>
              <w:p w14:paraId="02EA60B3" w14:textId="77777777" w:rsidR="00596722" w:rsidRPr="008F784F" w:rsidRDefault="00596722" w:rsidP="00464867">
                <w:pPr>
                  <w:rPr>
                    <w:rFonts w:ascii="Calibri" w:hAnsi="Calibri"/>
                    <w:sz w:val="16"/>
                    <w:szCs w:val="16"/>
                  </w:rPr>
                </w:pPr>
              </w:p>
              <w:p w14:paraId="748C51F9" w14:textId="77777777" w:rsidR="00596722" w:rsidRDefault="00596722" w:rsidP="00464867">
                <w:pPr>
                  <w:rPr>
                    <w:rFonts w:ascii="Calibri" w:hAnsi="Calibri"/>
                  </w:rPr>
                </w:pPr>
                <w:r w:rsidRPr="00C049B8">
                  <w:rPr>
                    <w:rFonts w:ascii="Calibri" w:hAnsi="Calibri"/>
                  </w:rPr>
                  <w:t xml:space="preserve">After completing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Noche</w:t>
                </w:r>
                <w:proofErr w:type="spellEnd"/>
                <w:r w:rsidRPr="00C049B8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Oscura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, </w:t>
                </w:r>
                <w:proofErr w:type="spellStart"/>
                <w:r w:rsidRPr="00C049B8">
                  <w:rPr>
                    <w:rFonts w:ascii="Calibri" w:hAnsi="Calibri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turned </w:t>
                </w:r>
                <w:proofErr w:type="spellStart"/>
                <w:r w:rsidRPr="00C049B8">
                  <w:rPr>
                    <w:rFonts w:ascii="Calibri" w:hAnsi="Calibri"/>
                  </w:rPr>
                  <w:t>voltè</w:t>
                </w:r>
                <w:proofErr w:type="spellEnd"/>
                <w:r w:rsidRPr="00C049B8">
                  <w:rPr>
                    <w:rFonts w:ascii="Calibri" w:hAnsi="Calibri"/>
                  </w:rPr>
                  <w:t>-face from texted music until the early 1960s and concentrated in the main part on completing his eight concerti for orchestra.</w:t>
                </w:r>
                <w:r>
                  <w:rPr>
                    <w:rFonts w:ascii="Calibri" w:hAnsi="Calibri"/>
                  </w:rPr>
                  <w:t xml:space="preserve"> </w:t>
                </w:r>
                <w:r w:rsidRPr="00C049B8">
                  <w:rPr>
                    <w:rFonts w:ascii="Calibri" w:hAnsi="Calibri"/>
                  </w:rPr>
                  <w:t xml:space="preserve">In 1956 he taught composition classes at the Berkshire Music Centre in </w:t>
                </w:r>
                <w:proofErr w:type="spellStart"/>
                <w:r w:rsidRPr="00C049B8">
                  <w:rPr>
                    <w:rFonts w:ascii="Calibri" w:hAnsi="Calibri"/>
                  </w:rPr>
                  <w:t>Tanglewood</w:t>
                </w:r>
                <w:proofErr w:type="spellEnd"/>
                <w:r w:rsidRPr="00C049B8">
                  <w:rPr>
                    <w:rFonts w:ascii="Calibri" w:hAnsi="Calibri"/>
                  </w:rPr>
                  <w:t>, Massachusetts, and throughout his career he toured widely as a conductor. In 1959 he became a professor of composition at the Academy of Santa Cecilia, a position he held until 1974</w:t>
                </w:r>
                <w:r>
                  <w:rPr>
                    <w:rFonts w:ascii="Calibri" w:hAnsi="Calibri"/>
                  </w:rPr>
                  <w:t>, and numbered among his pupils</w:t>
                </w:r>
                <w:r w:rsidRPr="00C049B8">
                  <w:rPr>
                    <w:rFonts w:ascii="Calibri" w:hAnsi="Calibri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</w:rPr>
                  <w:t>Donatoni</w:t>
                </w:r>
                <w:proofErr w:type="spellEnd"/>
                <w:r>
                  <w:rPr>
                    <w:rFonts w:ascii="Calibri" w:hAnsi="Calibri"/>
                  </w:rPr>
                  <w:t>,</w:t>
                </w:r>
                <w:r w:rsidRPr="00C049B8">
                  <w:rPr>
                    <w:rFonts w:ascii="Calibri" w:hAnsi="Calibri"/>
                  </w:rPr>
                  <w:t xml:space="preserve"> Kenneth Leighton, Peter Maxwell Davies, </w:t>
                </w:r>
                <w:r>
                  <w:rPr>
                    <w:rFonts w:ascii="Calibri" w:hAnsi="Calibri"/>
                  </w:rPr>
                  <w:t xml:space="preserve">and Cornelius </w:t>
                </w:r>
                <w:proofErr w:type="spellStart"/>
                <w:r>
                  <w:rPr>
                    <w:rFonts w:ascii="Calibri" w:hAnsi="Calibri"/>
                  </w:rPr>
                  <w:t>Cardew</w:t>
                </w:r>
                <w:proofErr w:type="spellEnd"/>
                <w:r>
                  <w:rPr>
                    <w:rFonts w:ascii="Calibri" w:hAnsi="Calibri"/>
                  </w:rPr>
                  <w:t>. He continued composing into his late 80s, and writing beyond this point: remarkably, a recent collection of his essays contains pronouncements on both interwar theatrical music (from 1936) and the uses of the internet (from 2001).</w:t>
                </w:r>
              </w:p>
              <w:p w14:paraId="4631AEF8" w14:textId="77777777" w:rsidR="00596722" w:rsidRPr="008F784F" w:rsidRDefault="00596722" w:rsidP="00464867">
                <w:pPr>
                  <w:rPr>
                    <w:rFonts w:ascii="Calibri" w:hAnsi="Calibri"/>
                    <w:sz w:val="16"/>
                    <w:szCs w:val="16"/>
                  </w:rPr>
                </w:pPr>
              </w:p>
              <w:p w14:paraId="7B12397B" w14:textId="77777777" w:rsidR="00596722" w:rsidRDefault="00596722" w:rsidP="00464867">
                <w:pPr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In summary, it is perhaps unfair that our subject is often recalled simply as the unfamiliar half of the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conjunctio</w:t>
                </w:r>
                <w:r>
                  <w:rPr>
                    <w:rFonts w:ascii="Calibri" w:hAnsi="Calibri"/>
                    <w:lang w:val="en-US"/>
                  </w:rPr>
                  <w:t>n ‘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Dallapiccola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and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>’ –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a comm</w:t>
                </w:r>
                <w:r>
                  <w:rPr>
                    <w:rFonts w:ascii="Calibri" w:hAnsi="Calibri"/>
                    <w:lang w:val="en-US"/>
                  </w:rPr>
                  <w:t>onplace of many a music history. For a start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the two composer’s artistic paths seldo</w:t>
                </w:r>
                <w:r>
                  <w:rPr>
                    <w:rFonts w:ascii="Calibri" w:hAnsi="Calibri"/>
                    <w:lang w:val="en-US"/>
                  </w:rPr>
                  <w:t>m crossed in any meaningful way.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>T</w:t>
                </w:r>
                <w:r w:rsidRPr="00C049B8">
                  <w:rPr>
                    <w:rFonts w:ascii="Calibri" w:hAnsi="Calibri"/>
                    <w:lang w:val="en-US"/>
                  </w:rPr>
                  <w:t>ellingly, they had opposite re</w:t>
                </w:r>
                <w:r>
                  <w:rPr>
                    <w:rFonts w:ascii="Calibri" w:hAnsi="Calibri"/>
                    <w:lang w:val="en-US"/>
                  </w:rPr>
                  <w:t>sponses to both past and future: b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oth composers dallied with fascism in their youth, but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was later as open about the fact as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Dallapiccola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was </w:t>
                </w:r>
                <w:r>
                  <w:rPr>
                    <w:rFonts w:ascii="Calibri" w:hAnsi="Calibri"/>
                    <w:lang w:val="en-US"/>
                  </w:rPr>
                  <w:t>secretive; and w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hen it came to </w:t>
                </w:r>
                <w:r w:rsidRPr="00C049B8">
                  <w:rPr>
                    <w:rFonts w:ascii="Calibri" w:hAnsi="Calibri"/>
                    <w:lang w:val="en-US"/>
                  </w:rPr>
                  <w:lastRenderedPageBreak/>
                  <w:t xml:space="preserve">the mass conversion to serialism of the late 40s,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Petrassi’s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nonchalance towards the method stands against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Dallapiccola’s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standard-bearing position. </w:t>
                </w:r>
                <w:r>
                  <w:rPr>
                    <w:rFonts w:ascii="Calibri" w:hAnsi="Calibri"/>
                    <w:lang w:val="en-US"/>
                  </w:rPr>
                  <w:t>But furthermore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,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Petrassi’</w:t>
                </w:r>
                <w:r>
                  <w:rPr>
                    <w:rFonts w:ascii="Calibri" w:hAnsi="Calibri"/>
                    <w:lang w:val="en-US"/>
                  </w:rPr>
                  <w:t>s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individualism and vibrancy stand him out from many of his peers, along with a touching optimism which sought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to ‘renew the thread of a lost faith, to overcome the pessimism and infidelity that have eroded our freshest energies’ </w:t>
                </w:r>
                <w:r w:rsidRPr="00C049B8">
                  <w:rPr>
                    <w:rFonts w:ascii="Calibri" w:hAnsi="Calibri"/>
                  </w:rPr>
                  <w:t>(</w:t>
                </w:r>
                <w:proofErr w:type="spellStart"/>
                <w:r>
                  <w:rPr>
                    <w:rFonts w:ascii="Calibri" w:hAnsi="Calibri"/>
                  </w:rPr>
                  <w:t>Petrassi</w:t>
                </w:r>
                <w:proofErr w:type="spellEnd"/>
                <w:r>
                  <w:rPr>
                    <w:rFonts w:ascii="Calibri" w:hAnsi="Calibri"/>
                  </w:rPr>
                  <w:t>,</w:t>
                </w:r>
                <w:r w:rsidRPr="00C049B8">
                  <w:rPr>
                    <w:rFonts w:ascii="Calibri" w:hAnsi="Calibri"/>
                  </w:rPr>
                  <w:t xml:space="preserve"> 56)</w:t>
                </w:r>
                <w:r>
                  <w:rPr>
                    <w:rFonts w:ascii="Calibri" w:hAnsi="Calibri"/>
                  </w:rPr>
                  <w:t>, and which was often expressed musically. Such unique qualities</w:t>
                </w:r>
                <w:r w:rsidRPr="00C049B8">
                  <w:rPr>
                    <w:rFonts w:ascii="Calibri" w:hAnsi="Calibri"/>
                  </w:rPr>
                  <w:t xml:space="preserve"> ensured his place as one of the mo</w:t>
                </w:r>
                <w:r>
                  <w:rPr>
                    <w:rFonts w:ascii="Calibri" w:hAnsi="Calibri"/>
                  </w:rPr>
                  <w:t>re</w:t>
                </w:r>
                <w:r w:rsidRPr="00C049B8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intriguing</w:t>
                </w:r>
                <w:r w:rsidRPr="00C049B8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twentieth-century</w:t>
                </w:r>
                <w:r w:rsidRPr="00C049B8">
                  <w:rPr>
                    <w:rFonts w:ascii="Calibri" w:hAnsi="Calibri"/>
                  </w:rPr>
                  <w:t xml:space="preserve"> Italian artists.</w:t>
                </w:r>
              </w:p>
              <w:p w14:paraId="05341847" w14:textId="77777777" w:rsidR="00596722" w:rsidRPr="001534A6" w:rsidRDefault="00596722" w:rsidP="00596722">
                <w:pPr>
                  <w:jc w:val="both"/>
                  <w:rPr>
                    <w:rFonts w:ascii="Calibri" w:hAnsi="Calibri"/>
                  </w:rPr>
                </w:pPr>
              </w:p>
              <w:p w14:paraId="3A94012F" w14:textId="77777777" w:rsidR="00596722" w:rsidRPr="00E6223C" w:rsidRDefault="00596722" w:rsidP="00596722">
                <w:pPr>
                  <w:pStyle w:val="Heading1"/>
                  <w:outlineLvl w:val="0"/>
                  <w:rPr>
                    <w:lang w:val="it-IT"/>
                  </w:rPr>
                </w:pPr>
                <w:proofErr w:type="spellStart"/>
                <w:r w:rsidRPr="00E6223C">
                  <w:rPr>
                    <w:lang w:val="it-IT"/>
                  </w:rPr>
                  <w:t>Select</w:t>
                </w:r>
                <w:r w:rsidR="00464867">
                  <w:rPr>
                    <w:lang w:val="it-IT"/>
                  </w:rPr>
                  <w:t>ed</w:t>
                </w:r>
                <w:proofErr w:type="spellEnd"/>
                <w:r w:rsidR="00464867">
                  <w:rPr>
                    <w:lang w:val="it-IT"/>
                  </w:rPr>
                  <w:t xml:space="preserve"> List of</w:t>
                </w:r>
                <w:r w:rsidRPr="00E6223C">
                  <w:rPr>
                    <w:lang w:val="it-IT"/>
                  </w:rPr>
                  <w:t xml:space="preserve"> Works</w:t>
                </w:r>
                <w:r w:rsidR="00464867">
                  <w:rPr>
                    <w:lang w:val="it-IT"/>
                  </w:rPr>
                  <w:t>:</w:t>
                </w:r>
              </w:p>
              <w:p w14:paraId="5AFE340D" w14:textId="77777777" w:rsidR="00596722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 xml:space="preserve">Partita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1932</w:t>
                </w:r>
                <w:r>
                  <w:rPr>
                    <w:lang w:val="it-IT"/>
                  </w:rPr>
                  <w:t>),</w:t>
                </w:r>
                <w:r w:rsidR="00464867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O</w:t>
                </w:r>
                <w:r w:rsidRPr="00A83AE5">
                  <w:rPr>
                    <w:lang w:val="it-IT"/>
                  </w:rPr>
                  <w:t>rchestra</w:t>
                </w:r>
              </w:p>
              <w:p w14:paraId="651FB79A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Introduzione e allegro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1933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</w:p>
              <w:p w14:paraId="0CD389D5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Toccata</w:t>
                </w:r>
                <w:r>
                  <w:rPr>
                    <w:lang w:val="it-IT"/>
                  </w:rPr>
                  <w:t xml:space="preserve"> (</w:t>
                </w:r>
                <w:r w:rsidRPr="00A83AE5">
                  <w:rPr>
                    <w:lang w:val="it-IT"/>
                  </w:rPr>
                  <w:t>1933</w:t>
                </w:r>
                <w:r>
                  <w:rPr>
                    <w:lang w:val="it-IT"/>
                  </w:rPr>
                  <w:t>), Piano</w:t>
                </w:r>
              </w:p>
              <w:p w14:paraId="2A5B5FA9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Salmo IX per coro, archi, ottoni, percussioni e 2 pianoforti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1936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</w:p>
              <w:p w14:paraId="0E71A17A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Magnificat</w:t>
                </w:r>
                <w:r>
                  <w:rPr>
                    <w:lang w:val="it-IT"/>
                  </w:rPr>
                  <w:t xml:space="preserve"> (</w:t>
                </w:r>
                <w:r w:rsidRPr="00A83AE5">
                  <w:rPr>
                    <w:lang w:val="it-IT"/>
                  </w:rPr>
                  <w:t>1940</w:t>
                </w:r>
                <w:r>
                  <w:rPr>
                    <w:lang w:val="it-IT"/>
                  </w:rPr>
                  <w:t xml:space="preserve">) </w:t>
                </w:r>
                <w:r w:rsidRPr="00A83AE5">
                  <w:rPr>
                    <w:lang w:val="it-IT"/>
                  </w:rPr>
                  <w:t>soprano, c</w:t>
                </w:r>
                <w:r>
                  <w:rPr>
                    <w:lang w:val="it-IT"/>
                  </w:rPr>
                  <w:t>horus and</w:t>
                </w:r>
                <w:r w:rsidRPr="00A83AE5">
                  <w:rPr>
                    <w:lang w:val="it-IT"/>
                  </w:rPr>
                  <w:t xml:space="preserve"> orchestra </w:t>
                </w:r>
              </w:p>
              <w:p w14:paraId="384C78F2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Coro di morti</w:t>
                </w:r>
                <w:r>
                  <w:rPr>
                    <w:lang w:val="it-IT"/>
                  </w:rPr>
                  <w:t xml:space="preserve"> (</w:t>
                </w:r>
                <w:r w:rsidRPr="00A83AE5">
                  <w:rPr>
                    <w:lang w:val="it-IT"/>
                  </w:rPr>
                  <w:t>1941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</w:p>
              <w:p w14:paraId="68C8BB85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4 Inni sacri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1942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</w:p>
              <w:p w14:paraId="77CED4D3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La follia di Orlando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1943</w:t>
                </w:r>
                <w:r>
                  <w:rPr>
                    <w:lang w:val="it-IT"/>
                  </w:rPr>
                  <w:t>),</w:t>
                </w:r>
                <w:r w:rsidRPr="00A83AE5">
                  <w:rPr>
                    <w:lang w:val="it-IT"/>
                  </w:rPr>
                  <w:t xml:space="preserve">  ballet</w:t>
                </w:r>
              </w:p>
              <w:p w14:paraId="54C797FD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Ritratto di don Chisciotte</w:t>
                </w:r>
                <w:r>
                  <w:rPr>
                    <w:lang w:val="it-IT"/>
                  </w:rPr>
                  <w:t xml:space="preserve"> (</w:t>
                </w:r>
                <w:r w:rsidRPr="00A83AE5">
                  <w:rPr>
                    <w:lang w:val="it-IT"/>
                  </w:rPr>
                  <w:t>1945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, ballet </w:t>
                </w:r>
              </w:p>
              <w:p w14:paraId="081EB023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Il cordovano</w:t>
                </w:r>
                <w:r>
                  <w:rPr>
                    <w:lang w:val="it-IT"/>
                  </w:rPr>
                  <w:t xml:space="preserve"> (</w:t>
                </w:r>
                <w:r w:rsidRPr="00A83AE5">
                  <w:rPr>
                    <w:lang w:val="it-IT"/>
                  </w:rPr>
                  <w:t>1949</w:t>
                </w:r>
                <w:r>
                  <w:rPr>
                    <w:lang w:val="it-IT"/>
                  </w:rPr>
                  <w:t>), opera</w:t>
                </w:r>
              </w:p>
              <w:p w14:paraId="1C57DF6C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Morte dell'aria</w:t>
                </w:r>
                <w:r>
                  <w:rPr>
                    <w:lang w:val="it-IT"/>
                  </w:rPr>
                  <w:t xml:space="preserve"> (</w:t>
                </w:r>
                <w:r w:rsidRPr="00A83AE5">
                  <w:rPr>
                    <w:lang w:val="it-IT"/>
                  </w:rPr>
                  <w:t>1950</w:t>
                </w:r>
                <w:r>
                  <w:rPr>
                    <w:lang w:val="it-IT"/>
                  </w:rPr>
                  <w:t>), opera</w:t>
                </w:r>
              </w:p>
              <w:p w14:paraId="7222E841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Noche oscura</w:t>
                </w:r>
                <w:r>
                  <w:rPr>
                    <w:lang w:val="it-IT"/>
                  </w:rPr>
                  <w:t xml:space="preserve"> (1950-51),</w:t>
                </w:r>
                <w:r w:rsidRPr="00E6223C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cantata</w:t>
                </w:r>
              </w:p>
              <w:p w14:paraId="40350464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Quartetto per archi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1956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</w:p>
              <w:p w14:paraId="4CF6570E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Tre per sette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1967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  <w:r w:rsidRPr="00A83AE5">
                  <w:rPr>
                    <w:lang w:val="it-IT"/>
                  </w:rPr>
                  <w:tab/>
                </w:r>
              </w:p>
              <w:p w14:paraId="21768F0D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 xml:space="preserve">Béatitudines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1969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</w:p>
              <w:p w14:paraId="5C5AACD4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 xml:space="preserve">Elogio per un'ombra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1971</w:t>
                </w:r>
                <w:r>
                  <w:rPr>
                    <w:lang w:val="it-IT"/>
                  </w:rPr>
                  <w:t>), violin</w:t>
                </w:r>
                <w:r w:rsidRPr="00A83AE5">
                  <w:rPr>
                    <w:lang w:val="it-IT"/>
                  </w:rPr>
                  <w:t xml:space="preserve"> </w:t>
                </w:r>
              </w:p>
              <w:p w14:paraId="1DA52951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Orationes Christi</w:t>
                </w:r>
                <w:r>
                  <w:rPr>
                    <w:lang w:val="it-IT"/>
                  </w:rPr>
                  <w:t xml:space="preserve"> (</w:t>
                </w:r>
                <w:r w:rsidRPr="00A83AE5">
                  <w:rPr>
                    <w:lang w:val="it-IT"/>
                  </w:rPr>
                  <w:t>1974-75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  <w:r w:rsidRPr="00A83AE5">
                  <w:rPr>
                    <w:lang w:val="it-IT"/>
                  </w:rPr>
                  <w:tab/>
                </w:r>
              </w:p>
              <w:p w14:paraId="642EDC45" w14:textId="77777777"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Sestina d'autunno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1981-82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</w:p>
              <w:p w14:paraId="74C526B8" w14:textId="77777777" w:rsidR="00341FE0" w:rsidRPr="00341FE0" w:rsidRDefault="00596722" w:rsidP="00341FE0">
                <w:pPr>
                  <w:keepNext/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Sesto Concerto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(1956), orchestra</w:t>
                </w:r>
                <w:r w:rsidR="00341FE0">
                  <w:rPr>
                    <w:lang w:val="it-IT"/>
                  </w:rPr>
                  <w:br/>
                </w:r>
                <w:r w:rsidR="00341FE0">
                  <w:rPr>
                    <w:lang w:val="it-IT"/>
                  </w:rPr>
                  <w:br/>
                  <w:t>File: Petrassi.jpg</w:t>
                </w:r>
              </w:p>
              <w:p w14:paraId="4A6B5103" w14:textId="77777777" w:rsidR="00341FE0" w:rsidRPr="00341FE0" w:rsidRDefault="00341FE0" w:rsidP="00341FE0">
                <w:pPr>
                  <w:pStyle w:val="Caption"/>
                  <w:spacing w:after="0"/>
                  <w:rPr>
                    <w:lang w:val="fr-CA"/>
                  </w:rPr>
                </w:pPr>
                <w:r w:rsidRPr="00341FE0">
                  <w:rPr>
                    <w:lang w:val="fr-CA"/>
                  </w:rPr>
                  <w:t xml:space="preserve">Figure </w:t>
                </w:r>
                <w:r>
                  <w:fldChar w:fldCharType="begin"/>
                </w:r>
                <w:r w:rsidRPr="00341FE0">
                  <w:rPr>
                    <w:lang w:val="fr-CA"/>
                  </w:rPr>
                  <w:instrText xml:space="preserve"> SEQ Figure \* ARABIC </w:instrText>
                </w:r>
                <w:r>
                  <w:fldChar w:fldCharType="separate"/>
                </w:r>
                <w:r w:rsidRPr="00341FE0">
                  <w:rPr>
                    <w:noProof/>
                    <w:lang w:val="fr-CA"/>
                  </w:rPr>
                  <w:t>1</w:t>
                </w:r>
                <w:r>
                  <w:fldChar w:fldCharType="end"/>
                </w:r>
                <w:r w:rsidRPr="00341FE0">
                  <w:rPr>
                    <w:lang w:val="fr-CA"/>
                  </w:rPr>
                  <w:t xml:space="preserve"> </w:t>
                </w:r>
                <w:proofErr w:type="spellStart"/>
                <w:r w:rsidRPr="00341FE0">
                  <w:rPr>
                    <w:lang w:val="fr-CA"/>
                  </w:rPr>
                  <w:t>Goffredo</w:t>
                </w:r>
                <w:proofErr w:type="spellEnd"/>
                <w:r w:rsidRPr="00341FE0">
                  <w:rPr>
                    <w:lang w:val="fr-CA"/>
                  </w:rPr>
                  <w:t xml:space="preserve"> Petrassi</w:t>
                </w:r>
              </w:p>
              <w:p w14:paraId="120FB6C9" w14:textId="77777777" w:rsidR="003F0D73" w:rsidRPr="00341FE0" w:rsidRDefault="00341FE0" w:rsidP="00341FE0">
                <w:pPr>
                  <w:spacing w:after="200"/>
                  <w:rPr>
                    <w:rFonts w:asciiTheme="majorHAnsi" w:eastAsiaTheme="majorEastAsia" w:hAnsiTheme="majorHAnsi" w:cstheme="majorBidi"/>
                    <w:b/>
                    <w:color w:val="595959" w:themeColor="text1" w:themeTint="A6"/>
                    <w:szCs w:val="32"/>
                  </w:rPr>
                </w:pPr>
                <w:r>
                  <w:rPr>
                    <w:lang w:val="it-IT"/>
                  </w:rPr>
                  <w:t xml:space="preserve">Source: </w:t>
                </w:r>
                <w:r w:rsidRPr="00341FE0">
                  <w:rPr>
                    <w:lang w:val="it-IT"/>
                  </w:rPr>
                  <w:t>http://web.tiscali.it/silvio-home/petrassi/index.htm</w:t>
                </w:r>
                <w:r>
                  <w:rPr>
                    <w:lang w:val="it-IT"/>
                  </w:rPr>
                  <w:br/>
                </w:r>
                <w:r>
                  <w:br/>
                </w:r>
                <w:proofErr w:type="spellStart"/>
                <w:r w:rsidRPr="00341FE0">
                  <w:rPr>
                    <w:rStyle w:val="Heading1Char"/>
                  </w:rPr>
                  <w:t>Paratextual</w:t>
                </w:r>
                <w:proofErr w:type="spellEnd"/>
                <w:r w:rsidRPr="00341FE0">
                  <w:rPr>
                    <w:rStyle w:val="Heading1Char"/>
                  </w:rPr>
                  <w:t xml:space="preserve"> Material:</w:t>
                </w:r>
                <w:r>
                  <w:rPr>
                    <w:rStyle w:val="Heading1Char"/>
                  </w:rPr>
                  <w:br/>
                </w:r>
                <w:r>
                  <w:br/>
                </w:r>
                <w:r w:rsidRPr="00341FE0">
                  <w:rPr>
                    <w:rFonts w:ascii="Calibri" w:hAnsi="Calibri"/>
                    <w:color w:val="000000" w:themeColor="text1"/>
                    <w:lang w:val="en-US"/>
                  </w:rPr>
                  <w:t xml:space="preserve">Stable Spotify Link to selected music by </w:t>
                </w:r>
                <w:proofErr w:type="spellStart"/>
                <w:r w:rsidRPr="00341FE0">
                  <w:rPr>
                    <w:rFonts w:ascii="Calibri" w:hAnsi="Calibri"/>
                    <w:color w:val="000000" w:themeColor="text1"/>
                    <w:lang w:val="en-US"/>
                  </w:rPr>
                  <w:t>Petrassi</w:t>
                </w:r>
                <w:proofErr w:type="spellEnd"/>
                <w:r w:rsidRPr="00341FE0">
                  <w:rPr>
                    <w:rFonts w:ascii="Calibri" w:hAnsi="Calibri"/>
                    <w:color w:val="000000" w:themeColor="text1"/>
                    <w:lang w:val="en-US"/>
                  </w:rPr>
                  <w:t xml:space="preserve">: </w:t>
                </w:r>
                <w:hyperlink r:id="rId9" w:history="1">
                  <w:proofErr w:type="spellStart"/>
                  <w:r w:rsidRPr="00341FE0">
                    <w:rPr>
                      <w:rStyle w:val="Hyperlink"/>
                      <w:color w:val="000000" w:themeColor="text1"/>
                    </w:rPr>
                    <w:t>Goffredo</w:t>
                  </w:r>
                  <w:proofErr w:type="spellEnd"/>
                  <w:r w:rsidRPr="00341FE0">
                    <w:rPr>
                      <w:rStyle w:val="Hyperlink"/>
                      <w:color w:val="000000" w:themeColor="text1"/>
                    </w:rPr>
                    <w:t xml:space="preserve"> </w:t>
                  </w:r>
                  <w:proofErr w:type="spellStart"/>
                  <w:r w:rsidRPr="00341FE0">
                    <w:rPr>
                      <w:rStyle w:val="Hyperlink"/>
                      <w:color w:val="000000" w:themeColor="text1"/>
                    </w:rPr>
                    <w:t>Petrassi</w:t>
                  </w:r>
                  <w:proofErr w:type="spellEnd"/>
                </w:hyperlink>
              </w:p>
            </w:tc>
          </w:sdtContent>
        </w:sdt>
      </w:tr>
      <w:tr w:rsidR="003235A7" w14:paraId="62D7B74D" w14:textId="77777777" w:rsidTr="003235A7">
        <w:tc>
          <w:tcPr>
            <w:tcW w:w="9016" w:type="dxa"/>
          </w:tcPr>
          <w:p w14:paraId="6776DF55" w14:textId="77777777" w:rsidR="003235A7" w:rsidRDefault="003235A7" w:rsidP="0046486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2727269C4A849AA891FF43E7B7D14A2"/>
              </w:placeholder>
            </w:sdtPr>
            <w:sdtEndPr/>
            <w:sdtContent>
              <w:p w14:paraId="5662A4CE" w14:textId="77777777" w:rsidR="00596722" w:rsidRDefault="00464867" w:rsidP="00464867">
                <w:sdt>
                  <w:sdtPr>
                    <w:id w:val="-1059784034"/>
                    <w:citation/>
                  </w:sdtPr>
                  <w:sdtEndPr/>
                  <w:sdtContent>
                    <w:r w:rsidR="00596722">
                      <w:fldChar w:fldCharType="begin"/>
                    </w:r>
                    <w:r w:rsidR="00596722" w:rsidRPr="00341FE0">
                      <w:rPr>
                        <w:lang w:val="en-CA"/>
                      </w:rPr>
                      <w:instrText xml:space="preserve"> CITATION And03 \l 4105 </w:instrText>
                    </w:r>
                    <w:r w:rsidR="00596722">
                      <w:fldChar w:fldCharType="separate"/>
                    </w:r>
                    <w:r w:rsidR="00596722" w:rsidRPr="00341FE0">
                      <w:rPr>
                        <w:noProof/>
                        <w:lang w:val="en-CA"/>
                      </w:rPr>
                      <w:t xml:space="preserve"> (Anderson)</w:t>
                    </w:r>
                    <w:r w:rsidR="00596722">
                      <w:fldChar w:fldCharType="end"/>
                    </w:r>
                  </w:sdtContent>
                </w:sdt>
              </w:p>
              <w:p w14:paraId="21596661" w14:textId="77777777" w:rsidR="00464867" w:rsidRDefault="00464867" w:rsidP="00464867">
                <w:pPr>
                  <w:rPr>
                    <w:rStyle w:val="Emphasis"/>
                    <w:i w:val="0"/>
                    <w:lang w:val="it-IT"/>
                  </w:rPr>
                </w:pPr>
              </w:p>
              <w:p w14:paraId="7DB94E28" w14:textId="77777777" w:rsidR="00596722" w:rsidRDefault="00464867" w:rsidP="00464867">
                <w:pPr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1344901197"/>
                    <w:citation/>
                  </w:sdtPr>
                  <w:sdtEndPr/>
                  <w:sdtContent>
                    <w:r w:rsidR="00596722">
                      <w:rPr>
                        <w:lang w:val="it-IT"/>
                      </w:rPr>
                      <w:fldChar w:fldCharType="begin"/>
                    </w:r>
                    <w:r w:rsidR="00596722" w:rsidRPr="00341FE0">
                      <w:rPr>
                        <w:lang w:val="en-CA"/>
                      </w:rPr>
                      <w:instrText xml:space="preserve"> CITATION Bil02 \l 4105 </w:instrText>
                    </w:r>
                    <w:r w:rsidR="00596722">
                      <w:rPr>
                        <w:lang w:val="it-IT"/>
                      </w:rPr>
                      <w:fldChar w:fldCharType="separate"/>
                    </w:r>
                    <w:r w:rsidR="00596722" w:rsidRPr="00341FE0">
                      <w:rPr>
                        <w:noProof/>
                        <w:lang w:val="en-CA"/>
                      </w:rPr>
                      <w:t>(Billi)</w:t>
                    </w:r>
                    <w:r w:rsidR="00596722"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14:paraId="48F85A34" w14:textId="77777777" w:rsidR="00464867" w:rsidRPr="00E82518" w:rsidRDefault="00464867" w:rsidP="00464867">
                <w:pPr>
                  <w:rPr>
                    <w:lang w:val="it-IT"/>
                  </w:rPr>
                </w:pPr>
              </w:p>
              <w:p w14:paraId="7AA95886" w14:textId="77777777" w:rsidR="00596722" w:rsidRDefault="00464867" w:rsidP="00464867">
                <w:pPr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-1794431852"/>
                    <w:citation/>
                  </w:sdtPr>
                  <w:sdtEndPr/>
                  <w:sdtContent>
                    <w:r w:rsidR="00596722">
                      <w:rPr>
                        <w:lang w:val="it-IT"/>
                      </w:rPr>
                      <w:fldChar w:fldCharType="begin"/>
                    </w:r>
                    <w:r w:rsidR="00596722" w:rsidRPr="00341FE0">
                      <w:rPr>
                        <w:lang w:val="en-CA"/>
                      </w:rPr>
                      <w:instrText xml:space="preserve"> CITATION Cas05 \l 4105 </w:instrText>
                    </w:r>
                    <w:r w:rsidR="00596722">
                      <w:rPr>
                        <w:lang w:val="it-IT"/>
                      </w:rPr>
                      <w:fldChar w:fldCharType="separate"/>
                    </w:r>
                    <w:r w:rsidR="00596722" w:rsidRPr="00341FE0">
                      <w:rPr>
                        <w:noProof/>
                        <w:lang w:val="en-CA"/>
                      </w:rPr>
                      <w:t>(C</w:t>
                    </w:r>
                    <w:r w:rsidR="00596722" w:rsidRPr="005B68B3">
                      <w:rPr>
                        <w:noProof/>
                        <w:lang w:val="fr-CA"/>
                      </w:rPr>
                      <w:t>ascelli)</w:t>
                    </w:r>
                    <w:r w:rsidR="00596722"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14:paraId="4DB61280" w14:textId="77777777" w:rsidR="00464867" w:rsidRDefault="00464867" w:rsidP="00464867">
                <w:pPr>
                  <w:rPr>
                    <w:lang w:val="it-IT"/>
                  </w:rPr>
                </w:pPr>
              </w:p>
              <w:p w14:paraId="5CF0A239" w14:textId="77777777" w:rsidR="00596722" w:rsidRDefault="00464867" w:rsidP="00464867">
                <w:pPr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-959489905"/>
                    <w:citation/>
                  </w:sdtPr>
                  <w:sdtEndPr/>
                  <w:sdtContent>
                    <w:r w:rsidR="005B68B3">
                      <w:rPr>
                        <w:lang w:val="it-IT"/>
                      </w:rPr>
                      <w:fldChar w:fldCharType="begin"/>
                    </w:r>
                    <w:r w:rsidR="005B68B3" w:rsidRPr="005B68B3">
                      <w:rPr>
                        <w:lang w:val="fr-CA"/>
                      </w:rPr>
                      <w:instrText xml:space="preserve"> CITATION Gat64 \l 4105 </w:instrText>
                    </w:r>
                    <w:r w:rsidR="005B68B3">
                      <w:rPr>
                        <w:lang w:val="it-IT"/>
                      </w:rPr>
                      <w:fldChar w:fldCharType="separate"/>
                    </w:r>
                    <w:r w:rsidR="005B68B3" w:rsidRPr="005B68B3">
                      <w:rPr>
                        <w:noProof/>
                        <w:lang w:val="fr-CA"/>
                      </w:rPr>
                      <w:t>(Gatti)</w:t>
                    </w:r>
                    <w:r w:rsidR="005B68B3"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14:paraId="168C49DD" w14:textId="77777777" w:rsidR="00464867" w:rsidRPr="00D2291E" w:rsidRDefault="00464867" w:rsidP="00464867">
                <w:pPr>
                  <w:rPr>
                    <w:lang w:val="it-IT"/>
                  </w:rPr>
                </w:pPr>
              </w:p>
              <w:p w14:paraId="1EFA5F01" w14:textId="77777777" w:rsidR="00596722" w:rsidRDefault="00464867" w:rsidP="00464867">
                <w:pPr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-901745787"/>
                    <w:citation/>
                  </w:sdtPr>
                  <w:sdtEndPr/>
                  <w:sdtContent>
                    <w:r w:rsidR="005B68B3">
                      <w:rPr>
                        <w:lang w:val="it-IT"/>
                      </w:rPr>
                      <w:fldChar w:fldCharType="begin"/>
                    </w:r>
                    <w:r w:rsidR="005B68B3" w:rsidRPr="005B68B3">
                      <w:rPr>
                        <w:lang w:val="fr-CA"/>
                      </w:rPr>
                      <w:instrText xml:space="preserve"> CITATION Lom80 \l 4105 </w:instrText>
                    </w:r>
                    <w:r w:rsidR="005B68B3">
                      <w:rPr>
                        <w:lang w:val="it-IT"/>
                      </w:rPr>
                      <w:fldChar w:fldCharType="separate"/>
                    </w:r>
                    <w:r w:rsidR="005B68B3" w:rsidRPr="005B68B3">
                      <w:rPr>
                        <w:noProof/>
                        <w:lang w:val="fr-CA"/>
                      </w:rPr>
                      <w:t>(Lombardi)</w:t>
                    </w:r>
                    <w:r w:rsidR="005B68B3"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14:paraId="061B7A4A" w14:textId="77777777" w:rsidR="00464867" w:rsidRPr="00D2291E" w:rsidRDefault="00464867" w:rsidP="00464867">
                <w:pPr>
                  <w:rPr>
                    <w:lang w:val="it-IT"/>
                  </w:rPr>
                </w:pPr>
              </w:p>
              <w:p w14:paraId="672F22F3" w14:textId="77777777" w:rsidR="00596722" w:rsidRDefault="00464867" w:rsidP="00464867">
                <w:pPr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-602107030"/>
                    <w:citation/>
                  </w:sdtPr>
                  <w:sdtEndPr/>
                  <w:sdtContent>
                    <w:r w:rsidR="005B68B3">
                      <w:rPr>
                        <w:lang w:val="it-IT"/>
                      </w:rPr>
                      <w:fldChar w:fldCharType="begin"/>
                    </w:r>
                    <w:r w:rsidR="005B68B3" w:rsidRPr="005B68B3">
                      <w:rPr>
                        <w:lang w:val="fr-CA" w:eastAsia="et-EE"/>
                      </w:rPr>
                      <w:instrText xml:space="preserve"> CITATION Mac95 \l 4105 </w:instrText>
                    </w:r>
                    <w:r w:rsidR="005B68B3">
                      <w:rPr>
                        <w:lang w:val="it-IT"/>
                      </w:rPr>
                      <w:fldChar w:fldCharType="separate"/>
                    </w:r>
                    <w:r w:rsidR="005B68B3" w:rsidRPr="005B68B3">
                      <w:rPr>
                        <w:noProof/>
                        <w:lang w:val="fr-CA" w:eastAsia="et-EE"/>
                      </w:rPr>
                      <w:t>(MacDonald)</w:t>
                    </w:r>
                    <w:r w:rsidR="005B68B3"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14:paraId="165CBBB7" w14:textId="77777777" w:rsidR="00464867" w:rsidRDefault="00464867" w:rsidP="00464867">
                <w:pPr>
                  <w:rPr>
                    <w:lang w:val="it-IT"/>
                  </w:rPr>
                </w:pPr>
              </w:p>
              <w:p w14:paraId="7E9A237C" w14:textId="77777777" w:rsidR="00596722" w:rsidRDefault="00464867" w:rsidP="00464867">
                <w:pPr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-322735157"/>
                    <w:citation/>
                  </w:sdtPr>
                  <w:sdtEndPr/>
                  <w:sdtContent>
                    <w:r w:rsidR="005B68B3">
                      <w:rPr>
                        <w:lang w:val="it-IT"/>
                      </w:rPr>
                      <w:fldChar w:fldCharType="begin"/>
                    </w:r>
                    <w:r w:rsidR="005B68B3" w:rsidRPr="005B68B3">
                      <w:rPr>
                        <w:lang w:val="fr-CA"/>
                      </w:rPr>
                      <w:instrText xml:space="preserve"> CITATION Pet08 \l 4105 </w:instrText>
                    </w:r>
                    <w:r w:rsidR="005B68B3">
                      <w:rPr>
                        <w:lang w:val="it-IT"/>
                      </w:rPr>
                      <w:fldChar w:fldCharType="separate"/>
                    </w:r>
                    <w:r w:rsidR="005B68B3" w:rsidRPr="005B68B3">
                      <w:rPr>
                        <w:noProof/>
                        <w:lang w:val="fr-CA"/>
                      </w:rPr>
                      <w:t>(Petrassi)</w:t>
                    </w:r>
                    <w:r w:rsidR="005B68B3"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14:paraId="7A503B3D" w14:textId="77777777" w:rsidR="00464867" w:rsidRDefault="00464867" w:rsidP="00464867">
                <w:pPr>
                  <w:rPr>
                    <w:lang w:val="it-IT"/>
                  </w:rPr>
                </w:pPr>
              </w:p>
              <w:p w14:paraId="72FD8247" w14:textId="77777777" w:rsidR="00596722" w:rsidRDefault="00464867" w:rsidP="00464867">
                <w:pPr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-1738310939"/>
                    <w:citation/>
                  </w:sdtPr>
                  <w:sdtEndPr/>
                  <w:sdtContent>
                    <w:r w:rsidR="005B68B3">
                      <w:rPr>
                        <w:lang w:val="it-IT"/>
                      </w:rPr>
                      <w:fldChar w:fldCharType="begin"/>
                    </w:r>
                    <w:r w:rsidR="005B68B3" w:rsidRPr="005B68B3">
                      <w:rPr>
                        <w:lang w:val="fr-CA"/>
                      </w:rPr>
                      <w:instrText xml:space="preserve"> CITATION Res86 \l 4105 </w:instrText>
                    </w:r>
                    <w:r w:rsidR="005B68B3">
                      <w:rPr>
                        <w:lang w:val="it-IT"/>
                      </w:rPr>
                      <w:fldChar w:fldCharType="separate"/>
                    </w:r>
                    <w:r w:rsidR="005B68B3" w:rsidRPr="005B68B3">
                      <w:rPr>
                        <w:noProof/>
                        <w:lang w:val="fr-CA"/>
                      </w:rPr>
                      <w:t>(Restagno)</w:t>
                    </w:r>
                    <w:r w:rsidR="005B68B3"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14:paraId="027BC606" w14:textId="77777777" w:rsidR="00464867" w:rsidRDefault="00464867" w:rsidP="00464867">
                <w:pPr>
                  <w:rPr>
                    <w:lang w:val="it-IT"/>
                  </w:rPr>
                </w:pPr>
              </w:p>
              <w:p w14:paraId="61687AC4" w14:textId="77777777" w:rsidR="00596722" w:rsidRDefault="00464867" w:rsidP="00464867">
                <w:pPr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1380212602"/>
                    <w:citation/>
                  </w:sdtPr>
                  <w:sdtEndPr/>
                  <w:sdtContent>
                    <w:r w:rsidR="00A60411">
                      <w:rPr>
                        <w:lang w:val="it-IT"/>
                      </w:rPr>
                      <w:fldChar w:fldCharType="begin"/>
                    </w:r>
                    <w:r w:rsidR="00A60411">
                      <w:rPr>
                        <w:lang w:val="fr-CA"/>
                      </w:rPr>
                      <w:instrText xml:space="preserve">CITATION Tom \l 4105 </w:instrText>
                    </w:r>
                    <w:r w:rsidR="00A60411">
                      <w:rPr>
                        <w:lang w:val="it-IT"/>
                      </w:rPr>
                      <w:fldChar w:fldCharType="separate"/>
                    </w:r>
                    <w:r w:rsidR="00A60411" w:rsidRPr="00A60411">
                      <w:rPr>
                        <w:noProof/>
                        <w:lang w:val="fr-CA"/>
                      </w:rPr>
                      <w:t>(Tomassini)</w:t>
                    </w:r>
                    <w:r w:rsidR="00A60411"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14:paraId="003A9FF4" w14:textId="77777777" w:rsidR="00464867" w:rsidRDefault="00464867" w:rsidP="00464867">
                <w:pPr>
                  <w:rPr>
                    <w:lang w:val="it-IT"/>
                  </w:rPr>
                </w:pPr>
              </w:p>
              <w:p w14:paraId="64170996" w14:textId="77777777" w:rsidR="003235A7" w:rsidRDefault="00464867" w:rsidP="00464867">
                <w:sdt>
                  <w:sdtPr>
                    <w:id w:val="1866865337"/>
                    <w:citation/>
                  </w:sdtPr>
                  <w:sdtEndPr/>
                  <w:sdtContent>
                    <w:r w:rsidR="00A60411">
                      <w:fldChar w:fldCharType="begin"/>
                    </w:r>
                    <w:r w:rsidR="00A60411">
                      <w:rPr>
                        <w:lang w:val="en-CA" w:eastAsia="et-EE"/>
                      </w:rPr>
                      <w:instrText xml:space="preserve"> CITATION Wei57 \l 4105 </w:instrText>
                    </w:r>
                    <w:r w:rsidR="00A60411">
                      <w:fldChar w:fldCharType="separate"/>
                    </w:r>
                    <w:r w:rsidR="00A60411" w:rsidRPr="00A60411">
                      <w:rPr>
                        <w:noProof/>
                        <w:lang w:val="en-CA" w:eastAsia="et-EE"/>
                      </w:rPr>
                      <w:t>(Weissmann)</w:t>
                    </w:r>
                    <w:r w:rsidR="00A60411">
                      <w:fldChar w:fldCharType="end"/>
                    </w:r>
                  </w:sdtContent>
                </w:sdt>
              </w:p>
            </w:sdtContent>
          </w:sdt>
        </w:tc>
      </w:tr>
    </w:tbl>
    <w:p w14:paraId="089FFE36" w14:textId="77777777" w:rsidR="00C27FAB" w:rsidRPr="00F36937" w:rsidRDefault="00C27FAB" w:rsidP="00464867">
      <w:pPr>
        <w:spacing w:after="0" w:line="240" w:lineRule="auto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05D3E" w14:textId="77777777" w:rsidR="00677BF8" w:rsidRDefault="00677BF8" w:rsidP="007A0D55">
      <w:pPr>
        <w:spacing w:after="0" w:line="240" w:lineRule="auto"/>
      </w:pPr>
      <w:r>
        <w:separator/>
      </w:r>
    </w:p>
  </w:endnote>
  <w:endnote w:type="continuationSeparator" w:id="0">
    <w:p w14:paraId="7AC3FB73" w14:textId="77777777" w:rsidR="00677BF8" w:rsidRDefault="00677BF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80D0B" w14:textId="77777777" w:rsidR="00677BF8" w:rsidRDefault="00677BF8" w:rsidP="007A0D55">
      <w:pPr>
        <w:spacing w:after="0" w:line="240" w:lineRule="auto"/>
      </w:pPr>
      <w:r>
        <w:separator/>
      </w:r>
    </w:p>
  </w:footnote>
  <w:footnote w:type="continuationSeparator" w:id="0">
    <w:p w14:paraId="32B65A9F" w14:textId="77777777" w:rsidR="00677BF8" w:rsidRDefault="00677BF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206C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CB480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72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2B72"/>
    <w:rsid w:val="00244BB0"/>
    <w:rsid w:val="002A0A0D"/>
    <w:rsid w:val="002B0B37"/>
    <w:rsid w:val="0030662D"/>
    <w:rsid w:val="003235A7"/>
    <w:rsid w:val="00341FE0"/>
    <w:rsid w:val="003677B6"/>
    <w:rsid w:val="003D3579"/>
    <w:rsid w:val="003E2795"/>
    <w:rsid w:val="003F0D73"/>
    <w:rsid w:val="00462DBE"/>
    <w:rsid w:val="00464699"/>
    <w:rsid w:val="00464867"/>
    <w:rsid w:val="00483379"/>
    <w:rsid w:val="00487BC5"/>
    <w:rsid w:val="00496888"/>
    <w:rsid w:val="004A7476"/>
    <w:rsid w:val="004E5896"/>
    <w:rsid w:val="00513EE6"/>
    <w:rsid w:val="00534F8F"/>
    <w:rsid w:val="00590035"/>
    <w:rsid w:val="00596722"/>
    <w:rsid w:val="005B177E"/>
    <w:rsid w:val="005B3921"/>
    <w:rsid w:val="005B68B3"/>
    <w:rsid w:val="005F26D7"/>
    <w:rsid w:val="005F5450"/>
    <w:rsid w:val="00677BF8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60411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206E"/>
    <w:rsid w:val="00CC586D"/>
    <w:rsid w:val="00CF1542"/>
    <w:rsid w:val="00CF3EC5"/>
    <w:rsid w:val="00D656DA"/>
    <w:rsid w:val="00D66D1B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587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63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596722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A604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341FE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rsid w:val="00341F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596722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A604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341FE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rsid w:val="00341F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open.spotify.com/artist/7m43AIbMJZzOFRxYXQDD7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64D231386E4FCDA25E2B58D41E9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99981-DCDE-446B-B4A4-59E613921A32}"/>
      </w:docPartPr>
      <w:docPartBody>
        <w:p w:rsidR="004219DB" w:rsidRDefault="00C53524">
          <w:pPr>
            <w:pStyle w:val="C964D231386E4FCDA25E2B58D41E9A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B3F6A65974B4F94B1A98ED49600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5AEB8-4128-4FC4-AC7C-6052007FB0E6}"/>
      </w:docPartPr>
      <w:docPartBody>
        <w:p w:rsidR="004219DB" w:rsidRDefault="00C53524">
          <w:pPr>
            <w:pStyle w:val="3B3F6A65974B4F94B1A98ED4960030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8FF07B57F764B76A832F55BE3F12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9A7BF-21CF-430A-BECB-9CCF2955CFEB}"/>
      </w:docPartPr>
      <w:docPartBody>
        <w:p w:rsidR="004219DB" w:rsidRDefault="00C53524">
          <w:pPr>
            <w:pStyle w:val="98FF07B57F764B76A832F55BE3F12F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6C61E8C3D584654AF8157FAD4081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201C-7675-46BE-B3EA-8CC24D937465}"/>
      </w:docPartPr>
      <w:docPartBody>
        <w:p w:rsidR="004219DB" w:rsidRDefault="00C53524">
          <w:pPr>
            <w:pStyle w:val="F6C61E8C3D584654AF8157FAD4081E9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C727CEE429A446C95DCE0AB32F97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8D61B-8B0B-4040-A710-0DE264D43929}"/>
      </w:docPartPr>
      <w:docPartBody>
        <w:p w:rsidR="004219DB" w:rsidRDefault="00C53524">
          <w:pPr>
            <w:pStyle w:val="7C727CEE429A446C95DCE0AB32F97EE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F1011754F61411C8101A4ACF9ADA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BC463-2912-4A18-ADA1-4E70E7E3FC79}"/>
      </w:docPartPr>
      <w:docPartBody>
        <w:p w:rsidR="004219DB" w:rsidRDefault="00C53524">
          <w:pPr>
            <w:pStyle w:val="5F1011754F61411C8101A4ACF9ADAD5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AB6AE91A4C5445DA00AC4E4E2587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C72C3-045F-4698-A1BB-B3288232615B}"/>
      </w:docPartPr>
      <w:docPartBody>
        <w:p w:rsidR="004219DB" w:rsidRDefault="00C53524">
          <w:pPr>
            <w:pStyle w:val="BAB6AE91A4C5445DA00AC4E4E25873A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44BEA7BB642438FA05CF7259AD4D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9B1C9-8C07-46A5-B3EB-BD56FAE4D755}"/>
      </w:docPartPr>
      <w:docPartBody>
        <w:p w:rsidR="004219DB" w:rsidRDefault="00C53524">
          <w:pPr>
            <w:pStyle w:val="244BEA7BB642438FA05CF7259AD4DA4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8EFD19BEFB46BFBDD82FCF54396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9239A-3DA8-4B79-BFD9-71DF9CA76510}"/>
      </w:docPartPr>
      <w:docPartBody>
        <w:p w:rsidR="004219DB" w:rsidRDefault="00C53524">
          <w:pPr>
            <w:pStyle w:val="D08EFD19BEFB46BFBDD82FCF5439678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E210676090B4DFE94D7D22A544F7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C6A72-BC21-4437-BCBB-5851F9B7687F}"/>
      </w:docPartPr>
      <w:docPartBody>
        <w:p w:rsidR="004219DB" w:rsidRDefault="00C53524">
          <w:pPr>
            <w:pStyle w:val="BE210676090B4DFE94D7D22A544F7C9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2727269C4A849AA891FF43E7B7D1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60479-9FD8-48FB-AFB9-126C21986AE8}"/>
      </w:docPartPr>
      <w:docPartBody>
        <w:p w:rsidR="004219DB" w:rsidRDefault="00C53524">
          <w:pPr>
            <w:pStyle w:val="F2727269C4A849AA891FF43E7B7D14A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24"/>
    <w:rsid w:val="004219DB"/>
    <w:rsid w:val="00C5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964D231386E4FCDA25E2B58D41E9A4C">
    <w:name w:val="C964D231386E4FCDA25E2B58D41E9A4C"/>
  </w:style>
  <w:style w:type="paragraph" w:customStyle="1" w:styleId="3B3F6A65974B4F94B1A98ED4960030D1">
    <w:name w:val="3B3F6A65974B4F94B1A98ED4960030D1"/>
  </w:style>
  <w:style w:type="paragraph" w:customStyle="1" w:styleId="98FF07B57F764B76A832F55BE3F12F63">
    <w:name w:val="98FF07B57F764B76A832F55BE3F12F63"/>
  </w:style>
  <w:style w:type="paragraph" w:customStyle="1" w:styleId="F6C61E8C3D584654AF8157FAD4081E9B">
    <w:name w:val="F6C61E8C3D584654AF8157FAD4081E9B"/>
  </w:style>
  <w:style w:type="paragraph" w:customStyle="1" w:styleId="7C727CEE429A446C95DCE0AB32F97EEF">
    <w:name w:val="7C727CEE429A446C95DCE0AB32F97EEF"/>
  </w:style>
  <w:style w:type="paragraph" w:customStyle="1" w:styleId="5F1011754F61411C8101A4ACF9ADAD50">
    <w:name w:val="5F1011754F61411C8101A4ACF9ADAD50"/>
  </w:style>
  <w:style w:type="paragraph" w:customStyle="1" w:styleId="BAB6AE91A4C5445DA00AC4E4E25873A7">
    <w:name w:val="BAB6AE91A4C5445DA00AC4E4E25873A7"/>
  </w:style>
  <w:style w:type="paragraph" w:customStyle="1" w:styleId="244BEA7BB642438FA05CF7259AD4DA4F">
    <w:name w:val="244BEA7BB642438FA05CF7259AD4DA4F"/>
  </w:style>
  <w:style w:type="paragraph" w:customStyle="1" w:styleId="D08EFD19BEFB46BFBDD82FCF54396782">
    <w:name w:val="D08EFD19BEFB46BFBDD82FCF54396782"/>
  </w:style>
  <w:style w:type="paragraph" w:customStyle="1" w:styleId="BE210676090B4DFE94D7D22A544F7C9D">
    <w:name w:val="BE210676090B4DFE94D7D22A544F7C9D"/>
  </w:style>
  <w:style w:type="paragraph" w:customStyle="1" w:styleId="F2727269C4A849AA891FF43E7B7D14A2">
    <w:name w:val="F2727269C4A849AA891FF43E7B7D14A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964D231386E4FCDA25E2B58D41E9A4C">
    <w:name w:val="C964D231386E4FCDA25E2B58D41E9A4C"/>
  </w:style>
  <w:style w:type="paragraph" w:customStyle="1" w:styleId="3B3F6A65974B4F94B1A98ED4960030D1">
    <w:name w:val="3B3F6A65974B4F94B1A98ED4960030D1"/>
  </w:style>
  <w:style w:type="paragraph" w:customStyle="1" w:styleId="98FF07B57F764B76A832F55BE3F12F63">
    <w:name w:val="98FF07B57F764B76A832F55BE3F12F63"/>
  </w:style>
  <w:style w:type="paragraph" w:customStyle="1" w:styleId="F6C61E8C3D584654AF8157FAD4081E9B">
    <w:name w:val="F6C61E8C3D584654AF8157FAD4081E9B"/>
  </w:style>
  <w:style w:type="paragraph" w:customStyle="1" w:styleId="7C727CEE429A446C95DCE0AB32F97EEF">
    <w:name w:val="7C727CEE429A446C95DCE0AB32F97EEF"/>
  </w:style>
  <w:style w:type="paragraph" w:customStyle="1" w:styleId="5F1011754F61411C8101A4ACF9ADAD50">
    <w:name w:val="5F1011754F61411C8101A4ACF9ADAD50"/>
  </w:style>
  <w:style w:type="paragraph" w:customStyle="1" w:styleId="BAB6AE91A4C5445DA00AC4E4E25873A7">
    <w:name w:val="BAB6AE91A4C5445DA00AC4E4E25873A7"/>
  </w:style>
  <w:style w:type="paragraph" w:customStyle="1" w:styleId="244BEA7BB642438FA05CF7259AD4DA4F">
    <w:name w:val="244BEA7BB642438FA05CF7259AD4DA4F"/>
  </w:style>
  <w:style w:type="paragraph" w:customStyle="1" w:styleId="D08EFD19BEFB46BFBDD82FCF54396782">
    <w:name w:val="D08EFD19BEFB46BFBDD82FCF54396782"/>
  </w:style>
  <w:style w:type="paragraph" w:customStyle="1" w:styleId="BE210676090B4DFE94D7D22A544F7C9D">
    <w:name w:val="BE210676090B4DFE94D7D22A544F7C9D"/>
  </w:style>
  <w:style w:type="paragraph" w:customStyle="1" w:styleId="F2727269C4A849AA891FF43E7B7D14A2">
    <w:name w:val="F2727269C4A849AA891FF43E7B7D14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And03</b:Tag>
    <b:SourceType>JournalArticle</b:SourceType>
    <b:Guid>{C602816C-25FA-4AC8-BDCB-C93CCE30C131}</b:Guid>
    <b:Author>
      <b:Author>
        <b:NameList>
          <b:Person>
            <b:Last>Anderson</b:Last>
            <b:First>Martin</b:First>
          </b:Person>
        </b:NameList>
      </b:Author>
    </b:Author>
    <b:Title>Obituary: Goffredo Petrassi</b:Title>
    <b:BookTitle>The Independent Thursday</b:BookTitle>
    <b:Year>2003  </b:Year>
    <b:JournalName>The Independent Thursday</b:JournalName>
    <b:Month>March</b:Month>
    <b:Day>27</b:Day>
    <b:RefOrder>1</b:RefOrder>
  </b:Source>
  <b:Source>
    <b:Tag>Bil02</b:Tag>
    <b:SourceType>Book</b:SourceType>
    <b:Guid>{F0C66729-5D61-400F-B0DD-82F6604DA4E8}</b:Guid>
    <b:Title>Gofreddo Petrassi: la Produzione Sinfonico-Corale</b:Title>
    <b:Year>2002</b:Year>
    <b:Author>
      <b:Author>
        <b:NameList>
          <b:Person>
            <b:Last>Billi</b:Last>
            <b:First>Maurizio</b:First>
          </b:Person>
        </b:NameList>
      </b:Author>
    </b:Author>
    <b:City>Palermo</b:City>
    <b:Publisher>Sellerio</b:Publisher>
    <b:RefOrder>2</b:RefOrder>
  </b:Source>
  <b:Source>
    <b:Tag>Cas05</b:Tag>
    <b:SourceType>JournalArticle</b:SourceType>
    <b:Guid>{26540A22-FA77-4BA7-8D23-B90AB67CC94F}</b:Guid>
    <b:Title>Noche Oscura: Linguaggio della Crisi e Crisi del Linguaggio</b:Title>
    <b:Year>2005</b:Year>
    <b:Author>
      <b:Author>
        <b:NameList>
          <b:Person>
            <b:Last>Cascelli</b:Last>
            <b:First>Antonio</b:First>
          </b:Person>
        </b:NameList>
      </b:Author>
    </b:Author>
    <b:JournalName>Nuova Rivista Musicale Italiana</b:JournalName>
    <b:Pages>505-16</b:Pages>
    <b:Volume>4</b:Volume>
    <b:RefOrder>3</b:RefOrder>
  </b:Source>
  <b:Source>
    <b:Tag>Gat64</b:Tag>
    <b:SourceType>Book</b:SourceType>
    <b:Guid>{5CBC6198-7B86-41B5-928A-F01909A4DFF6}</b:Guid>
    <b:Title>L’Opere di Goffredo Petrassi: Quaderni della Rassegna Musicale (1)</b:Title>
    <b:Year>1964</b:Year>
    <b:City>Turin</b:City>
    <b:Publisher>Einaudi</b:Publisher>
    <b:Author>
      <b:Editor>
        <b:NameList>
          <b:Person>
            <b:Last>Gatti</b:Last>
            <b:First>Guido</b:First>
          </b:Person>
        </b:NameList>
      </b:Editor>
    </b:Author>
    <b:RefOrder>4</b:RefOrder>
  </b:Source>
  <b:Source>
    <b:Tag>Lom80</b:Tag>
    <b:SourceType>Book</b:SourceType>
    <b:Guid>{CCB80627-2E72-4A01-A1AB-A3504DF15FAC}</b:Guid>
    <b:Author>
      <b:Author>
        <b:NameList>
          <b:Person>
            <b:Last>Lombardi</b:Last>
            <b:First>Luca</b:First>
          </b:Person>
        </b:NameList>
      </b:Author>
    </b:Author>
    <b:Title>Conversazioni con Petrassi</b:Title>
    <b:Year>1980</b:Year>
    <b:City>Milan </b:City>
    <b:Publisher>Suvini Zerboni</b:Publisher>
    <b:RefOrder>5</b:RefOrder>
  </b:Source>
  <b:Source>
    <b:Tag>Mac95</b:Tag>
    <b:SourceType>JournalArticle</b:SourceType>
    <b:Guid>{C802F67B-BB48-4B6C-84FA-DEA918CA0FD8}</b:Guid>
    <b:Title>Tutta Ora Vivente”: Petrassi and the Concerto Principle</b:Title>
    <b:Year>1995</b:Year>
    <b:Author>
      <b:Author>
        <b:NameList>
          <b:Person>
            <b:Last>MacDonald</b:Last>
            <b:First>Calum</b:First>
          </b:Person>
        </b:NameList>
      </b:Author>
    </b:Author>
    <b:JournalName>Tempo</b:JournalName>
    <b:Pages>2-10</b:Pages>
    <b:Volume>194</b:Volume>
    <b:RefOrder>6</b:RefOrder>
  </b:Source>
  <b:Source>
    <b:Tag>Pet08</b:Tag>
    <b:SourceType>Book</b:SourceType>
    <b:Guid>{4C18F424-7109-49D5-B49D-915DA990CC17}</b:Guid>
    <b:Title>Scritti e Interviste </b:Title>
    <b:Year>2008</b:Year>
    <b:City>Milan</b:City>
    <b:Publisher>Edizioni Suvini Zerboni</b:Publisher>
    <b:Author>
      <b:Author>
        <b:NameList>
          <b:Person>
            <b:Last>Petrassi</b:Last>
            <b:First>Goffredo</b:First>
          </b:Person>
        </b:NameList>
      </b:Author>
      <b:Editor>
        <b:NameList>
          <b:Person>
            <b:Last>Pozzi</b:Last>
            <b:First>Raffaele</b:First>
          </b:Person>
        </b:NameList>
      </b:Editor>
    </b:Author>
    <b:RefOrder>7</b:RefOrder>
  </b:Source>
  <b:Source>
    <b:Tag>Res86</b:Tag>
    <b:SourceType>Book</b:SourceType>
    <b:Guid>{B0A92902-E34A-4FE1-93C6-38144E101EBD}</b:Guid>
    <b:Title>Petrassi</b:Title>
    <b:Year>1986</b:Year>
    <b:City>Turin </b:City>
    <b:Publisher>Edizioni di Torino</b:Publisher>
    <b:Author>
      <b:Editor>
        <b:NameList>
          <b:Person>
            <b:Last>Restagno</b:Last>
            <b:First>Enzo</b:First>
          </b:Person>
        </b:NameList>
      </b:Editor>
    </b:Author>
    <b:RefOrder>8</b:RefOrder>
  </b:Source>
  <b:Source>
    <b:Tag>Tom</b:Tag>
    <b:SourceType>ArticleInAPeriodical</b:SourceType>
    <b:Guid>{D438E1ED-9F28-4A46-98A0-4C72CB94B86F}</b:Guid>
    <b:Author>
      <b:Author>
        <b:NameList>
          <b:Person>
            <b:Last>Tomassini</b:Last>
            <b:First>Anthony</b:First>
          </b:Person>
        </b:NameList>
      </b:Author>
    </b:Author>
    <b:Title>Obituary: Goffredo Petrassi</b:Title>
    <b:City>2003</b:City>
    <b:Publisher>‘’.  Wednesday March 5.</b:Publisher>
    <b:PeriodicalTitle>New York Times</b:PeriodicalTitle>
    <b:Month>March</b:Month>
    <b:Day>5</b:Day>
    <b:Year>2003</b:Year>
    <b:RefOrder>9</b:RefOrder>
  </b:Source>
  <b:Source>
    <b:Tag>Wei57</b:Tag>
    <b:SourceType>Book</b:SourceType>
    <b:Guid>{B7E12EE6-4E96-43BC-979E-5AAD8E01D881}</b:Guid>
    <b:Title>Goffredo Petrassi</b:Title>
    <b:Year>1957</b:Year>
    <b:Author>
      <b:Author>
        <b:NameList>
          <b:Person>
            <b:Last>Weissmann</b:Last>
            <b:First>John</b:First>
          </b:Person>
        </b:NameList>
      </b:Author>
    </b:Author>
    <b:City>Milan</b:City>
    <b:Publisher>Suvini Zerboni</b:Publisher>
    <b:RefOrder>10</b:RefOrder>
  </b:Source>
</b:Sources>
</file>

<file path=customXml/itemProps1.xml><?xml version="1.0" encoding="utf-8"?>
<ds:datastoreItem xmlns:ds="http://schemas.openxmlformats.org/officeDocument/2006/customXml" ds:itemID="{AB9F27DB-B641-0546-B399-5D03575C8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\Users\Stefan\Desktop\Routledge Enyclopedia of Modernism Word Template.dotx</Template>
  <TotalTime>46</TotalTime>
  <Pages>4</Pages>
  <Words>1395</Words>
  <Characters>7958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Laura Dosky</cp:lastModifiedBy>
  <cp:revision>2</cp:revision>
  <dcterms:created xsi:type="dcterms:W3CDTF">2015-06-24T19:19:00Z</dcterms:created>
  <dcterms:modified xsi:type="dcterms:W3CDTF">2015-06-27T02:03:00Z</dcterms:modified>
</cp:coreProperties>
</file>