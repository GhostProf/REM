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8A4A0A">
            <w:r w:rsidRPr="00CC586D">
              <w:t>About you</w:t>
            </w:r>
          </w:p>
        </w:tc>
        <w:sdt>
          <w:sdtPr>
            <w:alias w:val="Salutation"/>
            <w:tag w:val="salutation"/>
            <w:id w:val="-1659997262"/>
            <w:placeholder>
              <w:docPart w:val="272BE823F45A174DA7F53AC52A58E506"/>
            </w:placeholder>
            <w:showingPlcHdr/>
            <w:dropDownList>
              <w:listItem w:displayText="Dr." w:value="Dr."/>
              <w:listItem w:displayText="Prof." w:value="Prof."/>
            </w:dropDownList>
          </w:sdtPr>
          <w:sdtContent>
            <w:tc>
              <w:tcPr>
                <w:tcW w:w="1259" w:type="dxa"/>
              </w:tcPr>
              <w:p w:rsidR="00B574C9" w:rsidRPr="00CC586D" w:rsidRDefault="00B574C9" w:rsidP="008A4A0A">
                <w:r w:rsidRPr="00CC586D">
                  <w:rPr>
                    <w:rStyle w:val="PlaceholderText"/>
                    <w:b/>
                    <w:color w:val="FFFFFF" w:themeColor="background1"/>
                  </w:rPr>
                  <w:t>[Salutation]</w:t>
                </w:r>
              </w:p>
            </w:tc>
          </w:sdtContent>
        </w:sdt>
        <w:sdt>
          <w:sdtPr>
            <w:alias w:val="First name"/>
            <w:tag w:val="authorFirstName"/>
            <w:id w:val="581645879"/>
            <w:placeholder>
              <w:docPart w:val="D4E7BC6149ADB1499E9E9BF18EB4B7B4"/>
            </w:placeholder>
            <w:text/>
          </w:sdtPr>
          <w:sdtContent>
            <w:tc>
              <w:tcPr>
                <w:tcW w:w="2073" w:type="dxa"/>
              </w:tcPr>
              <w:p w:rsidR="00B574C9" w:rsidRDefault="00330855" w:rsidP="008A4A0A">
                <w:r>
                  <w:t>Laura</w:t>
                </w:r>
              </w:p>
            </w:tc>
          </w:sdtContent>
        </w:sdt>
        <w:sdt>
          <w:sdtPr>
            <w:alias w:val="Middle name"/>
            <w:tag w:val="authorMiddleName"/>
            <w:id w:val="-2076034781"/>
            <w:placeholder>
              <w:docPart w:val="9316264B94B49E4AA650691ED5DCEC81"/>
            </w:placeholder>
            <w:text/>
          </w:sdtPr>
          <w:sdtContent>
            <w:tc>
              <w:tcPr>
                <w:tcW w:w="2551" w:type="dxa"/>
              </w:tcPr>
              <w:p w:rsidR="00B574C9" w:rsidRDefault="00330855" w:rsidP="008A4A0A">
                <w:r>
                  <w:t>E.B</w:t>
                </w:r>
              </w:p>
            </w:tc>
          </w:sdtContent>
        </w:sdt>
        <w:sdt>
          <w:sdtPr>
            <w:alias w:val="Last name"/>
            <w:tag w:val="authorLastName"/>
            <w:id w:val="-1088529830"/>
            <w:placeholder>
              <w:docPart w:val="2915760B8CF8754A9C83E36E17C767E6"/>
            </w:placeholder>
            <w:text/>
          </w:sdtPr>
          <w:sdtContent>
            <w:tc>
              <w:tcPr>
                <w:tcW w:w="2642" w:type="dxa"/>
              </w:tcPr>
              <w:p w:rsidR="00B574C9" w:rsidRDefault="00330855" w:rsidP="008A4A0A">
                <w:r>
                  <w:t>Key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8A4A0A"/>
        </w:tc>
        <w:sdt>
          <w:sdtPr>
            <w:alias w:val="Biography"/>
            <w:tag w:val="authorBiography"/>
            <w:id w:val="938807824"/>
            <w:placeholder>
              <w:docPart w:val="81C3C1021DFD5D498DDF181954E1AFF4"/>
            </w:placeholder>
            <w:showingPlcHdr/>
          </w:sdtPr>
          <w:sdtContent>
            <w:tc>
              <w:tcPr>
                <w:tcW w:w="8525" w:type="dxa"/>
                <w:gridSpan w:val="4"/>
              </w:tcPr>
              <w:p w:rsidR="00B574C9" w:rsidRDefault="00B574C9" w:rsidP="008A4A0A">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8A4A0A"/>
        </w:tc>
        <w:sdt>
          <w:sdtPr>
            <w:alias w:val="Affiliation"/>
            <w:tag w:val="affiliation"/>
            <w:id w:val="2012937915"/>
            <w:placeholder>
              <w:docPart w:val="82526D5C846B6342B4F9678E1895D00D"/>
            </w:placeholder>
            <w:text/>
          </w:sdtPr>
          <w:sdtContent>
            <w:tc>
              <w:tcPr>
                <w:tcW w:w="8525" w:type="dxa"/>
                <w:gridSpan w:val="4"/>
              </w:tcPr>
              <w:p w:rsidR="00B574C9" w:rsidRDefault="00330855" w:rsidP="008A4A0A">
                <w:r>
                  <w:t>University of Liverpool</w:t>
                </w:r>
              </w:p>
            </w:tc>
          </w:sdtContent>
        </w:sdt>
      </w:tr>
    </w:tbl>
    <w:p w:rsidR="003D3579" w:rsidRDefault="003D3579" w:rsidP="008A4A0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8A4A0A">
            <w:r>
              <w:t>Your article</w:t>
            </w:r>
          </w:p>
        </w:tc>
      </w:tr>
      <w:tr w:rsidR="003F0D73" w:rsidTr="003F0D73">
        <w:sdt>
          <w:sdtPr>
            <w:alias w:val="Article headword"/>
            <w:tag w:val="articleHeadword"/>
            <w:id w:val="-361440020"/>
            <w:placeholder>
              <w:docPart w:val="8351D26F8DB6F741B2F4436E5FB8ADD2"/>
            </w:placeholder>
            <w:text/>
          </w:sdtPr>
          <w:sdtContent>
            <w:tc>
              <w:tcPr>
                <w:tcW w:w="9016" w:type="dxa"/>
                <w:tcMar>
                  <w:top w:w="113" w:type="dxa"/>
                  <w:bottom w:w="113" w:type="dxa"/>
                </w:tcMar>
              </w:tcPr>
              <w:p w:rsidR="003F0D73" w:rsidRPr="00FB589A" w:rsidRDefault="00330855" w:rsidP="008A4A0A">
                <w:r>
                  <w:t>New American Cinema</w:t>
                </w:r>
              </w:p>
            </w:tc>
          </w:sdtContent>
        </w:sdt>
      </w:tr>
      <w:tr w:rsidR="00464699" w:rsidTr="00330855">
        <w:sdt>
          <w:sdtPr>
            <w:alias w:val="Variant headwords"/>
            <w:tag w:val="variantHeadwords"/>
            <w:id w:val="173464402"/>
            <w:placeholder>
              <w:docPart w:val="508CDBD6A8BCA94D867D3B61F5D0242D"/>
            </w:placeholder>
            <w:showingPlcHdr/>
          </w:sdtPr>
          <w:sdtContent>
            <w:tc>
              <w:tcPr>
                <w:tcW w:w="9016" w:type="dxa"/>
                <w:tcMar>
                  <w:top w:w="113" w:type="dxa"/>
                  <w:bottom w:w="113" w:type="dxa"/>
                </w:tcMar>
              </w:tcPr>
              <w:p w:rsidR="00464699" w:rsidRDefault="00464699" w:rsidP="008A4A0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98D8B02F0F4CA44BBCD36A59436E727"/>
            </w:placeholder>
          </w:sdtPr>
          <w:sdtContent>
            <w:tc>
              <w:tcPr>
                <w:tcW w:w="9016" w:type="dxa"/>
                <w:tcMar>
                  <w:top w:w="113" w:type="dxa"/>
                  <w:bottom w:w="113" w:type="dxa"/>
                </w:tcMar>
              </w:tcPr>
              <w:p w:rsidR="00330855" w:rsidRDefault="00330855" w:rsidP="008A4A0A">
                <w:r>
                  <w:t>The New American Cinema wa</w:t>
                </w:r>
                <w:r w:rsidRPr="00944748">
                  <w:t xml:space="preserve">s a movement to create independent films </w:t>
                </w:r>
                <w:r>
                  <w:t>that</w:t>
                </w:r>
                <w:r w:rsidRPr="00944748">
                  <w:t xml:space="preserve"> expressed the </w:t>
                </w:r>
                <w:r>
                  <w:t xml:space="preserve">countercultural </w:t>
                </w:r>
                <w:r w:rsidRPr="00944748">
                  <w:t>mood</w:t>
                </w:r>
                <w:r>
                  <w:t>s</w:t>
                </w:r>
                <w:r w:rsidRPr="00944748">
                  <w:t xml:space="preserve"> and sensibilities of the </w:t>
                </w:r>
                <w:r>
                  <w:t xml:space="preserve">late 1950s and early </w:t>
                </w:r>
                <w:r w:rsidRPr="00944748">
                  <w:t>1960s; these films represented a break away from the standardisation and conformity of corporate Hollywood</w:t>
                </w:r>
                <w:r>
                  <w:t xml:space="preserve"> and from the ideological conservatism of the American mainstream</w:t>
                </w:r>
                <w:r w:rsidRPr="00944748">
                  <w:t>. The term refers both to the films of the period and to the independent film distribution co</w:t>
                </w:r>
                <w:r>
                  <w:t xml:space="preserve">llective </w:t>
                </w:r>
                <w:r w:rsidRPr="00944748">
                  <w:t xml:space="preserve">of the same name which was established </w:t>
                </w:r>
                <w:r>
                  <w:t xml:space="preserve">in New York </w:t>
                </w:r>
                <w:r w:rsidRPr="00944748">
                  <w:t>by</w:t>
                </w:r>
                <w:r>
                  <w:t xml:space="preserve"> some</w:t>
                </w:r>
                <w:r w:rsidRPr="00944748">
                  <w:t xml:space="preserve"> New American Cinema filmmakers.</w:t>
                </w:r>
                <w:r>
                  <w:t xml:space="preserve"> </w:t>
                </w:r>
              </w:p>
              <w:p w:rsidR="00E85A05" w:rsidRDefault="00E85A05" w:rsidP="008A4A0A"/>
            </w:tc>
          </w:sdtContent>
        </w:sdt>
      </w:tr>
      <w:tr w:rsidR="003F0D73" w:rsidTr="003F0D73">
        <w:sdt>
          <w:sdtPr>
            <w:alias w:val="Article text"/>
            <w:tag w:val="articleText"/>
            <w:id w:val="634067588"/>
            <w:placeholder>
              <w:docPart w:val="B1B647C54C7CEA4BA3735E1E05E4C808"/>
            </w:placeholder>
          </w:sdtPr>
          <w:sdtContent>
            <w:tc>
              <w:tcPr>
                <w:tcW w:w="9016" w:type="dxa"/>
                <w:tcMar>
                  <w:top w:w="113" w:type="dxa"/>
                  <w:bottom w:w="113" w:type="dxa"/>
                </w:tcMar>
              </w:tcPr>
              <w:p w:rsidR="00330855" w:rsidRDefault="00330855" w:rsidP="008A4A0A">
                <w:r>
                  <w:t>The New American Cinema wa</w:t>
                </w:r>
                <w:r w:rsidRPr="00944748">
                  <w:t xml:space="preserve">s a movement to create independent films </w:t>
                </w:r>
                <w:r>
                  <w:t>that</w:t>
                </w:r>
                <w:r w:rsidRPr="00944748">
                  <w:t xml:space="preserve"> expressed the </w:t>
                </w:r>
                <w:r>
                  <w:t xml:space="preserve">countercultural </w:t>
                </w:r>
                <w:r w:rsidRPr="00944748">
                  <w:t>mood</w:t>
                </w:r>
                <w:r>
                  <w:t>s</w:t>
                </w:r>
                <w:r w:rsidRPr="00944748">
                  <w:t xml:space="preserve"> and sensibilities of the </w:t>
                </w:r>
                <w:r>
                  <w:t xml:space="preserve">late 1950s and early </w:t>
                </w:r>
                <w:r w:rsidRPr="00944748">
                  <w:t>1960s; these films represented a break away from the standardisation and conformity of corporate Hollywood</w:t>
                </w:r>
                <w:r>
                  <w:t xml:space="preserve"> and from the ideological conservatism of the American mainstream</w:t>
                </w:r>
                <w:r w:rsidRPr="00944748">
                  <w:t>. The term refers both to the films of the period and to the independent film distribution co</w:t>
                </w:r>
                <w:r>
                  <w:t xml:space="preserve">llective </w:t>
                </w:r>
                <w:r w:rsidRPr="00944748">
                  <w:t xml:space="preserve">of the same name which was established </w:t>
                </w:r>
                <w:r>
                  <w:t xml:space="preserve">in New York </w:t>
                </w:r>
                <w:r w:rsidRPr="00944748">
                  <w:t>by</w:t>
                </w:r>
                <w:r>
                  <w:t xml:space="preserve"> some</w:t>
                </w:r>
                <w:r w:rsidRPr="00944748">
                  <w:t xml:space="preserve"> New American Cinema filmmakers.</w:t>
                </w:r>
                <w:r>
                  <w:t xml:space="preserve"> </w:t>
                </w:r>
              </w:p>
              <w:p w:rsidR="00330855" w:rsidRDefault="00330855" w:rsidP="008A4A0A"/>
              <w:p w:rsidR="00330855" w:rsidRDefault="00330855" w:rsidP="008A4A0A">
                <w:r w:rsidRPr="00944748">
                  <w:t>T</w:t>
                </w:r>
                <w:r>
                  <w:t>he t</w:t>
                </w:r>
                <w:r w:rsidRPr="00944748">
                  <w:t xml:space="preserve">wo earliest examples of New American Cinema are John </w:t>
                </w:r>
                <w:proofErr w:type="spellStart"/>
                <w:r w:rsidRPr="00944748">
                  <w:t>Cassavetes</w:t>
                </w:r>
                <w:proofErr w:type="spellEnd"/>
                <w:r w:rsidRPr="00944748">
                  <w:t xml:space="preserve">’ </w:t>
                </w:r>
                <w:r w:rsidRPr="00944748">
                  <w:rPr>
                    <w:i/>
                  </w:rPr>
                  <w:t>Shadows</w:t>
                </w:r>
                <w:r w:rsidRPr="00944748">
                  <w:t xml:space="preserve"> (1959) and Robert Frank and Alfred Leslie’s </w:t>
                </w:r>
                <w:r w:rsidRPr="00944748">
                  <w:rPr>
                    <w:i/>
                  </w:rPr>
                  <w:t>Pull My Daisy</w:t>
                </w:r>
                <w:r w:rsidRPr="00944748">
                  <w:t xml:space="preserve"> (1959). These films were noted for the</w:t>
                </w:r>
                <w:r>
                  <w:t>ir</w:t>
                </w:r>
                <w:r w:rsidRPr="00944748">
                  <w:t xml:space="preserve"> improvisational style, their social commentary and their involvement with countercultural movements such as the Beat Generation</w:t>
                </w:r>
                <w:r>
                  <w:t xml:space="preserve"> and the subculture of jazz musicians</w:t>
                </w:r>
                <w:r w:rsidRPr="00944748">
                  <w:t xml:space="preserve">. </w:t>
                </w:r>
                <w:r>
                  <w:t xml:space="preserve">The films produced under the umbrella of the New American Cinema differ in style of </w:t>
                </w:r>
                <w:r w:rsidRPr="00944748">
                  <w:t>production, scripting</w:t>
                </w:r>
                <w:r>
                  <w:t>,</w:t>
                </w:r>
                <w:r w:rsidRPr="00944748">
                  <w:t xml:space="preserve"> and storyline; </w:t>
                </w:r>
                <w:r>
                  <w:t xml:space="preserve">common characteristics were the attempt to </w:t>
                </w:r>
                <w:r w:rsidRPr="00944748">
                  <w:t>esta</w:t>
                </w:r>
                <w:r>
                  <w:t>b</w:t>
                </w:r>
                <w:r w:rsidRPr="00944748">
                  <w:t xml:space="preserve">lish film as art rather than purely </w:t>
                </w:r>
                <w:r>
                  <w:t xml:space="preserve">as </w:t>
                </w:r>
                <w:r w:rsidRPr="00944748">
                  <w:t>entertainment</w:t>
                </w:r>
                <w:r>
                  <w:t xml:space="preserve"> (Grant</w:t>
                </w:r>
                <w:r w:rsidRPr="00944748">
                  <w:t xml:space="preserve"> 2008)</w:t>
                </w:r>
                <w:r>
                  <w:t xml:space="preserve"> and the understanding of the cinema as a means of personal expression, emphasising in particular the directors’ creative freedom</w:t>
                </w:r>
                <w:r w:rsidRPr="00944748">
                  <w:t>.</w:t>
                </w:r>
                <w:r>
                  <w:t xml:space="preserve"> Further attributes these films often shared were politically radical plots, the lack of a set script, the use of location shooting, taboo imagery, often of a sexual character and with homosexual and camp inflections, and an unpolished style of editing. Budgets tended to be low and the actors were often unknown beyond their immediate artistic circle. New American Cinema directors believed that anyone could direct or appear in a film and that film production should not be restricted to an elite group of Hollywood filmmakers and stars. </w:t>
                </w:r>
              </w:p>
              <w:p w:rsidR="00C901E1" w:rsidRDefault="00C901E1" w:rsidP="008A4A0A"/>
              <w:p w:rsidR="00C901E1" w:rsidRDefault="00C901E1" w:rsidP="00C901E1">
                <w:pPr>
                  <w:keepNext/>
                </w:pPr>
                <w:r>
                  <w:t>File: Shadows.jpg</w:t>
                </w:r>
              </w:p>
              <w:p w:rsidR="00C901E1" w:rsidRPr="00C901E1" w:rsidRDefault="00C901E1" w:rsidP="00C901E1">
                <w:pPr>
                  <w:pStyle w:val="Caption"/>
                  <w:rPr>
                    <w:sz w:val="22"/>
                    <w:szCs w:val="22"/>
                  </w:rPr>
                </w:pPr>
                <w:r w:rsidRPr="00C901E1">
                  <w:rPr>
                    <w:sz w:val="22"/>
                    <w:szCs w:val="22"/>
                  </w:rPr>
                  <w:t xml:space="preserve">Figure </w:t>
                </w:r>
                <w:r w:rsidRPr="00C901E1">
                  <w:rPr>
                    <w:sz w:val="22"/>
                    <w:szCs w:val="22"/>
                  </w:rPr>
                  <w:fldChar w:fldCharType="begin"/>
                </w:r>
                <w:r w:rsidRPr="00C901E1">
                  <w:rPr>
                    <w:sz w:val="22"/>
                    <w:szCs w:val="22"/>
                  </w:rPr>
                  <w:instrText xml:space="preserve"> SEQ Figure \* ARABIC </w:instrText>
                </w:r>
                <w:r w:rsidRPr="00C901E1">
                  <w:rPr>
                    <w:sz w:val="22"/>
                    <w:szCs w:val="22"/>
                  </w:rPr>
                  <w:fldChar w:fldCharType="separate"/>
                </w:r>
                <w:r w:rsidRPr="00C901E1">
                  <w:rPr>
                    <w:noProof/>
                    <w:sz w:val="22"/>
                    <w:szCs w:val="22"/>
                  </w:rPr>
                  <w:t>1</w:t>
                </w:r>
                <w:r w:rsidRPr="00C901E1">
                  <w:rPr>
                    <w:sz w:val="22"/>
                    <w:szCs w:val="22"/>
                  </w:rPr>
                  <w:fldChar w:fldCharType="end"/>
                </w:r>
                <w:r w:rsidRPr="00C901E1">
                  <w:rPr>
                    <w:sz w:val="22"/>
                    <w:szCs w:val="22"/>
                  </w:rPr>
                  <w:t xml:space="preserve"> Poster of John </w:t>
                </w:r>
                <w:proofErr w:type="spellStart"/>
                <w:r w:rsidRPr="00C901E1">
                  <w:rPr>
                    <w:sz w:val="22"/>
                    <w:szCs w:val="22"/>
                  </w:rPr>
                  <w:t>Cassavetes</w:t>
                </w:r>
                <w:proofErr w:type="spellEnd"/>
                <w:r w:rsidRPr="00C901E1">
                  <w:rPr>
                    <w:sz w:val="22"/>
                    <w:szCs w:val="22"/>
                  </w:rPr>
                  <w:t xml:space="preserve">' </w:t>
                </w:r>
                <w:r w:rsidRPr="00C901E1">
                  <w:rPr>
                    <w:i/>
                    <w:sz w:val="22"/>
                    <w:szCs w:val="22"/>
                  </w:rPr>
                  <w:t xml:space="preserve">Shadows </w:t>
                </w:r>
                <w:r w:rsidRPr="00C901E1">
                  <w:rPr>
                    <w:sz w:val="22"/>
                    <w:szCs w:val="22"/>
                  </w:rPr>
                  <w:t>(1959)</w:t>
                </w:r>
                <w:bookmarkStart w:id="0" w:name="_GoBack"/>
                <w:bookmarkEnd w:id="0"/>
              </w:p>
              <w:p w:rsidR="00C901E1" w:rsidRPr="00C901E1" w:rsidRDefault="00C901E1" w:rsidP="00C901E1">
                <w:r>
                  <w:t xml:space="preserve">Source: </w:t>
                </w:r>
                <w:r w:rsidRPr="00C901E1">
                  <w:t>https://en.wikipedia.org/wiki/Shadows_(1959_film)#/media/File:Jc_shadows.jpg</w:t>
                </w:r>
              </w:p>
              <w:p w:rsidR="00330855" w:rsidRDefault="00330855" w:rsidP="008A4A0A"/>
              <w:p w:rsidR="00330855" w:rsidRDefault="00330855" w:rsidP="008A4A0A">
                <w:r>
                  <w:lastRenderedPageBreak/>
                  <w:t>The New American Cinema project was formalised i</w:t>
                </w:r>
                <w:r w:rsidRPr="00944748">
                  <w:t xml:space="preserve">n 1960, </w:t>
                </w:r>
                <w:r>
                  <w:t xml:space="preserve">when </w:t>
                </w:r>
                <w:r w:rsidRPr="00944748">
                  <w:t xml:space="preserve">twenty-three independent filmmakers, led by Jonas </w:t>
                </w:r>
                <w:proofErr w:type="spellStart"/>
                <w:r w:rsidRPr="00944748">
                  <w:t>Mekas</w:t>
                </w:r>
                <w:proofErr w:type="spellEnd"/>
                <w:r w:rsidRPr="00944748">
                  <w:t xml:space="preserve"> and including Shirley Clarke, Stan </w:t>
                </w:r>
                <w:proofErr w:type="spellStart"/>
                <w:r w:rsidRPr="00944748">
                  <w:t>Brakhage</w:t>
                </w:r>
                <w:proofErr w:type="spellEnd"/>
                <w:r w:rsidRPr="00944748">
                  <w:t xml:space="preserve">, Gregory Markopoulos, Robert Frank and Alfred Leslie, banded together to form the New American Cinema Group, </w:t>
                </w:r>
                <w:r>
                  <w:t>and founded the Film-Makers’ Co-operative</w:t>
                </w:r>
                <w:r w:rsidRPr="002C4D94">
                  <w:t xml:space="preserve"> </w:t>
                </w:r>
                <w:r>
                  <w:t xml:space="preserve">as the distributing arm of the movement, </w:t>
                </w:r>
                <w:r w:rsidRPr="00944748">
                  <w:t xml:space="preserve">an organisation </w:t>
                </w:r>
                <w:r>
                  <w:t xml:space="preserve">that </w:t>
                </w:r>
                <w:r w:rsidRPr="00944748">
                  <w:t xml:space="preserve">exists to this day. The original aim of this group was to showcase independent cinema and </w:t>
                </w:r>
                <w:r>
                  <w:t xml:space="preserve">to </w:t>
                </w:r>
                <w:r w:rsidRPr="00944748">
                  <w:t xml:space="preserve">create a community </w:t>
                </w:r>
                <w:r>
                  <w:t>of like-minded people, allowing independent films to be shared widely both nationally and internationally.</w:t>
                </w:r>
                <w:r w:rsidRPr="00944748">
                  <w:t xml:space="preserve"> By 1962, it had become </w:t>
                </w:r>
                <w:r>
                  <w:t>the main</w:t>
                </w:r>
                <w:r w:rsidRPr="00944748">
                  <w:t xml:space="preserve"> </w:t>
                </w:r>
                <w:r>
                  <w:t xml:space="preserve">experimental and </w:t>
                </w:r>
                <w:r w:rsidRPr="00944748">
                  <w:t>independent film distribut</w:t>
                </w:r>
                <w:r>
                  <w:t>or in North America</w:t>
                </w:r>
                <w:r w:rsidRPr="00944748">
                  <w:t xml:space="preserve">. </w:t>
                </w:r>
                <w:r>
                  <w:t>It differed from</w:t>
                </w:r>
                <w:r w:rsidRPr="00944748">
                  <w:t xml:space="preserve"> other dis</w:t>
                </w:r>
                <w:r>
                  <w:t xml:space="preserve">tribution houses in </w:t>
                </w:r>
                <w:r w:rsidRPr="00944748">
                  <w:t>that it was run by the filmm</w:t>
                </w:r>
                <w:r>
                  <w:t xml:space="preserve">akers themselves and had a non-selective policy: </w:t>
                </w:r>
                <w:r w:rsidRPr="00944748">
                  <w:t xml:space="preserve">all </w:t>
                </w:r>
                <w:r>
                  <w:t xml:space="preserve">films submitted for distribution </w:t>
                </w:r>
                <w:r w:rsidRPr="00944748">
                  <w:t xml:space="preserve">were </w:t>
                </w:r>
                <w:r>
                  <w:t>accepted (James</w:t>
                </w:r>
                <w:r w:rsidRPr="00944748">
                  <w:t xml:space="preserve"> 1992).</w:t>
                </w:r>
                <w:r>
                  <w:t xml:space="preserve"> </w:t>
                </w:r>
              </w:p>
              <w:p w:rsidR="00330855" w:rsidRDefault="00330855" w:rsidP="008A4A0A"/>
              <w:p w:rsidR="00330855" w:rsidRDefault="00330855" w:rsidP="008A4A0A">
                <w:r>
                  <w:t>In the twenty-first century, t</w:t>
                </w:r>
                <w:r w:rsidRPr="00944748">
                  <w:t>he New American Ci</w:t>
                </w:r>
                <w:r>
                  <w:t xml:space="preserve">nema Group, or </w:t>
                </w:r>
                <w:proofErr w:type="gramStart"/>
                <w:r>
                  <w:t>Film-makers</w:t>
                </w:r>
                <w:proofErr w:type="gramEnd"/>
                <w:r>
                  <w:t>’ Co-o</w:t>
                </w:r>
                <w:r w:rsidRPr="00944748">
                  <w:t>p</w:t>
                </w:r>
                <w:r>
                  <w:t>erative</w:t>
                </w:r>
                <w:r w:rsidRPr="00944748">
                  <w:t xml:space="preserve">, continues to ensure that non-commercial films are still produced and distributed in the US and beyond. </w:t>
                </w:r>
                <w:r>
                  <w:t>T</w:t>
                </w:r>
                <w:r w:rsidRPr="00944748">
                  <w:t xml:space="preserve">he Co-op holds a collection of over 5,000 films by more than 825 </w:t>
                </w:r>
                <w:proofErr w:type="gramStart"/>
                <w:r w:rsidRPr="00944748">
                  <w:t>filmmakers which</w:t>
                </w:r>
                <w:proofErr w:type="gramEnd"/>
                <w:r w:rsidRPr="00944748">
                  <w:t xml:space="preserve"> it rents out to various arts festivals and cultural institutions, making it an important archive for American Cinema</w:t>
                </w:r>
                <w:r>
                  <w:t xml:space="preserve"> (</w:t>
                </w:r>
                <w:hyperlink r:id="rId9" w:history="1">
                  <w:r w:rsidRPr="00944748">
                    <w:rPr>
                      <w:rStyle w:val="Hyperlink"/>
                    </w:rPr>
                    <w:t>http://film-makerscoop.com/</w:t>
                  </w:r>
                </w:hyperlink>
                <w:r>
                  <w:t>).</w:t>
                </w:r>
                <w:r w:rsidRPr="00944748">
                  <w:t xml:space="preserve"> The group has inspired similar local and national organisations such as the London Film-makers’ Co-operative in England the New Brunswick Filmmakers’ Co-operative in Canada.</w:t>
                </w:r>
                <w:r>
                  <w:t xml:space="preserve"> </w:t>
                </w:r>
              </w:p>
              <w:p w:rsidR="00330855" w:rsidRDefault="00330855" w:rsidP="008A4A0A"/>
              <w:p w:rsidR="003F0D73" w:rsidRDefault="003F0D73" w:rsidP="008A4A0A"/>
            </w:tc>
          </w:sdtContent>
        </w:sdt>
      </w:tr>
      <w:tr w:rsidR="003235A7" w:rsidTr="003235A7">
        <w:tc>
          <w:tcPr>
            <w:tcW w:w="9016" w:type="dxa"/>
          </w:tcPr>
          <w:p w:rsidR="003235A7" w:rsidRDefault="003235A7" w:rsidP="008A4A0A">
            <w:r w:rsidRPr="0015114C">
              <w:rPr>
                <w:u w:val="single"/>
              </w:rPr>
              <w:lastRenderedPageBreak/>
              <w:t>Further reading</w:t>
            </w:r>
            <w:r>
              <w:t>:</w:t>
            </w:r>
          </w:p>
          <w:sdt>
            <w:sdtPr>
              <w:alias w:val="Further reading"/>
              <w:tag w:val="furtherReading"/>
              <w:id w:val="-1516217107"/>
              <w:placeholder>
                <w:docPart w:val="810BB0A8A5F1B84C88FBACC2732726C0"/>
              </w:placeholder>
            </w:sdtPr>
            <w:sdtContent>
              <w:p w:rsidR="00330855" w:rsidRDefault="00330855" w:rsidP="008A4A0A">
                <w:sdt>
                  <w:sdtPr>
                    <w:id w:val="1606925068"/>
                    <w:citation/>
                  </w:sdtPr>
                  <w:sdtContent>
                    <w:r>
                      <w:fldChar w:fldCharType="begin"/>
                    </w:r>
                    <w:r>
                      <w:rPr>
                        <w:lang w:val="en-US"/>
                      </w:rPr>
                      <w:instrText xml:space="preserve"> CITATION Bat67 \l 1033 </w:instrText>
                    </w:r>
                    <w:r>
                      <w:fldChar w:fldCharType="separate"/>
                    </w:r>
                    <w:r>
                      <w:rPr>
                        <w:noProof/>
                        <w:lang w:val="en-US"/>
                      </w:rPr>
                      <w:t xml:space="preserve"> (Battcock)</w:t>
                    </w:r>
                    <w:r>
                      <w:fldChar w:fldCharType="end"/>
                    </w:r>
                  </w:sdtContent>
                </w:sdt>
              </w:p>
              <w:p w:rsidR="00330855" w:rsidRDefault="00330855" w:rsidP="008A4A0A">
                <w:sdt>
                  <w:sdtPr>
                    <w:id w:val="1485813616"/>
                    <w:citation/>
                  </w:sdtPr>
                  <w:sdtContent>
                    <w:r>
                      <w:fldChar w:fldCharType="begin"/>
                    </w:r>
                    <w:r>
                      <w:rPr>
                        <w:lang w:val="en-US"/>
                      </w:rPr>
                      <w:instrText xml:space="preserve"> CITATION Gra08 \l 1033 </w:instrText>
                    </w:r>
                    <w:r>
                      <w:fldChar w:fldCharType="separate"/>
                    </w:r>
                    <w:r>
                      <w:rPr>
                        <w:noProof/>
                        <w:lang w:val="en-US"/>
                      </w:rPr>
                      <w:t>(Grant)</w:t>
                    </w:r>
                    <w:r>
                      <w:fldChar w:fldCharType="end"/>
                    </w:r>
                  </w:sdtContent>
                </w:sdt>
              </w:p>
              <w:p w:rsidR="00330855" w:rsidRDefault="00330855" w:rsidP="008A4A0A">
                <w:sdt>
                  <w:sdtPr>
                    <w:id w:val="828790302"/>
                    <w:citation/>
                  </w:sdtPr>
                  <w:sdtContent>
                    <w:r>
                      <w:fldChar w:fldCharType="begin"/>
                    </w:r>
                    <w:r>
                      <w:rPr>
                        <w:lang w:val="en-US"/>
                      </w:rPr>
                      <w:instrText xml:space="preserve"> CITATION Jam92 \l 1033 </w:instrText>
                    </w:r>
                    <w:r>
                      <w:fldChar w:fldCharType="separate"/>
                    </w:r>
                    <w:r>
                      <w:rPr>
                        <w:noProof/>
                        <w:lang w:val="en-US"/>
                      </w:rPr>
                      <w:t>(James)</w:t>
                    </w:r>
                    <w:r>
                      <w:fldChar w:fldCharType="end"/>
                    </w:r>
                  </w:sdtContent>
                </w:sdt>
              </w:p>
              <w:p w:rsidR="008A4A0A" w:rsidRDefault="008A4A0A" w:rsidP="008A4A0A">
                <w:sdt>
                  <w:sdtPr>
                    <w:id w:val="1272984698"/>
                    <w:citation/>
                  </w:sdtPr>
                  <w:sdtContent>
                    <w:r>
                      <w:fldChar w:fldCharType="begin"/>
                    </w:r>
                    <w:r>
                      <w:rPr>
                        <w:lang w:val="en-US"/>
                      </w:rPr>
                      <w:instrText xml:space="preserve"> CITATION Lew98 \l 1033 </w:instrText>
                    </w:r>
                    <w:r>
                      <w:fldChar w:fldCharType="separate"/>
                    </w:r>
                    <w:r>
                      <w:rPr>
                        <w:noProof/>
                        <w:lang w:val="en-US"/>
                      </w:rPr>
                      <w:t>(Lewis)</w:t>
                    </w:r>
                    <w:r>
                      <w:fldChar w:fldCharType="end"/>
                    </w:r>
                  </w:sdtContent>
                </w:sdt>
              </w:p>
              <w:p w:rsidR="00330855" w:rsidRPr="00944748" w:rsidRDefault="008A4A0A" w:rsidP="008A4A0A">
                <w:sdt>
                  <w:sdtPr>
                    <w:id w:val="88592596"/>
                    <w:citation/>
                  </w:sdtPr>
                  <w:sdtContent>
                    <w:r>
                      <w:fldChar w:fldCharType="begin"/>
                    </w:r>
                    <w:r>
                      <w:rPr>
                        <w:lang w:val="en-US"/>
                      </w:rPr>
                      <w:instrText xml:space="preserve"> CITATION Mek14 \l 1033 </w:instrText>
                    </w:r>
                    <w:r>
                      <w:fldChar w:fldCharType="separate"/>
                    </w:r>
                    <w:r>
                      <w:rPr>
                        <w:noProof/>
                        <w:lang w:val="en-US"/>
                      </w:rPr>
                      <w:t>(Mekas)</w:t>
                    </w:r>
                    <w:r>
                      <w:fldChar w:fldCharType="end"/>
                    </w:r>
                  </w:sdtContent>
                </w:sdt>
              </w:p>
              <w:p w:rsidR="00330855" w:rsidRDefault="008A4A0A" w:rsidP="008A4A0A">
                <w:sdt>
                  <w:sdtPr>
                    <w:id w:val="890468581"/>
                    <w:citation/>
                  </w:sdtPr>
                  <w:sdtContent>
                    <w:r>
                      <w:fldChar w:fldCharType="begin"/>
                    </w:r>
                    <w:r>
                      <w:rPr>
                        <w:lang w:val="en-US"/>
                      </w:rPr>
                      <w:instrText xml:space="preserve"> CITATION Ruo91 \l 1033 </w:instrText>
                    </w:r>
                    <w:r>
                      <w:fldChar w:fldCharType="separate"/>
                    </w:r>
                    <w:r>
                      <w:rPr>
                        <w:noProof/>
                        <w:lang w:val="en-US"/>
                      </w:rPr>
                      <w:t>(Ruoff)</w:t>
                    </w:r>
                    <w:r>
                      <w:fldChar w:fldCharType="end"/>
                    </w:r>
                  </w:sdtContent>
                </w:sdt>
              </w:p>
              <w:p w:rsidR="003235A7" w:rsidRDefault="008A4A0A" w:rsidP="008A4A0A">
                <w:sdt>
                  <w:sdtPr>
                    <w:id w:val="-1886778529"/>
                    <w:citation/>
                  </w:sdtPr>
                  <w:sdtContent>
                    <w:r>
                      <w:fldChar w:fldCharType="begin"/>
                    </w:r>
                    <w:r>
                      <w:rPr>
                        <w:lang w:val="en-US"/>
                      </w:rPr>
                      <w:instrText xml:space="preserve"> CITATION Zry06 \l 1033 </w:instrText>
                    </w:r>
                    <w:r>
                      <w:fldChar w:fldCharType="separate"/>
                    </w:r>
                    <w:r>
                      <w:rPr>
                        <w:noProof/>
                        <w:lang w:val="en-US"/>
                      </w:rPr>
                      <w:t>(Zryd)</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1E1" w:rsidRDefault="00C901E1" w:rsidP="007A0D55">
      <w:pPr>
        <w:spacing w:after="0" w:line="240" w:lineRule="auto"/>
      </w:pPr>
      <w:r>
        <w:separator/>
      </w:r>
    </w:p>
  </w:endnote>
  <w:endnote w:type="continuationSeparator" w:id="0">
    <w:p w:rsidR="00C901E1" w:rsidRDefault="00C901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1E1" w:rsidRDefault="00C901E1" w:rsidP="007A0D55">
      <w:pPr>
        <w:spacing w:after="0" w:line="240" w:lineRule="auto"/>
      </w:pPr>
      <w:r>
        <w:separator/>
      </w:r>
    </w:p>
  </w:footnote>
  <w:footnote w:type="continuationSeparator" w:id="0">
    <w:p w:rsidR="00C901E1" w:rsidRDefault="00C901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1E1" w:rsidRDefault="00C901E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01E1" w:rsidRDefault="00C901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5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0855"/>
    <w:rsid w:val="003677B6"/>
    <w:rsid w:val="003D3579"/>
    <w:rsid w:val="003E2795"/>
    <w:rsid w:val="003F0D73"/>
    <w:rsid w:val="00462DBE"/>
    <w:rsid w:val="00464699"/>
    <w:rsid w:val="00483379"/>
    <w:rsid w:val="00487BC5"/>
    <w:rsid w:val="00496888"/>
    <w:rsid w:val="004A7476"/>
    <w:rsid w:val="004E5896"/>
    <w:rsid w:val="00513EE6"/>
    <w:rsid w:val="00534F8F"/>
    <w:rsid w:val="005817FE"/>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4A0A"/>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01E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08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855"/>
    <w:rPr>
      <w:rFonts w:ascii="Lucida Grande" w:hAnsi="Lucida Grande" w:cs="Lucida Grande"/>
      <w:sz w:val="18"/>
      <w:szCs w:val="18"/>
    </w:rPr>
  </w:style>
  <w:style w:type="character" w:styleId="Hyperlink">
    <w:name w:val="Hyperlink"/>
    <w:uiPriority w:val="99"/>
    <w:unhideWhenUsed/>
    <w:rsid w:val="00330855"/>
    <w:rPr>
      <w:color w:val="0000FF"/>
      <w:u w:val="single"/>
    </w:rPr>
  </w:style>
  <w:style w:type="character" w:styleId="HTMLCite">
    <w:name w:val="HTML Cite"/>
    <w:uiPriority w:val="99"/>
    <w:semiHidden/>
    <w:unhideWhenUsed/>
    <w:rsid w:val="00330855"/>
    <w:rPr>
      <w:i/>
      <w:iCs/>
    </w:rPr>
  </w:style>
  <w:style w:type="paragraph" w:styleId="Caption">
    <w:name w:val="caption"/>
    <w:basedOn w:val="Normal"/>
    <w:next w:val="Normal"/>
    <w:uiPriority w:val="35"/>
    <w:semiHidden/>
    <w:qFormat/>
    <w:rsid w:val="00C901E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08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855"/>
    <w:rPr>
      <w:rFonts w:ascii="Lucida Grande" w:hAnsi="Lucida Grande" w:cs="Lucida Grande"/>
      <w:sz w:val="18"/>
      <w:szCs w:val="18"/>
    </w:rPr>
  </w:style>
  <w:style w:type="character" w:styleId="Hyperlink">
    <w:name w:val="Hyperlink"/>
    <w:uiPriority w:val="99"/>
    <w:unhideWhenUsed/>
    <w:rsid w:val="00330855"/>
    <w:rPr>
      <w:color w:val="0000FF"/>
      <w:u w:val="single"/>
    </w:rPr>
  </w:style>
  <w:style w:type="character" w:styleId="HTMLCite">
    <w:name w:val="HTML Cite"/>
    <w:uiPriority w:val="99"/>
    <w:semiHidden/>
    <w:unhideWhenUsed/>
    <w:rsid w:val="00330855"/>
    <w:rPr>
      <w:i/>
      <w:iCs/>
    </w:rPr>
  </w:style>
  <w:style w:type="paragraph" w:styleId="Caption">
    <w:name w:val="caption"/>
    <w:basedOn w:val="Normal"/>
    <w:next w:val="Normal"/>
    <w:uiPriority w:val="35"/>
    <w:semiHidden/>
    <w:qFormat/>
    <w:rsid w:val="00C901E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ilm-makerscoop.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2BE823F45A174DA7F53AC52A58E506"/>
        <w:category>
          <w:name w:val="General"/>
          <w:gallery w:val="placeholder"/>
        </w:category>
        <w:types>
          <w:type w:val="bbPlcHdr"/>
        </w:types>
        <w:behaviors>
          <w:behavior w:val="content"/>
        </w:behaviors>
        <w:guid w:val="{D6DB9C28-8EE3-BC4F-87F9-0769FF0A9A2C}"/>
      </w:docPartPr>
      <w:docPartBody>
        <w:p w:rsidR="00000000" w:rsidRDefault="004E117A">
          <w:pPr>
            <w:pStyle w:val="272BE823F45A174DA7F53AC52A58E506"/>
          </w:pPr>
          <w:r w:rsidRPr="00CC586D">
            <w:rPr>
              <w:rStyle w:val="PlaceholderText"/>
              <w:b/>
              <w:color w:val="FFFFFF" w:themeColor="background1"/>
            </w:rPr>
            <w:t>[Salutation]</w:t>
          </w:r>
        </w:p>
      </w:docPartBody>
    </w:docPart>
    <w:docPart>
      <w:docPartPr>
        <w:name w:val="D4E7BC6149ADB1499E9E9BF18EB4B7B4"/>
        <w:category>
          <w:name w:val="General"/>
          <w:gallery w:val="placeholder"/>
        </w:category>
        <w:types>
          <w:type w:val="bbPlcHdr"/>
        </w:types>
        <w:behaviors>
          <w:behavior w:val="content"/>
        </w:behaviors>
        <w:guid w:val="{5793C596-4A26-2D49-BF82-300229B9527F}"/>
      </w:docPartPr>
      <w:docPartBody>
        <w:p w:rsidR="00000000" w:rsidRDefault="004E117A">
          <w:pPr>
            <w:pStyle w:val="D4E7BC6149ADB1499E9E9BF18EB4B7B4"/>
          </w:pPr>
          <w:r>
            <w:rPr>
              <w:rStyle w:val="PlaceholderText"/>
            </w:rPr>
            <w:t>[First name]</w:t>
          </w:r>
        </w:p>
      </w:docPartBody>
    </w:docPart>
    <w:docPart>
      <w:docPartPr>
        <w:name w:val="9316264B94B49E4AA650691ED5DCEC81"/>
        <w:category>
          <w:name w:val="General"/>
          <w:gallery w:val="placeholder"/>
        </w:category>
        <w:types>
          <w:type w:val="bbPlcHdr"/>
        </w:types>
        <w:behaviors>
          <w:behavior w:val="content"/>
        </w:behaviors>
        <w:guid w:val="{8266551B-0641-DE43-8043-6F93AB8CCC43}"/>
      </w:docPartPr>
      <w:docPartBody>
        <w:p w:rsidR="00000000" w:rsidRDefault="004E117A">
          <w:pPr>
            <w:pStyle w:val="9316264B94B49E4AA650691ED5DCEC81"/>
          </w:pPr>
          <w:r>
            <w:rPr>
              <w:rStyle w:val="PlaceholderText"/>
            </w:rPr>
            <w:t>[Middle name]</w:t>
          </w:r>
        </w:p>
      </w:docPartBody>
    </w:docPart>
    <w:docPart>
      <w:docPartPr>
        <w:name w:val="2915760B8CF8754A9C83E36E17C767E6"/>
        <w:category>
          <w:name w:val="General"/>
          <w:gallery w:val="placeholder"/>
        </w:category>
        <w:types>
          <w:type w:val="bbPlcHdr"/>
        </w:types>
        <w:behaviors>
          <w:behavior w:val="content"/>
        </w:behaviors>
        <w:guid w:val="{25BA1CB0-2408-D748-AC49-728B2D375FEE}"/>
      </w:docPartPr>
      <w:docPartBody>
        <w:p w:rsidR="00000000" w:rsidRDefault="004E117A">
          <w:pPr>
            <w:pStyle w:val="2915760B8CF8754A9C83E36E17C767E6"/>
          </w:pPr>
          <w:r>
            <w:rPr>
              <w:rStyle w:val="PlaceholderText"/>
            </w:rPr>
            <w:t>[Last name]</w:t>
          </w:r>
        </w:p>
      </w:docPartBody>
    </w:docPart>
    <w:docPart>
      <w:docPartPr>
        <w:name w:val="81C3C1021DFD5D498DDF181954E1AFF4"/>
        <w:category>
          <w:name w:val="General"/>
          <w:gallery w:val="placeholder"/>
        </w:category>
        <w:types>
          <w:type w:val="bbPlcHdr"/>
        </w:types>
        <w:behaviors>
          <w:behavior w:val="content"/>
        </w:behaviors>
        <w:guid w:val="{76D9D462-2D72-6644-B080-171EBA1A3D57}"/>
      </w:docPartPr>
      <w:docPartBody>
        <w:p w:rsidR="00000000" w:rsidRDefault="004E117A">
          <w:pPr>
            <w:pStyle w:val="81C3C1021DFD5D498DDF181954E1AFF4"/>
          </w:pPr>
          <w:r>
            <w:rPr>
              <w:rStyle w:val="PlaceholderText"/>
            </w:rPr>
            <w:t>[Enter your biography]</w:t>
          </w:r>
        </w:p>
      </w:docPartBody>
    </w:docPart>
    <w:docPart>
      <w:docPartPr>
        <w:name w:val="82526D5C846B6342B4F9678E1895D00D"/>
        <w:category>
          <w:name w:val="General"/>
          <w:gallery w:val="placeholder"/>
        </w:category>
        <w:types>
          <w:type w:val="bbPlcHdr"/>
        </w:types>
        <w:behaviors>
          <w:behavior w:val="content"/>
        </w:behaviors>
        <w:guid w:val="{A270CCCF-99A9-5E40-89A9-BFDC1413C690}"/>
      </w:docPartPr>
      <w:docPartBody>
        <w:p w:rsidR="00000000" w:rsidRDefault="004E117A">
          <w:pPr>
            <w:pStyle w:val="82526D5C846B6342B4F9678E1895D00D"/>
          </w:pPr>
          <w:r>
            <w:rPr>
              <w:rStyle w:val="PlaceholderText"/>
            </w:rPr>
            <w:t>[Enter the institution with which you are affiliated]</w:t>
          </w:r>
        </w:p>
      </w:docPartBody>
    </w:docPart>
    <w:docPart>
      <w:docPartPr>
        <w:name w:val="8351D26F8DB6F741B2F4436E5FB8ADD2"/>
        <w:category>
          <w:name w:val="General"/>
          <w:gallery w:val="placeholder"/>
        </w:category>
        <w:types>
          <w:type w:val="bbPlcHdr"/>
        </w:types>
        <w:behaviors>
          <w:behavior w:val="content"/>
        </w:behaviors>
        <w:guid w:val="{724D4538-2399-4843-A008-9AD36F92F271}"/>
      </w:docPartPr>
      <w:docPartBody>
        <w:p w:rsidR="00000000" w:rsidRDefault="004E117A">
          <w:pPr>
            <w:pStyle w:val="8351D26F8DB6F741B2F4436E5FB8ADD2"/>
          </w:pPr>
          <w:r w:rsidRPr="00EF74F7">
            <w:rPr>
              <w:b/>
              <w:color w:val="808080" w:themeColor="background1" w:themeShade="80"/>
            </w:rPr>
            <w:t>[Enter the headword for your article]</w:t>
          </w:r>
        </w:p>
      </w:docPartBody>
    </w:docPart>
    <w:docPart>
      <w:docPartPr>
        <w:name w:val="508CDBD6A8BCA94D867D3B61F5D0242D"/>
        <w:category>
          <w:name w:val="General"/>
          <w:gallery w:val="placeholder"/>
        </w:category>
        <w:types>
          <w:type w:val="bbPlcHdr"/>
        </w:types>
        <w:behaviors>
          <w:behavior w:val="content"/>
        </w:behaviors>
        <w:guid w:val="{2AD62420-E630-4F44-829B-C76916B23C6B}"/>
      </w:docPartPr>
      <w:docPartBody>
        <w:p w:rsidR="00000000" w:rsidRDefault="004E117A">
          <w:pPr>
            <w:pStyle w:val="508CDBD6A8BCA94D867D3B61F5D0242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8D8B02F0F4CA44BBCD36A59436E727"/>
        <w:category>
          <w:name w:val="General"/>
          <w:gallery w:val="placeholder"/>
        </w:category>
        <w:types>
          <w:type w:val="bbPlcHdr"/>
        </w:types>
        <w:behaviors>
          <w:behavior w:val="content"/>
        </w:behaviors>
        <w:guid w:val="{2EEC0FBE-81B2-C246-8EAD-AAAF9B990FF5}"/>
      </w:docPartPr>
      <w:docPartBody>
        <w:p w:rsidR="00000000" w:rsidRDefault="004E117A">
          <w:pPr>
            <w:pStyle w:val="298D8B02F0F4CA44BBCD36A59436E7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B647C54C7CEA4BA3735E1E05E4C808"/>
        <w:category>
          <w:name w:val="General"/>
          <w:gallery w:val="placeholder"/>
        </w:category>
        <w:types>
          <w:type w:val="bbPlcHdr"/>
        </w:types>
        <w:behaviors>
          <w:behavior w:val="content"/>
        </w:behaviors>
        <w:guid w:val="{98420F78-861D-5A4A-925A-5E5E84699DBE}"/>
      </w:docPartPr>
      <w:docPartBody>
        <w:p w:rsidR="00000000" w:rsidRDefault="004E117A">
          <w:pPr>
            <w:pStyle w:val="B1B647C54C7CEA4BA3735E1E05E4C8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10BB0A8A5F1B84C88FBACC2732726C0"/>
        <w:category>
          <w:name w:val="General"/>
          <w:gallery w:val="placeholder"/>
        </w:category>
        <w:types>
          <w:type w:val="bbPlcHdr"/>
        </w:types>
        <w:behaviors>
          <w:behavior w:val="content"/>
        </w:behaviors>
        <w:guid w:val="{CBE77B14-E1F5-9D4B-815B-A9D84895CFC4}"/>
      </w:docPartPr>
      <w:docPartBody>
        <w:p w:rsidR="00000000" w:rsidRDefault="004E117A">
          <w:pPr>
            <w:pStyle w:val="810BB0A8A5F1B84C88FBACC2732726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2BE823F45A174DA7F53AC52A58E506">
    <w:name w:val="272BE823F45A174DA7F53AC52A58E506"/>
  </w:style>
  <w:style w:type="paragraph" w:customStyle="1" w:styleId="D4E7BC6149ADB1499E9E9BF18EB4B7B4">
    <w:name w:val="D4E7BC6149ADB1499E9E9BF18EB4B7B4"/>
  </w:style>
  <w:style w:type="paragraph" w:customStyle="1" w:styleId="9316264B94B49E4AA650691ED5DCEC81">
    <w:name w:val="9316264B94B49E4AA650691ED5DCEC81"/>
  </w:style>
  <w:style w:type="paragraph" w:customStyle="1" w:styleId="2915760B8CF8754A9C83E36E17C767E6">
    <w:name w:val="2915760B8CF8754A9C83E36E17C767E6"/>
  </w:style>
  <w:style w:type="paragraph" w:customStyle="1" w:styleId="81C3C1021DFD5D498DDF181954E1AFF4">
    <w:name w:val="81C3C1021DFD5D498DDF181954E1AFF4"/>
  </w:style>
  <w:style w:type="paragraph" w:customStyle="1" w:styleId="82526D5C846B6342B4F9678E1895D00D">
    <w:name w:val="82526D5C846B6342B4F9678E1895D00D"/>
  </w:style>
  <w:style w:type="paragraph" w:customStyle="1" w:styleId="8351D26F8DB6F741B2F4436E5FB8ADD2">
    <w:name w:val="8351D26F8DB6F741B2F4436E5FB8ADD2"/>
  </w:style>
  <w:style w:type="paragraph" w:customStyle="1" w:styleId="508CDBD6A8BCA94D867D3B61F5D0242D">
    <w:name w:val="508CDBD6A8BCA94D867D3B61F5D0242D"/>
  </w:style>
  <w:style w:type="paragraph" w:customStyle="1" w:styleId="298D8B02F0F4CA44BBCD36A59436E727">
    <w:name w:val="298D8B02F0F4CA44BBCD36A59436E727"/>
  </w:style>
  <w:style w:type="paragraph" w:customStyle="1" w:styleId="B1B647C54C7CEA4BA3735E1E05E4C808">
    <w:name w:val="B1B647C54C7CEA4BA3735E1E05E4C808"/>
  </w:style>
  <w:style w:type="paragraph" w:customStyle="1" w:styleId="810BB0A8A5F1B84C88FBACC2732726C0">
    <w:name w:val="810BB0A8A5F1B84C88FBACC2732726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2BE823F45A174DA7F53AC52A58E506">
    <w:name w:val="272BE823F45A174DA7F53AC52A58E506"/>
  </w:style>
  <w:style w:type="paragraph" w:customStyle="1" w:styleId="D4E7BC6149ADB1499E9E9BF18EB4B7B4">
    <w:name w:val="D4E7BC6149ADB1499E9E9BF18EB4B7B4"/>
  </w:style>
  <w:style w:type="paragraph" w:customStyle="1" w:styleId="9316264B94B49E4AA650691ED5DCEC81">
    <w:name w:val="9316264B94B49E4AA650691ED5DCEC81"/>
  </w:style>
  <w:style w:type="paragraph" w:customStyle="1" w:styleId="2915760B8CF8754A9C83E36E17C767E6">
    <w:name w:val="2915760B8CF8754A9C83E36E17C767E6"/>
  </w:style>
  <w:style w:type="paragraph" w:customStyle="1" w:styleId="81C3C1021DFD5D498DDF181954E1AFF4">
    <w:name w:val="81C3C1021DFD5D498DDF181954E1AFF4"/>
  </w:style>
  <w:style w:type="paragraph" w:customStyle="1" w:styleId="82526D5C846B6342B4F9678E1895D00D">
    <w:name w:val="82526D5C846B6342B4F9678E1895D00D"/>
  </w:style>
  <w:style w:type="paragraph" w:customStyle="1" w:styleId="8351D26F8DB6F741B2F4436E5FB8ADD2">
    <w:name w:val="8351D26F8DB6F741B2F4436E5FB8ADD2"/>
  </w:style>
  <w:style w:type="paragraph" w:customStyle="1" w:styleId="508CDBD6A8BCA94D867D3B61F5D0242D">
    <w:name w:val="508CDBD6A8BCA94D867D3B61F5D0242D"/>
  </w:style>
  <w:style w:type="paragraph" w:customStyle="1" w:styleId="298D8B02F0F4CA44BBCD36A59436E727">
    <w:name w:val="298D8B02F0F4CA44BBCD36A59436E727"/>
  </w:style>
  <w:style w:type="paragraph" w:customStyle="1" w:styleId="B1B647C54C7CEA4BA3735E1E05E4C808">
    <w:name w:val="B1B647C54C7CEA4BA3735E1E05E4C808"/>
  </w:style>
  <w:style w:type="paragraph" w:customStyle="1" w:styleId="810BB0A8A5F1B84C88FBACC2732726C0">
    <w:name w:val="810BB0A8A5F1B84C88FBACC2732726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Bat67</b:Tag>
    <b:SourceType>Book</b:SourceType>
    <b:Guid>{9426E9C2-82A7-3648-9C1B-E93ADA58E83F}</b:Guid>
    <b:Title>The New American Cinema: A Critical Anthology</b:Title>
    <b:City>New York,</b:City>
    <b:Publisher>E. P. Dutton and Co. </b:Publisher>
    <b:Year>1967</b:Year>
    <b:Author>
      <b:Editor>
        <b:NameList>
          <b:Person>
            <b:Last>Battcock</b:Last>
            <b:First>Gregory</b:First>
          </b:Person>
        </b:NameList>
      </b:Editor>
    </b:Author>
    <b:RefOrder>1</b:RefOrder>
  </b:Source>
  <b:Source>
    <b:Tag>Gra08</b:Tag>
    <b:SourceType>BookSection</b:SourceType>
    <b:Guid>{AB2319BE-25B8-8649-AB4D-C60E726CB99B}</b:Guid>
    <b:Title>Introduction</b:Title>
    <b:City>New Brunswick</b:City>
    <b:StateProvince>New Jersey</b:StateProvince>
    <b:Publisher>Rutgers University Press</b:Publisher>
    <b:Year>2008</b:Year>
    <b:Pages>1-21</b:Pages>
    <b:Author>
      <b:Author>
        <b:NameList>
          <b:Person>
            <b:Last>Grant</b:Last>
            <b:First>Barry</b:First>
            <b:Middle>Keith</b:Middle>
          </b:Person>
        </b:NameList>
      </b:Author>
      <b:Editor>
        <b:NameList>
          <b:Person>
            <b:Last>Grant</b:Last>
            <b:First>Barry</b:First>
            <b:Middle>Keith</b:Middle>
          </b:Person>
        </b:NameList>
      </b:Editor>
    </b:Author>
    <b:BookTitle>In American Cinema of the 1960s</b:BookTitle>
    <b:RefOrder>2</b:RefOrder>
  </b:Source>
  <b:Source>
    <b:Tag>Jam92</b:Tag>
    <b:SourceType>BookSection</b:SourceType>
    <b:Guid>{86EE3E64-0E74-EA48-A30D-F369EA605C88}</b:Guid>
    <b:Author>
      <b:Author>
        <b:NameList>
          <b:Person>
            <b:Last>James</b:Last>
            <b:First>David</b:First>
            <b:Middle>E.</b:Middle>
          </b:Person>
        </b:NameList>
      </b:Author>
      <b:Editor>
        <b:NameList>
          <b:Person>
            <b:Last>James</b:Last>
            <b:First>David</b:First>
            <b:Middle>E.</b:Middle>
          </b:Person>
        </b:NameList>
      </b:Editor>
    </b:Author>
    <b:Title>Introduction</b:Title>
    <b:BookTitle>To Free the Cinema: Jonas Mekas and the New York Underground</b:BookTitle>
    <b:City>Princeton</b:City>
    <b:StateProvince>New Jersey</b:StateProvince>
    <b:Publisher>Princeton University Press</b:Publisher>
    <b:Year>1992</b:Year>
    <b:Pages>3-17</b:Pages>
    <b:RefOrder>3</b:RefOrder>
  </b:Source>
  <b:Source>
    <b:Tag>Lew98</b:Tag>
    <b:SourceType>Book</b:SourceType>
    <b:Guid>{1B0F9D19-BCE0-804D-BEA9-8F5AE65E497A}</b:Guid>
    <b:Author>
      <b:Editor>
        <b:NameList>
          <b:Person>
            <b:Last>Lewis</b:Last>
            <b:First>Jon</b:First>
          </b:Person>
        </b:NameList>
      </b:Editor>
    </b:Author>
    <b:Title>The New American Cinema</b:Title>
    <b:City>Durham</b:City>
    <b:StateProvince>North Carolina</b:StateProvince>
    <b:Publisher>Duke University Press</b:Publisher>
    <b:Year>1998</b:Year>
    <b:RefOrder>4</b:RefOrder>
  </b:Source>
  <b:Source>
    <b:Tag>Mek14</b:Tag>
    <b:SourceType>InternetSite</b:SourceType>
    <b:Guid>{A1DFA773-28C8-1C45-8A74-457CCB5D45BD}</b:Guid>
    <b:Author>
      <b:Author>
        <b:NameList>
          <b:Person>
            <b:Last>Mekas</b:Last>
            <b:First>Jonas</b:First>
          </b:Person>
        </b:NameList>
      </b:Author>
    </b:Author>
    <b:Title>The Film-Makers’ Co-operative: A Brief History’</b:Title>
    <b:URL>http://film-makerscoop.com/about/history</b:URL>
    <b:YearAccessed>2014</b:YearAccessed>
    <b:MonthAccessed>January</b:MonthAccessed>
    <b:DayAccessed>3</b:DayAccessed>
    <b:RefOrder>5</b:RefOrder>
  </b:Source>
  <b:Source>
    <b:Tag>Ruo91</b:Tag>
    <b:SourceType>JournalArticle</b:SourceType>
    <b:Guid>{3B547389-9DAF-334B-A7DE-D4556371F95F}</b:Guid>
    <b:Title>Home Movies of the Avant-Garde: Jonas Mekas and the New York Art World’</b:Title>
    <b:Year>1991</b:Year>
    <b:Author>
      <b:Author>
        <b:NameList>
          <b:Person>
            <b:Last>Ruoff</b:Last>
            <b:First>Jeffrey</b:First>
            <b:Middle>K.</b:Middle>
          </b:Person>
        </b:NameList>
      </b:Author>
    </b:Author>
    <b:JournalName>Cinema Journal</b:JournalName>
    <b:Volume>30</b:Volume>
    <b:Issue>3</b:Issue>
    <b:Pages>6-28</b:Pages>
    <b:RefOrder>6</b:RefOrder>
  </b:Source>
  <b:Source>
    <b:Tag>Zry06</b:Tag>
    <b:SourceType>JournalArticle</b:SourceType>
    <b:Guid>{C452D4E9-C9C2-3944-AFF4-DE913CB78B44}</b:Guid>
    <b:Author>
      <b:Author>
        <b:NameList>
          <b:Person>
            <b:Last>Zryd</b:Last>
            <b:First>Michael</b:First>
          </b:Person>
        </b:NameList>
      </b:Author>
    </b:Author>
    <b:Title>The Academy and the Avant-Garde: A Relationship of Dependence and Resistance</b:Title>
    <b:JournalName>Cinema Journal</b:JournalName>
    <b:Year>2006</b:Year>
    <b:Volume>45</b:Volume>
    <b:Issue>2</b:Issue>
    <b:Pages>17-42</b:Pages>
    <b:RefOrder>7</b:RefOrder>
  </b:Source>
</b:Sources>
</file>

<file path=customXml/itemProps1.xml><?xml version="1.0" encoding="utf-8"?>
<ds:datastoreItem xmlns:ds="http://schemas.openxmlformats.org/officeDocument/2006/customXml" ds:itemID="{408CC8F8-E2F8-7047-8B0D-8C53C0C1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668</Words>
  <Characters>3810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Noam K</cp:lastModifiedBy>
  <cp:revision>1</cp:revision>
  <dcterms:created xsi:type="dcterms:W3CDTF">2015-06-23T00:30:00Z</dcterms:created>
  <dcterms:modified xsi:type="dcterms:W3CDTF">2015-06-23T01:05:00Z</dcterms:modified>
</cp:coreProperties>
</file>