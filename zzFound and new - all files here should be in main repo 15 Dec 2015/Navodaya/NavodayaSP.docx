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F036675CF4FF43B708E459F8D54EE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5EBDD641F9EE1458BE6E6170DF4612F"/>
            </w:placeholder>
            <w:text/>
          </w:sdtPr>
          <w:sdtContent>
            <w:tc>
              <w:tcPr>
                <w:tcW w:w="2073" w:type="dxa"/>
              </w:tcPr>
              <w:p w:rsidR="00B574C9" w:rsidRDefault="00244D1E" w:rsidP="00922950">
                <w:proofErr w:type="spellStart"/>
                <w:r w:rsidRPr="00721B7F">
                  <w:rPr>
                    <w:rFonts w:ascii="Georgia" w:eastAsiaTheme="minorEastAsia" w:hAnsi="Georgia"/>
                    <w:sz w:val="24"/>
                    <w:szCs w:val="24"/>
                    <w:lang w:val="en-US" w:eastAsia="ja-JP"/>
                  </w:rPr>
                  <w:t>Vijayakumar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7DF8E074B356F4FA0BE8F8E08553310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244D1E" w:rsidP="00244D1E">
                <w:r>
                  <w:t>M.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DD17B7FBEEDE1478FB8D6F2E5AF4793"/>
            </w:placeholder>
            <w:text/>
          </w:sdtPr>
          <w:sdtContent>
            <w:tc>
              <w:tcPr>
                <w:tcW w:w="2642" w:type="dxa"/>
              </w:tcPr>
              <w:p w:rsidR="00B574C9" w:rsidRDefault="00244D1E" w:rsidP="00922950">
                <w:proofErr w:type="spellStart"/>
                <w:r w:rsidRPr="006307D4">
                  <w:rPr>
                    <w:rFonts w:ascii="Georgia" w:eastAsiaTheme="minorEastAsia" w:hAnsi="Georgia"/>
                    <w:sz w:val="24"/>
                    <w:szCs w:val="24"/>
                    <w:lang w:val="en-US" w:eastAsia="ja-JP"/>
                  </w:rPr>
                  <w:t>Boratti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70694778460E445AD88F01C599D95E6"/>
            </w:placeholder>
          </w:sdtPr>
          <w:sdtEndPr/>
          <w:sdtContent>
            <w:tc>
              <w:tcPr>
                <w:tcW w:w="8525" w:type="dxa"/>
                <w:gridSpan w:val="4"/>
              </w:tcPr>
              <w:p w:rsidR="00244D1E" w:rsidRPr="0003365D" w:rsidRDefault="00244D1E" w:rsidP="00244D1E">
                <w:pPr>
                  <w:rPr>
                    <w:rFonts w:ascii="Georgia" w:hAnsi="Georgia"/>
                    <w:b/>
                    <w:sz w:val="24"/>
                    <w:szCs w:val="24"/>
                  </w:rPr>
                </w:pPr>
              </w:p>
              <w:p w:rsidR="00B574C9" w:rsidRDefault="00B574C9" w:rsidP="00922950"/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6E9414531E6D45BB7037749E423AD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5D85E15A1BE08F40B7763D6C145E562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44D1E" w:rsidP="003F0D73">
                <w:pPr>
                  <w:rPr>
                    <w:b/>
                  </w:rPr>
                </w:pPr>
                <w:proofErr w:type="spellStart"/>
                <w:r w:rsidRPr="00244D1E">
                  <w:rPr>
                    <w:rStyle w:val="Heading1Char"/>
                    <w:lang w:val="en-US"/>
                  </w:rPr>
                  <w:t>Navodaya</w:t>
                </w:r>
                <w:proofErr w:type="spellEnd"/>
                <w:r w:rsidRPr="00244D1E">
                  <w:rPr>
                    <w:rStyle w:val="Heading1Char"/>
                    <w:lang w:val="en-US"/>
                  </w:rPr>
                  <w:t>, Kannada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BB23154CA4B87438B5EEA9D2EA6026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1F5C457673279438158EE03EE1D9B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44D1E" w:rsidRPr="0003365D" w:rsidRDefault="00244D1E" w:rsidP="00244D1E">
                <w:proofErr w:type="spellStart"/>
                <w:r>
                  <w:t>N</w:t>
                </w:r>
                <w:r w:rsidRPr="0003365D">
                  <w:t>avodaya</w:t>
                </w:r>
                <w:proofErr w:type="spellEnd"/>
                <w:r w:rsidRPr="0003365D">
                  <w:t xml:space="preserve"> (</w:t>
                </w:r>
                <w:r>
                  <w:t>New Birth) P</w:t>
                </w:r>
                <w:r w:rsidRPr="0003365D">
                  <w:t>eriod, generally dated from 1900 to 1940s,</w:t>
                </w:r>
                <w:r>
                  <w:t xml:space="preserve"> </w:t>
                </w:r>
                <w:r w:rsidRPr="0003365D">
                  <w:t xml:space="preserve">refers to the beginning of modern Kannada literature, owing largely to the influence of </w:t>
                </w:r>
                <w:r>
                  <w:t>W</w:t>
                </w:r>
                <w:r w:rsidRPr="0003365D">
                  <w:t xml:space="preserve">estern education, </w:t>
                </w:r>
                <w:r w:rsidRPr="0003365D">
                  <w:t>literature</w:t>
                </w:r>
                <w:r>
                  <w:t xml:space="preserve">, </w:t>
                </w:r>
                <w:r w:rsidRPr="0003365D">
                  <w:t>and modernity. Many Kannada scholars called it a period of renaissance in Kannada literature.</w:t>
                </w:r>
                <w:r>
                  <w:t xml:space="preserve"> </w:t>
                </w:r>
                <w:r w:rsidRPr="0003365D">
                  <w:t>These decades saw several writers taking on the responsibility of nurturing modern Kannada literature through transla</w:t>
                </w:r>
                <w:bookmarkStart w:id="0" w:name="_GoBack"/>
                <w:bookmarkEnd w:id="0"/>
                <w:r w:rsidRPr="0003365D">
                  <w:t>tions from European languages. Poetry, short story, novel, drama, folklore</w:t>
                </w:r>
                <w:r>
                  <w:t>,</w:t>
                </w:r>
                <w:r w:rsidRPr="0003365D">
                  <w:t xml:space="preserve"> and criticism found new scope, shape</w:t>
                </w:r>
                <w:r>
                  <w:t>,</w:t>
                </w:r>
                <w:r w:rsidRPr="0003365D">
                  <w:t xml:space="preserve"> and meaning at this time, with</w:t>
                </w:r>
                <w:r>
                  <w:t xml:space="preserve"> </w:t>
                </w:r>
                <w:r w:rsidRPr="0003365D">
                  <w:t xml:space="preserve">poetry dominating the literary scene. Most of the writers active in the </w:t>
                </w:r>
                <w:proofErr w:type="spellStart"/>
                <w:r w:rsidRPr="0003365D">
                  <w:t>Navodaya</w:t>
                </w:r>
                <w:proofErr w:type="spellEnd"/>
                <w:r>
                  <w:t xml:space="preserve"> </w:t>
                </w:r>
                <w:r w:rsidRPr="0003365D">
                  <w:t xml:space="preserve">were middle class, English-educated scholars. </w:t>
                </w:r>
              </w:p>
              <w:p w:rsidR="00E85A05" w:rsidRDefault="00E85A05" w:rsidP="00244D1E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B8252D7284E2F488060DAFBDC016E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44D1E" w:rsidRPr="0003365D" w:rsidRDefault="00244D1E" w:rsidP="00244D1E">
                <w:proofErr w:type="spellStart"/>
                <w:r w:rsidRPr="0003365D">
                  <w:t>Navodaya</w:t>
                </w:r>
                <w:proofErr w:type="spellEnd"/>
                <w:r w:rsidRPr="0003365D">
                  <w:t xml:space="preserve"> (</w:t>
                </w:r>
                <w:r>
                  <w:t>New Birth) P</w:t>
                </w:r>
                <w:r w:rsidRPr="0003365D">
                  <w:t>eriod, generally dated from 1900 to 1940s,</w:t>
                </w:r>
                <w:r>
                  <w:t xml:space="preserve"> </w:t>
                </w:r>
                <w:r w:rsidRPr="0003365D">
                  <w:t xml:space="preserve">refers to the beginning of modern Kannada literature, owing largely to the influence of </w:t>
                </w:r>
                <w:r>
                  <w:t>W</w:t>
                </w:r>
                <w:r w:rsidRPr="0003365D">
                  <w:t xml:space="preserve">estern education, </w:t>
                </w:r>
                <w:r w:rsidRPr="0003365D">
                  <w:t>literature</w:t>
                </w:r>
                <w:r>
                  <w:t xml:space="preserve">, </w:t>
                </w:r>
                <w:r w:rsidRPr="0003365D">
                  <w:t>and modernity. Many Kannada scholars called it a period of renaissance in Kannada literature.</w:t>
                </w:r>
                <w:r>
                  <w:t xml:space="preserve"> </w:t>
                </w:r>
                <w:r w:rsidRPr="0003365D">
                  <w:t>These decades saw several writers taking on the responsibility of nurturing modern Kannada literature through translations from European languages. Poetry, short story, novel, drama, folklore</w:t>
                </w:r>
                <w:r>
                  <w:t>,</w:t>
                </w:r>
                <w:r w:rsidRPr="0003365D">
                  <w:t xml:space="preserve"> and criticism found new scope, shape</w:t>
                </w:r>
                <w:r>
                  <w:t>,</w:t>
                </w:r>
                <w:r w:rsidRPr="0003365D">
                  <w:t xml:space="preserve"> and meaning at this time, with</w:t>
                </w:r>
                <w:r>
                  <w:t xml:space="preserve"> </w:t>
                </w:r>
                <w:r w:rsidRPr="0003365D">
                  <w:t xml:space="preserve">poetry dominating the literary scene. Most of the writers active in the </w:t>
                </w:r>
                <w:proofErr w:type="spellStart"/>
                <w:r w:rsidRPr="0003365D">
                  <w:t>Navodaya</w:t>
                </w:r>
                <w:proofErr w:type="spellEnd"/>
                <w:r>
                  <w:t xml:space="preserve"> </w:t>
                </w:r>
                <w:r w:rsidRPr="0003365D">
                  <w:t xml:space="preserve">were middle class, English-educated scholars. </w:t>
                </w:r>
              </w:p>
              <w:p w:rsidR="00244D1E" w:rsidRPr="0003365D" w:rsidRDefault="00244D1E" w:rsidP="00244D1E">
                <w:r w:rsidRPr="0003365D">
                  <w:t xml:space="preserve">The literature of the </w:t>
                </w:r>
                <w:proofErr w:type="spellStart"/>
                <w:r w:rsidRPr="0003365D">
                  <w:t>Navodaya</w:t>
                </w:r>
                <w:proofErr w:type="spellEnd"/>
                <w:r>
                  <w:t xml:space="preserve"> </w:t>
                </w:r>
                <w:r w:rsidRPr="0003365D">
                  <w:t>period shows</w:t>
                </w:r>
                <w:r>
                  <w:t xml:space="preserve"> </w:t>
                </w:r>
                <w:r w:rsidRPr="0003365D">
                  <w:t xml:space="preserve">a widespread interest in introducing </w:t>
                </w:r>
                <w:r>
                  <w:t>W</w:t>
                </w:r>
                <w:r w:rsidRPr="0003365D">
                  <w:t>estern literary genres into Kannada, a conscious effort to blend Kannada literary tradition with the western, and an eagerness to preserve and protect the local linguistic and literary traditions. Nationalism, democratic ideals, individualism</w:t>
                </w:r>
                <w:r>
                  <w:t>,</w:t>
                </w:r>
                <w:r w:rsidRPr="0003365D">
                  <w:t xml:space="preserve"> and liberal humanism have found strong expression in the literature of this period. Besides these universalist strands of thought, community concerns</w:t>
                </w:r>
                <w:r>
                  <w:t>,</w:t>
                </w:r>
                <w:r w:rsidRPr="0003365D">
                  <w:t xml:space="preserve"> and regionalism too shaped the literature of these times. Although </w:t>
                </w:r>
                <w:proofErr w:type="gramStart"/>
                <w:r w:rsidRPr="0003365D">
                  <w:t>the literary scene was dominated by Brahmins</w:t>
                </w:r>
                <w:proofErr w:type="gramEnd"/>
                <w:r w:rsidRPr="0003365D">
                  <w:t xml:space="preserve">, this period also saw the emergence of several </w:t>
                </w:r>
                <w:proofErr w:type="spellStart"/>
                <w:r w:rsidRPr="0003365D">
                  <w:t>Shudra</w:t>
                </w:r>
                <w:proofErr w:type="spellEnd"/>
                <w:r>
                  <w:t xml:space="preserve"> </w:t>
                </w:r>
                <w:r w:rsidRPr="0003365D">
                  <w:t>writers. The prominent litterateurs of this period are B.</w:t>
                </w:r>
                <w:r>
                  <w:t xml:space="preserve"> </w:t>
                </w:r>
                <w:r w:rsidRPr="0003365D">
                  <w:t>M.</w:t>
                </w:r>
                <w:r>
                  <w:t xml:space="preserve"> </w:t>
                </w:r>
                <w:proofErr w:type="spellStart"/>
                <w:r w:rsidRPr="0003365D">
                  <w:t>Shrikantaiah</w:t>
                </w:r>
                <w:proofErr w:type="spellEnd"/>
                <w:r w:rsidRPr="0003365D">
                  <w:t xml:space="preserve">, </w:t>
                </w:r>
                <w:proofErr w:type="spellStart"/>
                <w:r w:rsidRPr="0003365D">
                  <w:t>Masti</w:t>
                </w:r>
                <w:proofErr w:type="spellEnd"/>
                <w:r>
                  <w:t xml:space="preserve"> </w:t>
                </w:r>
                <w:proofErr w:type="spellStart"/>
                <w:r w:rsidRPr="0003365D">
                  <w:t>VenkateshIyengar</w:t>
                </w:r>
                <w:proofErr w:type="spellEnd"/>
                <w:r w:rsidRPr="0003365D">
                  <w:t xml:space="preserve">, </w:t>
                </w:r>
                <w:proofErr w:type="spellStart"/>
                <w:r>
                  <w:t>Kailasam</w:t>
                </w:r>
                <w:proofErr w:type="spellEnd"/>
                <w:r>
                  <w:t xml:space="preserve">, </w:t>
                </w:r>
                <w:proofErr w:type="spellStart"/>
                <w:r w:rsidRPr="0003365D">
                  <w:t>Kuvempu</w:t>
                </w:r>
                <w:proofErr w:type="spellEnd"/>
                <w:r w:rsidRPr="0003365D">
                  <w:t>, D.</w:t>
                </w:r>
                <w:r>
                  <w:t xml:space="preserve"> </w:t>
                </w:r>
                <w:r w:rsidRPr="0003365D">
                  <w:t xml:space="preserve">V. </w:t>
                </w:r>
                <w:proofErr w:type="spellStart"/>
                <w:r w:rsidRPr="0003365D">
                  <w:t>Gundappa</w:t>
                </w:r>
                <w:proofErr w:type="spellEnd"/>
                <w:r w:rsidRPr="0003365D">
                  <w:t xml:space="preserve">, F.G. </w:t>
                </w:r>
                <w:proofErr w:type="spellStart"/>
                <w:r w:rsidRPr="0003365D">
                  <w:t>Halakatti</w:t>
                </w:r>
                <w:proofErr w:type="spellEnd"/>
                <w:r w:rsidRPr="0003365D">
                  <w:t xml:space="preserve">, </w:t>
                </w:r>
                <w:proofErr w:type="spellStart"/>
                <w:r>
                  <w:t>Hanumante</w:t>
                </w:r>
                <w:proofErr w:type="spellEnd"/>
                <w:r>
                  <w:t xml:space="preserve"> </w:t>
                </w:r>
                <w:proofErr w:type="spellStart"/>
                <w:r>
                  <w:t>Gowda</w:t>
                </w:r>
                <w:proofErr w:type="spellEnd"/>
                <w:r>
                  <w:t xml:space="preserve"> C., M.S. </w:t>
                </w:r>
                <w:proofErr w:type="spellStart"/>
                <w:r>
                  <w:t>Puttanna</w:t>
                </w:r>
                <w:proofErr w:type="spellEnd"/>
                <w:r>
                  <w:t xml:space="preserve">, </w:t>
                </w:r>
                <w:proofErr w:type="spellStart"/>
                <w:r w:rsidRPr="0003365D">
                  <w:t>Chennappa</w:t>
                </w:r>
                <w:proofErr w:type="spellEnd"/>
                <w:r>
                  <w:t xml:space="preserve"> </w:t>
                </w:r>
                <w:proofErr w:type="spellStart"/>
                <w:r w:rsidRPr="0003365D">
                  <w:t>Uttangi</w:t>
                </w:r>
                <w:proofErr w:type="spellEnd"/>
                <w:r w:rsidRPr="0003365D">
                  <w:t xml:space="preserve"> and D.R. </w:t>
                </w:r>
                <w:proofErr w:type="spellStart"/>
                <w:r w:rsidRPr="0003365D">
                  <w:t>Bendre</w:t>
                </w:r>
                <w:proofErr w:type="spellEnd"/>
                <w:r w:rsidRPr="0003365D">
                  <w:t xml:space="preserve">.  </w:t>
                </w:r>
              </w:p>
              <w:p w:rsidR="00244D1E" w:rsidRDefault="00244D1E" w:rsidP="00244D1E"/>
              <w:p w:rsidR="00244D1E" w:rsidRPr="00244D1E" w:rsidRDefault="00244D1E" w:rsidP="00244D1E"/>
              <w:p w:rsidR="00244D1E" w:rsidRPr="003759B0" w:rsidRDefault="00244D1E" w:rsidP="00244D1E">
                <w:pPr>
                  <w:rPr>
                    <w:b/>
                  </w:rPr>
                </w:pPr>
                <w:r w:rsidRPr="003759B0">
                  <w:rPr>
                    <w:b/>
                  </w:rPr>
                  <w:t>Timeline</w:t>
                </w:r>
              </w:p>
              <w:p w:rsidR="00244D1E" w:rsidRDefault="00244D1E" w:rsidP="00244D1E">
                <w:proofErr w:type="spellStart"/>
                <w:r w:rsidRPr="00E313D8">
                  <w:rPr>
                    <w:i/>
                  </w:rPr>
                  <w:t>Seeta</w:t>
                </w:r>
                <w:proofErr w:type="spellEnd"/>
                <w:r w:rsidRPr="00E313D8">
                  <w:rPr>
                    <w:i/>
                  </w:rPr>
                  <w:t xml:space="preserve"> </w:t>
                </w:r>
                <w:proofErr w:type="spellStart"/>
                <w:r w:rsidRPr="00E313D8">
                  <w:rPr>
                    <w:i/>
                  </w:rPr>
                  <w:t>Swayamvara</w:t>
                </w:r>
                <w:proofErr w:type="spellEnd"/>
                <w:r w:rsidRPr="00E313D8">
                  <w:rPr>
                    <w:i/>
                  </w:rPr>
                  <w:t xml:space="preserve"> </w:t>
                </w:r>
                <w:r>
                  <w:t xml:space="preserve">(drama, 1901) by M.L. </w:t>
                </w:r>
                <w:proofErr w:type="spellStart"/>
                <w:r>
                  <w:t>Shrikantesha</w:t>
                </w:r>
                <w:proofErr w:type="spellEnd"/>
                <w:r>
                  <w:t xml:space="preserve"> </w:t>
                </w:r>
                <w:proofErr w:type="spellStart"/>
                <w:r>
                  <w:t>Gowda</w:t>
                </w:r>
                <w:proofErr w:type="spellEnd"/>
              </w:p>
              <w:p w:rsidR="00244D1E" w:rsidRDefault="00244D1E" w:rsidP="00244D1E">
                <w:proofErr w:type="spellStart"/>
                <w:r w:rsidRPr="00E313D8">
                  <w:rPr>
                    <w:i/>
                  </w:rPr>
                  <w:t>Maadiddunno</w:t>
                </w:r>
                <w:proofErr w:type="spellEnd"/>
                <w:r w:rsidRPr="00E313D8">
                  <w:rPr>
                    <w:i/>
                  </w:rPr>
                  <w:t xml:space="preserve"> </w:t>
                </w:r>
                <w:proofErr w:type="spellStart"/>
                <w:r w:rsidRPr="00E313D8">
                  <w:rPr>
                    <w:i/>
                  </w:rPr>
                  <w:t>Maharaya</w:t>
                </w:r>
                <w:proofErr w:type="spellEnd"/>
                <w:r w:rsidRPr="00E313D8">
                  <w:rPr>
                    <w:i/>
                  </w:rPr>
                  <w:t xml:space="preserve"> </w:t>
                </w:r>
                <w:r>
                  <w:t xml:space="preserve">(novel, 1915) by M.S. </w:t>
                </w:r>
                <w:proofErr w:type="spellStart"/>
                <w:r>
                  <w:t>Puttanna</w:t>
                </w:r>
                <w:proofErr w:type="spellEnd"/>
              </w:p>
              <w:p w:rsidR="00244D1E" w:rsidRDefault="00244D1E" w:rsidP="00244D1E">
                <w:proofErr w:type="spellStart"/>
                <w:r w:rsidRPr="00E313D8">
                  <w:rPr>
                    <w:i/>
                  </w:rPr>
                  <w:t>Mankutimmana</w:t>
                </w:r>
                <w:proofErr w:type="spellEnd"/>
                <w:r w:rsidRPr="00E313D8">
                  <w:rPr>
                    <w:i/>
                  </w:rPr>
                  <w:t xml:space="preserve"> </w:t>
                </w:r>
                <w:proofErr w:type="spellStart"/>
                <w:r w:rsidRPr="00E313D8">
                  <w:rPr>
                    <w:i/>
                  </w:rPr>
                  <w:t>Kagga</w:t>
                </w:r>
                <w:proofErr w:type="spellEnd"/>
                <w:r>
                  <w:t xml:space="preserve"> (poems, 1943) by D.V. </w:t>
                </w:r>
                <w:proofErr w:type="spellStart"/>
                <w:r>
                  <w:t>Gundappa</w:t>
                </w:r>
                <w:proofErr w:type="spellEnd"/>
              </w:p>
              <w:p w:rsidR="00244D1E" w:rsidRDefault="00244D1E" w:rsidP="00244D1E">
                <w:r>
                  <w:t xml:space="preserve">Kannada </w:t>
                </w:r>
                <w:proofErr w:type="spellStart"/>
                <w:r>
                  <w:t>Sahitya</w:t>
                </w:r>
                <w:proofErr w:type="spellEnd"/>
                <w:r>
                  <w:t xml:space="preserve"> </w:t>
                </w:r>
                <w:proofErr w:type="spellStart"/>
                <w:r>
                  <w:t>Sammelana</w:t>
                </w:r>
                <w:proofErr w:type="spellEnd"/>
                <w:r>
                  <w:t xml:space="preserve"> (1915) held by Kannada </w:t>
                </w:r>
                <w:proofErr w:type="spellStart"/>
                <w:r>
                  <w:t>Sahitya</w:t>
                </w:r>
                <w:proofErr w:type="spellEnd"/>
                <w:r>
                  <w:t xml:space="preserve"> </w:t>
                </w:r>
                <w:proofErr w:type="spellStart"/>
                <w:r>
                  <w:t>Parishat</w:t>
                </w:r>
                <w:proofErr w:type="spellEnd"/>
              </w:p>
              <w:p w:rsidR="00244D1E" w:rsidRDefault="00244D1E" w:rsidP="00244D1E">
                <w:r>
                  <w:t>Third Conference of Short Stories (1940)</w:t>
                </w:r>
              </w:p>
              <w:p w:rsidR="003F0D73" w:rsidRDefault="003F0D73" w:rsidP="00244D1E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244D1E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DBC823F194E404A907268031FD7BF17"/>
              </w:placeholder>
            </w:sdtPr>
            <w:sdtEndPr/>
            <w:sdtContent>
              <w:p w:rsidR="00244D1E" w:rsidRPr="00DB0DF1" w:rsidRDefault="00244D1E" w:rsidP="00244D1E">
                <w:proofErr w:type="spellStart"/>
                <w:r>
                  <w:t>Shivarama</w:t>
                </w:r>
                <w:proofErr w:type="spellEnd"/>
                <w:r>
                  <w:t xml:space="preserve"> </w:t>
                </w:r>
                <w:proofErr w:type="spellStart"/>
                <w:r>
                  <w:t>Karantha</w:t>
                </w:r>
                <w:proofErr w:type="spellEnd"/>
                <w:r>
                  <w:t xml:space="preserve">, </w:t>
                </w:r>
                <w:r>
                  <w:rPr>
                    <w:i/>
                  </w:rPr>
                  <w:t>Return to Earth</w:t>
                </w:r>
                <w:r>
                  <w:t xml:space="preserve">, tr. Padma </w:t>
                </w:r>
                <w:proofErr w:type="spellStart"/>
                <w:r>
                  <w:t>Ramachandra</w:t>
                </w:r>
                <w:proofErr w:type="spellEnd"/>
                <w:r>
                  <w:t xml:space="preserve"> Sharma (Bangalore: </w:t>
                </w:r>
                <w:proofErr w:type="spellStart"/>
                <w:r>
                  <w:t>Sahitya</w:t>
                </w:r>
                <w:proofErr w:type="spellEnd"/>
                <w:r>
                  <w:t xml:space="preserve"> </w:t>
                </w:r>
                <w:proofErr w:type="spellStart"/>
                <w:r>
                  <w:t>Akademi</w:t>
                </w:r>
                <w:proofErr w:type="spellEnd"/>
                <w:r>
                  <w:t xml:space="preserve"> Centre for Translation, 2002).</w:t>
                </w:r>
              </w:p>
              <w:p w:rsidR="00244D1E" w:rsidRDefault="00244D1E" w:rsidP="00244D1E">
                <w:proofErr w:type="spellStart"/>
                <w:r>
                  <w:t>Kuvempu</w:t>
                </w:r>
                <w:proofErr w:type="spellEnd"/>
                <w:r>
                  <w:t xml:space="preserve"> (K. V. </w:t>
                </w:r>
                <w:proofErr w:type="spellStart"/>
                <w:r>
                  <w:t>Puttappa</w:t>
                </w:r>
                <w:proofErr w:type="spellEnd"/>
                <w:r>
                  <w:t xml:space="preserve">), </w:t>
                </w:r>
                <w:r w:rsidRPr="00F0583C">
                  <w:rPr>
                    <w:i/>
                  </w:rPr>
                  <w:t xml:space="preserve">The </w:t>
                </w:r>
                <w:r w:rsidRPr="001E2B44">
                  <w:rPr>
                    <w:i/>
                  </w:rPr>
                  <w:t xml:space="preserve">House of </w:t>
                </w:r>
                <w:proofErr w:type="spellStart"/>
                <w:r w:rsidRPr="001E2B44">
                  <w:rPr>
                    <w:i/>
                  </w:rPr>
                  <w:t>Kanoor</w:t>
                </w:r>
                <w:r>
                  <w:rPr>
                    <w:i/>
                  </w:rPr>
                  <w:t>u</w:t>
                </w:r>
                <w:proofErr w:type="spellEnd"/>
                <w:r>
                  <w:t xml:space="preserve">, </w:t>
                </w:r>
                <w:proofErr w:type="spellStart"/>
                <w:r>
                  <w:t>trs</w:t>
                </w:r>
                <w:proofErr w:type="spellEnd"/>
                <w:r>
                  <w:t xml:space="preserve">. </w:t>
                </w:r>
                <w:proofErr w:type="spellStart"/>
                <w:r>
                  <w:t>Ramachandra</w:t>
                </w:r>
                <w:proofErr w:type="spellEnd"/>
                <w:r>
                  <w:t xml:space="preserve"> Sharma and Padma </w:t>
                </w:r>
                <w:proofErr w:type="spellStart"/>
                <w:r>
                  <w:t>Ramachandra</w:t>
                </w:r>
                <w:proofErr w:type="spellEnd"/>
                <w:r>
                  <w:t xml:space="preserve"> Sharma (New Delhi: Penguin India, 2000).</w:t>
                </w:r>
              </w:p>
              <w:p w:rsidR="00244D1E" w:rsidRDefault="00244D1E" w:rsidP="00244D1E">
                <w:r>
                  <w:t xml:space="preserve">G. S. Amur, </w:t>
                </w:r>
                <w:r w:rsidRPr="003759B0">
                  <w:rPr>
                    <w:i/>
                  </w:rPr>
                  <w:t>Essays on Modern Kannada Literature</w:t>
                </w:r>
                <w:r>
                  <w:t xml:space="preserve"> (Bangalore: Kannada </w:t>
                </w:r>
                <w:proofErr w:type="spellStart"/>
                <w:r>
                  <w:t>Sahitya</w:t>
                </w:r>
                <w:proofErr w:type="spellEnd"/>
                <w:r>
                  <w:t xml:space="preserve"> Academy, 2001).</w:t>
                </w:r>
              </w:p>
              <w:p w:rsidR="00244D1E" w:rsidRPr="004C082C" w:rsidRDefault="00244D1E" w:rsidP="00244D1E">
                <w:r>
                  <w:t>G</w:t>
                </w:r>
                <w:r w:rsidRPr="004C082C">
                  <w:t xml:space="preserve">.H. </w:t>
                </w:r>
                <w:proofErr w:type="spellStart"/>
                <w:r w:rsidRPr="004C082C">
                  <w:t>Nayaka</w:t>
                </w:r>
                <w:proofErr w:type="spellEnd"/>
                <w:proofErr w:type="gramStart"/>
                <w:r>
                  <w:t>,</w:t>
                </w:r>
                <w:r w:rsidRPr="004C082C">
                  <w:t xml:space="preserve">  </w:t>
                </w:r>
                <w:r>
                  <w:t>ed</w:t>
                </w:r>
                <w:proofErr w:type="gramEnd"/>
                <w:r>
                  <w:t xml:space="preserve">., </w:t>
                </w:r>
                <w:proofErr w:type="spellStart"/>
                <w:r w:rsidRPr="006F55AC">
                  <w:rPr>
                    <w:i/>
                  </w:rPr>
                  <w:t>Shatamanada</w:t>
                </w:r>
                <w:proofErr w:type="spellEnd"/>
                <w:r w:rsidRPr="006F55AC">
                  <w:rPr>
                    <w:i/>
                  </w:rPr>
                  <w:t xml:space="preserve"> Kannada </w:t>
                </w:r>
                <w:proofErr w:type="spellStart"/>
                <w:r w:rsidRPr="006F55AC">
                  <w:rPr>
                    <w:i/>
                  </w:rPr>
                  <w:t>Sahitya</w:t>
                </w:r>
                <w:proofErr w:type="spellEnd"/>
                <w:r w:rsidRPr="006F55AC">
                  <w:rPr>
                    <w:i/>
                  </w:rPr>
                  <w:t xml:space="preserve"> </w:t>
                </w:r>
                <w:r>
                  <w:t>(Kannada literature of the Century)</w:t>
                </w:r>
                <w:r w:rsidRPr="004C082C">
                  <w:t xml:space="preserve"> </w:t>
                </w:r>
                <w:r>
                  <w:t xml:space="preserve">(Bangalore: Sri </w:t>
                </w:r>
                <w:proofErr w:type="spellStart"/>
                <w:r w:rsidRPr="004C082C">
                  <w:t>Raghavendra</w:t>
                </w:r>
                <w:proofErr w:type="spellEnd"/>
                <w:r w:rsidRPr="004C082C">
                  <w:t xml:space="preserve"> </w:t>
                </w:r>
                <w:proofErr w:type="spellStart"/>
                <w:r w:rsidRPr="004C082C">
                  <w:t>Prakashana</w:t>
                </w:r>
                <w:proofErr w:type="spellEnd"/>
                <w:r>
                  <w:t>, 2000).</w:t>
                </w:r>
              </w:p>
              <w:p w:rsidR="003235A7" w:rsidRDefault="00244D1E" w:rsidP="00244D1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D1E" w:rsidRDefault="00244D1E" w:rsidP="007A0D55">
      <w:pPr>
        <w:spacing w:after="0" w:line="240" w:lineRule="auto"/>
      </w:pPr>
      <w:r>
        <w:separator/>
      </w:r>
    </w:p>
  </w:endnote>
  <w:endnote w:type="continuationSeparator" w:id="0">
    <w:p w:rsidR="00244D1E" w:rsidRDefault="00244D1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D1E" w:rsidRDefault="00244D1E" w:rsidP="007A0D55">
      <w:pPr>
        <w:spacing w:after="0" w:line="240" w:lineRule="auto"/>
      </w:pPr>
      <w:r>
        <w:separator/>
      </w:r>
    </w:p>
  </w:footnote>
  <w:footnote w:type="continuationSeparator" w:id="0">
    <w:p w:rsidR="00244D1E" w:rsidRDefault="00244D1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1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4D1E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4D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4D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ophiepinkoski:Desktop:REM:++Templated%20Entries:++Pinkoski%20Template%20Draf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F036675CF4FF43B708E459F8D54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D2B22-AEE5-7843-B108-A60A614A5901}"/>
      </w:docPartPr>
      <w:docPartBody>
        <w:p w:rsidR="00000000" w:rsidRDefault="004E117A">
          <w:pPr>
            <w:pStyle w:val="A4F036675CF4FF43B708E459F8D54EE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EBDD641F9EE1458BE6E6170DF46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0B1C2-0D6A-0747-9BD1-40B6F3712A34}"/>
      </w:docPartPr>
      <w:docPartBody>
        <w:p w:rsidR="00000000" w:rsidRDefault="004E117A">
          <w:pPr>
            <w:pStyle w:val="75EBDD641F9EE1458BE6E6170DF461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7DF8E074B356F4FA0BE8F8E08553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B0FD4-9D0B-5B44-829E-359E2795A244}"/>
      </w:docPartPr>
      <w:docPartBody>
        <w:p w:rsidR="00000000" w:rsidRDefault="004E117A">
          <w:pPr>
            <w:pStyle w:val="07DF8E074B356F4FA0BE8F8E0855331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DD17B7FBEEDE1478FB8D6F2E5AF4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E7FAC-C92C-6343-BC54-956AD7421F36}"/>
      </w:docPartPr>
      <w:docPartBody>
        <w:p w:rsidR="00000000" w:rsidRDefault="004E117A">
          <w:pPr>
            <w:pStyle w:val="FDD17B7FBEEDE1478FB8D6F2E5AF479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70694778460E445AD88F01C599D9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2E24-2CD7-5D41-A7A0-764B247A4A23}"/>
      </w:docPartPr>
      <w:docPartBody>
        <w:p w:rsidR="00000000" w:rsidRDefault="004E117A">
          <w:pPr>
            <w:pStyle w:val="A70694778460E445AD88F01C599D95E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6E9414531E6D45BB7037749E423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1CDB-0815-8D42-891C-25128EA1DEE3}"/>
      </w:docPartPr>
      <w:docPartBody>
        <w:p w:rsidR="00000000" w:rsidRDefault="004E117A">
          <w:pPr>
            <w:pStyle w:val="406E9414531E6D45BB7037749E423A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85E15A1BE08F40B7763D6C145E5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76A48-0045-E849-A61E-D4F170DE5DA1}"/>
      </w:docPartPr>
      <w:docPartBody>
        <w:p w:rsidR="00000000" w:rsidRDefault="004E117A">
          <w:pPr>
            <w:pStyle w:val="5D85E15A1BE08F40B7763D6C145E562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B23154CA4B87438B5EEA9D2EA60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80DA8-7B2D-D243-9A33-7E4A355B4B13}"/>
      </w:docPartPr>
      <w:docPartBody>
        <w:p w:rsidR="00000000" w:rsidRDefault="004E117A">
          <w:pPr>
            <w:pStyle w:val="0BB23154CA4B87438B5EEA9D2EA6026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1F5C457673279438158EE03EE1D9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8391F-CBA0-A645-8FBD-6E95C269D414}"/>
      </w:docPartPr>
      <w:docPartBody>
        <w:p w:rsidR="00000000" w:rsidRDefault="004E117A">
          <w:pPr>
            <w:pStyle w:val="B1F5C457673279438158EE03EE1D9B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8252D7284E2F488060DAFBDC016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B9CCB-5851-CF44-AB7C-7968AE520940}"/>
      </w:docPartPr>
      <w:docPartBody>
        <w:p w:rsidR="00000000" w:rsidRDefault="004E117A">
          <w:pPr>
            <w:pStyle w:val="8B8252D7284E2F488060DAFBDC016E2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DBC823F194E404A907268031FD7B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1D9F5-5059-174F-92E0-0A4B4613B12F}"/>
      </w:docPartPr>
      <w:docPartBody>
        <w:p w:rsidR="00000000" w:rsidRDefault="004E117A">
          <w:pPr>
            <w:pStyle w:val="FDBC823F194E404A907268031FD7BF1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F036675CF4FF43B708E459F8D54EE0">
    <w:name w:val="A4F036675CF4FF43B708E459F8D54EE0"/>
  </w:style>
  <w:style w:type="paragraph" w:customStyle="1" w:styleId="75EBDD641F9EE1458BE6E6170DF4612F">
    <w:name w:val="75EBDD641F9EE1458BE6E6170DF4612F"/>
  </w:style>
  <w:style w:type="paragraph" w:customStyle="1" w:styleId="07DF8E074B356F4FA0BE8F8E08553310">
    <w:name w:val="07DF8E074B356F4FA0BE8F8E08553310"/>
  </w:style>
  <w:style w:type="paragraph" w:customStyle="1" w:styleId="FDD17B7FBEEDE1478FB8D6F2E5AF4793">
    <w:name w:val="FDD17B7FBEEDE1478FB8D6F2E5AF4793"/>
  </w:style>
  <w:style w:type="paragraph" w:customStyle="1" w:styleId="A70694778460E445AD88F01C599D95E6">
    <w:name w:val="A70694778460E445AD88F01C599D95E6"/>
  </w:style>
  <w:style w:type="paragraph" w:customStyle="1" w:styleId="406E9414531E6D45BB7037749E423AD3">
    <w:name w:val="406E9414531E6D45BB7037749E423AD3"/>
  </w:style>
  <w:style w:type="paragraph" w:customStyle="1" w:styleId="5D85E15A1BE08F40B7763D6C145E562F">
    <w:name w:val="5D85E15A1BE08F40B7763D6C145E562F"/>
  </w:style>
  <w:style w:type="paragraph" w:customStyle="1" w:styleId="0BB23154CA4B87438B5EEA9D2EA6026C">
    <w:name w:val="0BB23154CA4B87438B5EEA9D2EA6026C"/>
  </w:style>
  <w:style w:type="paragraph" w:customStyle="1" w:styleId="B1F5C457673279438158EE03EE1D9BA3">
    <w:name w:val="B1F5C457673279438158EE03EE1D9BA3"/>
  </w:style>
  <w:style w:type="paragraph" w:customStyle="1" w:styleId="8B8252D7284E2F488060DAFBDC016E21">
    <w:name w:val="8B8252D7284E2F488060DAFBDC016E21"/>
  </w:style>
  <w:style w:type="paragraph" w:customStyle="1" w:styleId="FDBC823F194E404A907268031FD7BF17">
    <w:name w:val="FDBC823F194E404A907268031FD7BF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F036675CF4FF43B708E459F8D54EE0">
    <w:name w:val="A4F036675CF4FF43B708E459F8D54EE0"/>
  </w:style>
  <w:style w:type="paragraph" w:customStyle="1" w:styleId="75EBDD641F9EE1458BE6E6170DF4612F">
    <w:name w:val="75EBDD641F9EE1458BE6E6170DF4612F"/>
  </w:style>
  <w:style w:type="paragraph" w:customStyle="1" w:styleId="07DF8E074B356F4FA0BE8F8E08553310">
    <w:name w:val="07DF8E074B356F4FA0BE8F8E08553310"/>
  </w:style>
  <w:style w:type="paragraph" w:customStyle="1" w:styleId="FDD17B7FBEEDE1478FB8D6F2E5AF4793">
    <w:name w:val="FDD17B7FBEEDE1478FB8D6F2E5AF4793"/>
  </w:style>
  <w:style w:type="paragraph" w:customStyle="1" w:styleId="A70694778460E445AD88F01C599D95E6">
    <w:name w:val="A70694778460E445AD88F01C599D95E6"/>
  </w:style>
  <w:style w:type="paragraph" w:customStyle="1" w:styleId="406E9414531E6D45BB7037749E423AD3">
    <w:name w:val="406E9414531E6D45BB7037749E423AD3"/>
  </w:style>
  <w:style w:type="paragraph" w:customStyle="1" w:styleId="5D85E15A1BE08F40B7763D6C145E562F">
    <w:name w:val="5D85E15A1BE08F40B7763D6C145E562F"/>
  </w:style>
  <w:style w:type="paragraph" w:customStyle="1" w:styleId="0BB23154CA4B87438B5EEA9D2EA6026C">
    <w:name w:val="0BB23154CA4B87438B5EEA9D2EA6026C"/>
  </w:style>
  <w:style w:type="paragraph" w:customStyle="1" w:styleId="B1F5C457673279438158EE03EE1D9BA3">
    <w:name w:val="B1F5C457673279438158EE03EE1D9BA3"/>
  </w:style>
  <w:style w:type="paragraph" w:customStyle="1" w:styleId="8B8252D7284E2F488060DAFBDC016E21">
    <w:name w:val="8B8252D7284E2F488060DAFBDC016E21"/>
  </w:style>
  <w:style w:type="paragraph" w:customStyle="1" w:styleId="FDBC823F194E404A907268031FD7BF17">
    <w:name w:val="FDBC823F194E404A907268031FD7B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478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1</cp:revision>
  <dcterms:created xsi:type="dcterms:W3CDTF">2014-03-17T21:00:00Z</dcterms:created>
  <dcterms:modified xsi:type="dcterms:W3CDTF">2014-03-17T21:02:00Z</dcterms:modified>
</cp:coreProperties>
</file>